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865" w:rsidRDefault="00440865">
      <w:pPr>
        <w:spacing w:line="276" w:lineRule="auto"/>
        <w:rPr>
          <w:lang w:val="zh-CN"/>
        </w:rPr>
      </w:pPr>
    </w:p>
    <w:p w:rsidR="00440865" w:rsidRDefault="00440865">
      <w:pPr>
        <w:spacing w:line="276" w:lineRule="auto"/>
        <w:rPr>
          <w:lang w:val="zh-CN"/>
        </w:rPr>
      </w:pPr>
    </w:p>
    <w:p w:rsidR="00440865" w:rsidRDefault="00440865">
      <w:pPr>
        <w:spacing w:line="276" w:lineRule="auto"/>
        <w:rPr>
          <w:lang w:val="zh-CN"/>
        </w:rPr>
      </w:pPr>
    </w:p>
    <w:p w:rsidR="00440865" w:rsidRDefault="00440865">
      <w:pPr>
        <w:spacing w:line="276" w:lineRule="auto"/>
        <w:rPr>
          <w:lang w:val="zh-CN"/>
        </w:rPr>
      </w:pPr>
    </w:p>
    <w:p w:rsidR="00440865" w:rsidRDefault="00440865">
      <w:pPr>
        <w:spacing w:line="276" w:lineRule="auto"/>
        <w:rPr>
          <w:lang w:val="zh-CN"/>
        </w:rPr>
      </w:pPr>
    </w:p>
    <w:p w:rsidR="00440865" w:rsidRDefault="00440865">
      <w:pPr>
        <w:spacing w:line="276" w:lineRule="auto"/>
        <w:rPr>
          <w:lang w:val="zh-CN"/>
        </w:rPr>
      </w:pPr>
    </w:p>
    <w:p w:rsidR="00440865" w:rsidRDefault="00440865">
      <w:pPr>
        <w:spacing w:line="276" w:lineRule="auto"/>
        <w:rPr>
          <w:lang w:val="zh-CN"/>
        </w:rPr>
      </w:pPr>
    </w:p>
    <w:p w:rsidR="00440865" w:rsidRDefault="008D69CB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440865" w:rsidRDefault="00440865">
      <w:pPr>
        <w:spacing w:line="276" w:lineRule="auto"/>
        <w:rPr>
          <w:lang w:val="zh-CN"/>
        </w:rPr>
      </w:pPr>
    </w:p>
    <w:p w:rsidR="00440865" w:rsidRDefault="008D69CB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Java基础第10天</w:t>
      </w:r>
    </w:p>
    <w:p w:rsidR="00440865" w:rsidRDefault="008D69CB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字符流、</w:t>
      </w:r>
      <w:r>
        <w:rPr>
          <w:rFonts w:ascii="方正姚体" w:eastAsia="方正姚体" w:hAnsi="方正姚体" w:cs="方正姚体"/>
          <w:b/>
          <w:bCs/>
          <w:sz w:val="48"/>
          <w:szCs w:val="48"/>
        </w:rPr>
        <w:t>字符缓冲流</w:t>
      </w:r>
    </w:p>
    <w:p w:rsidR="00440865" w:rsidRDefault="00440865">
      <w:pPr>
        <w:spacing w:line="276" w:lineRule="auto"/>
        <w:rPr>
          <w:lang w:val="zh-CN"/>
        </w:rPr>
      </w:pPr>
    </w:p>
    <w:p w:rsidR="00440865" w:rsidRDefault="00440865">
      <w:pPr>
        <w:spacing w:line="276" w:lineRule="auto"/>
        <w:rPr>
          <w:lang w:val="zh-CN"/>
        </w:rPr>
      </w:pPr>
    </w:p>
    <w:p w:rsidR="00440865" w:rsidRDefault="00440865">
      <w:pPr>
        <w:spacing w:line="276" w:lineRule="auto"/>
        <w:rPr>
          <w:lang w:val="zh-CN"/>
        </w:rPr>
      </w:pPr>
    </w:p>
    <w:p w:rsidR="00440865" w:rsidRDefault="00440865">
      <w:pPr>
        <w:spacing w:line="276" w:lineRule="auto"/>
        <w:rPr>
          <w:lang w:val="zh-CN"/>
        </w:rPr>
      </w:pPr>
    </w:p>
    <w:p w:rsidR="00440865" w:rsidRDefault="00440865">
      <w:pPr>
        <w:spacing w:line="276" w:lineRule="auto"/>
        <w:rPr>
          <w:lang w:val="zh-CN"/>
        </w:rPr>
      </w:pPr>
    </w:p>
    <w:p w:rsidR="00440865" w:rsidRDefault="00440865">
      <w:pPr>
        <w:spacing w:line="276" w:lineRule="auto"/>
        <w:rPr>
          <w:lang w:val="zh-CN"/>
        </w:rPr>
      </w:pPr>
    </w:p>
    <w:p w:rsidR="00440865" w:rsidRDefault="00440865">
      <w:pPr>
        <w:spacing w:line="276" w:lineRule="auto"/>
        <w:rPr>
          <w:lang w:val="zh-CN"/>
        </w:rPr>
      </w:pPr>
    </w:p>
    <w:p w:rsidR="00440865" w:rsidRDefault="00440865">
      <w:pPr>
        <w:spacing w:line="276" w:lineRule="auto"/>
        <w:rPr>
          <w:lang w:val="zh-CN"/>
        </w:rPr>
      </w:pPr>
    </w:p>
    <w:p w:rsidR="00440865" w:rsidRDefault="00440865">
      <w:pPr>
        <w:spacing w:line="276" w:lineRule="auto"/>
        <w:rPr>
          <w:lang w:val="zh-CN"/>
        </w:rPr>
      </w:pPr>
    </w:p>
    <w:p w:rsidR="00440865" w:rsidRDefault="00440865">
      <w:pPr>
        <w:jc w:val="center"/>
        <w:rPr>
          <w:rFonts w:ascii="黑体" w:eastAsia="黑体" w:hAnsi="黑体" w:cs="黑体"/>
          <w:sz w:val="36"/>
          <w:szCs w:val="36"/>
        </w:rPr>
      </w:pPr>
    </w:p>
    <w:p w:rsidR="00440865" w:rsidRDefault="00440865">
      <w:pPr>
        <w:spacing w:line="276" w:lineRule="auto"/>
        <w:rPr>
          <w:lang w:val="zh-CN"/>
        </w:rPr>
      </w:pPr>
    </w:p>
    <w:p w:rsidR="00440865" w:rsidRDefault="00440865">
      <w:pPr>
        <w:spacing w:line="276" w:lineRule="auto"/>
        <w:rPr>
          <w:lang w:val="zh-CN"/>
        </w:rPr>
      </w:pPr>
    </w:p>
    <w:p w:rsidR="00440865" w:rsidRDefault="00440865">
      <w:pPr>
        <w:spacing w:line="276" w:lineRule="auto"/>
        <w:rPr>
          <w:lang w:val="zh-CN"/>
        </w:rPr>
      </w:pPr>
    </w:p>
    <w:p w:rsidR="00440865" w:rsidRDefault="00440865">
      <w:pPr>
        <w:spacing w:line="276" w:lineRule="auto"/>
        <w:rPr>
          <w:lang w:val="zh-CN"/>
        </w:rPr>
      </w:pPr>
    </w:p>
    <w:p w:rsidR="00440865" w:rsidRDefault="00440865">
      <w:pPr>
        <w:spacing w:line="276" w:lineRule="auto"/>
        <w:rPr>
          <w:lang w:val="zh-CN"/>
        </w:rPr>
      </w:pPr>
    </w:p>
    <w:p w:rsidR="00440865" w:rsidRDefault="00440865">
      <w:pPr>
        <w:spacing w:line="276" w:lineRule="auto"/>
        <w:rPr>
          <w:lang w:val="zh-CN"/>
        </w:rPr>
      </w:pPr>
    </w:p>
    <w:p w:rsidR="00440865" w:rsidRDefault="00440865">
      <w:pPr>
        <w:spacing w:line="276" w:lineRule="auto"/>
        <w:rPr>
          <w:lang w:val="zh-CN"/>
        </w:rPr>
      </w:pPr>
    </w:p>
    <w:p w:rsidR="00440865" w:rsidRDefault="00440865">
      <w:pPr>
        <w:spacing w:line="276" w:lineRule="auto"/>
        <w:rPr>
          <w:lang w:val="zh-CN"/>
        </w:rPr>
      </w:pPr>
    </w:p>
    <w:p w:rsidR="00440865" w:rsidRDefault="00440865">
      <w:pPr>
        <w:spacing w:line="276" w:lineRule="auto"/>
        <w:rPr>
          <w:lang w:val="zh-CN"/>
        </w:rPr>
      </w:pPr>
    </w:p>
    <w:p w:rsidR="00440865" w:rsidRDefault="00440865">
      <w:pPr>
        <w:spacing w:line="276" w:lineRule="auto"/>
        <w:rPr>
          <w:lang w:val="zh-CN"/>
        </w:rPr>
      </w:pPr>
    </w:p>
    <w:p w:rsidR="00440865" w:rsidRDefault="00440865">
      <w:pPr>
        <w:spacing w:line="276" w:lineRule="auto"/>
        <w:rPr>
          <w:lang w:val="zh-CN"/>
        </w:rPr>
      </w:pPr>
    </w:p>
    <w:p w:rsidR="00440865" w:rsidRDefault="00440865">
      <w:pPr>
        <w:spacing w:line="276" w:lineRule="auto"/>
        <w:rPr>
          <w:lang w:val="zh-CN"/>
        </w:rPr>
      </w:pPr>
    </w:p>
    <w:p w:rsidR="00440865" w:rsidRDefault="008D69CB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基础案例</w:t>
      </w:r>
    </w:p>
    <w:p w:rsidR="00440865" w:rsidRDefault="008D69C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440865" w:rsidRDefault="008D69CB">
      <w:pPr>
        <w:pStyle w:val="3"/>
        <w:rPr>
          <w:lang w:val="zh-CN"/>
        </w:rPr>
      </w:pPr>
      <w:r>
        <w:rPr>
          <w:rFonts w:hint="eastAsia"/>
          <w:lang w:val="zh-CN"/>
        </w:rPr>
        <w:t>训练描述：【综合：</w:t>
      </w:r>
      <w:r>
        <w:rPr>
          <w:rFonts w:hint="eastAsia"/>
          <w:lang w:val="zh-CN"/>
        </w:rPr>
        <w:t>Scanner</w:t>
      </w:r>
      <w:r>
        <w:rPr>
          <w:rFonts w:hint="eastAsia"/>
          <w:lang w:val="zh-CN"/>
        </w:rPr>
        <w:t>类、</w:t>
      </w:r>
      <w:r>
        <w:rPr>
          <w:rFonts w:hint="eastAsia"/>
          <w:lang w:val="zh-CN"/>
        </w:rPr>
        <w:t>FileWriter</w:t>
      </w:r>
      <w:r>
        <w:rPr>
          <w:rFonts w:hint="eastAsia"/>
          <w:lang w:val="zh-CN"/>
        </w:rPr>
        <w:t>类】</w:t>
      </w:r>
    </w:p>
    <w:p w:rsidR="00440865" w:rsidRDefault="008D69CB">
      <w:pPr>
        <w:ind w:firstLine="420"/>
        <w:rPr>
          <w:lang w:val="zh-CN"/>
        </w:rPr>
      </w:pPr>
      <w:r>
        <w:rPr>
          <w:rFonts w:hint="eastAsia"/>
          <w:lang w:val="zh-CN"/>
        </w:rPr>
        <w:t>项目需求：请用户从控制台输入信息，程序将信息存储到文件</w:t>
      </w:r>
      <w:r>
        <w:rPr>
          <w:rFonts w:hint="eastAsia"/>
          <w:lang w:val="zh-CN"/>
        </w:rPr>
        <w:t>Info.txt</w:t>
      </w:r>
      <w:r>
        <w:rPr>
          <w:rFonts w:hint="eastAsia"/>
          <w:lang w:val="zh-CN"/>
        </w:rPr>
        <w:t>中。可以输入多条信息，每条信息存储一行。当用户输入：</w:t>
      </w:r>
      <w:r>
        <w:rPr>
          <w:lang w:val="zh-CN"/>
        </w:rPr>
        <w:t>”</w:t>
      </w:r>
      <w:r>
        <w:rPr>
          <w:rFonts w:hint="eastAsia"/>
          <w:lang w:val="zh-CN"/>
        </w:rPr>
        <w:t>886</w:t>
      </w:r>
      <w:r>
        <w:rPr>
          <w:lang w:val="zh-CN"/>
        </w:rPr>
        <w:t>”</w:t>
      </w:r>
      <w:r>
        <w:rPr>
          <w:rFonts w:hint="eastAsia"/>
          <w:lang w:val="zh-CN"/>
        </w:rPr>
        <w:t>时，程序结束。</w:t>
      </w:r>
    </w:p>
    <w:p w:rsidR="00440865" w:rsidRDefault="008D69C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440865" w:rsidRDefault="008D69CB">
      <w:pPr>
        <w:pStyle w:val="ac"/>
        <w:numPr>
          <w:ilvl w:val="0"/>
          <w:numId w:val="2"/>
        </w:numPr>
        <w:ind w:firstLineChars="0"/>
        <w:rPr>
          <w:lang w:val="zh-CN"/>
        </w:rPr>
      </w:pPr>
      <w:r>
        <w:rPr>
          <w:lang w:val="zh-CN"/>
        </w:rPr>
        <w:t>创建</w:t>
      </w:r>
      <w:r>
        <w:rPr>
          <w:rFonts w:hint="eastAsia"/>
          <w:lang w:val="zh-CN"/>
        </w:rPr>
        <w:t>MainApp</w:t>
      </w:r>
      <w:r>
        <w:rPr>
          <w:rFonts w:hint="eastAsia"/>
          <w:lang w:val="zh-CN"/>
        </w:rPr>
        <w:t>类，并包含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方法；</w:t>
      </w:r>
    </w:p>
    <w:p w:rsidR="00440865" w:rsidRDefault="008D69CB">
      <w:pPr>
        <w:pStyle w:val="ac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按照上述要求实现程序；</w:t>
      </w:r>
    </w:p>
    <w:p w:rsidR="00FB1648" w:rsidRPr="00FB1648" w:rsidRDefault="00FB1648" w:rsidP="00FB1648">
      <w:pPr>
        <w:pStyle w:val="ac"/>
        <w:numPr>
          <w:ilvl w:val="0"/>
          <w:numId w:val="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FB164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B164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>MainApp</w:t>
      </w:r>
      <w:proofErr w:type="spellEnd"/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B1648" w:rsidRPr="00FB1648" w:rsidRDefault="00FB1648" w:rsidP="00FB1648">
      <w:pPr>
        <w:pStyle w:val="ac"/>
        <w:numPr>
          <w:ilvl w:val="0"/>
          <w:numId w:val="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B1648" w:rsidRPr="00FB1648" w:rsidRDefault="00FB1648" w:rsidP="00FB1648">
      <w:pPr>
        <w:pStyle w:val="ac"/>
        <w:numPr>
          <w:ilvl w:val="0"/>
          <w:numId w:val="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B164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B164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B164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FB1648"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 w:rsidRPr="00FB164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B1648" w:rsidRPr="00FB1648" w:rsidRDefault="00FB1648" w:rsidP="00FB1648">
      <w:pPr>
        <w:pStyle w:val="ac"/>
        <w:numPr>
          <w:ilvl w:val="0"/>
          <w:numId w:val="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B1648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FB1648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 w:rsidRPr="00FB1648"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FB1648" w:rsidRPr="00FB1648" w:rsidRDefault="00FB1648" w:rsidP="00FB1648">
      <w:pPr>
        <w:pStyle w:val="ac"/>
        <w:numPr>
          <w:ilvl w:val="0"/>
          <w:numId w:val="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FB1648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FB164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FB1648">
        <w:rPr>
          <w:rFonts w:ascii="Consolas" w:hAnsi="Consolas" w:cs="Consolas"/>
          <w:color w:val="2A00FF"/>
          <w:kern w:val="0"/>
          <w:sz w:val="24"/>
          <w:szCs w:val="24"/>
        </w:rPr>
        <w:t>请输入要存放的信息：（输入</w:t>
      </w:r>
      <w:r w:rsidRPr="00FB1648">
        <w:rPr>
          <w:rFonts w:ascii="Consolas" w:hAnsi="Consolas" w:cs="Consolas"/>
          <w:color w:val="2A00FF"/>
          <w:kern w:val="0"/>
          <w:sz w:val="24"/>
          <w:szCs w:val="24"/>
        </w:rPr>
        <w:t>886</w:t>
      </w:r>
      <w:r w:rsidRPr="00FB1648">
        <w:rPr>
          <w:rFonts w:ascii="Consolas" w:hAnsi="Consolas" w:cs="Consolas"/>
          <w:color w:val="2A00FF"/>
          <w:kern w:val="0"/>
          <w:sz w:val="24"/>
          <w:szCs w:val="24"/>
        </w:rPr>
        <w:t>停止存放）</w:t>
      </w:r>
      <w:r w:rsidRPr="00FB164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B1648" w:rsidRPr="00FB1648" w:rsidRDefault="00FB1648" w:rsidP="00FB1648">
      <w:pPr>
        <w:pStyle w:val="ac"/>
        <w:numPr>
          <w:ilvl w:val="0"/>
          <w:numId w:val="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proofErr w:type="spellStart"/>
      <w:r w:rsidRPr="00FB1648"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scanner</w:t>
      </w:r>
      <w:proofErr w:type="spellEnd"/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FB164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 xml:space="preserve"> Scanner(System.</w:t>
      </w:r>
      <w:r w:rsidRPr="00FB1648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B1648" w:rsidRPr="00FB1648" w:rsidRDefault="00FB1648" w:rsidP="00FB1648">
      <w:pPr>
        <w:pStyle w:val="ac"/>
        <w:numPr>
          <w:ilvl w:val="0"/>
          <w:numId w:val="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B164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FB164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FB1648" w:rsidRPr="00FB1648" w:rsidRDefault="00FB1648" w:rsidP="00FB1648">
      <w:pPr>
        <w:pStyle w:val="ac"/>
        <w:numPr>
          <w:ilvl w:val="0"/>
          <w:numId w:val="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 w:rsidRPr="00FB1648">
        <w:rPr>
          <w:rFonts w:ascii="Consolas" w:hAnsi="Consolas" w:cs="Consolas"/>
          <w:color w:val="6A3E3E"/>
          <w:kern w:val="0"/>
          <w:sz w:val="24"/>
          <w:szCs w:val="24"/>
        </w:rPr>
        <w:t>sc</w:t>
      </w:r>
      <w:proofErr w:type="spellEnd"/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FB1648"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>.nextLine</w:t>
      </w:r>
      <w:proofErr w:type="spellEnd"/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FB1648" w:rsidRPr="00FB1648" w:rsidRDefault="00FB1648" w:rsidP="00FB1648">
      <w:pPr>
        <w:pStyle w:val="ac"/>
        <w:numPr>
          <w:ilvl w:val="0"/>
          <w:numId w:val="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B164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FB1648">
        <w:rPr>
          <w:rFonts w:ascii="Consolas" w:hAnsi="Consolas" w:cs="Consolas"/>
          <w:color w:val="6A3E3E"/>
          <w:kern w:val="0"/>
          <w:sz w:val="24"/>
          <w:szCs w:val="24"/>
        </w:rPr>
        <w:t>sc</w:t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>.equals</w:t>
      </w:r>
      <w:proofErr w:type="spellEnd"/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FB1648">
        <w:rPr>
          <w:rFonts w:ascii="Consolas" w:hAnsi="Consolas" w:cs="Consolas"/>
          <w:color w:val="2A00FF"/>
          <w:kern w:val="0"/>
          <w:sz w:val="24"/>
          <w:szCs w:val="24"/>
        </w:rPr>
        <w:t>"886"</w:t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>)){</w:t>
      </w:r>
    </w:p>
    <w:p w:rsidR="00FB1648" w:rsidRPr="00FB1648" w:rsidRDefault="00FB1648" w:rsidP="00FB1648">
      <w:pPr>
        <w:pStyle w:val="ac"/>
        <w:numPr>
          <w:ilvl w:val="0"/>
          <w:numId w:val="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FB1648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FB164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FB1648">
        <w:rPr>
          <w:rFonts w:ascii="Consolas" w:hAnsi="Consolas" w:cs="Consolas"/>
          <w:color w:val="2A00FF"/>
          <w:kern w:val="0"/>
          <w:sz w:val="24"/>
          <w:szCs w:val="24"/>
        </w:rPr>
        <w:t>信息已存入！谢谢使用！</w:t>
      </w:r>
      <w:r w:rsidRPr="00FB164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B1648" w:rsidRPr="00FB1648" w:rsidRDefault="00FB1648" w:rsidP="00FB1648">
      <w:pPr>
        <w:pStyle w:val="ac"/>
        <w:numPr>
          <w:ilvl w:val="0"/>
          <w:numId w:val="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FB1648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exit</w:t>
      </w:r>
      <w:proofErr w:type="spellEnd"/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>(0);</w:t>
      </w:r>
    </w:p>
    <w:p w:rsidR="00FB1648" w:rsidRPr="00FB1648" w:rsidRDefault="00FB1648" w:rsidP="00FB1648">
      <w:pPr>
        <w:pStyle w:val="ac"/>
        <w:numPr>
          <w:ilvl w:val="0"/>
          <w:numId w:val="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 w:rsidRPr="00FB164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FB1648" w:rsidRPr="00FB1648" w:rsidRDefault="00FB1648" w:rsidP="00FB1648">
      <w:pPr>
        <w:pStyle w:val="ac"/>
        <w:numPr>
          <w:ilvl w:val="0"/>
          <w:numId w:val="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>FileWriter</w:t>
      </w:r>
      <w:proofErr w:type="spellEnd"/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B1648">
        <w:rPr>
          <w:rFonts w:ascii="Consolas" w:hAnsi="Consolas" w:cs="Consolas"/>
          <w:color w:val="6A3E3E"/>
          <w:kern w:val="0"/>
          <w:sz w:val="24"/>
          <w:szCs w:val="24"/>
        </w:rPr>
        <w:t>fw1</w:t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FB164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>FileWriter</w:t>
      </w:r>
      <w:proofErr w:type="spellEnd"/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FB164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FB1648">
        <w:rPr>
          <w:rFonts w:ascii="Consolas" w:hAnsi="Consolas" w:cs="Consolas"/>
          <w:color w:val="2A00FF"/>
          <w:kern w:val="0"/>
          <w:sz w:val="24"/>
          <w:szCs w:val="24"/>
        </w:rPr>
        <w:t>Info.txt"</w:t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Pr="00FB164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proofErr w:type="spellEnd"/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B1648" w:rsidRPr="00FB1648" w:rsidRDefault="00FB1648" w:rsidP="00FB1648">
      <w:pPr>
        <w:pStyle w:val="ac"/>
        <w:numPr>
          <w:ilvl w:val="0"/>
          <w:numId w:val="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B1648">
        <w:rPr>
          <w:rFonts w:ascii="Consolas" w:hAnsi="Consolas" w:cs="Consolas"/>
          <w:color w:val="6A3E3E"/>
          <w:kern w:val="0"/>
          <w:sz w:val="24"/>
          <w:szCs w:val="24"/>
        </w:rPr>
        <w:t>fw1</w:t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>.write(</w:t>
      </w:r>
      <w:proofErr w:type="spellStart"/>
      <w:r w:rsidRPr="00FB1648">
        <w:rPr>
          <w:rFonts w:ascii="Consolas" w:hAnsi="Consolas" w:cs="Consolas"/>
          <w:color w:val="6A3E3E"/>
          <w:kern w:val="0"/>
          <w:sz w:val="24"/>
          <w:szCs w:val="24"/>
        </w:rPr>
        <w:t>sc</w:t>
      </w:r>
      <w:proofErr w:type="spellEnd"/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 w:rsidRPr="00FB1648">
        <w:rPr>
          <w:rFonts w:ascii="Consolas" w:hAnsi="Consolas" w:cs="Consolas"/>
          <w:color w:val="2A00FF"/>
          <w:kern w:val="0"/>
          <w:sz w:val="24"/>
          <w:szCs w:val="24"/>
        </w:rPr>
        <w:t>"\r\n"</w:t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B1648" w:rsidRPr="00FB1648" w:rsidRDefault="00FB1648" w:rsidP="00FB1648">
      <w:pPr>
        <w:pStyle w:val="ac"/>
        <w:numPr>
          <w:ilvl w:val="0"/>
          <w:numId w:val="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B1648">
        <w:rPr>
          <w:rFonts w:ascii="Consolas" w:hAnsi="Consolas" w:cs="Consolas"/>
          <w:color w:val="6A3E3E"/>
          <w:kern w:val="0"/>
          <w:sz w:val="24"/>
          <w:szCs w:val="24"/>
        </w:rPr>
        <w:t>fw1</w:t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>.flush();</w:t>
      </w:r>
    </w:p>
    <w:p w:rsidR="00FB1648" w:rsidRPr="00FB1648" w:rsidRDefault="00FB1648" w:rsidP="00FB1648">
      <w:pPr>
        <w:pStyle w:val="ac"/>
        <w:numPr>
          <w:ilvl w:val="0"/>
          <w:numId w:val="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B1648">
        <w:rPr>
          <w:rFonts w:ascii="Consolas" w:hAnsi="Consolas" w:cs="Consolas"/>
          <w:color w:val="6A3E3E"/>
          <w:kern w:val="0"/>
          <w:sz w:val="24"/>
          <w:szCs w:val="24"/>
        </w:rPr>
        <w:t>fw1</w:t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FB1648" w:rsidRPr="00FB1648" w:rsidRDefault="00FB1648" w:rsidP="00FB1648">
      <w:pPr>
        <w:pStyle w:val="ac"/>
        <w:numPr>
          <w:ilvl w:val="0"/>
          <w:numId w:val="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FB1648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FB164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FB1648">
        <w:rPr>
          <w:rFonts w:ascii="Consolas" w:hAnsi="Consolas" w:cs="Consolas"/>
          <w:color w:val="2A00FF"/>
          <w:kern w:val="0"/>
          <w:sz w:val="24"/>
          <w:szCs w:val="24"/>
        </w:rPr>
        <w:t>写入成功！请输入下一条信息！</w:t>
      </w:r>
      <w:r w:rsidRPr="00FB164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B1648" w:rsidRPr="00FB1648" w:rsidRDefault="00FB1648" w:rsidP="00FB1648">
      <w:pPr>
        <w:pStyle w:val="ac"/>
        <w:numPr>
          <w:ilvl w:val="0"/>
          <w:numId w:val="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B1648" w:rsidRPr="00FB1648" w:rsidRDefault="00FB1648" w:rsidP="00FB1648">
      <w:pPr>
        <w:pStyle w:val="ac"/>
        <w:numPr>
          <w:ilvl w:val="0"/>
          <w:numId w:val="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B1648" w:rsidRPr="00FB1648" w:rsidRDefault="00FB1648" w:rsidP="00FB1648">
      <w:pPr>
        <w:pStyle w:val="ac"/>
        <w:numPr>
          <w:ilvl w:val="0"/>
          <w:numId w:val="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B1648" w:rsidRPr="00FB1648" w:rsidRDefault="00FB1648" w:rsidP="00FB1648">
      <w:pPr>
        <w:pStyle w:val="ac"/>
        <w:numPr>
          <w:ilvl w:val="0"/>
          <w:numId w:val="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B1648" w:rsidRPr="00FB1648" w:rsidRDefault="00FB1648" w:rsidP="00FB1648">
      <w:pPr>
        <w:pStyle w:val="ac"/>
        <w:numPr>
          <w:ilvl w:val="0"/>
          <w:numId w:val="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FB1648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FB1648" w:rsidRPr="00FB1648" w:rsidRDefault="00FB1648" w:rsidP="00FB1648">
      <w:pPr>
        <w:rPr>
          <w:lang w:val="zh-CN"/>
        </w:rPr>
      </w:pPr>
    </w:p>
    <w:p w:rsidR="00440865" w:rsidRDefault="008D69CB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2</w:t>
      </w:r>
    </w:p>
    <w:p w:rsidR="00440865" w:rsidRDefault="008D69CB">
      <w:pPr>
        <w:pStyle w:val="3"/>
        <w:rPr>
          <w:lang w:val="zh-CN"/>
        </w:rPr>
      </w:pPr>
      <w:r>
        <w:rPr>
          <w:rFonts w:hint="eastAsia"/>
          <w:lang w:val="zh-CN"/>
        </w:rPr>
        <w:t>训练描述：【综合：</w:t>
      </w:r>
      <w:r>
        <w:rPr>
          <w:rFonts w:hint="eastAsia"/>
          <w:lang w:val="zh-CN"/>
        </w:rPr>
        <w:t>Scanner</w:t>
      </w:r>
      <w:r>
        <w:rPr>
          <w:rFonts w:hint="eastAsia"/>
          <w:lang w:val="zh-CN"/>
        </w:rPr>
        <w:t>类、集合、自定义类、</w:t>
      </w:r>
      <w:r>
        <w:rPr>
          <w:rFonts w:hint="eastAsia"/>
          <w:lang w:val="zh-CN"/>
        </w:rPr>
        <w:t>FileWriter</w:t>
      </w:r>
      <w:r>
        <w:rPr>
          <w:rFonts w:hint="eastAsia"/>
          <w:lang w:val="zh-CN"/>
        </w:rPr>
        <w:t>】</w:t>
      </w:r>
    </w:p>
    <w:p w:rsidR="00440865" w:rsidRDefault="008D69CB">
      <w:pPr>
        <w:ind w:firstLine="420"/>
        <w:rPr>
          <w:lang w:val="zh-CN"/>
        </w:rPr>
      </w:pPr>
      <w:bookmarkStart w:id="0" w:name="OLE_LINK1"/>
      <w:bookmarkStart w:id="1" w:name="OLE_LINK2"/>
      <w:r>
        <w:rPr>
          <w:rFonts w:hint="eastAsia"/>
          <w:lang w:val="zh-CN"/>
        </w:rPr>
        <w:t>需求说明：从控制台接收</w:t>
      </w: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名学员的信息，每条进行存储到一个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对象中，将多个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对象存储到一个集合中。输入完毕后，将所有学员信息存储到文件</w:t>
      </w:r>
      <w:r>
        <w:rPr>
          <w:rFonts w:hint="eastAsia"/>
          <w:lang w:val="zh-CN"/>
        </w:rPr>
        <w:t>Student.txt</w:t>
      </w:r>
      <w:r>
        <w:rPr>
          <w:rFonts w:hint="eastAsia"/>
          <w:lang w:val="zh-CN"/>
        </w:rPr>
        <w:t>中。每名学员信息存储一行，多个属性值中间用逗号隔开。</w:t>
      </w:r>
    </w:p>
    <w:p w:rsidR="00440865" w:rsidRDefault="008D69C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440865" w:rsidRDefault="008D69CB">
      <w:pPr>
        <w:pStyle w:val="ac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类，有如下属性：</w:t>
      </w:r>
    </w:p>
    <w:p w:rsidR="00440865" w:rsidRDefault="008D69CB">
      <w:pPr>
        <w:pStyle w:val="ac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学号、姓名、性别、年龄</w:t>
      </w:r>
    </w:p>
    <w:p w:rsidR="00440865" w:rsidRDefault="008D69CB">
      <w:pPr>
        <w:pStyle w:val="ac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全部属性使用</w:t>
      </w:r>
      <w:r>
        <w:rPr>
          <w:rFonts w:hint="eastAsia"/>
          <w:lang w:val="zh-CN"/>
        </w:rPr>
        <w:t>String</w:t>
      </w:r>
      <w:r>
        <w:rPr>
          <w:rFonts w:hint="eastAsia"/>
          <w:lang w:val="zh-CN"/>
        </w:rPr>
        <w:t>类型。要求有无参，全参构造方法。所有属性私有，并提供公有</w:t>
      </w:r>
      <w:r>
        <w:rPr>
          <w:rFonts w:hint="eastAsia"/>
          <w:lang w:val="zh-CN"/>
        </w:rPr>
        <w:t>get/set</w:t>
      </w:r>
      <w:r>
        <w:rPr>
          <w:rFonts w:hint="eastAsia"/>
          <w:lang w:val="zh-CN"/>
        </w:rPr>
        <w:t>方法。</w:t>
      </w:r>
    </w:p>
    <w:p w:rsidR="00440865" w:rsidRDefault="008D69CB">
      <w:pPr>
        <w:pStyle w:val="ac"/>
        <w:numPr>
          <w:ilvl w:val="0"/>
          <w:numId w:val="3"/>
        </w:numPr>
        <w:ind w:firstLineChars="0"/>
        <w:rPr>
          <w:lang w:val="zh-CN"/>
        </w:rPr>
      </w:pPr>
      <w:r>
        <w:rPr>
          <w:lang w:val="zh-CN"/>
        </w:rPr>
        <w:t>创建</w:t>
      </w:r>
      <w:r>
        <w:rPr>
          <w:rFonts w:hint="eastAsia"/>
          <w:lang w:val="zh-CN"/>
        </w:rPr>
        <w:t>MainApp</w:t>
      </w:r>
      <w:r>
        <w:rPr>
          <w:rFonts w:hint="eastAsia"/>
          <w:lang w:val="zh-CN"/>
        </w:rPr>
        <w:t>类，包含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</w:t>
      </w:r>
    </w:p>
    <w:p w:rsidR="00440865" w:rsidRDefault="008D69CB">
      <w:pPr>
        <w:pStyle w:val="ac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方法中：</w:t>
      </w:r>
    </w:p>
    <w:p w:rsidR="00440865" w:rsidRDefault="008D69CB">
      <w:pPr>
        <w:pStyle w:val="ac"/>
        <w:numPr>
          <w:ilvl w:val="0"/>
          <w:numId w:val="4"/>
        </w:numPr>
        <w:ind w:firstLineChars="0"/>
        <w:rPr>
          <w:lang w:val="zh-CN"/>
        </w:rPr>
      </w:pPr>
      <w:r>
        <w:rPr>
          <w:lang w:val="zh-CN"/>
        </w:rPr>
        <w:t>定义一个存储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对象的集合；</w:t>
      </w:r>
    </w:p>
    <w:p w:rsidR="00440865" w:rsidRDefault="008D69CB">
      <w:pPr>
        <w:pStyle w:val="ac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循环</w:t>
      </w: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次，从控制台接收</w:t>
      </w: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名学员信息，每条信息封装一个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对象，将每个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对象存储到集合中。</w:t>
      </w:r>
    </w:p>
    <w:p w:rsidR="00440865" w:rsidRDefault="008D69CB">
      <w:pPr>
        <w:pStyle w:val="ac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遍历集合，获取每个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对象，取出所有属性值，输出到文件</w:t>
      </w:r>
      <w:r>
        <w:rPr>
          <w:rFonts w:hint="eastAsia"/>
          <w:lang w:val="zh-CN"/>
        </w:rPr>
        <w:t>Test2_2.txt</w:t>
      </w:r>
      <w:r>
        <w:rPr>
          <w:rFonts w:hint="eastAsia"/>
          <w:lang w:val="zh-CN"/>
        </w:rPr>
        <w:t>中。每名学员信息占一行。</w:t>
      </w:r>
    </w:p>
    <w:p w:rsidR="00895C1B" w:rsidRPr="00895C1B" w:rsidRDefault="00895C1B" w:rsidP="00895C1B">
      <w:pPr>
        <w:pStyle w:val="ac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895C1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95C1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MainApp</w:t>
      </w:r>
      <w:proofErr w:type="spellEnd"/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895C1B" w:rsidRPr="00895C1B" w:rsidRDefault="00895C1B" w:rsidP="00895C1B">
      <w:pPr>
        <w:pStyle w:val="ac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95C1B" w:rsidRPr="00895C1B" w:rsidRDefault="00895C1B" w:rsidP="00895C1B">
      <w:pPr>
        <w:pStyle w:val="ac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95C1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95C1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895C1B"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 w:rsidRPr="00895C1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895C1B" w:rsidRPr="00895C1B" w:rsidRDefault="00895C1B" w:rsidP="00895C1B">
      <w:pPr>
        <w:pStyle w:val="ac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895C1B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 w:rsidRPr="00895C1B"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895C1B" w:rsidRPr="00895C1B" w:rsidRDefault="00895C1B" w:rsidP="00895C1B">
      <w:pPr>
        <w:pStyle w:val="ac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proofErr w:type="spellStart"/>
      <w:r w:rsidRPr="00895C1B"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scanner</w:t>
      </w:r>
      <w:proofErr w:type="spellEnd"/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895C1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 xml:space="preserve"> Scanner(System.</w:t>
      </w:r>
      <w:r w:rsidRPr="00895C1B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95C1B" w:rsidRPr="00895C1B" w:rsidRDefault="00895C1B" w:rsidP="00895C1B">
      <w:pPr>
        <w:pStyle w:val="ac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895C1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95C1B"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 xml:space="preserve"> =1;</w:t>
      </w:r>
    </w:p>
    <w:p w:rsidR="00895C1B" w:rsidRPr="00895C1B" w:rsidRDefault="00895C1B" w:rsidP="00895C1B">
      <w:pPr>
        <w:pStyle w:val="ac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895C1B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895C1B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95C1B">
        <w:rPr>
          <w:rFonts w:ascii="Consolas" w:hAnsi="Consolas" w:cs="Consolas"/>
          <w:color w:val="2A00FF"/>
          <w:kern w:val="0"/>
          <w:sz w:val="24"/>
          <w:szCs w:val="24"/>
        </w:rPr>
        <w:t>即将输入三个学生的信息</w:t>
      </w:r>
      <w:r w:rsidRPr="00895C1B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95C1B" w:rsidRPr="00895C1B" w:rsidRDefault="00895C1B" w:rsidP="00895C1B">
      <w:pPr>
        <w:pStyle w:val="ac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r w:rsidRPr="00895C1B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Student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 xml:space="preserve">&gt; </w:t>
      </w:r>
      <w:proofErr w:type="spellStart"/>
      <w:r w:rsidRPr="00895C1B">
        <w:rPr>
          <w:rFonts w:ascii="Consolas" w:hAnsi="Consolas" w:cs="Consolas"/>
          <w:color w:val="6A3E3E"/>
          <w:kern w:val="0"/>
          <w:sz w:val="24"/>
          <w:szCs w:val="24"/>
        </w:rPr>
        <w:t>studentgrouo</w:t>
      </w:r>
      <w:proofErr w:type="spellEnd"/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895C1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&lt;&gt;();</w:t>
      </w:r>
    </w:p>
    <w:p w:rsidR="00895C1B" w:rsidRPr="00895C1B" w:rsidRDefault="00895C1B" w:rsidP="00895C1B">
      <w:pPr>
        <w:pStyle w:val="ac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895C1B"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&lt;4){</w:t>
      </w:r>
    </w:p>
    <w:p w:rsidR="00895C1B" w:rsidRPr="00895C1B" w:rsidRDefault="00895C1B" w:rsidP="00895C1B">
      <w:pPr>
        <w:pStyle w:val="ac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895C1B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895C1B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95C1B">
        <w:rPr>
          <w:rFonts w:ascii="Consolas" w:hAnsi="Consolas" w:cs="Consolas"/>
          <w:color w:val="2A00FF"/>
          <w:kern w:val="0"/>
          <w:sz w:val="24"/>
          <w:szCs w:val="24"/>
        </w:rPr>
        <w:t>请输入第</w:t>
      </w:r>
      <w:r w:rsidRPr="00895C1B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 w:rsidRPr="00895C1B"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 w:rsidRPr="00895C1B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95C1B">
        <w:rPr>
          <w:rFonts w:ascii="Consolas" w:hAnsi="Consolas" w:cs="Consolas"/>
          <w:color w:val="2A00FF"/>
          <w:kern w:val="0"/>
          <w:sz w:val="24"/>
          <w:szCs w:val="24"/>
        </w:rPr>
        <w:t>个学生的信息：</w:t>
      </w:r>
      <w:r w:rsidRPr="00895C1B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95C1B" w:rsidRPr="00895C1B" w:rsidRDefault="00895C1B" w:rsidP="00895C1B">
      <w:pPr>
        <w:pStyle w:val="ac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895C1B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895C1B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95C1B">
        <w:rPr>
          <w:rFonts w:ascii="Consolas" w:hAnsi="Consolas" w:cs="Consolas"/>
          <w:color w:val="2A00FF"/>
          <w:kern w:val="0"/>
          <w:sz w:val="24"/>
          <w:szCs w:val="24"/>
        </w:rPr>
        <w:t>请输入学号</w:t>
      </w:r>
      <w:r w:rsidRPr="00895C1B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95C1B" w:rsidRPr="00895C1B" w:rsidRDefault="00895C1B" w:rsidP="00895C1B">
      <w:pPr>
        <w:pStyle w:val="ac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 w:rsidRPr="00895C1B"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895C1B"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.nextLine</w:t>
      </w:r>
      <w:proofErr w:type="spellEnd"/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895C1B" w:rsidRPr="00895C1B" w:rsidRDefault="00895C1B" w:rsidP="00895C1B">
      <w:pPr>
        <w:pStyle w:val="ac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895C1B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895C1B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95C1B">
        <w:rPr>
          <w:rFonts w:ascii="Consolas" w:hAnsi="Consolas" w:cs="Consolas"/>
          <w:color w:val="2A00FF"/>
          <w:kern w:val="0"/>
          <w:sz w:val="24"/>
          <w:szCs w:val="24"/>
        </w:rPr>
        <w:t>请输入姓名</w:t>
      </w:r>
      <w:r w:rsidRPr="00895C1B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95C1B" w:rsidRPr="00895C1B" w:rsidRDefault="00895C1B" w:rsidP="00895C1B">
      <w:pPr>
        <w:pStyle w:val="ac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 w:rsidRPr="00895C1B"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895C1B"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.nextLine</w:t>
      </w:r>
      <w:proofErr w:type="spellEnd"/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895C1B" w:rsidRPr="00895C1B" w:rsidRDefault="00895C1B" w:rsidP="00895C1B">
      <w:pPr>
        <w:pStyle w:val="ac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895C1B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895C1B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95C1B">
        <w:rPr>
          <w:rFonts w:ascii="Consolas" w:hAnsi="Consolas" w:cs="Consolas"/>
          <w:color w:val="2A00FF"/>
          <w:kern w:val="0"/>
          <w:sz w:val="24"/>
          <w:szCs w:val="24"/>
        </w:rPr>
        <w:t>请输入性别</w:t>
      </w:r>
      <w:r w:rsidRPr="00895C1B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95C1B" w:rsidRPr="00895C1B" w:rsidRDefault="00895C1B" w:rsidP="00895C1B">
      <w:pPr>
        <w:pStyle w:val="ac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 w:rsidRPr="00895C1B">
        <w:rPr>
          <w:rFonts w:ascii="Consolas" w:hAnsi="Consolas" w:cs="Consolas"/>
          <w:color w:val="6A3E3E"/>
          <w:kern w:val="0"/>
          <w:sz w:val="24"/>
          <w:szCs w:val="24"/>
        </w:rPr>
        <w:t>sex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895C1B"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.nextLine</w:t>
      </w:r>
      <w:proofErr w:type="spellEnd"/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895C1B" w:rsidRPr="00895C1B" w:rsidRDefault="00895C1B" w:rsidP="00895C1B">
      <w:pPr>
        <w:pStyle w:val="ac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895C1B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895C1B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95C1B">
        <w:rPr>
          <w:rFonts w:ascii="Consolas" w:hAnsi="Consolas" w:cs="Consolas"/>
          <w:color w:val="2A00FF"/>
          <w:kern w:val="0"/>
          <w:sz w:val="24"/>
          <w:szCs w:val="24"/>
        </w:rPr>
        <w:t>请输入年龄</w:t>
      </w:r>
      <w:r w:rsidRPr="00895C1B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95C1B" w:rsidRPr="00895C1B" w:rsidRDefault="00895C1B" w:rsidP="00895C1B">
      <w:pPr>
        <w:pStyle w:val="ac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 w:rsidRPr="00895C1B"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895C1B"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.nextLine</w:t>
      </w:r>
      <w:proofErr w:type="spellEnd"/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895C1B" w:rsidRPr="00895C1B" w:rsidRDefault="00895C1B" w:rsidP="00895C1B">
      <w:pPr>
        <w:pStyle w:val="ac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:rsidR="00895C1B" w:rsidRPr="00895C1B" w:rsidRDefault="00895C1B" w:rsidP="00895C1B">
      <w:pPr>
        <w:pStyle w:val="ac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Student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95C1B"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proofErr w:type="spellEnd"/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895C1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95C1B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Student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895C1B"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Pr="00895C1B"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Pr="00895C1B">
        <w:rPr>
          <w:rFonts w:ascii="Consolas" w:hAnsi="Consolas" w:cs="Consolas"/>
          <w:color w:val="6A3E3E"/>
          <w:kern w:val="0"/>
          <w:sz w:val="24"/>
          <w:szCs w:val="24"/>
        </w:rPr>
        <w:t>sex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Pr="00895C1B"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proofErr w:type="spellEnd"/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95C1B" w:rsidRPr="00895C1B" w:rsidRDefault="00895C1B" w:rsidP="00895C1B">
      <w:pPr>
        <w:pStyle w:val="ac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895C1B">
        <w:rPr>
          <w:rFonts w:ascii="Consolas" w:hAnsi="Consolas" w:cs="Consolas"/>
          <w:color w:val="6A3E3E"/>
          <w:kern w:val="0"/>
          <w:sz w:val="24"/>
          <w:szCs w:val="24"/>
        </w:rPr>
        <w:t>studentgrouo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895C1B"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95C1B" w:rsidRPr="00895C1B" w:rsidRDefault="00895C1B" w:rsidP="00895C1B">
      <w:pPr>
        <w:pStyle w:val="ac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95C1B" w:rsidRPr="00895C1B" w:rsidRDefault="00895C1B" w:rsidP="00895C1B">
      <w:pPr>
        <w:pStyle w:val="ac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95C1B" w:rsidRPr="00895C1B" w:rsidRDefault="00895C1B" w:rsidP="00895C1B">
      <w:pPr>
        <w:pStyle w:val="ac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 w:rsidRPr="00895C1B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Student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95C1B"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proofErr w:type="spellEnd"/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proofErr w:type="spellStart"/>
      <w:r w:rsidRPr="00895C1B">
        <w:rPr>
          <w:rFonts w:ascii="Consolas" w:hAnsi="Consolas" w:cs="Consolas"/>
          <w:color w:val="6A3E3E"/>
          <w:kern w:val="0"/>
          <w:sz w:val="24"/>
          <w:szCs w:val="24"/>
        </w:rPr>
        <w:t>studentgrouo</w:t>
      </w:r>
      <w:proofErr w:type="spellEnd"/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95C1B" w:rsidRPr="00895C1B" w:rsidRDefault="00895C1B" w:rsidP="00895C1B">
      <w:pPr>
        <w:pStyle w:val="ac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 w:rsidRPr="00895C1B">
        <w:rPr>
          <w:rFonts w:ascii="Consolas" w:hAnsi="Consolas" w:cs="Consolas"/>
          <w:color w:val="6A3E3E"/>
          <w:kern w:val="0"/>
          <w:sz w:val="24"/>
          <w:szCs w:val="24"/>
        </w:rPr>
        <w:t>info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895C1B"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.toString</w:t>
      </w:r>
      <w:proofErr w:type="spellEnd"/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895C1B" w:rsidRPr="00895C1B" w:rsidRDefault="00895C1B" w:rsidP="00895C1B">
      <w:pPr>
        <w:pStyle w:val="ac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FileWriter</w:t>
      </w:r>
      <w:proofErr w:type="spellEnd"/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95C1B">
        <w:rPr>
          <w:rFonts w:ascii="Consolas" w:hAnsi="Consolas" w:cs="Consolas"/>
          <w:color w:val="6A3E3E"/>
          <w:kern w:val="0"/>
          <w:sz w:val="24"/>
          <w:szCs w:val="24"/>
        </w:rPr>
        <w:t>studentInfo</w:t>
      </w:r>
      <w:proofErr w:type="spellEnd"/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895C1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FileWriter</w:t>
      </w:r>
      <w:proofErr w:type="spellEnd"/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895C1B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895C1B">
        <w:rPr>
          <w:rFonts w:ascii="Consolas" w:hAnsi="Consolas" w:cs="Consolas"/>
          <w:color w:val="2A00FF"/>
          <w:kern w:val="0"/>
          <w:sz w:val="24"/>
          <w:szCs w:val="24"/>
        </w:rPr>
        <w:t>Student.txt"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Pr="00895C1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proofErr w:type="spellEnd"/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95C1B" w:rsidRPr="00895C1B" w:rsidRDefault="00895C1B" w:rsidP="00895C1B">
      <w:pPr>
        <w:pStyle w:val="ac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895C1B">
        <w:rPr>
          <w:rFonts w:ascii="Consolas" w:hAnsi="Consolas" w:cs="Consolas"/>
          <w:color w:val="6A3E3E"/>
          <w:kern w:val="0"/>
          <w:sz w:val="24"/>
          <w:szCs w:val="24"/>
        </w:rPr>
        <w:t>studentInfo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.write</w:t>
      </w:r>
      <w:proofErr w:type="spellEnd"/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895C1B">
        <w:rPr>
          <w:rFonts w:ascii="Consolas" w:hAnsi="Consolas" w:cs="Consolas"/>
          <w:color w:val="6A3E3E"/>
          <w:kern w:val="0"/>
          <w:sz w:val="24"/>
          <w:szCs w:val="24"/>
        </w:rPr>
        <w:t>info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  <w:r w:rsidRPr="00895C1B">
        <w:rPr>
          <w:rFonts w:ascii="Consolas" w:hAnsi="Consolas" w:cs="Consolas"/>
          <w:color w:val="2A00FF"/>
          <w:kern w:val="0"/>
          <w:sz w:val="24"/>
          <w:szCs w:val="24"/>
        </w:rPr>
        <w:t>"\r\n"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95C1B" w:rsidRPr="00895C1B" w:rsidRDefault="00895C1B" w:rsidP="00895C1B">
      <w:pPr>
        <w:pStyle w:val="ac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895C1B">
        <w:rPr>
          <w:rFonts w:ascii="Consolas" w:hAnsi="Consolas" w:cs="Consolas"/>
          <w:color w:val="6A3E3E"/>
          <w:kern w:val="0"/>
          <w:sz w:val="24"/>
          <w:szCs w:val="24"/>
        </w:rPr>
        <w:t>studentInfo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.flush</w:t>
      </w:r>
      <w:proofErr w:type="spellEnd"/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895C1B" w:rsidRPr="00895C1B" w:rsidRDefault="00895C1B" w:rsidP="00895C1B">
      <w:pPr>
        <w:pStyle w:val="ac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895C1B">
        <w:rPr>
          <w:rFonts w:ascii="Consolas" w:hAnsi="Consolas" w:cs="Consolas"/>
          <w:color w:val="6A3E3E"/>
          <w:kern w:val="0"/>
          <w:sz w:val="24"/>
          <w:szCs w:val="24"/>
        </w:rPr>
        <w:t>studentInfo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895C1B" w:rsidRPr="00895C1B" w:rsidRDefault="00895C1B" w:rsidP="00895C1B">
      <w:pPr>
        <w:pStyle w:val="ac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95C1B" w:rsidRPr="00895C1B" w:rsidRDefault="00895C1B" w:rsidP="00895C1B">
      <w:pPr>
        <w:pStyle w:val="ac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895C1B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895C1B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95C1B">
        <w:rPr>
          <w:rFonts w:ascii="Consolas" w:hAnsi="Consolas" w:cs="Consolas"/>
          <w:color w:val="2A00FF"/>
          <w:kern w:val="0"/>
          <w:sz w:val="24"/>
          <w:szCs w:val="24"/>
        </w:rPr>
        <w:t>输入完毕！谢谢您的使用！</w:t>
      </w:r>
      <w:r w:rsidRPr="00895C1B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95C1B" w:rsidRPr="00895C1B" w:rsidRDefault="00895C1B" w:rsidP="00895C1B">
      <w:pPr>
        <w:pStyle w:val="ac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95C1B" w:rsidRPr="00895C1B" w:rsidRDefault="00895C1B" w:rsidP="00895C1B">
      <w:pPr>
        <w:pStyle w:val="ac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95C1B" w:rsidRPr="00895C1B" w:rsidRDefault="00895C1B" w:rsidP="00895C1B">
      <w:pPr>
        <w:pStyle w:val="ac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895C1B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4B2B8F" w:rsidRPr="004B2B8F" w:rsidRDefault="004B2B8F" w:rsidP="004B2B8F">
      <w:pPr>
        <w:rPr>
          <w:lang w:val="zh-CN"/>
        </w:rPr>
      </w:pPr>
    </w:p>
    <w:bookmarkEnd w:id="0"/>
    <w:bookmarkEnd w:id="1"/>
    <w:p w:rsidR="00440865" w:rsidRDefault="008D69C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:rsidR="00440865" w:rsidRDefault="008D69CB">
      <w:pPr>
        <w:pStyle w:val="3"/>
        <w:rPr>
          <w:lang w:val="zh-CN"/>
        </w:rPr>
      </w:pPr>
      <w:r>
        <w:rPr>
          <w:rFonts w:hint="eastAsia"/>
          <w:lang w:val="zh-CN"/>
        </w:rPr>
        <w:t>训练描述：【综合：</w:t>
      </w:r>
      <w:r>
        <w:rPr>
          <w:rFonts w:hint="eastAsia"/>
          <w:lang w:val="zh-CN"/>
        </w:rPr>
        <w:t>Scanner</w:t>
      </w:r>
      <w:r>
        <w:rPr>
          <w:rFonts w:hint="eastAsia"/>
          <w:lang w:val="zh-CN"/>
        </w:rPr>
        <w:t>类、集合、自定义类、</w:t>
      </w:r>
      <w:bookmarkStart w:id="2" w:name="OLE_LINK3"/>
      <w:bookmarkStart w:id="3" w:name="OLE_LINK4"/>
      <w:r>
        <w:rPr>
          <w:rFonts w:hint="eastAsia"/>
          <w:lang w:val="zh-CN"/>
        </w:rPr>
        <w:t>BufferedReader</w:t>
      </w:r>
      <w:bookmarkEnd w:id="2"/>
      <w:bookmarkEnd w:id="3"/>
      <w:r>
        <w:rPr>
          <w:rFonts w:hint="eastAsia"/>
          <w:lang w:val="zh-CN"/>
        </w:rPr>
        <w:t>】</w:t>
      </w:r>
    </w:p>
    <w:p w:rsidR="00440865" w:rsidRDefault="008D69CB">
      <w:pPr>
        <w:ind w:firstLine="420"/>
        <w:rPr>
          <w:lang w:val="zh-CN"/>
        </w:rPr>
      </w:pPr>
      <w:r>
        <w:rPr>
          <w:rFonts w:hint="eastAsia"/>
          <w:lang w:val="zh-CN"/>
        </w:rPr>
        <w:t>需求说明：将文件</w:t>
      </w:r>
      <w:r>
        <w:rPr>
          <w:rFonts w:hint="eastAsia"/>
          <w:lang w:val="zh-CN"/>
        </w:rPr>
        <w:t>name.txt</w:t>
      </w:r>
      <w:r>
        <w:rPr>
          <w:rFonts w:hint="eastAsia"/>
          <w:lang w:val="zh-CN"/>
        </w:rPr>
        <w:t>中的数据“卢俊义”修改为：“史文恭”。</w:t>
      </w:r>
    </w:p>
    <w:p w:rsidR="00440865" w:rsidRDefault="008D69C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440865" w:rsidRDefault="008D69CB">
      <w:pPr>
        <w:pStyle w:val="ac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复制上例中的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类到本项目中；</w:t>
      </w:r>
    </w:p>
    <w:p w:rsidR="00440865" w:rsidRDefault="008D69CB">
      <w:pPr>
        <w:pStyle w:val="ac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在项目目录下创建文件</w:t>
      </w:r>
      <w:r>
        <w:rPr>
          <w:rFonts w:hint="eastAsia"/>
          <w:lang w:val="zh-CN"/>
        </w:rPr>
        <w:t>name.txt</w:t>
      </w:r>
      <w:r>
        <w:rPr>
          <w:rFonts w:hint="eastAsia"/>
          <w:lang w:val="zh-CN"/>
        </w:rPr>
        <w:t>，并写入以下内容：</w:t>
      </w:r>
    </w:p>
    <w:p w:rsidR="00440865" w:rsidRDefault="008D69CB" w:rsidP="00895C1B">
      <w:pPr>
        <w:pStyle w:val="ac"/>
        <w:ind w:leftChars="800" w:left="1680" w:firstLineChars="0" w:firstLine="0"/>
        <w:rPr>
          <w:lang w:val="zh-CN"/>
        </w:rPr>
      </w:pPr>
      <w:r>
        <w:rPr>
          <w:rFonts w:hint="eastAsia"/>
          <w:lang w:val="zh-CN"/>
        </w:rPr>
        <w:t>it001,</w:t>
      </w:r>
      <w:r>
        <w:rPr>
          <w:rFonts w:hint="eastAsia"/>
          <w:lang w:val="zh-CN"/>
        </w:rPr>
        <w:t>武松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男</w:t>
      </w:r>
      <w:r>
        <w:rPr>
          <w:rFonts w:hint="eastAsia"/>
          <w:lang w:val="zh-CN"/>
        </w:rPr>
        <w:t>,22</w:t>
      </w:r>
    </w:p>
    <w:p w:rsidR="00440865" w:rsidRDefault="008D69CB" w:rsidP="00895C1B">
      <w:pPr>
        <w:pStyle w:val="ac"/>
        <w:ind w:leftChars="800" w:left="1680" w:firstLineChars="0" w:firstLine="0"/>
        <w:rPr>
          <w:lang w:val="zh-CN"/>
        </w:rPr>
      </w:pPr>
      <w:r>
        <w:rPr>
          <w:rFonts w:hint="eastAsia"/>
          <w:lang w:val="zh-CN"/>
        </w:rPr>
        <w:t>it002,</w:t>
      </w:r>
      <w:r>
        <w:rPr>
          <w:rFonts w:hint="eastAsia"/>
          <w:lang w:val="zh-CN"/>
        </w:rPr>
        <w:t>林冲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男</w:t>
      </w:r>
      <w:r>
        <w:rPr>
          <w:rFonts w:hint="eastAsia"/>
          <w:lang w:val="zh-CN"/>
        </w:rPr>
        <w:t>,20</w:t>
      </w:r>
    </w:p>
    <w:p w:rsidR="00440865" w:rsidRDefault="008D69CB" w:rsidP="00895C1B">
      <w:pPr>
        <w:pStyle w:val="ac"/>
        <w:ind w:leftChars="800" w:left="1680" w:firstLineChars="0" w:firstLine="0"/>
        <w:rPr>
          <w:lang w:val="zh-CN"/>
        </w:rPr>
      </w:pPr>
      <w:r>
        <w:rPr>
          <w:rFonts w:hint="eastAsia"/>
          <w:lang w:val="zh-CN"/>
        </w:rPr>
        <w:t>it003,</w:t>
      </w:r>
      <w:r>
        <w:rPr>
          <w:rFonts w:hint="eastAsia"/>
          <w:lang w:val="zh-CN"/>
        </w:rPr>
        <w:t>卢俊义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男</w:t>
      </w:r>
      <w:r>
        <w:rPr>
          <w:rFonts w:hint="eastAsia"/>
          <w:lang w:val="zh-CN"/>
        </w:rPr>
        <w:t>,18</w:t>
      </w:r>
    </w:p>
    <w:p w:rsidR="00440865" w:rsidRDefault="008D69CB" w:rsidP="00895C1B">
      <w:pPr>
        <w:pStyle w:val="ac"/>
        <w:ind w:leftChars="800" w:left="1680" w:firstLineChars="0" w:firstLine="0"/>
        <w:rPr>
          <w:lang w:val="zh-CN"/>
        </w:rPr>
      </w:pPr>
      <w:r>
        <w:rPr>
          <w:rFonts w:hint="eastAsia"/>
          <w:lang w:val="zh-CN"/>
        </w:rPr>
        <w:t>it004,</w:t>
      </w:r>
      <w:r>
        <w:rPr>
          <w:rFonts w:hint="eastAsia"/>
          <w:lang w:val="zh-CN"/>
        </w:rPr>
        <w:t>石宝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男</w:t>
      </w:r>
      <w:r>
        <w:rPr>
          <w:rFonts w:hint="eastAsia"/>
          <w:lang w:val="zh-CN"/>
        </w:rPr>
        <w:t>,23</w:t>
      </w:r>
    </w:p>
    <w:p w:rsidR="00440865" w:rsidRDefault="008D69CB">
      <w:pPr>
        <w:pStyle w:val="ac"/>
        <w:numPr>
          <w:ilvl w:val="0"/>
          <w:numId w:val="5"/>
        </w:numPr>
        <w:ind w:firstLineChars="0"/>
        <w:rPr>
          <w:lang w:val="zh-CN"/>
        </w:rPr>
      </w:pPr>
      <w:r>
        <w:rPr>
          <w:lang w:val="zh-CN"/>
        </w:rPr>
        <w:t>创建</w:t>
      </w:r>
      <w:r>
        <w:rPr>
          <w:rFonts w:hint="eastAsia"/>
          <w:lang w:val="zh-CN"/>
        </w:rPr>
        <w:t>MainApp</w:t>
      </w:r>
      <w:r>
        <w:rPr>
          <w:rFonts w:hint="eastAsia"/>
          <w:lang w:val="zh-CN"/>
        </w:rPr>
        <w:t>类，包含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</w:t>
      </w:r>
    </w:p>
    <w:p w:rsidR="00440865" w:rsidRDefault="008D69CB">
      <w:pPr>
        <w:pStyle w:val="ac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方法中：</w:t>
      </w:r>
    </w:p>
    <w:p w:rsidR="00440865" w:rsidRDefault="008D69CB">
      <w:pPr>
        <w:pStyle w:val="ac"/>
        <w:numPr>
          <w:ilvl w:val="0"/>
          <w:numId w:val="6"/>
        </w:numPr>
        <w:ind w:firstLineChars="0"/>
        <w:rPr>
          <w:lang w:val="zh-CN"/>
        </w:rPr>
      </w:pPr>
      <w:r>
        <w:rPr>
          <w:lang w:val="zh-CN"/>
        </w:rPr>
        <w:t>定义一个存储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对象的集合；</w:t>
      </w:r>
    </w:p>
    <w:p w:rsidR="00440865" w:rsidRDefault="008D69CB">
      <w:pPr>
        <w:pStyle w:val="ac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循环从文件中读取数据，每次读取一行，并解析每个属性值，封装到一个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对象中，并将这个对象封装到集合中。</w:t>
      </w:r>
    </w:p>
    <w:p w:rsidR="00440865" w:rsidRDefault="008D69CB">
      <w:pPr>
        <w:pStyle w:val="ac"/>
        <w:numPr>
          <w:ilvl w:val="0"/>
          <w:numId w:val="6"/>
        </w:numPr>
        <w:ind w:firstLineChars="0"/>
        <w:rPr>
          <w:lang w:val="zh-CN"/>
        </w:rPr>
      </w:pPr>
      <w:r>
        <w:rPr>
          <w:lang w:val="zh-CN"/>
        </w:rPr>
        <w:t>遍历集合</w:t>
      </w:r>
      <w:r>
        <w:rPr>
          <w:rFonts w:hint="eastAsia"/>
          <w:lang w:val="zh-CN"/>
        </w:rPr>
        <w:t>，</w:t>
      </w:r>
      <w:r>
        <w:rPr>
          <w:lang w:val="zh-CN"/>
        </w:rPr>
        <w:t>找到要修改的</w:t>
      </w:r>
      <w:r>
        <w:rPr>
          <w:rFonts w:hint="eastAsia"/>
          <w:lang w:val="zh-CN"/>
        </w:rPr>
        <w:t>“卢俊义”，并将姓名修改为：“史文恭”。</w:t>
      </w:r>
    </w:p>
    <w:p w:rsidR="00440865" w:rsidRDefault="008D69CB">
      <w:pPr>
        <w:pStyle w:val="ac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lastRenderedPageBreak/>
        <w:t>同时将数据再次写回到文件中。</w:t>
      </w:r>
    </w:p>
    <w:p w:rsidR="00CD1D1C" w:rsidRDefault="008D69CB" w:rsidP="00CD1D1C">
      <w:pPr>
        <w:pStyle w:val="ac"/>
        <w:numPr>
          <w:ilvl w:val="0"/>
          <w:numId w:val="6"/>
        </w:numPr>
        <w:ind w:firstLineChars="0"/>
        <w:rPr>
          <w:lang w:val="zh-CN"/>
        </w:rPr>
      </w:pPr>
      <w:r>
        <w:rPr>
          <w:lang w:val="zh-CN"/>
        </w:rPr>
        <w:t>程序结束后</w:t>
      </w:r>
      <w:r>
        <w:rPr>
          <w:rFonts w:hint="eastAsia"/>
          <w:lang w:val="zh-CN"/>
        </w:rPr>
        <w:t>，</w:t>
      </w:r>
      <w:r>
        <w:rPr>
          <w:lang w:val="zh-CN"/>
        </w:rPr>
        <w:t>验证文件中的数据是否修改成功</w:t>
      </w:r>
    </w:p>
    <w:p w:rsidR="00CD1D1C" w:rsidRPr="00CD1D1C" w:rsidRDefault="00CD1D1C" w:rsidP="00CD1D1C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CD1D1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D1D1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MainApp</w:t>
      </w:r>
      <w:proofErr w:type="spellEnd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CD1D1C" w:rsidRPr="00CD1D1C" w:rsidRDefault="00CD1D1C" w:rsidP="00CD1D1C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D1D1C" w:rsidRPr="00CD1D1C" w:rsidRDefault="00CD1D1C" w:rsidP="00CD1D1C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1D1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D1D1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D1D1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CD1D1C"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 w:rsidRPr="00CD1D1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CD1D1C" w:rsidRPr="00CD1D1C" w:rsidRDefault="00CD1D1C" w:rsidP="00CD1D1C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1D1C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CD1D1C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 w:rsidRPr="00CD1D1C"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CD1D1C" w:rsidRPr="00CD1D1C" w:rsidRDefault="00CD1D1C" w:rsidP="00CD1D1C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BufferedReader</w:t>
      </w:r>
      <w:proofErr w:type="spellEnd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D1D1C"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bufferedReader</w:t>
      </w:r>
      <w:proofErr w:type="spellEnd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CD1D1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BufferedReader</w:t>
      </w:r>
      <w:proofErr w:type="spellEnd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CD1D1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FileReader</w:t>
      </w:r>
      <w:proofErr w:type="spellEnd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CD1D1C">
        <w:rPr>
          <w:rFonts w:ascii="Consolas" w:hAnsi="Consolas" w:cs="Consolas"/>
          <w:color w:val="2A00FF"/>
          <w:kern w:val="0"/>
          <w:sz w:val="24"/>
          <w:szCs w:val="24"/>
        </w:rPr>
        <w:t>"name.txt"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CD1D1C" w:rsidRPr="00CD1D1C" w:rsidRDefault="00CD1D1C" w:rsidP="00CD1D1C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 w:rsidRPr="00CD1D1C">
        <w:rPr>
          <w:rFonts w:ascii="Consolas" w:hAnsi="Consolas" w:cs="Consolas"/>
          <w:color w:val="6A3E3E"/>
          <w:kern w:val="0"/>
          <w:sz w:val="24"/>
          <w:szCs w:val="24"/>
        </w:rPr>
        <w:t>rcString</w:t>
      </w:r>
      <w:proofErr w:type="spellEnd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CD1D1C"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D1D1C" w:rsidRPr="00CD1D1C" w:rsidRDefault="00CD1D1C" w:rsidP="00CD1D1C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 xml:space="preserve">&lt;Student&gt; </w:t>
      </w:r>
      <w:proofErr w:type="spellStart"/>
      <w:r w:rsidRPr="00CD1D1C"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r w:rsidRPr="00CD1D1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&lt;&gt;();</w:t>
      </w:r>
    </w:p>
    <w:p w:rsidR="00CD1D1C" w:rsidRPr="00CD1D1C" w:rsidRDefault="00CD1D1C" w:rsidP="00CD1D1C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1D1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((</w:t>
      </w:r>
      <w:proofErr w:type="spellStart"/>
      <w:r w:rsidRPr="00CD1D1C">
        <w:rPr>
          <w:rFonts w:ascii="Consolas" w:hAnsi="Consolas" w:cs="Consolas"/>
          <w:color w:val="6A3E3E"/>
          <w:kern w:val="0"/>
          <w:sz w:val="24"/>
          <w:szCs w:val="24"/>
        </w:rPr>
        <w:t>rcString</w:t>
      </w:r>
      <w:proofErr w:type="spellEnd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 w:rsidRPr="00CD1D1C">
        <w:rPr>
          <w:rFonts w:ascii="Consolas" w:hAnsi="Consolas" w:cs="Consolas"/>
          <w:color w:val="6A3E3E"/>
          <w:kern w:val="0"/>
          <w:sz w:val="24"/>
          <w:szCs w:val="24"/>
        </w:rPr>
        <w:t>bufferedReader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.readLine</w:t>
      </w:r>
      <w:proofErr w:type="spellEnd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())!=</w:t>
      </w:r>
      <w:r w:rsidRPr="00CD1D1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CD1D1C" w:rsidRPr="00CD1D1C" w:rsidRDefault="00CD1D1C" w:rsidP="00CD1D1C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 w:rsidRPr="00CD1D1C">
        <w:rPr>
          <w:rFonts w:ascii="Consolas" w:hAnsi="Consolas" w:cs="Consolas"/>
          <w:color w:val="6A3E3E"/>
          <w:kern w:val="0"/>
          <w:sz w:val="24"/>
          <w:szCs w:val="24"/>
        </w:rPr>
        <w:t>division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 xml:space="preserve">[] = </w:t>
      </w:r>
      <w:proofErr w:type="spellStart"/>
      <w:r w:rsidRPr="00CD1D1C">
        <w:rPr>
          <w:rFonts w:ascii="Consolas" w:hAnsi="Consolas" w:cs="Consolas"/>
          <w:color w:val="6A3E3E"/>
          <w:kern w:val="0"/>
          <w:sz w:val="24"/>
          <w:szCs w:val="24"/>
        </w:rPr>
        <w:t>rcString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.split</w:t>
      </w:r>
      <w:proofErr w:type="spellEnd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CD1D1C">
        <w:rPr>
          <w:rFonts w:ascii="Consolas" w:hAnsi="Consolas" w:cs="Consolas"/>
          <w:color w:val="2A00FF"/>
          <w:kern w:val="0"/>
          <w:sz w:val="24"/>
          <w:szCs w:val="24"/>
        </w:rPr>
        <w:t>","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D1D1C" w:rsidRPr="00CD1D1C" w:rsidRDefault="00CD1D1C" w:rsidP="00CD1D1C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CD1D1C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CD1D1C">
        <w:rPr>
          <w:rFonts w:ascii="Consolas" w:hAnsi="Consolas" w:cs="Consolas"/>
          <w:color w:val="6A3E3E"/>
          <w:kern w:val="0"/>
          <w:sz w:val="24"/>
          <w:szCs w:val="24"/>
        </w:rPr>
        <w:t>rcString</w:t>
      </w:r>
      <w:proofErr w:type="spellEnd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D1D1C" w:rsidRPr="00CD1D1C" w:rsidRDefault="00CD1D1C" w:rsidP="00CD1D1C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CD1D1C"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CD1D1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</w:t>
      </w:r>
      <w:r w:rsidRPr="00CD1D1C">
        <w:rPr>
          <w:rFonts w:ascii="Consolas" w:hAnsi="Consolas" w:cs="Consolas"/>
          <w:color w:val="6A3E3E"/>
          <w:kern w:val="0"/>
          <w:sz w:val="24"/>
          <w:szCs w:val="24"/>
        </w:rPr>
        <w:t>division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[0],</w:t>
      </w:r>
      <w:r w:rsidRPr="00CD1D1C">
        <w:rPr>
          <w:rFonts w:ascii="Consolas" w:hAnsi="Consolas" w:cs="Consolas"/>
          <w:color w:val="6A3E3E"/>
          <w:kern w:val="0"/>
          <w:sz w:val="24"/>
          <w:szCs w:val="24"/>
        </w:rPr>
        <w:t>division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[1],</w:t>
      </w:r>
      <w:r w:rsidRPr="00CD1D1C">
        <w:rPr>
          <w:rFonts w:ascii="Consolas" w:hAnsi="Consolas" w:cs="Consolas"/>
          <w:color w:val="6A3E3E"/>
          <w:kern w:val="0"/>
          <w:sz w:val="24"/>
          <w:szCs w:val="24"/>
        </w:rPr>
        <w:t>division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[2],</w:t>
      </w:r>
      <w:r w:rsidRPr="00CD1D1C">
        <w:rPr>
          <w:rFonts w:ascii="Consolas" w:hAnsi="Consolas" w:cs="Consolas"/>
          <w:color w:val="6A3E3E"/>
          <w:kern w:val="0"/>
          <w:sz w:val="24"/>
          <w:szCs w:val="24"/>
        </w:rPr>
        <w:t>division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[3]));</w:t>
      </w:r>
    </w:p>
    <w:p w:rsidR="00CD1D1C" w:rsidRPr="00CD1D1C" w:rsidRDefault="00CD1D1C" w:rsidP="00CD1D1C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D1D1C" w:rsidRPr="00CD1D1C" w:rsidRDefault="00CD1D1C" w:rsidP="00CD1D1C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1D1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CD1D1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D1D1C"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=0;</w:t>
      </w:r>
      <w:r w:rsidRPr="00CD1D1C"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 w:rsidRPr="00CD1D1C"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.size</w:t>
      </w:r>
      <w:proofErr w:type="spellEnd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();</w:t>
      </w:r>
      <w:r w:rsidRPr="00CD1D1C"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CD1D1C" w:rsidRPr="00CD1D1C" w:rsidRDefault="00CD1D1C" w:rsidP="00CD1D1C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1D1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CD1D1C"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CD1D1C"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getName</w:t>
      </w:r>
      <w:proofErr w:type="spellEnd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().equals(</w:t>
      </w:r>
      <w:r w:rsidRPr="00CD1D1C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CD1D1C">
        <w:rPr>
          <w:rFonts w:ascii="Consolas" w:hAnsi="Consolas" w:cs="Consolas"/>
          <w:color w:val="2A00FF"/>
          <w:kern w:val="0"/>
          <w:sz w:val="24"/>
          <w:szCs w:val="24"/>
        </w:rPr>
        <w:t>卢俊义</w:t>
      </w:r>
      <w:r w:rsidRPr="00CD1D1C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)){</w:t>
      </w:r>
    </w:p>
    <w:p w:rsidR="00CD1D1C" w:rsidRPr="00CD1D1C" w:rsidRDefault="00CD1D1C" w:rsidP="00CD1D1C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CD1D1C"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CD1D1C"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setName</w:t>
      </w:r>
      <w:proofErr w:type="spellEnd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CD1D1C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CD1D1C">
        <w:rPr>
          <w:rFonts w:ascii="Consolas" w:hAnsi="Consolas" w:cs="Consolas"/>
          <w:color w:val="2A00FF"/>
          <w:kern w:val="0"/>
          <w:sz w:val="24"/>
          <w:szCs w:val="24"/>
        </w:rPr>
        <w:t>史文恭</w:t>
      </w:r>
      <w:r w:rsidRPr="00CD1D1C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);;</w:t>
      </w:r>
    </w:p>
    <w:p w:rsidR="00CD1D1C" w:rsidRPr="00CD1D1C" w:rsidRDefault="00CD1D1C" w:rsidP="00CD1D1C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D1D1C" w:rsidRPr="00CD1D1C" w:rsidRDefault="00CD1D1C" w:rsidP="00CD1D1C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D1D1C" w:rsidRPr="00CD1D1C" w:rsidRDefault="00CD1D1C" w:rsidP="00CD1D1C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FileWriter</w:t>
      </w:r>
      <w:proofErr w:type="spellEnd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D1D1C">
        <w:rPr>
          <w:rFonts w:ascii="Consolas" w:hAnsi="Consolas" w:cs="Consolas"/>
          <w:color w:val="6A3E3E"/>
          <w:kern w:val="0"/>
          <w:sz w:val="24"/>
          <w:szCs w:val="24"/>
        </w:rPr>
        <w:t>fW</w:t>
      </w:r>
      <w:proofErr w:type="spellEnd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CD1D1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FileWriter</w:t>
      </w:r>
      <w:proofErr w:type="spellEnd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CD1D1C">
        <w:rPr>
          <w:rFonts w:ascii="Consolas" w:hAnsi="Consolas" w:cs="Consolas"/>
          <w:color w:val="2A00FF"/>
          <w:kern w:val="0"/>
          <w:sz w:val="24"/>
          <w:szCs w:val="24"/>
        </w:rPr>
        <w:t>"name.txt"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D1D1C" w:rsidRPr="00CD1D1C" w:rsidRDefault="00CD1D1C" w:rsidP="00CD1D1C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CD1D1C">
        <w:rPr>
          <w:rFonts w:ascii="Consolas" w:hAnsi="Consolas" w:cs="Consolas"/>
          <w:color w:val="6A3E3E"/>
          <w:kern w:val="0"/>
          <w:sz w:val="24"/>
          <w:szCs w:val="24"/>
        </w:rPr>
        <w:t>fW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.write</w:t>
      </w:r>
      <w:proofErr w:type="spellEnd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CD1D1C"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D1D1C" w:rsidRPr="00CD1D1C" w:rsidRDefault="00CD1D1C" w:rsidP="00CD1D1C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CD1D1C">
        <w:rPr>
          <w:rFonts w:ascii="Consolas" w:hAnsi="Consolas" w:cs="Consolas"/>
          <w:color w:val="6A3E3E"/>
          <w:kern w:val="0"/>
          <w:sz w:val="24"/>
          <w:szCs w:val="24"/>
        </w:rPr>
        <w:t>fW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CD1D1C" w:rsidRPr="00CD1D1C" w:rsidRDefault="00CD1D1C" w:rsidP="00CD1D1C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1D1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 xml:space="preserve"> (Student </w:t>
      </w:r>
      <w:proofErr w:type="spellStart"/>
      <w:r w:rsidRPr="00CD1D1C"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proofErr w:type="spellEnd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proofErr w:type="spellStart"/>
      <w:r w:rsidRPr="00CD1D1C"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D1D1C" w:rsidRPr="00CD1D1C" w:rsidRDefault="00CD1D1C" w:rsidP="00CD1D1C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FileWriter</w:t>
      </w:r>
      <w:proofErr w:type="spellEnd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D1D1C">
        <w:rPr>
          <w:rFonts w:ascii="Consolas" w:hAnsi="Consolas" w:cs="Consolas"/>
          <w:color w:val="6A3E3E"/>
          <w:kern w:val="0"/>
          <w:sz w:val="24"/>
          <w:szCs w:val="24"/>
        </w:rPr>
        <w:t>fwFileWriter</w:t>
      </w:r>
      <w:proofErr w:type="spellEnd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CD1D1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FileWriter</w:t>
      </w:r>
      <w:proofErr w:type="spellEnd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CD1D1C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CD1D1C">
        <w:rPr>
          <w:rFonts w:ascii="Consolas" w:hAnsi="Consolas" w:cs="Consolas"/>
          <w:color w:val="2A00FF"/>
          <w:kern w:val="0"/>
          <w:sz w:val="24"/>
          <w:szCs w:val="24"/>
        </w:rPr>
        <w:t>name.txt"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Pr="00CD1D1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proofErr w:type="spellEnd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D1D1C" w:rsidRPr="00CD1D1C" w:rsidRDefault="00CD1D1C" w:rsidP="00CD1D1C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CD1D1C">
        <w:rPr>
          <w:rFonts w:ascii="Consolas" w:hAnsi="Consolas" w:cs="Consolas"/>
          <w:color w:val="6A3E3E"/>
          <w:kern w:val="0"/>
          <w:sz w:val="24"/>
          <w:szCs w:val="24"/>
        </w:rPr>
        <w:t>fwFileWriter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.write</w:t>
      </w:r>
      <w:proofErr w:type="spellEnd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CD1D1C"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.toString</w:t>
      </w:r>
      <w:proofErr w:type="spellEnd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()+</w:t>
      </w:r>
      <w:r w:rsidRPr="00CD1D1C">
        <w:rPr>
          <w:rFonts w:ascii="Consolas" w:hAnsi="Consolas" w:cs="Consolas"/>
          <w:color w:val="2A00FF"/>
          <w:kern w:val="0"/>
          <w:sz w:val="24"/>
          <w:szCs w:val="24"/>
        </w:rPr>
        <w:t>"\r\n"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D1D1C" w:rsidRPr="00CD1D1C" w:rsidRDefault="00CD1D1C" w:rsidP="00CD1D1C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CD1D1C">
        <w:rPr>
          <w:rFonts w:ascii="Consolas" w:hAnsi="Consolas" w:cs="Consolas"/>
          <w:color w:val="6A3E3E"/>
          <w:kern w:val="0"/>
          <w:sz w:val="24"/>
          <w:szCs w:val="24"/>
        </w:rPr>
        <w:t>fwFileWriter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CD1D1C" w:rsidRPr="00CD1D1C" w:rsidRDefault="00CD1D1C" w:rsidP="00CD1D1C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D1D1C" w:rsidRPr="00CD1D1C" w:rsidRDefault="00CD1D1C" w:rsidP="00CD1D1C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CD1D1C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CD1D1C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CD1D1C">
        <w:rPr>
          <w:rFonts w:ascii="Consolas" w:hAnsi="Consolas" w:cs="Consolas"/>
          <w:color w:val="2A00FF"/>
          <w:kern w:val="0"/>
          <w:sz w:val="24"/>
          <w:szCs w:val="24"/>
        </w:rPr>
        <w:t>写入完毕</w:t>
      </w:r>
      <w:r w:rsidRPr="00CD1D1C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D1D1C" w:rsidRPr="00CD1D1C" w:rsidRDefault="00CD1D1C" w:rsidP="00CD1D1C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D1D1C" w:rsidRPr="00CD1D1C" w:rsidRDefault="00CD1D1C" w:rsidP="00CD1D1C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D1D1C" w:rsidRPr="00CD1D1C" w:rsidRDefault="00CD1D1C" w:rsidP="00CD1D1C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CD1D1C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D1D1C" w:rsidRPr="00CD1D1C" w:rsidRDefault="00CD1D1C" w:rsidP="00CD1D1C">
      <w:pPr>
        <w:rPr>
          <w:lang w:val="zh-CN"/>
        </w:rPr>
      </w:pPr>
    </w:p>
    <w:p w:rsidR="00440865" w:rsidRDefault="008D69CB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扩展案例</w:t>
      </w:r>
    </w:p>
    <w:p w:rsidR="00440865" w:rsidRDefault="008D69C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440865" w:rsidRDefault="008D69CB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  <w:r>
        <w:rPr>
          <w:lang w:val="zh-CN"/>
        </w:rPr>
        <w:t xml:space="preserve"> </w:t>
      </w:r>
    </w:p>
    <w:p w:rsidR="00440865" w:rsidRDefault="008D69CB">
      <w:pPr>
        <w:rPr>
          <w:lang w:val="zh-CN"/>
        </w:rPr>
      </w:pPr>
      <w:r>
        <w:rPr>
          <w:rFonts w:hint="eastAsia"/>
          <w:lang w:val="zh-CN"/>
        </w:rPr>
        <w:t>分析以下需求，并用代码实现</w:t>
      </w:r>
    </w:p>
    <w:p w:rsidR="00440865" w:rsidRDefault="008D69CB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定义一个工具类</w:t>
      </w:r>
      <w:r>
        <w:rPr>
          <w:rFonts w:hint="eastAsia"/>
          <w:lang w:val="zh-CN"/>
        </w:rPr>
        <w:t>IOUtils</w:t>
      </w:r>
      <w:r>
        <w:rPr>
          <w:rFonts w:hint="eastAsia"/>
          <w:lang w:val="zh-CN"/>
        </w:rPr>
        <w:t>，有以下方法，方法描述如下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以下操作只针对纯文本文件</w:t>
      </w:r>
      <w:r>
        <w:rPr>
          <w:rFonts w:hint="eastAsia"/>
          <w:lang w:val="zh-CN"/>
        </w:rPr>
        <w:t>(.txt</w:t>
      </w:r>
      <w:r>
        <w:rPr>
          <w:rFonts w:hint="eastAsia"/>
          <w:lang w:val="zh-CN"/>
        </w:rPr>
        <w:t>文件</w:t>
      </w:r>
      <w:r>
        <w:rPr>
          <w:rFonts w:hint="eastAsia"/>
          <w:lang w:val="zh-CN"/>
        </w:rPr>
        <w:t>))</w:t>
      </w:r>
      <w:r>
        <w:rPr>
          <w:rFonts w:hint="eastAsia"/>
          <w:lang w:val="zh-CN"/>
        </w:rPr>
        <w:t>：</w:t>
      </w:r>
    </w:p>
    <w:p w:rsidR="00440865" w:rsidRDefault="008D69CB">
      <w:r>
        <w:rPr>
          <w:lang w:val="zh-CN"/>
        </w:rPr>
        <w:tab/>
      </w:r>
      <w:r>
        <w:t xml:space="preserve">1.copyFile2Dir(String </w:t>
      </w:r>
      <w:proofErr w:type="spellStart"/>
      <w:r>
        <w:t>srcFile,String</w:t>
      </w:r>
      <w:proofErr w:type="spellEnd"/>
      <w:r>
        <w:t xml:space="preserve"> </w:t>
      </w:r>
      <w:proofErr w:type="spellStart"/>
      <w:r>
        <w:t>destDir</w:t>
      </w:r>
      <w:proofErr w:type="spellEnd"/>
      <w:r>
        <w:t>)</w:t>
      </w:r>
    </w:p>
    <w:p w:rsidR="00440865" w:rsidRDefault="008D69CB">
      <w:r>
        <w:rPr>
          <w:rFonts w:hint="eastAsia"/>
        </w:rPr>
        <w:tab/>
        <w:t xml:space="preserve">    </w:t>
      </w:r>
      <w:r>
        <w:rPr>
          <w:rFonts w:hint="eastAsia"/>
          <w:lang w:val="zh-CN"/>
        </w:rPr>
        <w:t>参数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srcFile</w:t>
      </w:r>
      <w:proofErr w:type="spellEnd"/>
      <w:r>
        <w:rPr>
          <w:rFonts w:hint="eastAsia"/>
        </w:rPr>
        <w:t>:</w:t>
      </w:r>
      <w:r>
        <w:rPr>
          <w:rFonts w:hint="eastAsia"/>
          <w:lang w:val="zh-CN"/>
        </w:rPr>
        <w:t>要复制的源文件</w:t>
      </w:r>
    </w:p>
    <w:p w:rsidR="00440865" w:rsidRDefault="008D69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zh-CN"/>
        </w:rPr>
        <w:t>参数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destDir</w:t>
      </w:r>
      <w:proofErr w:type="spellEnd"/>
      <w:r>
        <w:rPr>
          <w:rFonts w:hint="eastAsia"/>
        </w:rPr>
        <w:t>:</w:t>
      </w:r>
      <w:r>
        <w:rPr>
          <w:rFonts w:hint="eastAsia"/>
          <w:lang w:val="zh-CN"/>
        </w:rPr>
        <w:t>复制产生的新文件的存储路径</w:t>
      </w:r>
      <w:r>
        <w:rPr>
          <w:rFonts w:hint="eastAsia"/>
        </w:rPr>
        <w:t>(</w:t>
      </w:r>
      <w:r>
        <w:rPr>
          <w:rFonts w:hint="eastAsia"/>
          <w:lang w:val="zh-CN"/>
        </w:rPr>
        <w:t>目标路径</w:t>
      </w:r>
      <w:r>
        <w:rPr>
          <w:rFonts w:hint="eastAsia"/>
        </w:rPr>
        <w:t>)</w:t>
      </w:r>
    </w:p>
    <w:p w:rsidR="00440865" w:rsidRDefault="008D69CB">
      <w:pPr>
        <w:rPr>
          <w:lang w:val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zh-CN"/>
        </w:rPr>
        <w:t>要求：将</w:t>
      </w:r>
      <w:r>
        <w:rPr>
          <w:rFonts w:hint="eastAsia"/>
          <w:lang w:val="zh-CN"/>
        </w:rPr>
        <w:t>srcFile</w:t>
      </w:r>
      <w:r>
        <w:rPr>
          <w:rFonts w:hint="eastAsia"/>
          <w:lang w:val="zh-CN"/>
        </w:rPr>
        <w:t>文件复制到</w:t>
      </w:r>
      <w:r>
        <w:rPr>
          <w:rFonts w:hint="eastAsia"/>
          <w:lang w:val="zh-CN"/>
        </w:rPr>
        <w:t>destDir</w:t>
      </w:r>
      <w:r>
        <w:rPr>
          <w:rFonts w:hint="eastAsia"/>
          <w:lang w:val="zh-CN"/>
        </w:rPr>
        <w:t>目标文件夹中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不能改变源文件的名称</w:t>
      </w:r>
      <w:r>
        <w:rPr>
          <w:rFonts w:hint="eastAsia"/>
          <w:lang w:val="zh-CN"/>
        </w:rPr>
        <w:t>)</w:t>
      </w:r>
    </w:p>
    <w:p w:rsidR="00440865" w:rsidRDefault="008D69CB">
      <w:r>
        <w:rPr>
          <w:lang w:val="zh-CN"/>
        </w:rPr>
        <w:tab/>
      </w:r>
      <w:r>
        <w:t xml:space="preserve">2.copyDir2Dir(String </w:t>
      </w:r>
      <w:proofErr w:type="spellStart"/>
      <w:r>
        <w:t>srcDir,String</w:t>
      </w:r>
      <w:proofErr w:type="spellEnd"/>
      <w:r>
        <w:t xml:space="preserve"> </w:t>
      </w:r>
      <w:proofErr w:type="spellStart"/>
      <w:r>
        <w:t>destDir</w:t>
      </w:r>
      <w:proofErr w:type="spellEnd"/>
      <w:r>
        <w:t>)</w:t>
      </w:r>
    </w:p>
    <w:p w:rsidR="00440865" w:rsidRDefault="008D69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zh-CN"/>
        </w:rPr>
        <w:t>参数</w:t>
      </w:r>
      <w:r>
        <w:rPr>
          <w:rFonts w:hint="eastAsia"/>
        </w:rPr>
        <w:t xml:space="preserve">File </w:t>
      </w:r>
      <w:proofErr w:type="spellStart"/>
      <w:r>
        <w:rPr>
          <w:rFonts w:hint="eastAsia"/>
        </w:rPr>
        <w:t>srcDir</w:t>
      </w:r>
      <w:proofErr w:type="spellEnd"/>
      <w:r>
        <w:rPr>
          <w:rFonts w:hint="eastAsia"/>
        </w:rPr>
        <w:t>:</w:t>
      </w:r>
      <w:r>
        <w:rPr>
          <w:rFonts w:hint="eastAsia"/>
          <w:lang w:val="zh-CN"/>
        </w:rPr>
        <w:t>要复制的源文件夹</w:t>
      </w:r>
    </w:p>
    <w:p w:rsidR="00440865" w:rsidRDefault="008D69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zh-CN"/>
        </w:rPr>
        <w:t>参数</w:t>
      </w:r>
      <w:r>
        <w:rPr>
          <w:rFonts w:hint="eastAsia"/>
        </w:rPr>
        <w:t xml:space="preserve">File </w:t>
      </w:r>
      <w:proofErr w:type="spellStart"/>
      <w:r>
        <w:rPr>
          <w:rFonts w:hint="eastAsia"/>
        </w:rPr>
        <w:t>destDir</w:t>
      </w:r>
      <w:proofErr w:type="spellEnd"/>
      <w:r>
        <w:rPr>
          <w:rFonts w:hint="eastAsia"/>
        </w:rPr>
        <w:t>:</w:t>
      </w:r>
      <w:r>
        <w:rPr>
          <w:rFonts w:hint="eastAsia"/>
          <w:lang w:val="zh-CN"/>
        </w:rPr>
        <w:t>复制产生的新文件的存储路径</w:t>
      </w:r>
      <w:r>
        <w:rPr>
          <w:rFonts w:hint="eastAsia"/>
        </w:rPr>
        <w:t>(</w:t>
      </w:r>
      <w:r>
        <w:rPr>
          <w:rFonts w:hint="eastAsia"/>
          <w:lang w:val="zh-CN"/>
        </w:rPr>
        <w:t>目标路径</w:t>
      </w:r>
      <w:r>
        <w:rPr>
          <w:rFonts w:hint="eastAsia"/>
        </w:rPr>
        <w:t>)</w:t>
      </w:r>
    </w:p>
    <w:p w:rsidR="00440865" w:rsidRDefault="008D69CB">
      <w:pPr>
        <w:rPr>
          <w:lang w:val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zh-CN"/>
        </w:rPr>
        <w:t>要求：将</w:t>
      </w:r>
      <w:r>
        <w:rPr>
          <w:rFonts w:hint="eastAsia"/>
          <w:lang w:val="zh-CN"/>
        </w:rPr>
        <w:t>srcDir</w:t>
      </w:r>
      <w:r>
        <w:rPr>
          <w:rFonts w:hint="eastAsia"/>
          <w:lang w:val="zh-CN"/>
        </w:rPr>
        <w:t>文件夹中的所有文件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不包含子文件夹</w:t>
      </w:r>
      <w:r>
        <w:rPr>
          <w:rFonts w:hint="eastAsia"/>
          <w:lang w:val="zh-CN"/>
        </w:rPr>
        <w:t>)</w:t>
      </w:r>
      <w:r>
        <w:rPr>
          <w:rFonts w:hint="eastAsia"/>
          <w:lang w:val="zh-CN"/>
        </w:rPr>
        <w:t>复制到</w:t>
      </w:r>
      <w:r>
        <w:rPr>
          <w:rFonts w:hint="eastAsia"/>
          <w:lang w:val="zh-CN"/>
        </w:rPr>
        <w:t>destDir</w:t>
      </w:r>
      <w:r>
        <w:rPr>
          <w:rFonts w:hint="eastAsia"/>
          <w:lang w:val="zh-CN"/>
        </w:rPr>
        <w:t>目标文件夹中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不能改变源文件的名称</w:t>
      </w:r>
      <w:r>
        <w:rPr>
          <w:rFonts w:hint="eastAsia"/>
          <w:lang w:val="zh-CN"/>
        </w:rPr>
        <w:t>)</w:t>
      </w:r>
    </w:p>
    <w:p w:rsidR="00440865" w:rsidRDefault="008D69C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4A4A82" w:rsidRDefault="004A4A82" w:rsidP="004A4A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IOUtils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4A4A82" w:rsidRDefault="004A4A82" w:rsidP="004A4A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IOUtils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(){}</w:t>
      </w:r>
    </w:p>
    <w:p w:rsidR="004A4A82" w:rsidRDefault="004A4A82" w:rsidP="004A4A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copyFile2Dir(String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srcFile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destDir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4A4A82" w:rsidRDefault="004A4A82" w:rsidP="004A4A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参数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srcFile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: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要复制的源文件</w:t>
      </w:r>
    </w:p>
    <w:p w:rsidR="004A4A82" w:rsidRDefault="004A4A82" w:rsidP="004A4A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参数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destDir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: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复制产生的新文件的存储路径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目标路径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:rsidR="004A4A82" w:rsidRDefault="004A4A82" w:rsidP="004A4A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要求：将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srcFile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文件复制到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destDir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目标文件夹中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不能改变源文件的名称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:rsidR="004A4A82" w:rsidRDefault="004A4A82" w:rsidP="004A4A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br1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FileReader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srcFile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4A4A82" w:rsidRDefault="004A4A82" w:rsidP="004A4A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A4A82" w:rsidRDefault="004A4A82" w:rsidP="004A4A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.readLine())!=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4A4A82" w:rsidRDefault="004A4A82" w:rsidP="004A4A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fw1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destDir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"\\"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srcFile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A4A82" w:rsidRDefault="004A4A82" w:rsidP="004A4A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fw1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.write(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A4A82" w:rsidRDefault="004A4A82" w:rsidP="004A4A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fw1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4A4A82" w:rsidRDefault="004A4A82" w:rsidP="004A4A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A4A82" w:rsidRDefault="004A4A82" w:rsidP="004A4A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A4A82" w:rsidRDefault="004A4A82" w:rsidP="004A4A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A4A82" w:rsidRDefault="004A4A82" w:rsidP="004A4A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copyDir2Dir(String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srcDir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destDir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4A4A82" w:rsidRDefault="004A4A82" w:rsidP="004A4A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参数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File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srcDir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: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要复制的源文件夹</w:t>
      </w:r>
    </w:p>
    <w:p w:rsidR="004A4A82" w:rsidRDefault="004A4A82" w:rsidP="004A4A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参数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File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destDir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: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复制产生的新文件的存储路径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目标路径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:rsidR="004A4A82" w:rsidRDefault="004A4A82" w:rsidP="004A4A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要求：将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srcDir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文件夹中的所有文件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不包含子文件夹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复制到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destDir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目标文件夹中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不能改变源文件的名称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:rsidR="004A4A82" w:rsidRDefault="004A4A82" w:rsidP="004A4A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srcfile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srcDir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A4A82" w:rsidRDefault="004A4A82" w:rsidP="004A4A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File[]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filelist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srcfile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.listFiles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4A4A82" w:rsidRDefault="004A4A82" w:rsidP="004A4A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(File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filelist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A4A82" w:rsidRDefault="004A4A82" w:rsidP="004A4A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(!(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.isDirectory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())){</w:t>
      </w:r>
    </w:p>
    <w:p w:rsidR="004A4A82" w:rsidRDefault="004A4A82" w:rsidP="004A4A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filename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4A4A82" w:rsidRDefault="004A4A82" w:rsidP="004A4A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br1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FileReader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srcDir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"\\"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filename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4A4A82" w:rsidRDefault="004A4A82" w:rsidP="004A4A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A4A82" w:rsidRDefault="004A4A82" w:rsidP="004A4A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.readLine())!=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4A4A82" w:rsidRDefault="004A4A82" w:rsidP="004A4A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BufferedWriter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bw1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BufferedWriter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destDir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"\\"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filename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4A4A82" w:rsidRDefault="004A4A82" w:rsidP="004A4A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bw1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.write(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A4A82" w:rsidRDefault="004A4A82" w:rsidP="004A4A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bw1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4A4A82" w:rsidRDefault="004A4A82" w:rsidP="004A4A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A4A82" w:rsidRDefault="004A4A82" w:rsidP="004A4A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A4A82" w:rsidRDefault="004A4A82" w:rsidP="004A4A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A4A82" w:rsidRDefault="004A4A82" w:rsidP="004A4A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A4A82" w:rsidRDefault="004A4A82" w:rsidP="004A4A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A4A82" w:rsidRDefault="004A4A82" w:rsidP="004A4A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A4A82" w:rsidRDefault="004A4A82" w:rsidP="004A4A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4A4A82" w:rsidRDefault="004A4A82" w:rsidP="004A4A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copyDir2Dir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"d:\\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srcDir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"d:\\destDir"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A4A82" w:rsidRDefault="004A4A82" w:rsidP="004A4A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A4A82" w:rsidRDefault="004A4A82" w:rsidP="004A4A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A4A82" w:rsidRDefault="004A4A82" w:rsidP="004A4A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440865" w:rsidRDefault="00440865" w:rsidP="004A4A82">
      <w:pPr>
        <w:rPr>
          <w:lang w:val="zh-CN"/>
        </w:rPr>
      </w:pPr>
    </w:p>
    <w:p w:rsidR="00440865" w:rsidRDefault="008D69C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440865" w:rsidRDefault="008D69CB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  <w:r>
        <w:rPr>
          <w:lang w:val="zh-CN"/>
        </w:rPr>
        <w:t xml:space="preserve"> </w:t>
      </w:r>
    </w:p>
    <w:p w:rsidR="00440865" w:rsidRDefault="008D69CB">
      <w:pPr>
        <w:rPr>
          <w:lang w:val="zh-CN"/>
        </w:rPr>
      </w:pPr>
      <w:r>
        <w:rPr>
          <w:rFonts w:hint="eastAsia"/>
          <w:lang w:val="zh-CN"/>
        </w:rPr>
        <w:t>分析以下需求，并用代码实现</w:t>
      </w:r>
    </w:p>
    <w:p w:rsidR="00440865" w:rsidRDefault="008D69CB">
      <w:pPr>
        <w:rPr>
          <w:lang w:val="zh-CN"/>
        </w:rPr>
      </w:pPr>
      <w:r>
        <w:rPr>
          <w:rFonts w:hint="eastAsia"/>
          <w:lang w:val="zh-CN"/>
        </w:rPr>
        <w:tab/>
        <w:t>1.</w:t>
      </w:r>
      <w:r>
        <w:rPr>
          <w:rFonts w:hint="eastAsia"/>
          <w:lang w:val="zh-CN"/>
        </w:rPr>
        <w:t>项目根目录下建立文件：</w:t>
      </w:r>
      <w:r>
        <w:rPr>
          <w:rFonts w:hint="eastAsia"/>
          <w:lang w:val="zh-CN"/>
        </w:rPr>
        <w:t xml:space="preserve"> user.txt</w:t>
      </w:r>
      <w:r>
        <w:rPr>
          <w:rFonts w:hint="eastAsia"/>
          <w:lang w:val="zh-CN"/>
        </w:rPr>
        <w:t>，文件中存放用户名和登录密码，格式：用户名，密码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如：</w:t>
      </w:r>
      <w:r>
        <w:rPr>
          <w:rFonts w:hint="eastAsia"/>
          <w:lang w:val="zh-CN"/>
        </w:rPr>
        <w:t>aaa,123</w:t>
      </w:r>
      <w:r>
        <w:rPr>
          <w:rFonts w:hint="eastAsia"/>
          <w:lang w:val="zh-CN"/>
        </w:rPr>
        <w:t>；</w:t>
      </w:r>
    </w:p>
    <w:p w:rsidR="00440865" w:rsidRDefault="008D69CB">
      <w:pPr>
        <w:rPr>
          <w:lang w:val="zh-CN"/>
        </w:rPr>
      </w:pPr>
      <w:r>
        <w:rPr>
          <w:rFonts w:hint="eastAsia"/>
          <w:lang w:val="zh-CN"/>
        </w:rPr>
        <w:tab/>
        <w:t>2. user.txt</w:t>
      </w:r>
      <w:r>
        <w:rPr>
          <w:rFonts w:hint="eastAsia"/>
          <w:lang w:val="zh-CN"/>
        </w:rPr>
        <w:t>文件中初始存放的用户信息有如下：</w:t>
      </w:r>
    </w:p>
    <w:p w:rsidR="00440865" w:rsidRDefault="008D69CB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  <w:t>jack,123</w:t>
      </w:r>
    </w:p>
    <w:p w:rsidR="00440865" w:rsidRDefault="008D69CB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  <w:t>rose,123</w:t>
      </w:r>
    </w:p>
    <w:p w:rsidR="00440865" w:rsidRDefault="008D69CB">
      <w:pPr>
        <w:rPr>
          <w:lang w:val="zh-CN"/>
        </w:rPr>
      </w:pPr>
      <w:r>
        <w:rPr>
          <w:lang w:val="zh-CN"/>
        </w:rPr>
        <w:lastRenderedPageBreak/>
        <w:tab/>
      </w:r>
      <w:r>
        <w:rPr>
          <w:lang w:val="zh-CN"/>
        </w:rPr>
        <w:tab/>
        <w:t>tom,123</w:t>
      </w:r>
    </w:p>
    <w:p w:rsidR="00440865" w:rsidRDefault="008D69CB">
      <w:pPr>
        <w:rPr>
          <w:lang w:val="zh-CN"/>
        </w:rPr>
      </w:pPr>
      <w:r>
        <w:rPr>
          <w:rFonts w:hint="eastAsia"/>
          <w:lang w:val="zh-CN"/>
        </w:rPr>
        <w:tab/>
        <w:t>3.</w:t>
      </w:r>
      <w:r>
        <w:rPr>
          <w:rFonts w:hint="eastAsia"/>
          <w:lang w:val="zh-CN"/>
        </w:rPr>
        <w:t>要求完成如下功能：</w:t>
      </w:r>
    </w:p>
    <w:p w:rsidR="00440865" w:rsidRDefault="008D69CB">
      <w:pPr>
        <w:rPr>
          <w:lang w:val="zh-CN"/>
        </w:rPr>
      </w:pPr>
      <w:r>
        <w:rPr>
          <w:rFonts w:hint="eastAsia"/>
          <w:lang w:val="zh-CN"/>
        </w:rPr>
        <w:tab/>
        <w:t xml:space="preserve">  </w:t>
      </w:r>
      <w:r>
        <w:rPr>
          <w:rFonts w:hint="eastAsia"/>
          <w:lang w:val="zh-CN"/>
        </w:rPr>
        <w:t>程序运行时：控制台提示用户输入注册的用户名和密码；</w:t>
      </w:r>
    </w:p>
    <w:p w:rsidR="00440865" w:rsidRDefault="008D69CB">
      <w:pPr>
        <w:rPr>
          <w:lang w:val="zh-CN"/>
        </w:rPr>
      </w:pPr>
      <w:r>
        <w:rPr>
          <w:rFonts w:hint="eastAsia"/>
          <w:lang w:val="zh-CN"/>
        </w:rPr>
        <w:tab/>
        <w:t xml:space="preserve">   </w:t>
      </w:r>
      <w:r>
        <w:rPr>
          <w:rFonts w:hint="eastAsia"/>
          <w:lang w:val="zh-CN"/>
        </w:rPr>
        <w:t>验证键盘录入的用户名跟</w:t>
      </w:r>
      <w:r>
        <w:rPr>
          <w:rFonts w:hint="eastAsia"/>
          <w:lang w:val="zh-CN"/>
        </w:rPr>
        <w:t>user.txt</w:t>
      </w:r>
      <w:r>
        <w:rPr>
          <w:rFonts w:hint="eastAsia"/>
          <w:lang w:val="zh-CN"/>
        </w:rPr>
        <w:t>中已注册的用户名是否重复：</w:t>
      </w:r>
    </w:p>
    <w:p w:rsidR="00440865" w:rsidRDefault="008D69CB">
      <w:pPr>
        <w:rPr>
          <w:lang w:val="zh-CN"/>
        </w:rPr>
      </w:pPr>
      <w:r>
        <w:rPr>
          <w:rFonts w:hint="eastAsia"/>
          <w:lang w:val="zh-CN"/>
        </w:rPr>
        <w:tab/>
        <w:t xml:space="preserve">   </w:t>
      </w:r>
      <w:r>
        <w:rPr>
          <w:rFonts w:hint="eastAsia"/>
          <w:lang w:val="zh-CN"/>
        </w:rPr>
        <w:t>是：控制台提示：用户名已存在</w:t>
      </w:r>
    </w:p>
    <w:p w:rsidR="00440865" w:rsidRDefault="008D69CB">
      <w:pPr>
        <w:rPr>
          <w:lang w:val="zh-CN"/>
        </w:rPr>
      </w:pPr>
      <w:r>
        <w:rPr>
          <w:rFonts w:hint="eastAsia"/>
          <w:lang w:val="zh-CN"/>
        </w:rPr>
        <w:tab/>
        <w:t xml:space="preserve">   </w:t>
      </w:r>
      <w:r>
        <w:rPr>
          <w:rFonts w:hint="eastAsia"/>
          <w:lang w:val="zh-CN"/>
        </w:rPr>
        <w:t>否：将键盘录入的用户名及密码写入</w:t>
      </w:r>
      <w:r>
        <w:rPr>
          <w:rFonts w:hint="eastAsia"/>
          <w:lang w:val="zh-CN"/>
        </w:rPr>
        <w:t>user.txt</w:t>
      </w:r>
      <w:r>
        <w:rPr>
          <w:rFonts w:hint="eastAsia"/>
          <w:lang w:val="zh-CN"/>
        </w:rPr>
        <w:t>文件，并在控制台提示：注册成功；</w:t>
      </w:r>
    </w:p>
    <w:p w:rsidR="00440865" w:rsidRDefault="008D69C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MainApp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&lt;&gt;();</w:t>
      </w:r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br1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FileReader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"user.txt"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.readLine())!=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请输入要注册的用户名：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.split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[0])){</w:t>
      </w:r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您输入的用户名已经存在！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请输入您的密码：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BufferedWriter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bw1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BufferedWriter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user.txt"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bw1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.newLine();</w:t>
      </w:r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bw1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.write(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.size()-1));</w:t>
      </w:r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bw1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注册成功！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请输入要注册的用户名：</w:t>
      </w:r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jack</w:t>
      </w:r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您输入的用户名已经存在！</w:t>
      </w:r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请输入要注册的用户名：</w:t>
      </w:r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C87D"/>
          <w:kern w:val="0"/>
          <w:sz w:val="24"/>
          <w:szCs w:val="24"/>
        </w:rPr>
        <w:t>liurui</w:t>
      </w:r>
      <w:proofErr w:type="spellEnd"/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请输入您的密码：</w:t>
      </w:r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123</w:t>
      </w:r>
    </w:p>
    <w:p w:rsidR="00F622AC" w:rsidRDefault="00F622AC" w:rsidP="00F622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注册成功！</w:t>
      </w:r>
    </w:p>
    <w:p w:rsidR="00440865" w:rsidRDefault="00440865" w:rsidP="00F622AC">
      <w:pPr>
        <w:rPr>
          <w:lang w:val="zh-CN"/>
        </w:rPr>
      </w:pPr>
    </w:p>
    <w:p w:rsidR="00440865" w:rsidRDefault="008D69C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:rsidR="00440865" w:rsidRDefault="008D69CB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  <w:r>
        <w:rPr>
          <w:lang w:val="zh-CN"/>
        </w:rPr>
        <w:t xml:space="preserve"> </w:t>
      </w:r>
    </w:p>
    <w:p w:rsidR="00440865" w:rsidRDefault="008D69CB">
      <w:pPr>
        <w:rPr>
          <w:lang w:val="zh-CN"/>
        </w:rPr>
      </w:pPr>
      <w:r>
        <w:rPr>
          <w:rFonts w:hint="eastAsia"/>
          <w:lang w:val="zh-CN"/>
        </w:rPr>
        <w:t>分析以下需求，并用代码实现</w:t>
      </w:r>
    </w:p>
    <w:p w:rsidR="00440865" w:rsidRDefault="008D69CB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项目根路径下有个</w:t>
      </w:r>
      <w:r>
        <w:rPr>
          <w:rFonts w:hint="eastAsia"/>
          <w:lang w:val="zh-CN"/>
        </w:rPr>
        <w:t>questions.txt</w:t>
      </w:r>
      <w:r>
        <w:rPr>
          <w:rFonts w:hint="eastAsia"/>
          <w:lang w:val="zh-CN"/>
        </w:rPr>
        <w:t>文件内容如下：</w:t>
      </w:r>
    </w:p>
    <w:p w:rsidR="00440865" w:rsidRDefault="008D69CB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  <w:t>5+5</w:t>
      </w:r>
    </w:p>
    <w:p w:rsidR="00440865" w:rsidRDefault="008D69CB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  <w:t>150-25</w:t>
      </w:r>
    </w:p>
    <w:p w:rsidR="00440865" w:rsidRDefault="008D69CB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  <w:t>155*155</w:t>
      </w:r>
    </w:p>
    <w:p w:rsidR="00440865" w:rsidRDefault="008D69CB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  <w:t>2555/5</w:t>
      </w:r>
    </w:p>
    <w:p w:rsidR="00440865" w:rsidRDefault="008D69CB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要求：读取内容计算出结果，将结果写入到</w:t>
      </w:r>
      <w:r>
        <w:rPr>
          <w:rFonts w:hint="eastAsia"/>
          <w:lang w:val="zh-CN"/>
        </w:rPr>
        <w:t>results.txt</w:t>
      </w:r>
      <w:r>
        <w:rPr>
          <w:rFonts w:hint="eastAsia"/>
          <w:lang w:val="zh-CN"/>
        </w:rPr>
        <w:t>文件中</w:t>
      </w:r>
    </w:p>
    <w:p w:rsidR="00440865" w:rsidRDefault="008D69CB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  <w:t>5+5=10</w:t>
      </w:r>
    </w:p>
    <w:p w:rsidR="00440865" w:rsidRDefault="008D69CB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  <w:t>//....</w:t>
      </w:r>
    </w:p>
    <w:p w:rsidR="00440865" w:rsidRDefault="008D69CB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思考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如果说读取</w:t>
      </w:r>
      <w:r>
        <w:rPr>
          <w:rFonts w:hint="eastAsia"/>
          <w:lang w:val="zh-CN"/>
        </w:rPr>
        <w:t>questions.txt</w:t>
      </w:r>
      <w:r>
        <w:rPr>
          <w:rFonts w:hint="eastAsia"/>
          <w:lang w:val="zh-CN"/>
        </w:rPr>
        <w:t>文件的内容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算出计算结果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再写入</w:t>
      </w:r>
      <w:r>
        <w:rPr>
          <w:rFonts w:hint="eastAsia"/>
          <w:lang w:val="zh-CN"/>
        </w:rPr>
        <w:t>questions.txt</w:t>
      </w:r>
      <w:r>
        <w:rPr>
          <w:rFonts w:hint="eastAsia"/>
          <w:lang w:val="zh-CN"/>
        </w:rPr>
        <w:t>文件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即读和写的操作时针对同一个文件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应该如何操作</w:t>
      </w:r>
    </w:p>
    <w:p w:rsidR="00440865" w:rsidRDefault="008D69C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  <w:r w:rsidR="00E644A4">
        <w:rPr>
          <w:rFonts w:hint="eastAsia"/>
          <w:lang w:val="zh-CN"/>
        </w:rPr>
        <w:t>+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MainApp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computeStringNum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Pattern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Pattern.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compile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"[\\+\\-\\/\\*]"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Matcher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.matcher(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operate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'0'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.find()){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operate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.charAt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.start());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.split(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[0]);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[1]);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switch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operate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'+'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operate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'-'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operate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'*'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operate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*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'/'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operate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default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"……"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br1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FileReader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"question.txt"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&lt;&gt;();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.readLine())!=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读取完毕！开始计算！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BufferedWriter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bw1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BufferedWriter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result.txt"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computeStringNum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MILLISECONDS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.sleep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(1000);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bw1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.write(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bw1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.newLine();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bw1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计算完毕！开始写入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MILLISECONDS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.sleep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(3000);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写入完毕！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440865" w:rsidRDefault="00440865" w:rsidP="006C5357">
      <w:pPr>
        <w:rPr>
          <w:lang w:val="zh-CN"/>
        </w:rPr>
      </w:pPr>
    </w:p>
    <w:p w:rsidR="00440865" w:rsidRDefault="008D69C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4</w:t>
      </w:r>
    </w:p>
    <w:p w:rsidR="00440865" w:rsidRDefault="008D69CB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  <w:r>
        <w:rPr>
          <w:lang w:val="zh-CN"/>
        </w:rPr>
        <w:t xml:space="preserve"> </w:t>
      </w:r>
    </w:p>
    <w:p w:rsidR="00440865" w:rsidRDefault="008D69CB">
      <w:pPr>
        <w:rPr>
          <w:lang w:val="zh-CN"/>
        </w:rPr>
      </w:pPr>
      <w:r>
        <w:rPr>
          <w:rFonts w:hint="eastAsia"/>
          <w:lang w:val="zh-CN"/>
        </w:rPr>
        <w:t>项目根路径下有</w:t>
      </w:r>
      <w:r>
        <w:rPr>
          <w:rFonts w:hint="eastAsia"/>
          <w:lang w:val="zh-CN"/>
        </w:rPr>
        <w:t>text.txt</w:t>
      </w:r>
      <w:r>
        <w:rPr>
          <w:rFonts w:hint="eastAsia"/>
          <w:lang w:val="zh-CN"/>
        </w:rPr>
        <w:t>文件，内容如下：</w:t>
      </w:r>
    </w:p>
    <w:p w:rsidR="00440865" w:rsidRDefault="008D69CB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我爱极客营</w:t>
      </w:r>
    </w:p>
    <w:p w:rsidR="00440865" w:rsidRDefault="008D69CB">
      <w:pPr>
        <w:rPr>
          <w:lang w:val="zh-CN"/>
        </w:rPr>
      </w:pPr>
      <w:r>
        <w:rPr>
          <w:lang w:val="zh-CN"/>
        </w:rPr>
        <w:tab/>
        <w:t>123456</w:t>
      </w:r>
    </w:p>
    <w:p w:rsidR="00440865" w:rsidRDefault="008D69CB">
      <w:pPr>
        <w:rPr>
          <w:lang w:val="zh-CN"/>
        </w:rPr>
      </w:pPr>
      <w:r>
        <w:rPr>
          <w:rFonts w:hint="eastAsia"/>
          <w:lang w:val="zh-CN"/>
        </w:rPr>
        <w:t>利用</w:t>
      </w:r>
      <w:r>
        <w:rPr>
          <w:rFonts w:hint="eastAsia"/>
          <w:lang w:val="zh-CN"/>
        </w:rPr>
        <w:t>IO</w:t>
      </w:r>
      <w:r>
        <w:rPr>
          <w:rFonts w:hint="eastAsia"/>
          <w:lang w:val="zh-CN"/>
        </w:rPr>
        <w:t>流的知识读取</w:t>
      </w:r>
      <w:r>
        <w:rPr>
          <w:rFonts w:hint="eastAsia"/>
          <w:lang w:val="zh-CN"/>
        </w:rPr>
        <w:t>text.txt</w:t>
      </w:r>
      <w:r>
        <w:rPr>
          <w:rFonts w:hint="eastAsia"/>
          <w:lang w:val="zh-CN"/>
        </w:rPr>
        <w:t>文件的内容反转后写入</w:t>
      </w:r>
      <w:r>
        <w:rPr>
          <w:rFonts w:hint="eastAsia"/>
          <w:lang w:val="zh-CN"/>
        </w:rPr>
        <w:t>text.txt</w:t>
      </w:r>
      <w:r>
        <w:rPr>
          <w:rFonts w:hint="eastAsia"/>
          <w:lang w:val="zh-CN"/>
        </w:rPr>
        <w:t>文件中，内容如下：</w:t>
      </w:r>
    </w:p>
    <w:p w:rsidR="00440865" w:rsidRDefault="008D69CB">
      <w:pPr>
        <w:rPr>
          <w:lang w:val="zh-CN"/>
        </w:rPr>
      </w:pPr>
      <w:r>
        <w:rPr>
          <w:lang w:val="zh-CN"/>
        </w:rPr>
        <w:tab/>
        <w:t>123456</w:t>
      </w:r>
    </w:p>
    <w:p w:rsidR="00440865" w:rsidRDefault="008D69CB">
      <w:pPr>
        <w:ind w:firstLine="420"/>
        <w:rPr>
          <w:lang w:val="zh-CN"/>
        </w:rPr>
      </w:pPr>
      <w:r>
        <w:rPr>
          <w:rFonts w:hint="eastAsia"/>
          <w:lang w:val="zh-CN"/>
        </w:rPr>
        <w:t>我爱极客营</w:t>
      </w:r>
    </w:p>
    <w:p w:rsidR="00440865" w:rsidRDefault="008D69C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MainApp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br1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FileReader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"text.txt"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&lt;&gt;();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.readLine())!=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half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()/2;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half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+1));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+1,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MILLISECONDS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.sleep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(2000);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反转完毕！开始重新写入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: handle exception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BufferedWriter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bw1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BufferedWriter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"text.txt"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bw1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.write(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bw1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.newLine();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bw1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MILLISECONDS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.sleep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(2000);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写入完毕！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: handle exception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C5357" w:rsidRDefault="006C5357" w:rsidP="006C53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440865" w:rsidRDefault="00440865" w:rsidP="006C5357">
      <w:pPr>
        <w:rPr>
          <w:lang w:val="zh-CN"/>
        </w:rPr>
      </w:pPr>
      <w:bookmarkStart w:id="4" w:name="_GoBack"/>
      <w:bookmarkEnd w:id="4"/>
    </w:p>
    <w:sectPr w:rsidR="00440865">
      <w:footerReference w:type="default" r:id="rId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5E3" w:rsidRDefault="003F45E3">
      <w:pPr>
        <w:spacing w:line="240" w:lineRule="auto"/>
      </w:pPr>
      <w:r>
        <w:separator/>
      </w:r>
    </w:p>
  </w:endnote>
  <w:endnote w:type="continuationSeparator" w:id="0">
    <w:p w:rsidR="003F45E3" w:rsidRDefault="003F4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865" w:rsidRDefault="00440865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5E3" w:rsidRDefault="003F45E3">
      <w:pPr>
        <w:spacing w:line="240" w:lineRule="auto"/>
      </w:pPr>
      <w:r>
        <w:separator/>
      </w:r>
    </w:p>
  </w:footnote>
  <w:footnote w:type="continuationSeparator" w:id="0">
    <w:p w:rsidR="003F45E3" w:rsidRDefault="003F45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C7C80"/>
    <w:multiLevelType w:val="multilevel"/>
    <w:tmpl w:val="173C7C80"/>
    <w:lvl w:ilvl="0">
      <w:start w:val="1"/>
      <w:numFmt w:val="decimal"/>
      <w:lvlText w:val="%1.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CB81B82"/>
    <w:multiLevelType w:val="multilevel"/>
    <w:tmpl w:val="3CB81B82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B891E46"/>
    <w:multiLevelType w:val="multilevel"/>
    <w:tmpl w:val="4B891E46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893470C"/>
    <w:multiLevelType w:val="multilevel"/>
    <w:tmpl w:val="5893470C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74E005FD"/>
    <w:multiLevelType w:val="multilevel"/>
    <w:tmpl w:val="74E005FD"/>
    <w:lvl w:ilvl="0">
      <w:start w:val="1"/>
      <w:numFmt w:val="decimal"/>
      <w:lvlText w:val="%1)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3751"/>
    <w:rsid w:val="00026176"/>
    <w:rsid w:val="000A1023"/>
    <w:rsid w:val="000B0461"/>
    <w:rsid w:val="000B626D"/>
    <w:rsid w:val="000C01E2"/>
    <w:rsid w:val="000C78D4"/>
    <w:rsid w:val="000D253B"/>
    <w:rsid w:val="000D5865"/>
    <w:rsid w:val="001053F8"/>
    <w:rsid w:val="001116C7"/>
    <w:rsid w:val="0011270B"/>
    <w:rsid w:val="00113784"/>
    <w:rsid w:val="001206C5"/>
    <w:rsid w:val="00122F5D"/>
    <w:rsid w:val="00125279"/>
    <w:rsid w:val="00145597"/>
    <w:rsid w:val="0015568C"/>
    <w:rsid w:val="00171895"/>
    <w:rsid w:val="00172604"/>
    <w:rsid w:val="00175BA9"/>
    <w:rsid w:val="0018522E"/>
    <w:rsid w:val="001A12B7"/>
    <w:rsid w:val="001A2A4C"/>
    <w:rsid w:val="001B0D55"/>
    <w:rsid w:val="001B7CDB"/>
    <w:rsid w:val="001C16C1"/>
    <w:rsid w:val="001D44AD"/>
    <w:rsid w:val="001E3F7D"/>
    <w:rsid w:val="00203578"/>
    <w:rsid w:val="002114AE"/>
    <w:rsid w:val="00222190"/>
    <w:rsid w:val="00245321"/>
    <w:rsid w:val="00260E00"/>
    <w:rsid w:val="002651B1"/>
    <w:rsid w:val="0027688B"/>
    <w:rsid w:val="002A5D9B"/>
    <w:rsid w:val="002B2951"/>
    <w:rsid w:val="002C2A94"/>
    <w:rsid w:val="002D3100"/>
    <w:rsid w:val="002E0D56"/>
    <w:rsid w:val="002E65B3"/>
    <w:rsid w:val="00306C9D"/>
    <w:rsid w:val="00307934"/>
    <w:rsid w:val="00310732"/>
    <w:rsid w:val="003143EE"/>
    <w:rsid w:val="003369A9"/>
    <w:rsid w:val="00342296"/>
    <w:rsid w:val="003436B0"/>
    <w:rsid w:val="003474FF"/>
    <w:rsid w:val="00347E92"/>
    <w:rsid w:val="00354D10"/>
    <w:rsid w:val="00364A42"/>
    <w:rsid w:val="003A0A94"/>
    <w:rsid w:val="003A2D5D"/>
    <w:rsid w:val="003B0329"/>
    <w:rsid w:val="003B42F2"/>
    <w:rsid w:val="003E551A"/>
    <w:rsid w:val="003E573C"/>
    <w:rsid w:val="003E78D5"/>
    <w:rsid w:val="003F3DB4"/>
    <w:rsid w:val="003F45E3"/>
    <w:rsid w:val="00400B9E"/>
    <w:rsid w:val="00406112"/>
    <w:rsid w:val="00416025"/>
    <w:rsid w:val="00420F6C"/>
    <w:rsid w:val="00422752"/>
    <w:rsid w:val="0042359E"/>
    <w:rsid w:val="00430F93"/>
    <w:rsid w:val="00440865"/>
    <w:rsid w:val="004464D6"/>
    <w:rsid w:val="00460949"/>
    <w:rsid w:val="0046450B"/>
    <w:rsid w:val="00483119"/>
    <w:rsid w:val="00483141"/>
    <w:rsid w:val="00491A30"/>
    <w:rsid w:val="004A2DA0"/>
    <w:rsid w:val="004A4A82"/>
    <w:rsid w:val="004A7365"/>
    <w:rsid w:val="004B2B8F"/>
    <w:rsid w:val="004B2D40"/>
    <w:rsid w:val="004B3802"/>
    <w:rsid w:val="004B6A85"/>
    <w:rsid w:val="004C0403"/>
    <w:rsid w:val="004F280D"/>
    <w:rsid w:val="004F61CC"/>
    <w:rsid w:val="005026EF"/>
    <w:rsid w:val="005171D3"/>
    <w:rsid w:val="005259AA"/>
    <w:rsid w:val="005268DB"/>
    <w:rsid w:val="00526F6B"/>
    <w:rsid w:val="00543CFD"/>
    <w:rsid w:val="00551DC1"/>
    <w:rsid w:val="005520F4"/>
    <w:rsid w:val="00563A40"/>
    <w:rsid w:val="00563F41"/>
    <w:rsid w:val="0057053A"/>
    <w:rsid w:val="00574177"/>
    <w:rsid w:val="00577993"/>
    <w:rsid w:val="00585F29"/>
    <w:rsid w:val="00592BA9"/>
    <w:rsid w:val="005A0253"/>
    <w:rsid w:val="005A6FA5"/>
    <w:rsid w:val="005B3120"/>
    <w:rsid w:val="005B6DC7"/>
    <w:rsid w:val="005C0524"/>
    <w:rsid w:val="005C0E2C"/>
    <w:rsid w:val="005E716D"/>
    <w:rsid w:val="005F69A4"/>
    <w:rsid w:val="006003D6"/>
    <w:rsid w:val="00600AD5"/>
    <w:rsid w:val="00602853"/>
    <w:rsid w:val="00607348"/>
    <w:rsid w:val="00616523"/>
    <w:rsid w:val="006411FC"/>
    <w:rsid w:val="00651CA2"/>
    <w:rsid w:val="006632BE"/>
    <w:rsid w:val="00664297"/>
    <w:rsid w:val="006736C8"/>
    <w:rsid w:val="00673C75"/>
    <w:rsid w:val="00675D74"/>
    <w:rsid w:val="00686C87"/>
    <w:rsid w:val="006A0632"/>
    <w:rsid w:val="006B7E4E"/>
    <w:rsid w:val="006C5357"/>
    <w:rsid w:val="006E1D68"/>
    <w:rsid w:val="006F175A"/>
    <w:rsid w:val="006F7AB0"/>
    <w:rsid w:val="00707BC7"/>
    <w:rsid w:val="00707CCA"/>
    <w:rsid w:val="00712307"/>
    <w:rsid w:val="00731212"/>
    <w:rsid w:val="007354AE"/>
    <w:rsid w:val="00746034"/>
    <w:rsid w:val="00757E4F"/>
    <w:rsid w:val="007620A5"/>
    <w:rsid w:val="0077237C"/>
    <w:rsid w:val="0077655F"/>
    <w:rsid w:val="00786CFF"/>
    <w:rsid w:val="007A2948"/>
    <w:rsid w:val="007A649B"/>
    <w:rsid w:val="007B2AAF"/>
    <w:rsid w:val="007B34C4"/>
    <w:rsid w:val="007B4A68"/>
    <w:rsid w:val="007C0984"/>
    <w:rsid w:val="007D66FF"/>
    <w:rsid w:val="007E1E60"/>
    <w:rsid w:val="007F5199"/>
    <w:rsid w:val="007F6305"/>
    <w:rsid w:val="00803061"/>
    <w:rsid w:val="0080317B"/>
    <w:rsid w:val="00804882"/>
    <w:rsid w:val="008078D7"/>
    <w:rsid w:val="0081607D"/>
    <w:rsid w:val="00822050"/>
    <w:rsid w:val="00834AC5"/>
    <w:rsid w:val="00843869"/>
    <w:rsid w:val="008438A6"/>
    <w:rsid w:val="008446A7"/>
    <w:rsid w:val="00850D65"/>
    <w:rsid w:val="00855538"/>
    <w:rsid w:val="00867CA6"/>
    <w:rsid w:val="00874D09"/>
    <w:rsid w:val="00882AFC"/>
    <w:rsid w:val="00891034"/>
    <w:rsid w:val="00891F56"/>
    <w:rsid w:val="00895B00"/>
    <w:rsid w:val="00895C1B"/>
    <w:rsid w:val="0089646C"/>
    <w:rsid w:val="00896E77"/>
    <w:rsid w:val="008B2B1C"/>
    <w:rsid w:val="008D2BBB"/>
    <w:rsid w:val="008D55B1"/>
    <w:rsid w:val="008D649A"/>
    <w:rsid w:val="008D69CB"/>
    <w:rsid w:val="008D6DB7"/>
    <w:rsid w:val="00900D8C"/>
    <w:rsid w:val="009101D7"/>
    <w:rsid w:val="00927047"/>
    <w:rsid w:val="00930009"/>
    <w:rsid w:val="0093323F"/>
    <w:rsid w:val="00933AD8"/>
    <w:rsid w:val="0095022D"/>
    <w:rsid w:val="0096019F"/>
    <w:rsid w:val="00967237"/>
    <w:rsid w:val="0097240B"/>
    <w:rsid w:val="00984BFC"/>
    <w:rsid w:val="00995742"/>
    <w:rsid w:val="009A4052"/>
    <w:rsid w:val="009A433F"/>
    <w:rsid w:val="009B4A27"/>
    <w:rsid w:val="009B7BE7"/>
    <w:rsid w:val="009D032F"/>
    <w:rsid w:val="009D2C95"/>
    <w:rsid w:val="009D7E9C"/>
    <w:rsid w:val="009E2BC4"/>
    <w:rsid w:val="009E3ACC"/>
    <w:rsid w:val="009E3D11"/>
    <w:rsid w:val="009E489D"/>
    <w:rsid w:val="00A01EA2"/>
    <w:rsid w:val="00A33DE3"/>
    <w:rsid w:val="00A60E24"/>
    <w:rsid w:val="00A77280"/>
    <w:rsid w:val="00A8138A"/>
    <w:rsid w:val="00A85556"/>
    <w:rsid w:val="00A8628E"/>
    <w:rsid w:val="00A95D00"/>
    <w:rsid w:val="00AA3574"/>
    <w:rsid w:val="00AB349E"/>
    <w:rsid w:val="00AB5414"/>
    <w:rsid w:val="00AB551A"/>
    <w:rsid w:val="00AC5104"/>
    <w:rsid w:val="00AD5D84"/>
    <w:rsid w:val="00AE06BC"/>
    <w:rsid w:val="00AE1CC0"/>
    <w:rsid w:val="00AF1439"/>
    <w:rsid w:val="00AF2333"/>
    <w:rsid w:val="00AF5CA5"/>
    <w:rsid w:val="00AF63A8"/>
    <w:rsid w:val="00B123CC"/>
    <w:rsid w:val="00B21404"/>
    <w:rsid w:val="00B24198"/>
    <w:rsid w:val="00B31671"/>
    <w:rsid w:val="00B31A79"/>
    <w:rsid w:val="00B355BD"/>
    <w:rsid w:val="00B74FED"/>
    <w:rsid w:val="00B96C5E"/>
    <w:rsid w:val="00BA394B"/>
    <w:rsid w:val="00BB29B6"/>
    <w:rsid w:val="00BC39BD"/>
    <w:rsid w:val="00BC78F9"/>
    <w:rsid w:val="00BD2571"/>
    <w:rsid w:val="00BD67F6"/>
    <w:rsid w:val="00BE76A4"/>
    <w:rsid w:val="00BF3D23"/>
    <w:rsid w:val="00C05CF0"/>
    <w:rsid w:val="00C061BD"/>
    <w:rsid w:val="00C06D65"/>
    <w:rsid w:val="00C1297B"/>
    <w:rsid w:val="00C30059"/>
    <w:rsid w:val="00C33D53"/>
    <w:rsid w:val="00C5352C"/>
    <w:rsid w:val="00C619D2"/>
    <w:rsid w:val="00C7578C"/>
    <w:rsid w:val="00C9001C"/>
    <w:rsid w:val="00CA6ED0"/>
    <w:rsid w:val="00CD1D1C"/>
    <w:rsid w:val="00CD429C"/>
    <w:rsid w:val="00CD6FA9"/>
    <w:rsid w:val="00CE03BA"/>
    <w:rsid w:val="00CE3D07"/>
    <w:rsid w:val="00D01C84"/>
    <w:rsid w:val="00D03751"/>
    <w:rsid w:val="00D22F00"/>
    <w:rsid w:val="00D23F53"/>
    <w:rsid w:val="00D2549D"/>
    <w:rsid w:val="00D31772"/>
    <w:rsid w:val="00D4066A"/>
    <w:rsid w:val="00D45071"/>
    <w:rsid w:val="00D45CCB"/>
    <w:rsid w:val="00D56DA2"/>
    <w:rsid w:val="00D752CA"/>
    <w:rsid w:val="00D83AEC"/>
    <w:rsid w:val="00D90EF5"/>
    <w:rsid w:val="00D976AF"/>
    <w:rsid w:val="00DA031C"/>
    <w:rsid w:val="00DA3BC4"/>
    <w:rsid w:val="00DA5BFB"/>
    <w:rsid w:val="00DD0417"/>
    <w:rsid w:val="00DD745A"/>
    <w:rsid w:val="00DE7742"/>
    <w:rsid w:val="00E00106"/>
    <w:rsid w:val="00E12790"/>
    <w:rsid w:val="00E20A05"/>
    <w:rsid w:val="00E40FEA"/>
    <w:rsid w:val="00E575AD"/>
    <w:rsid w:val="00E644A4"/>
    <w:rsid w:val="00E651FF"/>
    <w:rsid w:val="00E909AE"/>
    <w:rsid w:val="00E926C9"/>
    <w:rsid w:val="00EA6E88"/>
    <w:rsid w:val="00EB7628"/>
    <w:rsid w:val="00EE2EBD"/>
    <w:rsid w:val="00EE444E"/>
    <w:rsid w:val="00EE69DB"/>
    <w:rsid w:val="00F17FFE"/>
    <w:rsid w:val="00F329F4"/>
    <w:rsid w:val="00F32F09"/>
    <w:rsid w:val="00F364FF"/>
    <w:rsid w:val="00F36701"/>
    <w:rsid w:val="00F60FBC"/>
    <w:rsid w:val="00F622AC"/>
    <w:rsid w:val="00F631F4"/>
    <w:rsid w:val="00F64786"/>
    <w:rsid w:val="00F6677B"/>
    <w:rsid w:val="00F80999"/>
    <w:rsid w:val="00F9791D"/>
    <w:rsid w:val="00FA7F75"/>
    <w:rsid w:val="00FB0256"/>
    <w:rsid w:val="00FB1648"/>
    <w:rsid w:val="00FB1ADD"/>
    <w:rsid w:val="00FB4BFC"/>
    <w:rsid w:val="00FB785F"/>
    <w:rsid w:val="00FD51AE"/>
    <w:rsid w:val="00FD5D71"/>
    <w:rsid w:val="00FE4270"/>
    <w:rsid w:val="00FE665D"/>
    <w:rsid w:val="00FF0031"/>
    <w:rsid w:val="00FF08BE"/>
    <w:rsid w:val="00FF0FAD"/>
    <w:rsid w:val="00FF242F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A2D2565"/>
    <w:rsid w:val="6D1676F2"/>
    <w:rsid w:val="71EE6F5B"/>
    <w:rsid w:val="734746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pPr>
      <w:jc w:val="left"/>
    </w:pPr>
  </w:style>
  <w:style w:type="paragraph" w:styleId="a5">
    <w:name w:val="Document Map"/>
    <w:basedOn w:val="a"/>
    <w:link w:val="Char1"/>
    <w:uiPriority w:val="99"/>
    <w:semiHidden/>
    <w:unhideWhenUsed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6">
    <w:name w:val="Balloon Text"/>
    <w:basedOn w:val="a"/>
    <w:link w:val="Char2"/>
    <w:uiPriority w:val="99"/>
    <w:unhideWhenUsed/>
    <w:qFormat/>
    <w:rPr>
      <w:kern w:val="0"/>
      <w:sz w:val="18"/>
      <w:szCs w:val="18"/>
      <w:lang w:val="zh-CN"/>
    </w:rPr>
  </w:style>
  <w:style w:type="paragraph" w:styleId="a7">
    <w:name w:val="footer"/>
    <w:basedOn w:val="a"/>
    <w:link w:val="Char3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8">
    <w:name w:val="header"/>
    <w:basedOn w:val="a"/>
    <w:link w:val="Char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Title"/>
    <w:basedOn w:val="a"/>
    <w:next w:val="a"/>
    <w:link w:val="Char5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a">
    <w:name w:val="Hyperlink"/>
    <w:uiPriority w:val="99"/>
    <w:unhideWhenUsed/>
    <w:qFormat/>
    <w:rPr>
      <w:color w:val="0000FF"/>
      <w:u w:val="single"/>
    </w:rPr>
  </w:style>
  <w:style w:type="character" w:styleId="ab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Char3">
    <w:name w:val="页脚 Char"/>
    <w:link w:val="a7"/>
    <w:uiPriority w:val="99"/>
    <w:qFormat/>
    <w:rPr>
      <w:sz w:val="18"/>
      <w:szCs w:val="18"/>
      <w:lang w:val="zh-CN" w:eastAsia="zh-CN"/>
    </w:rPr>
  </w:style>
  <w:style w:type="character" w:customStyle="1" w:styleId="Char2">
    <w:name w:val="批注框文本 Char"/>
    <w:link w:val="a6"/>
    <w:uiPriority w:val="99"/>
    <w:qFormat/>
    <w:rPr>
      <w:sz w:val="18"/>
      <w:szCs w:val="18"/>
      <w:lang w:val="zh-CN" w:eastAsia="zh-CN"/>
    </w:rPr>
  </w:style>
  <w:style w:type="character" w:customStyle="1" w:styleId="Char4">
    <w:name w:val="页眉 Char"/>
    <w:link w:val="a8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5">
    <w:name w:val="标题 Char"/>
    <w:link w:val="a9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c">
    <w:name w:val="List Paragraph"/>
    <w:basedOn w:val="a"/>
    <w:uiPriority w:val="99"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rPr>
      <w:kern w:val="2"/>
      <w:sz w:val="21"/>
      <w:szCs w:val="22"/>
    </w:rPr>
  </w:style>
  <w:style w:type="character" w:customStyle="1" w:styleId="Char">
    <w:name w:val="批注主题 Char"/>
    <w:basedOn w:val="Char0"/>
    <w:link w:val="a3"/>
    <w:uiPriority w:val="99"/>
    <w:semiHidden/>
    <w:rPr>
      <w:b/>
      <w:bCs/>
      <w:kern w:val="2"/>
      <w:sz w:val="21"/>
      <w:szCs w:val="22"/>
    </w:rPr>
  </w:style>
  <w:style w:type="character" w:customStyle="1" w:styleId="Char1">
    <w:name w:val="文档结构图 Char"/>
    <w:basedOn w:val="a0"/>
    <w:link w:val="a5"/>
    <w:uiPriority w:val="99"/>
    <w:semiHidden/>
    <w:rPr>
      <w:rFonts w:ascii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558</TotalTime>
  <Pages>12</Pages>
  <Words>1387</Words>
  <Characters>7909</Characters>
  <Application>Microsoft Office Word</Application>
  <DocSecurity>0</DocSecurity>
  <Lines>65</Lines>
  <Paragraphs>18</Paragraphs>
  <ScaleCrop>false</ScaleCrop>
  <Company>Microsoft</Company>
  <LinksUpToDate>false</LinksUpToDate>
  <CharactersWithSpaces>9278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student</cp:lastModifiedBy>
  <cp:revision>74</cp:revision>
  <dcterms:created xsi:type="dcterms:W3CDTF">2017-05-02T03:47:00Z</dcterms:created>
  <dcterms:modified xsi:type="dcterms:W3CDTF">2018-08-10T07:42:00Z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