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0867F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9B4335" w:rsidRDefault="009B4335">
      <w:pPr>
        <w:spacing w:line="276" w:lineRule="auto"/>
        <w:rPr>
          <w:lang w:val="zh-CN"/>
        </w:rPr>
      </w:pPr>
    </w:p>
    <w:p w:rsidR="009B4335" w:rsidRDefault="000867FD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基础第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7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9B4335" w:rsidRDefault="000867FD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类、封装、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this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、构造方法</w:t>
      </w: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jc w:val="center"/>
        <w:rPr>
          <w:rFonts w:ascii="黑体" w:eastAsia="黑体" w:hAnsi="黑体" w:cs="黑体"/>
          <w:sz w:val="36"/>
          <w:szCs w:val="36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9B4335">
      <w:pPr>
        <w:spacing w:line="276" w:lineRule="auto"/>
        <w:rPr>
          <w:lang w:val="zh-CN"/>
        </w:rPr>
      </w:pPr>
    </w:p>
    <w:p w:rsidR="009B4335" w:rsidRDefault="000867FD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9B4335" w:rsidRDefault="000867F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训练描述：【类和对象】</w:t>
      </w:r>
    </w:p>
    <w:p w:rsidR="009B4335" w:rsidRDefault="000867FD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有以下数据：</w:t>
      </w:r>
    </w:p>
    <w:p w:rsidR="009B4335" w:rsidRDefault="000867FD">
      <w:pPr>
        <w:pStyle w:val="ab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三个老师信息：</w:t>
      </w:r>
    </w:p>
    <w:p w:rsidR="009B4335" w:rsidRDefault="000867FD">
      <w:pPr>
        <w:pStyle w:val="ab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教师编号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科目</w:t>
      </w:r>
    </w:p>
    <w:p w:rsidR="009B4335" w:rsidRDefault="000867FD">
      <w:pPr>
        <w:pStyle w:val="ab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t001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薛之谦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26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Java</w:t>
      </w:r>
    </w:p>
    <w:p w:rsidR="009B4335" w:rsidRDefault="000867FD">
      <w:pPr>
        <w:pStyle w:val="ab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t002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张碧晨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24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IOS</w:t>
      </w:r>
    </w:p>
    <w:p w:rsidR="009B4335" w:rsidRDefault="000867FD">
      <w:pPr>
        <w:pStyle w:val="ab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t003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张杰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Java</w:t>
      </w:r>
    </w:p>
    <w:p w:rsidR="009B4335" w:rsidRDefault="000867FD">
      <w:pPr>
        <w:pStyle w:val="ab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存储两个科目信息：</w:t>
      </w:r>
    </w:p>
    <w:p w:rsidR="009B4335" w:rsidRDefault="000867FD">
      <w:pPr>
        <w:pStyle w:val="ab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课程编号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名称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创建时间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课程描述</w:t>
      </w:r>
    </w:p>
    <w:p w:rsidR="009B4335" w:rsidRDefault="000867FD">
      <w:pPr>
        <w:pStyle w:val="ab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s001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Java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2007-02-08</w:t>
      </w:r>
      <w:r>
        <w:rPr>
          <w:rFonts w:hint="eastAsia"/>
          <w:lang w:val="zh-CN"/>
        </w:rPr>
        <w:tab/>
        <w:t>Java</w:t>
      </w:r>
      <w:r>
        <w:rPr>
          <w:rFonts w:hint="eastAsia"/>
          <w:lang w:val="zh-CN"/>
        </w:rPr>
        <w:t>学科，包含</w:t>
      </w:r>
      <w:r>
        <w:rPr>
          <w:rFonts w:hint="eastAsia"/>
          <w:lang w:val="zh-CN"/>
        </w:rPr>
        <w:t>JavaSE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JavaEE</w:t>
      </w:r>
    </w:p>
    <w:p w:rsidR="009B4335" w:rsidRDefault="000867FD">
      <w:pPr>
        <w:pStyle w:val="ab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s002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IOS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2007-02-09</w:t>
      </w:r>
      <w:r>
        <w:rPr>
          <w:rFonts w:hint="eastAsia"/>
          <w:lang w:val="zh-CN"/>
        </w:rPr>
        <w:tab/>
        <w:t>IOS</w:t>
      </w:r>
      <w:r>
        <w:rPr>
          <w:rFonts w:hint="eastAsia"/>
          <w:lang w:val="zh-CN"/>
        </w:rPr>
        <w:t>系统开发</w:t>
      </w:r>
    </w:p>
    <w:p w:rsidR="009B4335" w:rsidRDefault="000867FD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请分别定义两个类；</w:t>
      </w:r>
    </w:p>
    <w:p w:rsidR="009B4335" w:rsidRDefault="000867FD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类中，包含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方法，创建相应对象，通过构造方法给成员</w:t>
      </w:r>
      <w:r>
        <w:rPr>
          <w:lang w:val="zh-CN"/>
        </w:rPr>
        <w:t>变量赋值</w:t>
      </w:r>
      <w:r>
        <w:rPr>
          <w:rFonts w:hint="eastAsia"/>
          <w:lang w:val="zh-CN"/>
        </w:rPr>
        <w:t>。</w:t>
      </w:r>
    </w:p>
    <w:p w:rsidR="009B4335" w:rsidRDefault="000867FD">
      <w:pPr>
        <w:pStyle w:val="ab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打印每个对象的所有属性。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要求：每个类要按照封装的原则进行定义。并提供无参和全参的构造方法。</w:t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B4335" w:rsidRDefault="000867FD">
      <w:pPr>
        <w:pStyle w:val="ab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设计类：</w:t>
      </w:r>
      <w:r>
        <w:rPr>
          <w:rFonts w:hint="eastAsia"/>
          <w:lang w:val="zh-CN"/>
        </w:rPr>
        <w:t>Teacher(</w:t>
      </w:r>
      <w:r>
        <w:rPr>
          <w:rFonts w:hint="eastAsia"/>
          <w:lang w:val="zh-CN"/>
        </w:rPr>
        <w:t>教师类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Course(</w:t>
      </w:r>
      <w:r>
        <w:rPr>
          <w:rFonts w:hint="eastAsia"/>
          <w:lang w:val="zh-CN"/>
        </w:rPr>
        <w:t>课程类</w:t>
      </w:r>
      <w:r>
        <w:rPr>
          <w:rFonts w:hint="eastAsia"/>
          <w:lang w:val="zh-CN"/>
        </w:rPr>
        <w:t>)</w:t>
      </w:r>
    </w:p>
    <w:p w:rsidR="009B4335" w:rsidRDefault="000867FD">
      <w:pPr>
        <w:pStyle w:val="ab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为每个类设计“成员属性”</w:t>
      </w:r>
    </w:p>
    <w:p w:rsidR="009B4335" w:rsidRDefault="000867FD">
      <w:pPr>
        <w:pStyle w:val="ab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定义两个类</w:t>
      </w:r>
    </w:p>
    <w:p w:rsidR="009B4335" w:rsidRDefault="000867FD">
      <w:pPr>
        <w:pStyle w:val="ab"/>
        <w:numPr>
          <w:ilvl w:val="0"/>
          <w:numId w:val="4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方法，分别创建对象存储数据。</w:t>
      </w:r>
    </w:p>
    <w:p w:rsidR="00B34D5D" w:rsidRDefault="00B34D5D" w:rsidP="00B34D5D">
      <w:pPr>
        <w:rPr>
          <w:rFonts w:hint="eastAsia"/>
          <w:lang w:val="zh-CN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Course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miaoshu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getNum()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setNum(String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getObjectname()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setObjectname(String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getTime()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setTime(String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getMiaoshu()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miaoshu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setMiaoshu(String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miaoshu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miaoshu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miaoshu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Course()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Course(String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miaoshu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miaoshu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miaoshu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miaoshu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34D5D" w:rsidRDefault="00B34D5D" w:rsidP="00B34D5D">
      <w:pPr>
        <w:rPr>
          <w:rFonts w:hint="eastAsia"/>
          <w:lang w:val="zh-CN"/>
        </w:rPr>
      </w:pPr>
    </w:p>
    <w:p w:rsidR="00B34D5D" w:rsidRDefault="00B34D5D" w:rsidP="00B34D5D">
      <w:pPr>
        <w:rPr>
          <w:rFonts w:hint="eastAsia"/>
          <w:lang w:val="zh-CN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getTeacher()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setTeacher(String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getSex()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setSex(String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getAge()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getObject()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setObject(String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constructor stub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34D5D" w:rsidRDefault="00B34D5D" w:rsidP="00B34D5D">
      <w:pPr>
        <w:rPr>
          <w:rFonts w:hint="eastAsia"/>
          <w:lang w:val="zh-CN"/>
        </w:rPr>
      </w:pPr>
    </w:p>
    <w:p w:rsidR="00B34D5D" w:rsidRDefault="00B34D5D" w:rsidP="00B34D5D">
      <w:pPr>
        <w:rPr>
          <w:rFonts w:hint="eastAsia"/>
          <w:lang w:val="zh-CN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MainAPP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Teacher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"t001"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薛之谦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,26,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Teacher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"t002"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张碧晨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女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,24,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"IOS"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Teacher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"t003"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,28,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Course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course1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Course(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"s001"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"2007-02-08"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学科，包含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JavaSE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和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JavaEE"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Course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course2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Course(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"s002"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"IOS"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"2007-02-09"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"IOS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系统开发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course1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course2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34D5D" w:rsidRDefault="00B34D5D" w:rsidP="00B34D5D">
      <w:pPr>
        <w:rPr>
          <w:rFonts w:hint="eastAsia"/>
          <w:lang w:val="zh-CN"/>
        </w:rPr>
      </w:pPr>
    </w:p>
    <w:p w:rsidR="00B34D5D" w:rsidRDefault="00B34D5D" w:rsidP="00B34D5D">
      <w:pPr>
        <w:rPr>
          <w:rFonts w:hint="eastAsia"/>
          <w:lang w:val="zh-CN"/>
        </w:rPr>
      </w:pPr>
    </w:p>
    <w:p w:rsidR="00B34D5D" w:rsidRDefault="00B34D5D" w:rsidP="00B34D5D">
      <w:pPr>
        <w:rPr>
          <w:rFonts w:hint="eastAsia"/>
          <w:lang w:val="zh-CN"/>
        </w:rPr>
      </w:pP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t001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薛之谦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26 Java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t002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张碧晨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女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24 IOS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t003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张杰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28 Java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s001 Java 2007-02-08 Java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学科，包含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JavaEE</w:t>
      </w:r>
    </w:p>
    <w:p w:rsidR="00B34D5D" w:rsidRDefault="00B34D5D" w:rsidP="00B34D5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s002 IOS 2007-02-09 IOS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系统开发</w:t>
      </w:r>
    </w:p>
    <w:p w:rsidR="00B34D5D" w:rsidRPr="00B34D5D" w:rsidRDefault="00B34D5D" w:rsidP="00B34D5D">
      <w:pPr>
        <w:rPr>
          <w:lang w:val="zh-CN"/>
        </w:rPr>
      </w:pPr>
    </w:p>
    <w:p w:rsidR="009B4335" w:rsidRDefault="000867F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，类和对象】</w:t>
      </w:r>
    </w:p>
    <w:p w:rsidR="009B4335" w:rsidRDefault="000867FD">
      <w:pPr>
        <w:pStyle w:val="ab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实现从控制台接收一个学员信息，并存储到一个对象中</w:t>
      </w:r>
    </w:p>
    <w:p w:rsidR="009B4335" w:rsidRDefault="000867FD">
      <w:pPr>
        <w:pStyle w:val="ab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打印这个对象的所有属性值。</w:t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B4335" w:rsidRDefault="000867FD">
      <w:pPr>
        <w:pStyle w:val="ab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设计，并定义一个学员类：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，要求有以下属性：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学员编号（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）</w:t>
      </w:r>
      <w:r>
        <w:rPr>
          <w:rFonts w:hint="eastAsia"/>
          <w:lang w:val="zh-CN"/>
        </w:rPr>
        <w:t xml:space="preserve"> 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姓名（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）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性别（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）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身高（</w:t>
      </w:r>
      <w:r>
        <w:rPr>
          <w:rFonts w:hint="eastAsia"/>
          <w:lang w:val="zh-CN"/>
        </w:rPr>
        <w:t>double</w:t>
      </w:r>
      <w:r>
        <w:rPr>
          <w:rFonts w:hint="eastAsia"/>
          <w:lang w:val="zh-CN"/>
        </w:rPr>
        <w:t>）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年龄（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）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使用封装的原则，并提供无参和全参的构造方法。</w:t>
      </w:r>
    </w:p>
    <w:p w:rsidR="009B4335" w:rsidRDefault="000867FD">
      <w:pPr>
        <w:pStyle w:val="ab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方法。</w:t>
      </w:r>
    </w:p>
    <w:p w:rsidR="009B4335" w:rsidRDefault="000867FD">
      <w:pPr>
        <w:pStyle w:val="ab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程序启动后，应分别提示用户输入学员编号、姓名等信息。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例如控制台显示：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</w:t>
      </w:r>
      <w:r>
        <w:rPr>
          <w:rFonts w:hint="eastAsia"/>
          <w:lang w:val="zh-CN"/>
        </w:rPr>
        <w:t>请输入学员编号：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C:\&gt;....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ab/>
        <w:t>C:\&gt;</w:t>
      </w:r>
      <w:r>
        <w:rPr>
          <w:rFonts w:hint="eastAsia"/>
          <w:lang w:val="zh-CN"/>
        </w:rPr>
        <w:t>请输入学</w:t>
      </w:r>
      <w:r>
        <w:rPr>
          <w:rFonts w:hint="eastAsia"/>
          <w:lang w:val="zh-CN"/>
        </w:rPr>
        <w:t>员姓名：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C:\&gt;....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.................</w:t>
      </w:r>
    </w:p>
    <w:p w:rsidR="009B4335" w:rsidRDefault="000867FD">
      <w:pPr>
        <w:pStyle w:val="ab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数据接收到程序中</w:t>
      </w:r>
      <w:r>
        <w:rPr>
          <w:rFonts w:hint="eastAsia"/>
          <w:lang w:val="zh-CN"/>
        </w:rPr>
        <w:t>，</w:t>
      </w:r>
      <w:r>
        <w:rPr>
          <w:lang w:val="zh-CN"/>
        </w:rPr>
        <w:t>并定义局部变量存储</w:t>
      </w:r>
      <w:r>
        <w:rPr>
          <w:rFonts w:hint="eastAsia"/>
          <w:lang w:val="zh-CN"/>
        </w:rPr>
        <w:t>；</w:t>
      </w:r>
    </w:p>
    <w:p w:rsidR="009B4335" w:rsidRDefault="000867FD">
      <w:pPr>
        <w:pStyle w:val="ab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对象，通过构造方法将所有数据存储到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对象中；</w:t>
      </w:r>
    </w:p>
    <w:p w:rsidR="009B4335" w:rsidRDefault="000867FD">
      <w:pPr>
        <w:pStyle w:val="ab"/>
        <w:numPr>
          <w:ilvl w:val="0"/>
          <w:numId w:val="6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打印对象中的每个属性值。</w:t>
      </w:r>
    </w:p>
    <w:p w:rsidR="00437AEB" w:rsidRDefault="00437AEB" w:rsidP="00437AEB">
      <w:pPr>
        <w:rPr>
          <w:rFonts w:hint="eastAsia"/>
          <w:lang w:val="zh-CN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getNum()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setNum(String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getSex()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setSex(String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getHeight()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getAge()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7AEB" w:rsidRDefault="00437AEB" w:rsidP="00437AE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37AEB" w:rsidRDefault="00437AEB" w:rsidP="00437AE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Putinto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请输入学号：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请输入姓名：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请输入性别：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.nextLine();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请输入身高：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.nextDouble();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年龄：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请输入学号：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123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请输入姓名：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qwe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请输入性别：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请输入身高：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180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请输入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年龄：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C87D"/>
          <w:kern w:val="0"/>
          <w:sz w:val="24"/>
          <w:szCs w:val="24"/>
        </w:rPr>
        <w:t>20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123 qwe 1 180.0 20</w:t>
      </w:r>
    </w:p>
    <w:p w:rsidR="00437AEB" w:rsidRDefault="00437AEB" w:rsidP="00437AE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7AEB" w:rsidRPr="00437AEB" w:rsidRDefault="00437AEB" w:rsidP="00437AEB">
      <w:pPr>
        <w:rPr>
          <w:lang w:val="zh-CN"/>
        </w:rPr>
      </w:pPr>
    </w:p>
    <w:p w:rsidR="009B4335" w:rsidRDefault="009B4335">
      <w:pPr>
        <w:pStyle w:val="ab"/>
        <w:ind w:left="1260" w:firstLineChars="0" w:firstLine="0"/>
        <w:rPr>
          <w:rFonts w:hint="eastAsia"/>
          <w:lang w:val="zh-CN"/>
        </w:rPr>
      </w:pPr>
    </w:p>
    <w:p w:rsidR="00437AEB" w:rsidRDefault="00437AEB">
      <w:pPr>
        <w:pStyle w:val="ab"/>
        <w:ind w:left="1260" w:firstLineChars="0" w:firstLine="0"/>
        <w:rPr>
          <w:lang w:val="zh-CN"/>
        </w:rPr>
      </w:pPr>
    </w:p>
    <w:p w:rsidR="009B4335" w:rsidRDefault="000867FD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9B4335" w:rsidRDefault="000867F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lastRenderedPageBreak/>
        <w:tab/>
        <w:t>1.</w:t>
      </w:r>
      <w:r>
        <w:rPr>
          <w:rFonts w:hint="eastAsia"/>
          <w:lang w:val="zh-CN"/>
        </w:rPr>
        <w:t>项目经理类</w:t>
      </w:r>
      <w:r>
        <w:rPr>
          <w:rFonts w:hint="eastAsia"/>
          <w:lang w:val="zh-CN"/>
        </w:rPr>
        <w:t xml:space="preserve">Manager 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name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</w:t>
      </w:r>
      <w:r>
        <w:rPr>
          <w:rFonts w:hint="eastAsia"/>
          <w:lang w:val="zh-CN"/>
        </w:rPr>
        <w:t>id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工资</w:t>
      </w:r>
      <w:r>
        <w:rPr>
          <w:rFonts w:hint="eastAsia"/>
          <w:lang w:val="zh-CN"/>
        </w:rPr>
        <w:t>salary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奖金</w:t>
      </w:r>
      <w:r>
        <w:rPr>
          <w:rFonts w:hint="eastAsia"/>
          <w:lang w:val="zh-CN"/>
        </w:rPr>
        <w:t>bonus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工作</w:t>
      </w:r>
      <w:r>
        <w:rPr>
          <w:rFonts w:hint="eastAsia"/>
          <w:lang w:val="zh-CN"/>
        </w:rPr>
        <w:t>work()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程序员类</w:t>
      </w:r>
      <w:r>
        <w:rPr>
          <w:rFonts w:hint="eastAsia"/>
          <w:lang w:val="zh-CN"/>
        </w:rPr>
        <w:t>Coder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name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</w:t>
      </w:r>
      <w:r>
        <w:rPr>
          <w:rFonts w:hint="eastAsia"/>
          <w:lang w:val="zh-CN"/>
        </w:rPr>
        <w:t>id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工资</w:t>
      </w:r>
      <w:r>
        <w:rPr>
          <w:rFonts w:hint="eastAsia"/>
          <w:lang w:val="zh-CN"/>
        </w:rPr>
        <w:t>salary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工作</w:t>
      </w:r>
      <w:r>
        <w:rPr>
          <w:rFonts w:hint="eastAsia"/>
          <w:lang w:val="zh-CN"/>
        </w:rPr>
        <w:t>work()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按照以上要求定义</w:t>
      </w:r>
      <w:r>
        <w:rPr>
          <w:rFonts w:hint="eastAsia"/>
          <w:lang w:val="zh-CN"/>
        </w:rPr>
        <w:t>Manager</w:t>
      </w:r>
      <w:r>
        <w:rPr>
          <w:rFonts w:hint="eastAsia"/>
          <w:lang w:val="zh-CN"/>
        </w:rPr>
        <w:t>类和</w:t>
      </w:r>
      <w:r>
        <w:rPr>
          <w:rFonts w:hint="eastAsia"/>
          <w:lang w:val="zh-CN"/>
        </w:rPr>
        <w:t>Coder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属性要私有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生成空参、有参构造，</w:t>
      </w:r>
      <w:r>
        <w:rPr>
          <w:rFonts w:hint="eastAsia"/>
          <w:lang w:val="zh-CN"/>
        </w:rPr>
        <w:t>setter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getter</w:t>
      </w:r>
      <w:r>
        <w:rPr>
          <w:rFonts w:hint="eastAsia"/>
          <w:lang w:val="zh-CN"/>
        </w:rPr>
        <w:t>方法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定义测试类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方法中创建该类的对象并给属性赋值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演示两种方法</w:t>
      </w:r>
      <w:r>
        <w:rPr>
          <w:rFonts w:hint="eastAsia"/>
          <w:lang w:val="zh-CN"/>
        </w:rPr>
        <w:t>:setter</w:t>
      </w:r>
      <w:r>
        <w:rPr>
          <w:rFonts w:hint="eastAsia"/>
          <w:lang w:val="zh-CN"/>
        </w:rPr>
        <w:t>方法和构造方法</w:t>
      </w:r>
      <w:r>
        <w:rPr>
          <w:rFonts w:hint="eastAsia"/>
          <w:lang w:val="zh-CN"/>
        </w:rPr>
        <w:t>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调用成员方法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打印格式如下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工号为</w:t>
      </w:r>
      <w:r>
        <w:rPr>
          <w:rFonts w:hint="eastAsia"/>
          <w:lang w:val="zh-CN"/>
        </w:rPr>
        <w:t>123</w:t>
      </w:r>
      <w:r>
        <w:rPr>
          <w:rFonts w:hint="eastAsia"/>
          <w:lang w:val="zh-CN"/>
        </w:rPr>
        <w:t>基本工资为</w:t>
      </w:r>
      <w:r>
        <w:rPr>
          <w:rFonts w:hint="eastAsia"/>
          <w:lang w:val="zh-CN"/>
        </w:rPr>
        <w:t>15000</w:t>
      </w:r>
      <w:r>
        <w:rPr>
          <w:rFonts w:hint="eastAsia"/>
          <w:lang w:val="zh-CN"/>
        </w:rPr>
        <w:t>奖金为</w:t>
      </w:r>
      <w:r>
        <w:rPr>
          <w:rFonts w:hint="eastAsia"/>
          <w:lang w:val="zh-CN"/>
        </w:rPr>
        <w:t>6000</w:t>
      </w:r>
      <w:r>
        <w:rPr>
          <w:rFonts w:hint="eastAsia"/>
          <w:lang w:val="zh-CN"/>
        </w:rPr>
        <w:t>的项目经理正在努力的做着管理工作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分配任务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检查员工提交上来的代码</w:t>
      </w:r>
      <w:r>
        <w:rPr>
          <w:rFonts w:hint="eastAsia"/>
          <w:lang w:val="zh-CN"/>
        </w:rPr>
        <w:t>.....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工号为</w:t>
      </w:r>
      <w:r>
        <w:rPr>
          <w:rFonts w:hint="eastAsia"/>
          <w:lang w:val="zh-CN"/>
        </w:rPr>
        <w:t>135</w:t>
      </w:r>
      <w:r>
        <w:rPr>
          <w:rFonts w:hint="eastAsia"/>
          <w:lang w:val="zh-CN"/>
        </w:rPr>
        <w:t>基本工资为</w:t>
      </w:r>
      <w:r>
        <w:rPr>
          <w:rFonts w:hint="eastAsia"/>
          <w:lang w:val="zh-CN"/>
        </w:rPr>
        <w:t>10000</w:t>
      </w:r>
      <w:r>
        <w:rPr>
          <w:rFonts w:hint="eastAsia"/>
          <w:lang w:val="zh-CN"/>
        </w:rPr>
        <w:t>的程序员</w:t>
      </w:r>
      <w:r>
        <w:rPr>
          <w:rFonts w:hint="eastAsia"/>
          <w:lang w:val="zh-CN"/>
        </w:rPr>
        <w:t>正在努力的写着代码</w:t>
      </w:r>
      <w:r>
        <w:rPr>
          <w:rFonts w:hint="eastAsia"/>
          <w:lang w:val="zh-CN"/>
        </w:rPr>
        <w:t>......</w:t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TTest01;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Coder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getId()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getSalary()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setSalary(String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Coder()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Coder(String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work()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工号为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基本工资为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的程序员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的程序员正在努力的写着代码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......"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61CDA" w:rsidRDefault="00A61CDA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61CDA" w:rsidRDefault="00A61CDA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TTest01;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bonus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getId()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getSalary()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setSalary(String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getBonus()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bonus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setBonus(String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bonus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bonus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bonus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bonus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bonus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bonus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work()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工号为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基本工资为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奖金为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bonus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的项目经理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正在努力的做着管理工作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分配任务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检查员工提交上来的代码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....."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61CDA" w:rsidRDefault="00A61CDA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61CDA" w:rsidRDefault="00A61CDA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2012E" w:rsidRDefault="00E2012E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TTest01;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TTest01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Manager </w:t>
      </w:r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manager1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Manager();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manager1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manager1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.setBonus(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"5000"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manager1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刘睿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manager1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.setSalary(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"1000000"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Manager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manager2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Manager(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Coder(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  <w:highlight w:val="lightGray"/>
        </w:rPr>
        <w:t>manager1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.work();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manager2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.work();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.work();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C7633" w:rsidRDefault="009C7633" w:rsidP="009C763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2012E" w:rsidRDefault="00E2012E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E2012E" w:rsidRDefault="00E2012E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61CDA" w:rsidRDefault="00A61CDA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61CDA" w:rsidRDefault="00A61CDA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61CDA" w:rsidRDefault="00A61CDA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工号为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zc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基本工资为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1000000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奖金为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5000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的项目经理刘睿正在努力的做着管理工作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分配任务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检查员工提交上来的代码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.....</w:t>
      </w:r>
    </w:p>
    <w:p w:rsidR="00A61CDA" w:rsidRDefault="00A61CDA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工号为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基本工资为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奖金为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的项目经理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正在努力的做着管理工作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分配任务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检查员工提交上来的代码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.....</w:t>
      </w:r>
    </w:p>
    <w:p w:rsidR="00A61CDA" w:rsidRDefault="00A61CDA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工号为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基本工资为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的程序员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的程序员正在努力的写着代码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......</w:t>
      </w:r>
    </w:p>
    <w:p w:rsidR="00E2012E" w:rsidRDefault="00E2012E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2012E" w:rsidRDefault="00E2012E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2012E" w:rsidRDefault="00E2012E" w:rsidP="00A61CD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B4335" w:rsidRDefault="000867F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老师类</w:t>
      </w:r>
      <w:r>
        <w:rPr>
          <w:rFonts w:hint="eastAsia"/>
          <w:lang w:val="zh-CN"/>
        </w:rPr>
        <w:t>Teacher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name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age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讲课内容</w:t>
      </w:r>
      <w:r>
        <w:rPr>
          <w:rFonts w:hint="eastAsia"/>
          <w:lang w:val="zh-CN"/>
        </w:rPr>
        <w:t>content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讲课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学生类</w:t>
      </w:r>
      <w:r>
        <w:rPr>
          <w:rFonts w:hint="eastAsia"/>
          <w:lang w:val="zh-CN"/>
        </w:rPr>
        <w:t>Student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name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age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学习内容</w:t>
      </w:r>
      <w:r>
        <w:rPr>
          <w:rFonts w:hint="eastAsia"/>
          <w:lang w:val="zh-CN"/>
        </w:rPr>
        <w:t>content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  <w:r>
        <w:rPr>
          <w:rFonts w:hint="eastAsia"/>
          <w:lang w:val="zh-CN"/>
        </w:rPr>
        <w:t>eat()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学习</w:t>
      </w:r>
      <w:r>
        <w:rPr>
          <w:rFonts w:hint="eastAsia"/>
          <w:lang w:val="zh-CN"/>
        </w:rPr>
        <w:t>study()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按照以上要求定义</w:t>
      </w:r>
      <w:r>
        <w:rPr>
          <w:rFonts w:hint="eastAsia"/>
          <w:lang w:val="zh-CN"/>
        </w:rPr>
        <w:t>Teacher</w:t>
      </w:r>
      <w:r>
        <w:rPr>
          <w:rFonts w:hint="eastAsia"/>
          <w:lang w:val="zh-CN"/>
        </w:rPr>
        <w:t>类和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属性要私有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生成空参、有参构造，</w:t>
      </w:r>
      <w:r>
        <w:rPr>
          <w:rFonts w:hint="eastAsia"/>
          <w:lang w:val="zh-CN"/>
        </w:rPr>
        <w:t>setter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getter</w:t>
      </w:r>
      <w:r>
        <w:rPr>
          <w:rFonts w:hint="eastAsia"/>
          <w:lang w:val="zh-CN"/>
        </w:rPr>
        <w:t>方法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定义测试类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方法中创建该类的对象并给属性赋值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演示两种方法</w:t>
      </w:r>
      <w:r>
        <w:rPr>
          <w:rFonts w:hint="eastAsia"/>
          <w:lang w:val="zh-CN"/>
        </w:rPr>
        <w:t>:setter</w:t>
      </w:r>
      <w:r>
        <w:rPr>
          <w:rFonts w:hint="eastAsia"/>
          <w:lang w:val="zh-CN"/>
        </w:rPr>
        <w:t>方法和构造方法</w:t>
      </w:r>
      <w:r>
        <w:rPr>
          <w:rFonts w:hint="eastAsia"/>
          <w:lang w:val="zh-CN"/>
        </w:rPr>
        <w:t>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调用成员方法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打印格式如下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</w:t>
      </w:r>
      <w:r>
        <w:rPr>
          <w:rFonts w:hint="eastAsia"/>
          <w:lang w:val="zh-CN"/>
        </w:rPr>
        <w:t>30</w:t>
      </w:r>
      <w:r>
        <w:rPr>
          <w:rFonts w:hint="eastAsia"/>
          <w:lang w:val="zh-CN"/>
        </w:rPr>
        <w:t>的周志鹏老师正在吃饭</w:t>
      </w:r>
      <w:r>
        <w:rPr>
          <w:rFonts w:hint="eastAsia"/>
          <w:lang w:val="zh-CN"/>
        </w:rPr>
        <w:t>....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</w:t>
      </w:r>
      <w:r>
        <w:rPr>
          <w:rFonts w:hint="eastAsia"/>
          <w:lang w:val="zh-CN"/>
        </w:rPr>
        <w:t>30</w:t>
      </w:r>
      <w:r>
        <w:rPr>
          <w:rFonts w:hint="eastAsia"/>
          <w:lang w:val="zh-CN"/>
        </w:rPr>
        <w:t>的周志鹏老师正在亢奋的讲着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基础中面向对象的知识</w:t>
      </w:r>
      <w:r>
        <w:rPr>
          <w:rFonts w:hint="eastAsia"/>
          <w:lang w:val="zh-CN"/>
        </w:rPr>
        <w:t>........("Java</w:t>
      </w:r>
      <w:r>
        <w:rPr>
          <w:rFonts w:hint="eastAsia"/>
          <w:lang w:val="zh-CN"/>
        </w:rPr>
        <w:t>基础中面向对象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代表老师讲课的内容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ab/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</w:t>
      </w:r>
      <w:r>
        <w:rPr>
          <w:rFonts w:hint="eastAsia"/>
          <w:lang w:val="zh-CN"/>
        </w:rPr>
        <w:t>18</w:t>
      </w:r>
      <w:r>
        <w:rPr>
          <w:rFonts w:hint="eastAsia"/>
          <w:lang w:val="zh-CN"/>
        </w:rPr>
        <w:t>的韩光同学正在吃饭</w:t>
      </w:r>
      <w:r>
        <w:rPr>
          <w:rFonts w:hint="eastAsia"/>
          <w:lang w:val="zh-CN"/>
        </w:rPr>
        <w:t>....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年龄为</w:t>
      </w:r>
      <w:r>
        <w:rPr>
          <w:rFonts w:hint="eastAsia"/>
          <w:lang w:val="zh-CN"/>
        </w:rPr>
        <w:t>18</w:t>
      </w:r>
      <w:r>
        <w:rPr>
          <w:rFonts w:hint="eastAsia"/>
          <w:lang w:val="zh-CN"/>
        </w:rPr>
        <w:t>的韩光同学正在专心致志的听着面向对象的知识</w:t>
      </w:r>
      <w:r>
        <w:rPr>
          <w:rFonts w:hint="eastAsia"/>
          <w:lang w:val="zh-CN"/>
        </w:rPr>
        <w:t>....("</w:t>
      </w:r>
      <w:r>
        <w:rPr>
          <w:rFonts w:hint="eastAsia"/>
          <w:lang w:val="zh-CN"/>
        </w:rPr>
        <w:t>面向对象</w:t>
      </w:r>
      <w:r>
        <w:rPr>
          <w:rFonts w:hint="eastAsia"/>
          <w:lang w:val="zh-CN"/>
        </w:rPr>
        <w:t>"</w:t>
      </w:r>
      <w:r>
        <w:rPr>
          <w:rFonts w:hint="eastAsia"/>
          <w:lang w:val="zh-CN"/>
        </w:rPr>
        <w:t>代表学生学习的内容</w:t>
      </w:r>
      <w:r>
        <w:rPr>
          <w:rFonts w:hint="eastAsia"/>
          <w:lang w:val="zh-CN"/>
        </w:rPr>
        <w:t>)</w:t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TTest02;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getName()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lightGray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getAge()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getContent()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setContent(String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老师正在吃饭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work()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正在亢奋的讲着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"........"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TTest02;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getAge()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setAge(String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getContent()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setContent(String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同学正在吃饭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learn()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正在专心致志的听着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"........"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TTest02;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TTest02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Teacher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"aaa"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"aaa"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"aaa"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teacher1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.work();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.learn();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aaa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aaa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老师正在吃饭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aaa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aaa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正在亢奋的讲着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aaa........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bbb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bbb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同学正在吃饭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</w:p>
    <w:p w:rsid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年龄为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bbb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bbb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正在专心致志的听着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bbb........</w:t>
      </w:r>
    </w:p>
    <w:p w:rsidR="00503E9D" w:rsidRPr="00503E9D" w:rsidRDefault="00503E9D" w:rsidP="00503E9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B4335" w:rsidRDefault="000867F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lang w:val="zh-CN"/>
        </w:rPr>
        <w:t xml:space="preserve"> 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猫类</w:t>
      </w:r>
      <w:r>
        <w:rPr>
          <w:rFonts w:hint="eastAsia"/>
          <w:lang w:val="zh-CN"/>
        </w:rPr>
        <w:t>Cat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毛的颜色</w:t>
      </w:r>
      <w:r>
        <w:rPr>
          <w:rFonts w:hint="eastAsia"/>
          <w:lang w:val="zh-CN"/>
        </w:rPr>
        <w:t>color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品种</w:t>
      </w:r>
      <w:r>
        <w:rPr>
          <w:rFonts w:hint="eastAsia"/>
          <w:lang w:val="zh-CN"/>
        </w:rPr>
        <w:t>breed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  <w:r>
        <w:rPr>
          <w:rFonts w:hint="eastAsia"/>
          <w:lang w:val="zh-CN"/>
        </w:rPr>
        <w:t>eat()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抓老鼠</w:t>
      </w:r>
      <w:r>
        <w:rPr>
          <w:rFonts w:hint="eastAsia"/>
          <w:lang w:val="zh-CN"/>
        </w:rPr>
        <w:t>catchMouse()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狗特有行为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看家</w:t>
      </w:r>
      <w:r>
        <w:rPr>
          <w:rFonts w:hint="eastAsia"/>
          <w:lang w:val="zh-CN"/>
        </w:rPr>
        <w:t>lookHome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狗类</w:t>
      </w:r>
      <w:r>
        <w:rPr>
          <w:rFonts w:hint="eastAsia"/>
          <w:lang w:val="zh-CN"/>
        </w:rPr>
        <w:t>Dog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毛的颜色</w:t>
      </w:r>
      <w:r>
        <w:rPr>
          <w:rFonts w:hint="eastAsia"/>
          <w:lang w:val="zh-CN"/>
        </w:rPr>
        <w:t>color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品种</w:t>
      </w:r>
      <w:r>
        <w:rPr>
          <w:rFonts w:hint="eastAsia"/>
          <w:lang w:val="zh-CN"/>
        </w:rPr>
        <w:t>breed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  <w:r>
        <w:rPr>
          <w:rFonts w:hint="eastAsia"/>
          <w:lang w:val="zh-CN"/>
        </w:rPr>
        <w:t>()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看家</w:t>
      </w:r>
      <w:r>
        <w:rPr>
          <w:rFonts w:hint="eastAsia"/>
          <w:lang w:val="zh-CN"/>
        </w:rPr>
        <w:t>lookHome()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要求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按照以上要求定义</w:t>
      </w:r>
      <w:r>
        <w:rPr>
          <w:rFonts w:hint="eastAsia"/>
          <w:lang w:val="zh-CN"/>
        </w:rPr>
        <w:t>Cat</w:t>
      </w:r>
      <w:r>
        <w:rPr>
          <w:rFonts w:hint="eastAsia"/>
          <w:lang w:val="zh-CN"/>
        </w:rPr>
        <w:t>类和</w:t>
      </w:r>
      <w:r>
        <w:rPr>
          <w:rFonts w:hint="eastAsia"/>
          <w:lang w:val="zh-CN"/>
        </w:rPr>
        <w:t>Dog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属性要私有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生成空参、有参构造，</w:t>
      </w:r>
      <w:r>
        <w:rPr>
          <w:rFonts w:hint="eastAsia"/>
          <w:lang w:val="zh-CN"/>
        </w:rPr>
        <w:t>setter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getter</w:t>
      </w:r>
      <w:r>
        <w:rPr>
          <w:rFonts w:hint="eastAsia"/>
          <w:lang w:val="zh-CN"/>
        </w:rPr>
        <w:t>方法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定义测试类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方法中创建该类的对象并给属性赋值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演示两种方法</w:t>
      </w:r>
      <w:r>
        <w:rPr>
          <w:rFonts w:hint="eastAsia"/>
          <w:lang w:val="zh-CN"/>
        </w:rPr>
        <w:t>:setter</w:t>
      </w:r>
      <w:r>
        <w:rPr>
          <w:rFonts w:hint="eastAsia"/>
          <w:lang w:val="zh-CN"/>
        </w:rPr>
        <w:t>方法和构造方法</w:t>
      </w:r>
      <w:r>
        <w:rPr>
          <w:rFonts w:hint="eastAsia"/>
          <w:lang w:val="zh-CN"/>
        </w:rPr>
        <w:t>)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调用成员方法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打印格式如下</w:t>
      </w:r>
      <w:r>
        <w:rPr>
          <w:rFonts w:hint="eastAsia"/>
          <w:lang w:val="zh-CN"/>
        </w:rPr>
        <w:t>: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花色的波斯猫正在吃鱼</w:t>
      </w:r>
      <w:r>
        <w:rPr>
          <w:rFonts w:hint="eastAsia"/>
          <w:lang w:val="zh-CN"/>
        </w:rPr>
        <w:t>.....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花色的波斯猫正在逮老鼠</w:t>
      </w:r>
      <w:r>
        <w:rPr>
          <w:rFonts w:hint="eastAsia"/>
          <w:lang w:val="zh-CN"/>
        </w:rPr>
        <w:t>....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黑色的藏獒正在啃骨头</w:t>
      </w:r>
      <w:r>
        <w:rPr>
          <w:rFonts w:hint="eastAsia"/>
          <w:lang w:val="zh-CN"/>
        </w:rPr>
        <w:t>.....</w:t>
      </w:r>
    </w:p>
    <w:p w:rsidR="009B4335" w:rsidRDefault="000867FD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黑色的藏獒正在看家</w:t>
      </w:r>
      <w:r>
        <w:rPr>
          <w:rFonts w:hint="eastAsia"/>
          <w:lang w:val="zh-CN"/>
        </w:rPr>
        <w:t>.....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TTest03;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getColor()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getBreed()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setBreed(String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Dog()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正在啃骨</w:t>
      </w: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头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lookhome()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正在看家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TTest03;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getColor()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getBreed()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setBreed(String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Cat()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正在吃鱼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catchMouse(){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breed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正在抓老</w:t>
      </w: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....."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TTest03;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TTest03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dog1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Dog(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Cat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dog1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.lookhome();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.eat();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.catchMouse();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正在啃骨头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.....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bb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正在看家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.....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正在吃鱼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.....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正在抓老鼠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.....</w:t>
      </w: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AB0BA0" w:rsidRDefault="00AB0BA0" w:rsidP="00AB0BA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B4335" w:rsidRDefault="00AB0BA0" w:rsidP="00AB0BA0">
      <w:pPr>
        <w:pStyle w:val="2"/>
        <w:rPr>
          <w:lang w:val="zh-CN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  <w:r w:rsidR="000867FD">
        <w:rPr>
          <w:rFonts w:hint="eastAsia"/>
          <w:lang w:val="zh-CN"/>
        </w:rPr>
        <w:t>训练案例</w:t>
      </w:r>
      <w:r w:rsidR="000867FD">
        <w:rPr>
          <w:rFonts w:hint="eastAsia"/>
          <w:lang w:val="zh-CN"/>
        </w:rPr>
        <w:t>4</w:t>
      </w: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9B4335" w:rsidRDefault="000867FD">
      <w:pPr>
        <w:pStyle w:val="ab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：创建</w:t>
      </w:r>
      <w:r>
        <w:rPr>
          <w:lang w:val="zh-CN"/>
        </w:rPr>
        <w:t>三个图书类对象，找出价格最</w:t>
      </w:r>
      <w:r>
        <w:rPr>
          <w:rFonts w:hint="eastAsia"/>
          <w:lang w:val="zh-CN"/>
        </w:rPr>
        <w:t>高</w:t>
      </w:r>
      <w:r>
        <w:rPr>
          <w:lang w:val="zh-CN"/>
        </w:rPr>
        <w:t>的图书并打印</w:t>
      </w:r>
      <w:r>
        <w:rPr>
          <w:rFonts w:hint="eastAsia"/>
          <w:lang w:val="zh-CN"/>
        </w:rPr>
        <w:t>该</w:t>
      </w:r>
      <w:r>
        <w:rPr>
          <w:lang w:val="zh-CN"/>
        </w:rPr>
        <w:t>图书的所有信息</w:t>
      </w:r>
      <w:r>
        <w:rPr>
          <w:rFonts w:hint="eastAsia"/>
          <w:lang w:val="zh-CN"/>
        </w:rPr>
        <w:t>。</w:t>
      </w:r>
    </w:p>
    <w:p w:rsidR="009B4335" w:rsidRDefault="000867FD">
      <w:pPr>
        <w:pStyle w:val="ab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设计“图书类”</w:t>
      </w:r>
      <w:r>
        <w:rPr>
          <w:rFonts w:hint="eastAsia"/>
          <w:lang w:val="zh-CN"/>
        </w:rPr>
        <w:t>Book</w:t>
      </w:r>
      <w:r>
        <w:rPr>
          <w:rFonts w:hint="eastAsia"/>
          <w:lang w:val="zh-CN"/>
        </w:rPr>
        <w:t>，要求有以下属性：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图书编号：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书名：</w:t>
      </w:r>
    </w:p>
    <w:p w:rsidR="009B4335" w:rsidRDefault="000867FD">
      <w:pPr>
        <w:pStyle w:val="ab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价格：</w:t>
      </w:r>
    </w:p>
    <w:p w:rsidR="009B4335" w:rsidRDefault="009B4335">
      <w:pPr>
        <w:rPr>
          <w:lang w:val="zh-CN"/>
        </w:rPr>
      </w:pPr>
    </w:p>
    <w:p w:rsidR="009B4335" w:rsidRDefault="000867F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TTest04;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java.awt.print.Printable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getId()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setId(String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getName()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getPrice()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setPrice(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Book()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print()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B4335" w:rsidRP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03EC8" w:rsidRDefault="00C03EC8" w:rsidP="00C03EC8">
      <w:pPr>
        <w:rPr>
          <w:rFonts w:hint="eastAsia"/>
          <w:lang w:val="zh-CN"/>
        </w:rPr>
      </w:pP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TTest04;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TTest04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,160);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,161);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,200);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book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Book();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book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book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book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book3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book3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br/>
      </w:r>
      <w:bookmarkStart w:id="0" w:name="_GoBack"/>
      <w:bookmarkEnd w:id="0"/>
    </w:p>
    <w:p w:rsidR="00C03EC8" w:rsidRDefault="00C03EC8" w:rsidP="00C03E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cc cc 200</w:t>
      </w:r>
    </w:p>
    <w:p w:rsidR="00C03EC8" w:rsidRPr="00C03EC8" w:rsidRDefault="00C03EC8" w:rsidP="00C03EC8"/>
    <w:sectPr w:rsidR="00C03EC8" w:rsidRPr="00C03EC8"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7FD" w:rsidRDefault="000867FD">
      <w:pPr>
        <w:spacing w:line="240" w:lineRule="auto"/>
      </w:pPr>
      <w:r>
        <w:separator/>
      </w:r>
    </w:p>
  </w:endnote>
  <w:endnote w:type="continuationSeparator" w:id="0">
    <w:p w:rsidR="000867FD" w:rsidRDefault="00086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35" w:rsidRDefault="009B433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7FD" w:rsidRDefault="000867FD">
      <w:pPr>
        <w:spacing w:line="240" w:lineRule="auto"/>
      </w:pPr>
      <w:r>
        <w:separator/>
      </w:r>
    </w:p>
  </w:footnote>
  <w:footnote w:type="continuationSeparator" w:id="0">
    <w:p w:rsidR="000867FD" w:rsidRDefault="000867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5B20"/>
    <w:multiLevelType w:val="multilevel"/>
    <w:tmpl w:val="17D75B20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D6E21C1"/>
    <w:multiLevelType w:val="multilevel"/>
    <w:tmpl w:val="2D6E21C1"/>
    <w:lvl w:ilvl="0">
      <w:start w:val="1"/>
      <w:numFmt w:val="chineseCountingThousand"/>
      <w:lvlText w:val="%1、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23269C6"/>
    <w:multiLevelType w:val="multilevel"/>
    <w:tmpl w:val="323269C6"/>
    <w:lvl w:ilvl="0">
      <w:start w:val="1"/>
      <w:numFmt w:val="chineseCountingThousand"/>
      <w:lvlText w:val="%1、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EBC6D36"/>
    <w:multiLevelType w:val="multilevel"/>
    <w:tmpl w:val="3EBC6D36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D8D1172"/>
    <w:multiLevelType w:val="multilevel"/>
    <w:tmpl w:val="6D8D1172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7E4A3000"/>
    <w:multiLevelType w:val="multilevel"/>
    <w:tmpl w:val="7E4A3000"/>
    <w:lvl w:ilvl="0">
      <w:start w:val="1"/>
      <w:numFmt w:val="chineseCountingThousand"/>
      <w:lvlText w:val="%1、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09F5"/>
    <w:rsid w:val="00002614"/>
    <w:rsid w:val="00015AF3"/>
    <w:rsid w:val="00027547"/>
    <w:rsid w:val="00036B5C"/>
    <w:rsid w:val="00044839"/>
    <w:rsid w:val="00073FE1"/>
    <w:rsid w:val="00074BB2"/>
    <w:rsid w:val="000763E7"/>
    <w:rsid w:val="000804CE"/>
    <w:rsid w:val="000820B6"/>
    <w:rsid w:val="00086641"/>
    <w:rsid w:val="000867FD"/>
    <w:rsid w:val="00086AEA"/>
    <w:rsid w:val="00087967"/>
    <w:rsid w:val="0009006F"/>
    <w:rsid w:val="000A5258"/>
    <w:rsid w:val="000A73DE"/>
    <w:rsid w:val="000B3756"/>
    <w:rsid w:val="000B47F7"/>
    <w:rsid w:val="000B605A"/>
    <w:rsid w:val="000C2E64"/>
    <w:rsid w:val="000C6A55"/>
    <w:rsid w:val="000D0A8D"/>
    <w:rsid w:val="000D561A"/>
    <w:rsid w:val="000D7350"/>
    <w:rsid w:val="000E77A5"/>
    <w:rsid w:val="000F23DD"/>
    <w:rsid w:val="001009C1"/>
    <w:rsid w:val="001116C7"/>
    <w:rsid w:val="00113784"/>
    <w:rsid w:val="00113AA0"/>
    <w:rsid w:val="001146C5"/>
    <w:rsid w:val="00124A95"/>
    <w:rsid w:val="00126FF0"/>
    <w:rsid w:val="001323B9"/>
    <w:rsid w:val="00134760"/>
    <w:rsid w:val="001400FA"/>
    <w:rsid w:val="0014242E"/>
    <w:rsid w:val="00144DC6"/>
    <w:rsid w:val="00146E15"/>
    <w:rsid w:val="00152259"/>
    <w:rsid w:val="001572FC"/>
    <w:rsid w:val="00157B6E"/>
    <w:rsid w:val="0017038C"/>
    <w:rsid w:val="00170957"/>
    <w:rsid w:val="00176F48"/>
    <w:rsid w:val="001809EF"/>
    <w:rsid w:val="0018522E"/>
    <w:rsid w:val="00185D0F"/>
    <w:rsid w:val="001A12B7"/>
    <w:rsid w:val="001B2FFF"/>
    <w:rsid w:val="001D507B"/>
    <w:rsid w:val="001E3F7D"/>
    <w:rsid w:val="001F6F84"/>
    <w:rsid w:val="00203578"/>
    <w:rsid w:val="00204EFC"/>
    <w:rsid w:val="00210F3A"/>
    <w:rsid w:val="00222712"/>
    <w:rsid w:val="00227174"/>
    <w:rsid w:val="00241F03"/>
    <w:rsid w:val="0025058A"/>
    <w:rsid w:val="0026338A"/>
    <w:rsid w:val="002638C1"/>
    <w:rsid w:val="002702B3"/>
    <w:rsid w:val="0027688B"/>
    <w:rsid w:val="00281BCE"/>
    <w:rsid w:val="002825A3"/>
    <w:rsid w:val="00287009"/>
    <w:rsid w:val="00295627"/>
    <w:rsid w:val="00297748"/>
    <w:rsid w:val="002A5D9B"/>
    <w:rsid w:val="002B3C16"/>
    <w:rsid w:val="002C2A92"/>
    <w:rsid w:val="002C2A94"/>
    <w:rsid w:val="002C4A3D"/>
    <w:rsid w:val="002C5F86"/>
    <w:rsid w:val="002D4826"/>
    <w:rsid w:val="002D6321"/>
    <w:rsid w:val="002E0E43"/>
    <w:rsid w:val="002E65B3"/>
    <w:rsid w:val="002E7DED"/>
    <w:rsid w:val="002F12FE"/>
    <w:rsid w:val="002F2174"/>
    <w:rsid w:val="002F4647"/>
    <w:rsid w:val="00306C9D"/>
    <w:rsid w:val="00310732"/>
    <w:rsid w:val="003129C8"/>
    <w:rsid w:val="00320B6E"/>
    <w:rsid w:val="00322F9F"/>
    <w:rsid w:val="0033202D"/>
    <w:rsid w:val="003369A9"/>
    <w:rsid w:val="0034492A"/>
    <w:rsid w:val="0034599B"/>
    <w:rsid w:val="003474FF"/>
    <w:rsid w:val="00347986"/>
    <w:rsid w:val="00347E92"/>
    <w:rsid w:val="00352994"/>
    <w:rsid w:val="00354D10"/>
    <w:rsid w:val="0035591C"/>
    <w:rsid w:val="00360D2F"/>
    <w:rsid w:val="003647B6"/>
    <w:rsid w:val="003671A2"/>
    <w:rsid w:val="00371858"/>
    <w:rsid w:val="00374474"/>
    <w:rsid w:val="00387736"/>
    <w:rsid w:val="00392215"/>
    <w:rsid w:val="0039251A"/>
    <w:rsid w:val="00392AE5"/>
    <w:rsid w:val="003A3070"/>
    <w:rsid w:val="003A7FB3"/>
    <w:rsid w:val="003B0329"/>
    <w:rsid w:val="003B29A5"/>
    <w:rsid w:val="003B32BA"/>
    <w:rsid w:val="003B74E7"/>
    <w:rsid w:val="003C1954"/>
    <w:rsid w:val="003C7E67"/>
    <w:rsid w:val="003D031F"/>
    <w:rsid w:val="003D42C1"/>
    <w:rsid w:val="003E551A"/>
    <w:rsid w:val="003F4099"/>
    <w:rsid w:val="003F502E"/>
    <w:rsid w:val="003F5292"/>
    <w:rsid w:val="004005F0"/>
    <w:rsid w:val="00403C7F"/>
    <w:rsid w:val="00410AF1"/>
    <w:rsid w:val="00411807"/>
    <w:rsid w:val="00416901"/>
    <w:rsid w:val="00422752"/>
    <w:rsid w:val="004262E8"/>
    <w:rsid w:val="0043349B"/>
    <w:rsid w:val="00437AEB"/>
    <w:rsid w:val="00442123"/>
    <w:rsid w:val="0044459A"/>
    <w:rsid w:val="00450FC1"/>
    <w:rsid w:val="004569EF"/>
    <w:rsid w:val="00456E72"/>
    <w:rsid w:val="00460949"/>
    <w:rsid w:val="00462A86"/>
    <w:rsid w:val="00483119"/>
    <w:rsid w:val="00485F9B"/>
    <w:rsid w:val="004A45D2"/>
    <w:rsid w:val="004A7365"/>
    <w:rsid w:val="004D1F2C"/>
    <w:rsid w:val="004D56EE"/>
    <w:rsid w:val="004E4FF3"/>
    <w:rsid w:val="004F004C"/>
    <w:rsid w:val="00501231"/>
    <w:rsid w:val="00503E9D"/>
    <w:rsid w:val="00513579"/>
    <w:rsid w:val="00522164"/>
    <w:rsid w:val="00524A17"/>
    <w:rsid w:val="0052530A"/>
    <w:rsid w:val="005254BD"/>
    <w:rsid w:val="005259AA"/>
    <w:rsid w:val="0052749A"/>
    <w:rsid w:val="00527E3A"/>
    <w:rsid w:val="00531034"/>
    <w:rsid w:val="00531BEB"/>
    <w:rsid w:val="0053446C"/>
    <w:rsid w:val="00536C9E"/>
    <w:rsid w:val="005371C5"/>
    <w:rsid w:val="00537885"/>
    <w:rsid w:val="005457C2"/>
    <w:rsid w:val="005520F4"/>
    <w:rsid w:val="00552E01"/>
    <w:rsid w:val="00557467"/>
    <w:rsid w:val="00563A40"/>
    <w:rsid w:val="00563F41"/>
    <w:rsid w:val="00566A2A"/>
    <w:rsid w:val="0057053A"/>
    <w:rsid w:val="00570DC7"/>
    <w:rsid w:val="0058346F"/>
    <w:rsid w:val="00593A47"/>
    <w:rsid w:val="005946DF"/>
    <w:rsid w:val="0059564B"/>
    <w:rsid w:val="005A0831"/>
    <w:rsid w:val="005A6FA5"/>
    <w:rsid w:val="005B3846"/>
    <w:rsid w:val="005B3906"/>
    <w:rsid w:val="005B398B"/>
    <w:rsid w:val="005B4DB9"/>
    <w:rsid w:val="005C0967"/>
    <w:rsid w:val="005C63F6"/>
    <w:rsid w:val="005D2119"/>
    <w:rsid w:val="005D2EBD"/>
    <w:rsid w:val="005D70E4"/>
    <w:rsid w:val="005E5AD5"/>
    <w:rsid w:val="005F5867"/>
    <w:rsid w:val="006003BE"/>
    <w:rsid w:val="00614A4D"/>
    <w:rsid w:val="00630A74"/>
    <w:rsid w:val="00631526"/>
    <w:rsid w:val="00631A34"/>
    <w:rsid w:val="00631E03"/>
    <w:rsid w:val="00647E2B"/>
    <w:rsid w:val="00652A67"/>
    <w:rsid w:val="00670BF7"/>
    <w:rsid w:val="00675220"/>
    <w:rsid w:val="00687748"/>
    <w:rsid w:val="00695B7D"/>
    <w:rsid w:val="006A2907"/>
    <w:rsid w:val="006A2C36"/>
    <w:rsid w:val="006A3742"/>
    <w:rsid w:val="006A375B"/>
    <w:rsid w:val="006B0767"/>
    <w:rsid w:val="006B08AF"/>
    <w:rsid w:val="006B1079"/>
    <w:rsid w:val="006B7E4E"/>
    <w:rsid w:val="006C64EA"/>
    <w:rsid w:val="006E0F77"/>
    <w:rsid w:val="006E3499"/>
    <w:rsid w:val="006E6D12"/>
    <w:rsid w:val="006F7D5D"/>
    <w:rsid w:val="00704A19"/>
    <w:rsid w:val="00707BC7"/>
    <w:rsid w:val="00710DCB"/>
    <w:rsid w:val="00717220"/>
    <w:rsid w:val="007228B9"/>
    <w:rsid w:val="0073419D"/>
    <w:rsid w:val="00746034"/>
    <w:rsid w:val="00750ACE"/>
    <w:rsid w:val="00753265"/>
    <w:rsid w:val="0076463A"/>
    <w:rsid w:val="00766C6A"/>
    <w:rsid w:val="00767EEA"/>
    <w:rsid w:val="007714E6"/>
    <w:rsid w:val="0077237C"/>
    <w:rsid w:val="00772E6A"/>
    <w:rsid w:val="007737B5"/>
    <w:rsid w:val="00773834"/>
    <w:rsid w:val="00775DC0"/>
    <w:rsid w:val="00775F53"/>
    <w:rsid w:val="00780F9D"/>
    <w:rsid w:val="00783BE6"/>
    <w:rsid w:val="00784858"/>
    <w:rsid w:val="007848F1"/>
    <w:rsid w:val="007937D0"/>
    <w:rsid w:val="007A66AD"/>
    <w:rsid w:val="007B052E"/>
    <w:rsid w:val="007B4E2A"/>
    <w:rsid w:val="007C08F2"/>
    <w:rsid w:val="007C0984"/>
    <w:rsid w:val="007C3101"/>
    <w:rsid w:val="007D66FF"/>
    <w:rsid w:val="007E1E60"/>
    <w:rsid w:val="007F37BD"/>
    <w:rsid w:val="00800379"/>
    <w:rsid w:val="00806C5B"/>
    <w:rsid w:val="0081607D"/>
    <w:rsid w:val="00816987"/>
    <w:rsid w:val="0082402D"/>
    <w:rsid w:val="00830C3B"/>
    <w:rsid w:val="00836A41"/>
    <w:rsid w:val="00843869"/>
    <w:rsid w:val="00846288"/>
    <w:rsid w:val="00846EC8"/>
    <w:rsid w:val="00850B5C"/>
    <w:rsid w:val="00850CA6"/>
    <w:rsid w:val="00855538"/>
    <w:rsid w:val="00870CC8"/>
    <w:rsid w:val="00871E3E"/>
    <w:rsid w:val="00877092"/>
    <w:rsid w:val="00881C7A"/>
    <w:rsid w:val="00882AFC"/>
    <w:rsid w:val="00892D06"/>
    <w:rsid w:val="008A1C61"/>
    <w:rsid w:val="008A249D"/>
    <w:rsid w:val="008A2514"/>
    <w:rsid w:val="008B2B1C"/>
    <w:rsid w:val="008B4DCE"/>
    <w:rsid w:val="008C25FE"/>
    <w:rsid w:val="008C754D"/>
    <w:rsid w:val="008D6640"/>
    <w:rsid w:val="008D6DB7"/>
    <w:rsid w:val="008D6F09"/>
    <w:rsid w:val="008E2616"/>
    <w:rsid w:val="008F129A"/>
    <w:rsid w:val="008F1DC5"/>
    <w:rsid w:val="008F5669"/>
    <w:rsid w:val="009005EC"/>
    <w:rsid w:val="009221E4"/>
    <w:rsid w:val="00927047"/>
    <w:rsid w:val="00927745"/>
    <w:rsid w:val="00943A30"/>
    <w:rsid w:val="00945974"/>
    <w:rsid w:val="009574E9"/>
    <w:rsid w:val="0096019F"/>
    <w:rsid w:val="00964F04"/>
    <w:rsid w:val="00967854"/>
    <w:rsid w:val="00974007"/>
    <w:rsid w:val="00974080"/>
    <w:rsid w:val="00981C48"/>
    <w:rsid w:val="00982E7C"/>
    <w:rsid w:val="009A06FB"/>
    <w:rsid w:val="009A2989"/>
    <w:rsid w:val="009B1581"/>
    <w:rsid w:val="009B2CDA"/>
    <w:rsid w:val="009B4335"/>
    <w:rsid w:val="009B7BE7"/>
    <w:rsid w:val="009C7633"/>
    <w:rsid w:val="009D2C95"/>
    <w:rsid w:val="009E26FE"/>
    <w:rsid w:val="009E2BC4"/>
    <w:rsid w:val="009E311C"/>
    <w:rsid w:val="009E3D11"/>
    <w:rsid w:val="009E7AF4"/>
    <w:rsid w:val="009F004C"/>
    <w:rsid w:val="009F5259"/>
    <w:rsid w:val="00A12620"/>
    <w:rsid w:val="00A20FE7"/>
    <w:rsid w:val="00A21EBD"/>
    <w:rsid w:val="00A24B8D"/>
    <w:rsid w:val="00A279AB"/>
    <w:rsid w:val="00A27A87"/>
    <w:rsid w:val="00A309BD"/>
    <w:rsid w:val="00A313FE"/>
    <w:rsid w:val="00A31EEF"/>
    <w:rsid w:val="00A3451B"/>
    <w:rsid w:val="00A4175D"/>
    <w:rsid w:val="00A549AC"/>
    <w:rsid w:val="00A54D6B"/>
    <w:rsid w:val="00A57EB6"/>
    <w:rsid w:val="00A60E24"/>
    <w:rsid w:val="00A61CDA"/>
    <w:rsid w:val="00A62944"/>
    <w:rsid w:val="00A63B7E"/>
    <w:rsid w:val="00A66408"/>
    <w:rsid w:val="00A7723E"/>
    <w:rsid w:val="00A90007"/>
    <w:rsid w:val="00A93A02"/>
    <w:rsid w:val="00A9417E"/>
    <w:rsid w:val="00AB0BA0"/>
    <w:rsid w:val="00AB444C"/>
    <w:rsid w:val="00AB551A"/>
    <w:rsid w:val="00AB7306"/>
    <w:rsid w:val="00AC1815"/>
    <w:rsid w:val="00AD0EAA"/>
    <w:rsid w:val="00AD6161"/>
    <w:rsid w:val="00AE06BC"/>
    <w:rsid w:val="00AE28B4"/>
    <w:rsid w:val="00AE4DF1"/>
    <w:rsid w:val="00AE579E"/>
    <w:rsid w:val="00AE6101"/>
    <w:rsid w:val="00AF35B7"/>
    <w:rsid w:val="00AF5077"/>
    <w:rsid w:val="00AF7547"/>
    <w:rsid w:val="00B0003F"/>
    <w:rsid w:val="00B011D3"/>
    <w:rsid w:val="00B06A1B"/>
    <w:rsid w:val="00B213FB"/>
    <w:rsid w:val="00B24198"/>
    <w:rsid w:val="00B25C57"/>
    <w:rsid w:val="00B30275"/>
    <w:rsid w:val="00B3474B"/>
    <w:rsid w:val="00B34D5D"/>
    <w:rsid w:val="00B35A57"/>
    <w:rsid w:val="00B40993"/>
    <w:rsid w:val="00B647A7"/>
    <w:rsid w:val="00B96C5E"/>
    <w:rsid w:val="00BA30A6"/>
    <w:rsid w:val="00BA364C"/>
    <w:rsid w:val="00BA394B"/>
    <w:rsid w:val="00BA5C19"/>
    <w:rsid w:val="00BA6D13"/>
    <w:rsid w:val="00BB349F"/>
    <w:rsid w:val="00BB6E19"/>
    <w:rsid w:val="00BD2571"/>
    <w:rsid w:val="00BD365B"/>
    <w:rsid w:val="00BD39F7"/>
    <w:rsid w:val="00BD5816"/>
    <w:rsid w:val="00BE1B15"/>
    <w:rsid w:val="00BF3D23"/>
    <w:rsid w:val="00BF5376"/>
    <w:rsid w:val="00C01F81"/>
    <w:rsid w:val="00C03E3D"/>
    <w:rsid w:val="00C03EC8"/>
    <w:rsid w:val="00C061BD"/>
    <w:rsid w:val="00C07BA8"/>
    <w:rsid w:val="00C1495C"/>
    <w:rsid w:val="00C23601"/>
    <w:rsid w:val="00C30059"/>
    <w:rsid w:val="00C31523"/>
    <w:rsid w:val="00C32820"/>
    <w:rsid w:val="00C33D53"/>
    <w:rsid w:val="00C40DFA"/>
    <w:rsid w:val="00C47D37"/>
    <w:rsid w:val="00C61F3D"/>
    <w:rsid w:val="00C64D58"/>
    <w:rsid w:val="00C67271"/>
    <w:rsid w:val="00C72504"/>
    <w:rsid w:val="00C7468C"/>
    <w:rsid w:val="00C75D16"/>
    <w:rsid w:val="00C8177D"/>
    <w:rsid w:val="00C95F0D"/>
    <w:rsid w:val="00C977C4"/>
    <w:rsid w:val="00C978A3"/>
    <w:rsid w:val="00CA20BC"/>
    <w:rsid w:val="00CA3EDE"/>
    <w:rsid w:val="00CB0FDC"/>
    <w:rsid w:val="00CD08B8"/>
    <w:rsid w:val="00CE5D55"/>
    <w:rsid w:val="00CF470A"/>
    <w:rsid w:val="00CF59CF"/>
    <w:rsid w:val="00D00070"/>
    <w:rsid w:val="00D0142B"/>
    <w:rsid w:val="00D03751"/>
    <w:rsid w:val="00D250D2"/>
    <w:rsid w:val="00D26196"/>
    <w:rsid w:val="00D32B09"/>
    <w:rsid w:val="00D33D45"/>
    <w:rsid w:val="00D371AB"/>
    <w:rsid w:val="00D37BD3"/>
    <w:rsid w:val="00D404C4"/>
    <w:rsid w:val="00D4066A"/>
    <w:rsid w:val="00D42842"/>
    <w:rsid w:val="00D54DDE"/>
    <w:rsid w:val="00D6451F"/>
    <w:rsid w:val="00D73F09"/>
    <w:rsid w:val="00D752CA"/>
    <w:rsid w:val="00D816CE"/>
    <w:rsid w:val="00D9120B"/>
    <w:rsid w:val="00D92711"/>
    <w:rsid w:val="00D94682"/>
    <w:rsid w:val="00D976AF"/>
    <w:rsid w:val="00DA3BC4"/>
    <w:rsid w:val="00DA5FB2"/>
    <w:rsid w:val="00DA7A9B"/>
    <w:rsid w:val="00DD745A"/>
    <w:rsid w:val="00DE155E"/>
    <w:rsid w:val="00DE1C80"/>
    <w:rsid w:val="00DE311F"/>
    <w:rsid w:val="00DF1E43"/>
    <w:rsid w:val="00DF2D18"/>
    <w:rsid w:val="00DF60C9"/>
    <w:rsid w:val="00DF7A92"/>
    <w:rsid w:val="00E03D79"/>
    <w:rsid w:val="00E12790"/>
    <w:rsid w:val="00E16160"/>
    <w:rsid w:val="00E1666E"/>
    <w:rsid w:val="00E2012E"/>
    <w:rsid w:val="00E2611D"/>
    <w:rsid w:val="00E400D6"/>
    <w:rsid w:val="00E43183"/>
    <w:rsid w:val="00E44345"/>
    <w:rsid w:val="00E4605D"/>
    <w:rsid w:val="00E465C8"/>
    <w:rsid w:val="00E53F4B"/>
    <w:rsid w:val="00E651FF"/>
    <w:rsid w:val="00E65AD6"/>
    <w:rsid w:val="00E708B3"/>
    <w:rsid w:val="00E7321B"/>
    <w:rsid w:val="00E909AE"/>
    <w:rsid w:val="00E926C9"/>
    <w:rsid w:val="00E93CB9"/>
    <w:rsid w:val="00E9502E"/>
    <w:rsid w:val="00EA43A9"/>
    <w:rsid w:val="00EA6E88"/>
    <w:rsid w:val="00EB2926"/>
    <w:rsid w:val="00EB521C"/>
    <w:rsid w:val="00ED5EFF"/>
    <w:rsid w:val="00ED67C4"/>
    <w:rsid w:val="00EE251B"/>
    <w:rsid w:val="00EE3F75"/>
    <w:rsid w:val="00EF21E9"/>
    <w:rsid w:val="00F03391"/>
    <w:rsid w:val="00F0355F"/>
    <w:rsid w:val="00F05A22"/>
    <w:rsid w:val="00F10A3A"/>
    <w:rsid w:val="00F17FFE"/>
    <w:rsid w:val="00F30656"/>
    <w:rsid w:val="00F357A3"/>
    <w:rsid w:val="00F6521A"/>
    <w:rsid w:val="00F7313E"/>
    <w:rsid w:val="00F773BD"/>
    <w:rsid w:val="00F94829"/>
    <w:rsid w:val="00FA3BEB"/>
    <w:rsid w:val="00FA4213"/>
    <w:rsid w:val="00FB0256"/>
    <w:rsid w:val="00FB1ADD"/>
    <w:rsid w:val="00FB45EF"/>
    <w:rsid w:val="00FD549B"/>
    <w:rsid w:val="00FD7AB9"/>
    <w:rsid w:val="00FF7019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3CDC162D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脚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1">
    <w:name w:val="批注框文本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3">
    <w:name w:val="页眉 Char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4">
    <w:name w:val="标题 Char"/>
    <w:link w:val="a8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2">
    <w:name w:val="页脚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1">
    <w:name w:val="批注框文本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3">
    <w:name w:val="页眉 Char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4">
    <w:name w:val="标题 Char"/>
    <w:link w:val="a8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BACA25-67F6-4237-8106-D29F0AF0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3881</TotalTime>
  <Pages>23</Pages>
  <Words>2013</Words>
  <Characters>11475</Characters>
  <Application>Microsoft Office Word</Application>
  <DocSecurity>0</DocSecurity>
  <Lines>95</Lines>
  <Paragraphs>26</Paragraphs>
  <ScaleCrop>false</ScaleCrop>
  <Company>Microsoft</Company>
  <LinksUpToDate>false</LinksUpToDate>
  <CharactersWithSpaces>13462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411</cp:revision>
  <dcterms:created xsi:type="dcterms:W3CDTF">2017-02-27T09:33:00Z</dcterms:created>
  <dcterms:modified xsi:type="dcterms:W3CDTF">2018-08-07T08:55:00Z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