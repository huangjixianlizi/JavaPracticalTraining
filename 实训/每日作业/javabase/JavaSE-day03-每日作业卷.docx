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7F13B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F5401D" w:rsidRDefault="00F5401D">
      <w:pPr>
        <w:spacing w:line="276" w:lineRule="auto"/>
        <w:rPr>
          <w:lang w:val="zh-CN"/>
        </w:rPr>
      </w:pPr>
    </w:p>
    <w:p w:rsidR="00F5401D" w:rsidRDefault="007F13B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基础第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3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F5401D" w:rsidRDefault="007F13B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流程控制语句</w:t>
      </w: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jc w:val="center"/>
        <w:rPr>
          <w:rFonts w:ascii="黑体" w:eastAsia="黑体" w:hAnsi="黑体" w:cs="黑体"/>
          <w:sz w:val="36"/>
          <w:szCs w:val="36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F5401D">
      <w:pPr>
        <w:spacing w:line="276" w:lineRule="auto"/>
        <w:rPr>
          <w:lang w:val="zh-CN"/>
        </w:rPr>
      </w:pPr>
    </w:p>
    <w:p w:rsidR="00F5401D" w:rsidRDefault="007F13B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F5401D" w:rsidRDefault="007F13B1">
      <w:pPr>
        <w:pStyle w:val="2"/>
        <w:rPr>
          <w:kern w:val="0"/>
        </w:rPr>
      </w:pPr>
      <w:r>
        <w:rPr>
          <w:rFonts w:hint="eastAsia"/>
          <w:kern w:val="0"/>
        </w:rPr>
        <w:t>训练案例</w:t>
      </w:r>
      <w:r>
        <w:rPr>
          <w:rFonts w:hint="eastAsia"/>
          <w:kern w:val="0"/>
        </w:rPr>
        <w:t>1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F5401D" w:rsidRDefault="007F13B1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1.3.2 </w:t>
      </w:r>
      <w:r>
        <w:rPr>
          <w:rFonts w:hint="eastAsia"/>
        </w:rPr>
        <w:t>if</w:t>
      </w:r>
      <w:r>
        <w:rPr>
          <w:rFonts w:hint="eastAsia"/>
        </w:rPr>
        <w:t>语句的第三种格式</w:t>
      </w:r>
      <w:r>
        <w:rPr>
          <w:rFonts w:hint="eastAsia"/>
        </w:rPr>
        <w:t>;</w:t>
      </w:r>
    </w:p>
    <w:p w:rsidR="00F5401D" w:rsidRDefault="007F13B1">
      <w:pPr>
        <w:pStyle w:val="3"/>
      </w:pPr>
      <w:r>
        <w:rPr>
          <w:rFonts w:hint="eastAsia"/>
        </w:rPr>
        <w:t>训练描述</w:t>
      </w:r>
    </w:p>
    <w:p w:rsidR="00F5401D" w:rsidRDefault="007F1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键盘录入学生考试成绩，判断学生等级</w:t>
      </w:r>
      <w:r>
        <w:rPr>
          <w:rFonts w:hint="eastAsia"/>
        </w:rPr>
        <w:t>:</w:t>
      </w:r>
    </w:p>
    <w:p w:rsidR="00F5401D" w:rsidRDefault="007F13B1">
      <w:pPr>
        <w:pStyle w:val="11"/>
        <w:ind w:left="840"/>
      </w:pPr>
      <w:r>
        <w:rPr>
          <w:rFonts w:hint="eastAsia"/>
        </w:rPr>
        <w:t>90-100</w:t>
      </w:r>
      <w:r>
        <w:rPr>
          <w:rFonts w:hint="eastAsia"/>
        </w:rPr>
        <w:tab/>
      </w:r>
      <w:r>
        <w:rPr>
          <w:rFonts w:hint="eastAsia"/>
        </w:rPr>
        <w:t>优秀</w:t>
      </w:r>
    </w:p>
    <w:p w:rsidR="00F5401D" w:rsidRDefault="007F13B1">
      <w:pPr>
        <w:pStyle w:val="11"/>
        <w:ind w:left="840"/>
      </w:pPr>
      <w:r>
        <w:rPr>
          <w:rFonts w:hint="eastAsia"/>
        </w:rPr>
        <w:t>80-90</w:t>
      </w:r>
      <w:r>
        <w:rPr>
          <w:rFonts w:hint="eastAsia"/>
        </w:rPr>
        <w:tab/>
      </w:r>
      <w:r>
        <w:rPr>
          <w:rFonts w:hint="eastAsia"/>
        </w:rPr>
        <w:t>好</w:t>
      </w:r>
    </w:p>
    <w:p w:rsidR="00F5401D" w:rsidRDefault="007F13B1">
      <w:pPr>
        <w:pStyle w:val="11"/>
        <w:ind w:left="840"/>
      </w:pPr>
      <w:r>
        <w:rPr>
          <w:rFonts w:hint="eastAsia"/>
        </w:rPr>
        <w:t>70-80</w:t>
      </w:r>
      <w:r>
        <w:rPr>
          <w:rFonts w:hint="eastAsia"/>
        </w:rPr>
        <w:tab/>
      </w:r>
      <w:r>
        <w:rPr>
          <w:rFonts w:hint="eastAsia"/>
        </w:rPr>
        <w:t>良</w:t>
      </w:r>
    </w:p>
    <w:p w:rsidR="00F5401D" w:rsidRDefault="007F13B1">
      <w:pPr>
        <w:pStyle w:val="11"/>
        <w:ind w:left="840"/>
      </w:pPr>
      <w:r>
        <w:rPr>
          <w:rFonts w:hint="eastAsia"/>
        </w:rPr>
        <w:t>60-70</w:t>
      </w:r>
      <w:r>
        <w:rPr>
          <w:rFonts w:hint="eastAsia"/>
        </w:rPr>
        <w:tab/>
      </w:r>
      <w:r>
        <w:rPr>
          <w:rFonts w:hint="eastAsia"/>
        </w:rPr>
        <w:t>及格</w:t>
      </w:r>
    </w:p>
    <w:p w:rsidR="00F5401D" w:rsidRDefault="007F13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60</w:t>
      </w:r>
      <w:proofErr w:type="gramStart"/>
      <w:r>
        <w:rPr>
          <w:rFonts w:hint="eastAsia"/>
        </w:rPr>
        <w:t>以下</w:t>
      </w:r>
      <w:r>
        <w:rPr>
          <w:rFonts w:hint="eastAsia"/>
        </w:rPr>
        <w:tab/>
      </w:r>
      <w:proofErr w:type="gramEnd"/>
      <w:r>
        <w:rPr>
          <w:rFonts w:hint="eastAsia"/>
        </w:rPr>
        <w:t>不及格</w:t>
      </w:r>
    </w:p>
    <w:p w:rsidR="00F5401D" w:rsidRDefault="007F13B1">
      <w:pPr>
        <w:pStyle w:val="3"/>
      </w:pPr>
      <w:r>
        <w:rPr>
          <w:rFonts w:hint="eastAsia"/>
        </w:rPr>
        <w:t>操作步骤描述</w:t>
      </w:r>
    </w:p>
    <w:p w:rsidR="00F5401D" w:rsidRDefault="007F13B1">
      <w:r>
        <w:rPr>
          <w:rFonts w:hint="eastAsia"/>
        </w:rPr>
        <w:tab/>
      </w:r>
      <w:r>
        <w:rPr>
          <w:rFonts w:hint="eastAsia"/>
        </w:rPr>
        <w:tab/>
        <w:t>1.</w:t>
      </w:r>
      <w:r>
        <w:t>从键盘上录入一个学生的考试成绩</w:t>
      </w:r>
      <w:r>
        <w:rPr>
          <w:rFonts w:hint="eastAsia"/>
        </w:rPr>
        <w:t>:</w:t>
      </w:r>
    </w:p>
    <w:p w:rsidR="00F5401D" w:rsidRDefault="007F1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t>使用</w:t>
      </w:r>
      <w:r>
        <w:t>if</w:t>
      </w:r>
      <w:r>
        <w:t>语句的第三种格式判断考试成绩属于哪个范围</w:t>
      </w:r>
      <w:r>
        <w:t>,</w:t>
      </w:r>
      <w:r>
        <w:t>然后确定成绩的等级并打印</w:t>
      </w:r>
      <w:r>
        <w:rPr>
          <w:rFonts w:hint="eastAsia"/>
        </w:rPr>
        <w:t>:</w:t>
      </w:r>
    </w:p>
    <w:p w:rsidR="00D623A9" w:rsidRDefault="00D623A9">
      <w:pPr>
        <w:rPr>
          <w:rFonts w:hint="eastAsia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import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java.util.Scanner</w:t>
      </w:r>
      <w:proofErr w:type="spell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Test01 {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main(String[] </w:t>
      </w:r>
      <w:proofErr w:type="spellStart"/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args</w:t>
      </w:r>
      <w:proofErr w:type="spell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D623A9">
        <w:rPr>
          <w:rFonts w:ascii="Consolas" w:hAnsi="Consolas" w:cs="Consolas"/>
          <w:b/>
          <w:bCs/>
          <w:color w:val="7F9FBF"/>
          <w:kern w:val="0"/>
          <w:sz w:val="15"/>
          <w:szCs w:val="15"/>
        </w:rPr>
        <w:t>TODO</w:t>
      </w:r>
      <w:r w:rsidRPr="00D623A9">
        <w:rPr>
          <w:rFonts w:ascii="Consolas" w:hAnsi="Consolas" w:cs="Consolas"/>
          <w:color w:val="3F7F5F"/>
          <w:kern w:val="0"/>
          <w:sz w:val="15"/>
          <w:szCs w:val="15"/>
        </w:rPr>
        <w:t xml:space="preserve"> Auto-generated method stub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Scanner </w:t>
      </w:r>
      <w:proofErr w:type="spellStart"/>
      <w:r w:rsidRPr="00D623A9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scanner</w:t>
      </w:r>
      <w:proofErr w:type="spell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Scanner(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System.</w:t>
      </w:r>
      <w:r w:rsidRPr="00D623A9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in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System.</w:t>
      </w:r>
      <w:r w:rsidRPr="00D623A9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.println</w:t>
      </w:r>
      <w:proofErr w:type="spell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请输入成绩：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proofErr w:type="spellEnd"/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scanner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.nextInt</w:t>
      </w:r>
      <w:proofErr w:type="spell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&gt;= 90 &amp;&amp; 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&lt;=100) {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优秀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&gt;=80 &amp;&amp; 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&lt;90){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好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&gt;=70 &amp;&amp; 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&lt;80){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良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proofErr w:type="gram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&gt;=60 &amp;&amp; 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a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&lt;70){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及格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;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D623A9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{</w:t>
      </w:r>
      <w:proofErr w:type="gramEnd"/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不及格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System.</w:t>
      </w:r>
      <w:r w:rsidRPr="00D623A9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.println</w:t>
      </w:r>
      <w:proofErr w:type="spellEnd"/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成绩等级为：</w:t>
      </w:r>
      <w:r w:rsidRPr="00D623A9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r w:rsidRPr="00D623A9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请输入成绩：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C87D"/>
          <w:kern w:val="0"/>
          <w:sz w:val="15"/>
          <w:szCs w:val="15"/>
        </w:rPr>
        <w:t>90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5"/>
          <w:szCs w:val="15"/>
        </w:rPr>
      </w:pPr>
      <w:r w:rsidRPr="00D623A9">
        <w:rPr>
          <w:rFonts w:ascii="Consolas" w:hAnsi="Consolas" w:cs="Consolas"/>
          <w:color w:val="000000"/>
          <w:kern w:val="0"/>
          <w:sz w:val="15"/>
          <w:szCs w:val="15"/>
        </w:rPr>
        <w:t>成绩等级为：优秀</w:t>
      </w:r>
    </w:p>
    <w:p w:rsidR="00D623A9" w:rsidRPr="00D623A9" w:rsidRDefault="00D623A9" w:rsidP="00D623A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D623A9" w:rsidRDefault="00D623A9"/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F5401D" w:rsidRDefault="007F13B1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1.3.2 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F5401D" w:rsidRDefault="007F13B1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 xml:space="preserve">1.4.3 </w:t>
      </w:r>
      <w:r>
        <w:rPr>
          <w:rFonts w:hint="eastAsia"/>
        </w:rPr>
        <w:t>for</w:t>
      </w:r>
      <w:r>
        <w:rPr>
          <w:rFonts w:hint="eastAsia"/>
        </w:rPr>
        <w:t>循环语句</w:t>
      </w:r>
      <w:r>
        <w:rPr>
          <w:rFonts w:hint="eastAsia"/>
        </w:rPr>
        <w:t>;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求出</w:t>
      </w:r>
      <w:r>
        <w:rPr>
          <w:rFonts w:hint="eastAsia"/>
        </w:rPr>
        <w:t>1-100</w:t>
      </w:r>
      <w:r>
        <w:rPr>
          <w:rFonts w:hint="eastAsia"/>
        </w:rPr>
        <w:t>之间的奇数之和</w:t>
      </w:r>
      <w:r>
        <w:rPr>
          <w:rFonts w:hint="eastAsia"/>
        </w:rPr>
        <w:t>.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5401D" w:rsidRDefault="007F13B1">
      <w:pPr>
        <w:ind w:leftChars="300" w:left="630"/>
        <w:rPr>
          <w:szCs w:val="21"/>
        </w:rPr>
      </w:pPr>
      <w:r>
        <w:rPr>
          <w:kern w:val="0"/>
        </w:rPr>
        <w:t>1.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</w:t>
      </w:r>
      <w:r>
        <w:rPr>
          <w:rFonts w:hint="eastAsia"/>
          <w:kern w:val="0"/>
        </w:rPr>
        <w:t>奇</w:t>
      </w:r>
      <w:r>
        <w:rPr>
          <w:kern w:val="0"/>
        </w:rPr>
        <w:t>数的累加和</w:t>
      </w:r>
      <w:r>
        <w:rPr>
          <w:kern w:val="0"/>
        </w:rPr>
        <w:t>;</w:t>
      </w:r>
    </w:p>
    <w:p w:rsidR="00F5401D" w:rsidRDefault="007F13B1">
      <w:pPr>
        <w:ind w:leftChars="300" w:left="630"/>
        <w:rPr>
          <w:kern w:val="0"/>
        </w:rPr>
      </w:pPr>
      <w:r>
        <w:rPr>
          <w:kern w:val="0"/>
        </w:rPr>
        <w:lastRenderedPageBreak/>
        <w:t>2.for</w:t>
      </w:r>
      <w:r>
        <w:rPr>
          <w:kern w:val="0"/>
        </w:rPr>
        <w:t>循环得到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100</w:t>
      </w:r>
      <w:r>
        <w:rPr>
          <w:kern w:val="0"/>
        </w:rPr>
        <w:t>之间的每个数字</w:t>
      </w:r>
      <w:r>
        <w:rPr>
          <w:kern w:val="0"/>
        </w:rPr>
        <w:t>;</w:t>
      </w:r>
    </w:p>
    <w:p w:rsidR="00F5401D" w:rsidRDefault="007F13B1">
      <w:pPr>
        <w:ind w:leftChars="300" w:left="630"/>
        <w:rPr>
          <w:kern w:val="0"/>
        </w:rPr>
      </w:pPr>
      <w:r>
        <w:rPr>
          <w:kern w:val="0"/>
        </w:rPr>
        <w:t>3.</w:t>
      </w:r>
      <w:r>
        <w:rPr>
          <w:kern w:val="0"/>
        </w:rPr>
        <w:t>在</w:t>
      </w:r>
      <w:r>
        <w:rPr>
          <w:kern w:val="0"/>
        </w:rPr>
        <w:t>for</w:t>
      </w:r>
      <w:r>
        <w:rPr>
          <w:kern w:val="0"/>
        </w:rPr>
        <w:t>循环里面</w:t>
      </w:r>
      <w:r>
        <w:rPr>
          <w:kern w:val="0"/>
        </w:rPr>
        <w:t>,</w:t>
      </w:r>
      <w:r>
        <w:rPr>
          <w:kern w:val="0"/>
        </w:rPr>
        <w:t>判断这个数字是否为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;</w:t>
      </w:r>
    </w:p>
    <w:p w:rsidR="00F5401D" w:rsidRDefault="007F13B1">
      <w:pPr>
        <w:ind w:leftChars="300" w:left="630"/>
        <w:rPr>
          <w:kern w:val="0"/>
        </w:rPr>
      </w:pPr>
      <w:r>
        <w:rPr>
          <w:kern w:val="0"/>
        </w:rPr>
        <w:t>4.</w:t>
      </w:r>
      <w:r>
        <w:rPr>
          <w:kern w:val="0"/>
        </w:rPr>
        <w:t>如果为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,</w:t>
      </w:r>
      <w:r>
        <w:rPr>
          <w:kern w:val="0"/>
        </w:rPr>
        <w:t>就与变量累加</w:t>
      </w:r>
      <w:r>
        <w:rPr>
          <w:kern w:val="0"/>
        </w:rPr>
        <w:t>;</w:t>
      </w:r>
    </w:p>
    <w:p w:rsidR="00F5401D" w:rsidRDefault="007F13B1">
      <w:pPr>
        <w:ind w:leftChars="300" w:left="630"/>
        <w:rPr>
          <w:rFonts w:hint="eastAsia"/>
          <w:kern w:val="0"/>
        </w:rPr>
      </w:pPr>
      <w:r>
        <w:rPr>
          <w:kern w:val="0"/>
        </w:rPr>
        <w:t>5.for</w:t>
      </w:r>
      <w:r>
        <w:rPr>
          <w:kern w:val="0"/>
        </w:rPr>
        <w:t>循环结束后</w:t>
      </w:r>
      <w:r>
        <w:rPr>
          <w:kern w:val="0"/>
        </w:rPr>
        <w:t>,</w:t>
      </w:r>
      <w:r>
        <w:rPr>
          <w:kern w:val="0"/>
        </w:rPr>
        <w:t>打印累加和</w:t>
      </w:r>
      <w:r>
        <w:rPr>
          <w:kern w:val="0"/>
        </w:rPr>
        <w:t>;</w:t>
      </w:r>
    </w:p>
    <w:p w:rsidR="00CA21EF" w:rsidRDefault="00CA21EF">
      <w:pPr>
        <w:ind w:leftChars="300" w:left="630"/>
        <w:rPr>
          <w:rFonts w:hint="eastAsia"/>
          <w:kern w:val="0"/>
        </w:rPr>
      </w:pPr>
    </w:p>
    <w:p w:rsidR="00CA21EF" w:rsidRDefault="00CA21EF">
      <w:pPr>
        <w:ind w:leftChars="300" w:left="630"/>
        <w:rPr>
          <w:rFonts w:hint="eastAsia"/>
          <w:kern w:val="0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&lt;101;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%2!=0){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A21EF" w:rsidRDefault="00CA21EF">
      <w:pPr>
        <w:ind w:leftChars="300" w:left="630"/>
        <w:rPr>
          <w:rFonts w:ascii="Consolas" w:hAnsi="Consolas" w:cs="Consolas" w:hint="eastAsia"/>
          <w:b/>
          <w:color w:val="000000"/>
          <w:kern w:val="0"/>
          <w:szCs w:val="21"/>
        </w:rPr>
      </w:pPr>
    </w:p>
    <w:p w:rsidR="00CA21EF" w:rsidRPr="00CA21EF" w:rsidRDefault="00CA21EF">
      <w:pPr>
        <w:ind w:leftChars="300" w:left="630"/>
        <w:rPr>
          <w:rFonts w:ascii="Consolas" w:hAnsi="Consolas" w:cs="Consolas"/>
          <w:b/>
          <w:color w:val="000000"/>
          <w:kern w:val="0"/>
          <w:szCs w:val="21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2500</w:t>
      </w:r>
    </w:p>
    <w:p w:rsidR="00F5401D" w:rsidRDefault="00F5401D">
      <w:pPr>
        <w:rPr>
          <w:kern w:val="0"/>
        </w:rPr>
      </w:pP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F5401D" w:rsidRDefault="007F13B1">
      <w:pPr>
        <w:ind w:leftChars="300" w:left="630"/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</w:t>
      </w:r>
      <w:r>
        <w:rPr>
          <w:rFonts w:hint="eastAsia"/>
          <w:lang w:val="zh-CN"/>
        </w:rPr>
        <w:t>选择</w:t>
      </w:r>
      <w:r>
        <w:rPr>
          <w:rFonts w:hint="eastAsia"/>
        </w:rPr>
        <w:t>结构</w:t>
      </w:r>
      <w:r>
        <w:rPr>
          <w:rFonts w:hint="eastAsia"/>
        </w:rPr>
        <w:t>;</w:t>
      </w:r>
    </w:p>
    <w:p w:rsidR="00F5401D" w:rsidRDefault="007F13B1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1.4</w:t>
      </w:r>
      <w:r>
        <w:rPr>
          <w:rFonts w:hint="eastAsia"/>
        </w:rPr>
        <w:t>循环结构</w:t>
      </w:r>
      <w:r>
        <w:rPr>
          <w:rFonts w:hint="eastAsia"/>
        </w:rPr>
        <w:t>;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ind w:leftChars="300" w:left="630"/>
        <w:rPr>
          <w:lang w:val="zh-CN"/>
        </w:rPr>
      </w:pPr>
      <w:r>
        <w:rPr>
          <w:rFonts w:hint="eastAsia"/>
          <w:lang w:val="zh-CN"/>
        </w:rPr>
        <w:t>求出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之间的既是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的倍数又是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倍数的数字之和</w:t>
      </w:r>
      <w:r>
        <w:rPr>
          <w:rFonts w:hint="eastAsia"/>
          <w:lang w:val="zh-CN"/>
        </w:rPr>
        <w:t>.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F5401D" w:rsidRDefault="007F13B1">
      <w:pPr>
        <w:ind w:leftChars="300" w:left="630"/>
        <w:rPr>
          <w:kern w:val="0"/>
        </w:rPr>
      </w:pPr>
      <w:r>
        <w:rPr>
          <w:rFonts w:hint="eastAsia"/>
          <w:lang w:val="zh-CN"/>
        </w:rPr>
        <w:t>1.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记录累加求和</w:t>
      </w:r>
    </w:p>
    <w:p w:rsidR="00F5401D" w:rsidRDefault="007F13B1">
      <w:pPr>
        <w:ind w:leftChars="300" w:left="630"/>
        <w:rPr>
          <w:kern w:val="0"/>
        </w:rPr>
      </w:pPr>
      <w:r>
        <w:rPr>
          <w:rFonts w:hint="eastAsia"/>
          <w:kern w:val="0"/>
        </w:rPr>
        <w:t>2.</w:t>
      </w:r>
      <w:r>
        <w:rPr>
          <w:kern w:val="0"/>
        </w:rPr>
        <w:t>循环</w:t>
      </w:r>
      <w:r>
        <w:rPr>
          <w:rFonts w:hint="eastAsia"/>
          <w:kern w:val="0"/>
        </w:rPr>
        <w:t>遍历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到</w:t>
      </w:r>
      <w:r>
        <w:rPr>
          <w:rFonts w:hint="eastAsia"/>
          <w:kern w:val="0"/>
        </w:rPr>
        <w:t>100</w:t>
      </w:r>
      <w:r>
        <w:rPr>
          <w:rFonts w:hint="eastAsia"/>
          <w:kern w:val="0"/>
        </w:rPr>
        <w:t>之间的每个数字</w:t>
      </w:r>
    </w:p>
    <w:p w:rsidR="00F5401D" w:rsidRDefault="007F13B1">
      <w:pPr>
        <w:ind w:leftChars="300" w:left="630"/>
        <w:rPr>
          <w:kern w:val="0"/>
        </w:rPr>
      </w:pPr>
      <w:r>
        <w:rPr>
          <w:rFonts w:hint="eastAsia"/>
          <w:kern w:val="0"/>
        </w:rPr>
        <w:t>3.</w:t>
      </w:r>
      <w:r>
        <w:rPr>
          <w:rFonts w:hint="eastAsia"/>
          <w:kern w:val="0"/>
        </w:rPr>
        <w:t>再循环中判断该数是否为既是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的倍数又是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倍数</w:t>
      </w:r>
    </w:p>
    <w:p w:rsidR="00F5401D" w:rsidRDefault="007F13B1">
      <w:pPr>
        <w:ind w:leftChars="300" w:left="630"/>
        <w:rPr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如果满足条件对该数进行</w:t>
      </w:r>
      <w:r>
        <w:rPr>
          <w:kern w:val="0"/>
        </w:rPr>
        <w:t>累加求和</w:t>
      </w:r>
    </w:p>
    <w:p w:rsidR="00F5401D" w:rsidRDefault="007F13B1">
      <w:pPr>
        <w:ind w:leftChars="300" w:left="630"/>
        <w:rPr>
          <w:rFonts w:hint="eastAsia"/>
          <w:kern w:val="0"/>
        </w:rPr>
      </w:pPr>
      <w:r>
        <w:rPr>
          <w:rFonts w:hint="eastAsia"/>
          <w:lang w:val="zh-CN"/>
        </w:rPr>
        <w:t>6.</w:t>
      </w:r>
      <w:r>
        <w:rPr>
          <w:rFonts w:hint="eastAsia"/>
          <w:kern w:val="0"/>
        </w:rPr>
        <w:t>循环结束后</w:t>
      </w:r>
      <w:r>
        <w:rPr>
          <w:kern w:val="0"/>
        </w:rPr>
        <w:t>打印求和的变量</w:t>
      </w:r>
    </w:p>
    <w:p w:rsidR="00CA21EF" w:rsidRDefault="00CA21EF">
      <w:pPr>
        <w:ind w:leftChars="300" w:left="630"/>
        <w:rPr>
          <w:rFonts w:hint="eastAsia"/>
          <w:kern w:val="0"/>
        </w:rPr>
      </w:pPr>
    </w:p>
    <w:p w:rsidR="00CA21EF" w:rsidRDefault="00CA21EF">
      <w:pPr>
        <w:ind w:leftChars="300" w:left="630"/>
        <w:rPr>
          <w:rFonts w:hint="eastAsia"/>
          <w:kern w:val="0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 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&lt;101;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%3==0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%5==0){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CA21EF" w:rsidRDefault="00CA21EF" w:rsidP="00CA21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315</w:t>
      </w:r>
    </w:p>
    <w:p w:rsidR="00CA21EF" w:rsidRDefault="00CA21EF">
      <w:pPr>
        <w:ind w:leftChars="300" w:left="630"/>
        <w:rPr>
          <w:lang w:val="zh-CN"/>
        </w:rPr>
      </w:pP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F5401D" w:rsidRDefault="007F13B1">
      <w:pPr>
        <w:ind w:leftChars="300" w:left="630"/>
      </w:pP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</w:t>
      </w:r>
      <w:r>
        <w:rPr>
          <w:rFonts w:hint="eastAsia"/>
          <w:lang w:val="zh-CN"/>
        </w:rPr>
        <w:t>选择结构</w:t>
      </w:r>
      <w:r>
        <w:rPr>
          <w:rFonts w:hint="eastAsia"/>
        </w:rPr>
        <w:t>;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  <w:t xml:space="preserve">  </w:t>
      </w: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kern w:val="0"/>
        </w:rPr>
      </w:pPr>
      <w:r>
        <w:rPr>
          <w:rFonts w:hint="eastAsia"/>
          <w:lang w:val="zh-CN"/>
        </w:rPr>
        <w:tab/>
      </w:r>
      <w:r>
        <w:rPr>
          <w:kern w:val="0"/>
        </w:rPr>
        <w:t>从键盘上录入一个大于</w:t>
      </w:r>
      <w:r>
        <w:rPr>
          <w:kern w:val="0"/>
        </w:rPr>
        <w:t>100</w:t>
      </w:r>
      <w:r>
        <w:rPr>
          <w:kern w:val="0"/>
        </w:rPr>
        <w:t>的三位数</w:t>
      </w:r>
      <w:r>
        <w:rPr>
          <w:kern w:val="0"/>
        </w:rPr>
        <w:t>,</w:t>
      </w:r>
      <w:r>
        <w:rPr>
          <w:kern w:val="0"/>
        </w:rPr>
        <w:t>求出</w:t>
      </w:r>
      <w:r>
        <w:rPr>
          <w:kern w:val="0"/>
        </w:rPr>
        <w:t>100</w:t>
      </w:r>
      <w:r>
        <w:rPr>
          <w:kern w:val="0"/>
        </w:rPr>
        <w:t>到该数字之间满足如下要求的数字之和</w:t>
      </w:r>
      <w:r>
        <w:rPr>
          <w:kern w:val="0"/>
        </w:rPr>
        <w:t>: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数字的</w:t>
      </w:r>
      <w:proofErr w:type="gramStart"/>
      <w:r>
        <w:rPr>
          <w:kern w:val="0"/>
        </w:rPr>
        <w:t>个</w:t>
      </w:r>
      <w:proofErr w:type="gramEnd"/>
      <w:r>
        <w:rPr>
          <w:kern w:val="0"/>
        </w:rPr>
        <w:t>位数不为</w:t>
      </w:r>
      <w:r>
        <w:rPr>
          <w:kern w:val="0"/>
        </w:rPr>
        <w:t>7;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数字的十位数不为</w:t>
      </w:r>
      <w:r>
        <w:rPr>
          <w:kern w:val="0"/>
        </w:rPr>
        <w:t>5;</w:t>
      </w:r>
    </w:p>
    <w:p w:rsidR="00F5401D" w:rsidRDefault="007F13B1"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数字的百位数不为</w:t>
      </w:r>
      <w:r>
        <w:rPr>
          <w:kern w:val="0"/>
        </w:rPr>
        <w:t>3;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 {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请输入大于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100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的三位数：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%10!=7){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/10)%10!=5){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/100)!=3){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5401D" w:rsidRDefault="00F5401D">
      <w:pPr>
        <w:rPr>
          <w:rFonts w:hint="eastAsia"/>
          <w:lang w:val="zh-CN"/>
        </w:rPr>
      </w:pPr>
    </w:p>
    <w:p w:rsidR="00A26C4D" w:rsidRDefault="00A26C4D">
      <w:pPr>
        <w:rPr>
          <w:rFonts w:hint="eastAsia"/>
          <w:lang w:val="zh-CN"/>
        </w:rPr>
      </w:pP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请输入大于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的三位数：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999</w:t>
      </w:r>
    </w:p>
    <w:p w:rsidR="00A26C4D" w:rsidRDefault="00A26C4D" w:rsidP="00A26C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371736</w:t>
      </w:r>
    </w:p>
    <w:p w:rsidR="00A26C4D" w:rsidRPr="00A26C4D" w:rsidRDefault="00A26C4D">
      <w:pPr>
        <w:rPr>
          <w:b/>
          <w:lang w:val="zh-CN"/>
        </w:rPr>
      </w:pP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5401D" w:rsidRDefault="007F13B1"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用来记录满足条件的数字累加之和</w:t>
      </w:r>
      <w:r>
        <w:rPr>
          <w:rFonts w:hint="eastAsia"/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rFonts w:hint="eastAsia"/>
          <w:kern w:val="0"/>
        </w:rPr>
        <w:t>使用</w:t>
      </w:r>
      <w:r>
        <w:rPr>
          <w:kern w:val="0"/>
        </w:rPr>
        <w:t>for</w:t>
      </w:r>
      <w:r>
        <w:rPr>
          <w:kern w:val="0"/>
        </w:rPr>
        <w:t>循环</w:t>
      </w:r>
      <w:r>
        <w:rPr>
          <w:rFonts w:hint="eastAsia"/>
          <w:kern w:val="0"/>
        </w:rPr>
        <w:t>获取</w:t>
      </w:r>
      <w:r>
        <w:rPr>
          <w:kern w:val="0"/>
        </w:rPr>
        <w:t>100</w:t>
      </w:r>
      <w:r>
        <w:rPr>
          <w:kern w:val="0"/>
        </w:rPr>
        <w:t>到该数字之间的所有数字</w:t>
      </w:r>
      <w:r>
        <w:rPr>
          <w:rFonts w:hint="eastAsia"/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4.</w:t>
      </w:r>
      <w:r>
        <w:rPr>
          <w:kern w:val="0"/>
        </w:rPr>
        <w:t>得到</w:t>
      </w:r>
      <w:r>
        <w:rPr>
          <w:rFonts w:hint="eastAsia"/>
          <w:kern w:val="0"/>
        </w:rPr>
        <w:t>当前拿到的这个数的</w:t>
      </w:r>
      <w:proofErr w:type="gramStart"/>
      <w:r>
        <w:rPr>
          <w:kern w:val="0"/>
        </w:rPr>
        <w:t>个</w:t>
      </w:r>
      <w:proofErr w:type="gramEnd"/>
      <w:r>
        <w:rPr>
          <w:kern w:val="0"/>
        </w:rPr>
        <w:t>位数</w:t>
      </w:r>
      <w:r>
        <w:rPr>
          <w:kern w:val="0"/>
        </w:rPr>
        <w:t>,</w:t>
      </w:r>
      <w:r>
        <w:rPr>
          <w:kern w:val="0"/>
        </w:rPr>
        <w:t>十位数</w:t>
      </w:r>
      <w:r>
        <w:rPr>
          <w:kern w:val="0"/>
        </w:rPr>
        <w:t>,</w:t>
      </w:r>
      <w:r>
        <w:rPr>
          <w:kern w:val="0"/>
        </w:rPr>
        <w:t>百位数</w:t>
      </w:r>
      <w:r>
        <w:rPr>
          <w:rFonts w:hint="eastAsia"/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5.</w:t>
      </w:r>
      <w:r>
        <w:rPr>
          <w:kern w:val="0"/>
        </w:rPr>
        <w:t>判断个位数不为</w:t>
      </w:r>
      <w:r>
        <w:rPr>
          <w:kern w:val="0"/>
        </w:rPr>
        <w:t>7,</w:t>
      </w:r>
      <w:r>
        <w:rPr>
          <w:kern w:val="0"/>
        </w:rPr>
        <w:t>十位数不为</w:t>
      </w:r>
      <w:r>
        <w:rPr>
          <w:kern w:val="0"/>
        </w:rPr>
        <w:t>5,</w:t>
      </w:r>
      <w:r>
        <w:rPr>
          <w:kern w:val="0"/>
        </w:rPr>
        <w:t>百位数不为</w:t>
      </w:r>
      <w:r>
        <w:rPr>
          <w:kern w:val="0"/>
        </w:rPr>
        <w:t>3</w:t>
      </w:r>
      <w:r>
        <w:rPr>
          <w:rFonts w:hint="eastAsia"/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6.</w:t>
      </w:r>
      <w:r>
        <w:rPr>
          <w:kern w:val="0"/>
        </w:rPr>
        <w:t>如果满足条件就累加</w:t>
      </w:r>
      <w:r>
        <w:rPr>
          <w:rFonts w:hint="eastAsia"/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lastRenderedPageBreak/>
        <w:tab/>
      </w:r>
      <w:r>
        <w:rPr>
          <w:rFonts w:hint="eastAsia"/>
          <w:kern w:val="0"/>
        </w:rPr>
        <w:tab/>
        <w:t>7.</w:t>
      </w:r>
      <w:r>
        <w:rPr>
          <w:kern w:val="0"/>
        </w:rPr>
        <w:t>循环结束后打印累加之和</w:t>
      </w:r>
      <w:r>
        <w:rPr>
          <w:rFonts w:hint="eastAsia"/>
          <w:kern w:val="0"/>
        </w:rPr>
        <w:t>;</w:t>
      </w:r>
    </w:p>
    <w:p w:rsidR="00F5401D" w:rsidRDefault="00F5401D">
      <w:pPr>
        <w:rPr>
          <w:kern w:val="0"/>
        </w:rPr>
      </w:pP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F5401D" w:rsidRDefault="007F13B1">
      <w:pPr>
        <w:ind w:leftChars="300" w:left="630"/>
      </w:pP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1.3.3</w:t>
      </w: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F5401D" w:rsidRDefault="007F13B1">
      <w:pPr>
        <w:ind w:leftChars="300" w:left="630"/>
      </w:pPr>
      <w:r>
        <w:rPr>
          <w:rFonts w:hint="eastAsia"/>
          <w:lang w:val="zh-CN"/>
        </w:rPr>
        <w:t>讲义</w:t>
      </w:r>
      <w:r>
        <w:rPr>
          <w:rFonts w:hint="eastAsia"/>
          <w:lang w:val="zh-CN"/>
        </w:rPr>
        <w:t>1.4</w:t>
      </w: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kern w:val="0"/>
        </w:rPr>
      </w:pPr>
      <w:r>
        <w:rPr>
          <w:kern w:val="0"/>
        </w:rPr>
        <w:t>请按如下要求编写程序</w:t>
      </w:r>
      <w:r>
        <w:rPr>
          <w:kern w:val="0"/>
        </w:rPr>
        <w:t>,</w:t>
      </w:r>
      <w:r>
        <w:rPr>
          <w:kern w:val="0"/>
        </w:rPr>
        <w:t>打印菜单</w:t>
      </w:r>
      <w:r>
        <w:rPr>
          <w:kern w:val="0"/>
        </w:rPr>
        <w:t>:</w:t>
      </w:r>
    </w:p>
    <w:p w:rsidR="00F5401D" w:rsidRDefault="007F13B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1.</w:t>
      </w:r>
      <w:r>
        <w:rPr>
          <w:kern w:val="0"/>
        </w:rPr>
        <w:t>从键盘上录入一个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5</w:t>
      </w:r>
      <w:r>
        <w:rPr>
          <w:kern w:val="0"/>
        </w:rPr>
        <w:t>的数字</w:t>
      </w:r>
      <w:r>
        <w:rPr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2.</w:t>
      </w:r>
      <w:r>
        <w:rPr>
          <w:kern w:val="0"/>
        </w:rPr>
        <w:t>当数字为</w:t>
      </w:r>
      <w:r>
        <w:rPr>
          <w:kern w:val="0"/>
        </w:rPr>
        <w:t>1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新建</w:t>
      </w:r>
      <w:r>
        <w:rPr>
          <w:kern w:val="0"/>
        </w:rPr>
        <w:t>";</w:t>
      </w:r>
    </w:p>
    <w:p w:rsidR="00F5401D" w:rsidRDefault="007F13B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2</w:t>
      </w:r>
      <w:r>
        <w:rPr>
          <w:kern w:val="0"/>
        </w:rPr>
        <w:t>时</w:t>
      </w:r>
      <w:r>
        <w:rPr>
          <w:kern w:val="0"/>
        </w:rPr>
        <w:t>打印菜单</w:t>
      </w:r>
      <w:r>
        <w:rPr>
          <w:kern w:val="0"/>
        </w:rPr>
        <w:t>"</w:t>
      </w:r>
      <w:r>
        <w:rPr>
          <w:kern w:val="0"/>
        </w:rPr>
        <w:t>打开文件</w:t>
      </w:r>
      <w:r>
        <w:rPr>
          <w:kern w:val="0"/>
        </w:rPr>
        <w:t>";</w:t>
      </w:r>
    </w:p>
    <w:p w:rsidR="00F5401D" w:rsidRDefault="007F13B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3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保存</w:t>
      </w:r>
      <w:r>
        <w:rPr>
          <w:kern w:val="0"/>
        </w:rPr>
        <w:t>";</w:t>
      </w:r>
    </w:p>
    <w:p w:rsidR="00F5401D" w:rsidRDefault="007F13B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4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刷新</w:t>
      </w:r>
      <w:r>
        <w:rPr>
          <w:kern w:val="0"/>
        </w:rPr>
        <w:t>";</w:t>
      </w:r>
    </w:p>
    <w:p w:rsidR="00F5401D" w:rsidRDefault="007F13B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当数字为</w:t>
      </w:r>
      <w:r>
        <w:rPr>
          <w:kern w:val="0"/>
        </w:rPr>
        <w:t>5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退出</w:t>
      </w:r>
      <w:r>
        <w:rPr>
          <w:kern w:val="0"/>
        </w:rPr>
        <w:t>",</w:t>
      </w:r>
      <w:r>
        <w:rPr>
          <w:kern w:val="0"/>
        </w:rPr>
        <w:t>并退出程序</w:t>
      </w:r>
      <w:r>
        <w:rPr>
          <w:kern w:val="0"/>
        </w:rPr>
        <w:t>;</w:t>
      </w:r>
    </w:p>
    <w:p w:rsidR="00F5401D" w:rsidRDefault="007F13B1">
      <w:pPr>
        <w:rPr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此行代码可以终止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程序运行</w:t>
      </w:r>
      <w:r>
        <w:rPr>
          <w:rFonts w:hint="eastAsia"/>
          <w:kern w:val="0"/>
        </w:rPr>
        <w:t xml:space="preserve">: </w:t>
      </w:r>
      <w:proofErr w:type="spellStart"/>
      <w:proofErr w:type="gramStart"/>
      <w:r>
        <w:rPr>
          <w:rFonts w:hint="eastAsia"/>
          <w:kern w:val="0"/>
        </w:rPr>
        <w:t>System.exit</w:t>
      </w:r>
      <w:proofErr w:type="spellEnd"/>
      <w:r>
        <w:rPr>
          <w:rFonts w:hint="eastAsia"/>
          <w:kern w:val="0"/>
        </w:rPr>
        <w:t>(</w:t>
      </w:r>
      <w:proofErr w:type="gramEnd"/>
      <w:r>
        <w:rPr>
          <w:rFonts w:hint="eastAsia"/>
          <w:kern w:val="0"/>
        </w:rPr>
        <w:t>0);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F5401D" w:rsidRDefault="007F13B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使用</w:t>
      </w:r>
      <w:r>
        <w:rPr>
          <w:kern w:val="0"/>
        </w:rPr>
        <w:t>switch</w:t>
      </w:r>
      <w:r>
        <w:rPr>
          <w:kern w:val="0"/>
        </w:rPr>
        <w:t>语句判断录入的数字为哪个菜单编号</w:t>
      </w:r>
      <w:r>
        <w:rPr>
          <w:kern w:val="0"/>
        </w:rPr>
        <w:t>,</w:t>
      </w:r>
      <w:r>
        <w:rPr>
          <w:kern w:val="0"/>
        </w:rPr>
        <w:t>并打印对应的菜单名称</w:t>
      </w:r>
      <w:r>
        <w:rPr>
          <w:rFonts w:hint="eastAsia"/>
          <w:kern w:val="0"/>
        </w:rPr>
        <w:t>;</w:t>
      </w:r>
    </w:p>
    <w:p w:rsidR="00F5401D" w:rsidRDefault="007F13B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使用</w:t>
      </w:r>
      <w:r>
        <w:rPr>
          <w:kern w:val="0"/>
        </w:rPr>
        <w:t>while</w:t>
      </w:r>
      <w:r>
        <w:rPr>
          <w:kern w:val="0"/>
        </w:rPr>
        <w:t>循环</w:t>
      </w:r>
      <w:r>
        <w:rPr>
          <w:kern w:val="0"/>
        </w:rPr>
        <w:t>,</w:t>
      </w:r>
      <w:r>
        <w:rPr>
          <w:kern w:val="0"/>
        </w:rPr>
        <w:t>重复执行</w:t>
      </w:r>
      <w:r>
        <w:rPr>
          <w:kern w:val="0"/>
        </w:rPr>
        <w:t>1,2</w:t>
      </w:r>
      <w:proofErr w:type="gramStart"/>
      <w:r>
        <w:rPr>
          <w:kern w:val="0"/>
        </w:rPr>
        <w:t>两个</w:t>
      </w:r>
      <w:proofErr w:type="gramEnd"/>
      <w:r>
        <w:rPr>
          <w:kern w:val="0"/>
        </w:rPr>
        <w:t>步骤</w:t>
      </w:r>
      <w:r>
        <w:rPr>
          <w:rFonts w:hint="eastAsia"/>
          <w:kern w:val="0"/>
        </w:rPr>
        <w:t>;</w:t>
      </w:r>
    </w:p>
    <w:p w:rsidR="00645F79" w:rsidRDefault="00645F79">
      <w:pPr>
        <w:rPr>
          <w:rFonts w:hint="eastAsia"/>
          <w:kern w:val="0"/>
        </w:rPr>
      </w:pP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 {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1-5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新建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打开文件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保存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4: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5: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退出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45F79" w:rsidRDefault="00645F79" w:rsidP="00645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645F79" w:rsidRDefault="00645F79" w:rsidP="00645F7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45F79" w:rsidRDefault="00645F79" w:rsidP="00645F7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45F79" w:rsidRDefault="00645F79" w:rsidP="00645F7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45F79" w:rsidRDefault="00645F79" w:rsidP="00645F79">
      <w:pPr>
        <w:rPr>
          <w:lang w:val="zh-CN"/>
        </w:rPr>
      </w:pP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>看程序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完成以下问题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  <w:t xml:space="preserve">public class </w:t>
      </w:r>
      <w:r>
        <w:rPr>
          <w:rFonts w:hint="eastAsia"/>
          <w:lang w:val="zh-CN"/>
        </w:rPr>
        <w:t>Task</w:t>
      </w:r>
      <w:r>
        <w:rPr>
          <w:lang w:val="zh-CN"/>
        </w:rPr>
        <w:t>06{</w:t>
      </w:r>
    </w:p>
    <w:p w:rsidR="00F5401D" w:rsidRDefault="007F13B1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401D" w:rsidRDefault="007F13B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x=1; x&lt;=10; x++) {</w:t>
      </w:r>
    </w:p>
    <w:p w:rsidR="00F5401D" w:rsidRDefault="007F13B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x%3==0) {</w:t>
      </w:r>
    </w:p>
    <w:p w:rsidR="00F5401D" w:rsidRDefault="007F13B1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//()</w:t>
      </w:r>
      <w:r>
        <w:rPr>
          <w:rFonts w:hint="eastAsia"/>
          <w:lang w:val="zh-CN"/>
        </w:rPr>
        <w:t>在此处填写代码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}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System.out.println("Java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>");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  <w:t>}</w:t>
      </w:r>
    </w:p>
    <w:p w:rsidR="00F5401D" w:rsidRDefault="007F13B1">
      <w:pPr>
        <w:rPr>
          <w:lang w:val="zh-CN"/>
        </w:rPr>
      </w:pPr>
      <w:r>
        <w:rPr>
          <w:lang w:val="zh-CN"/>
        </w:rPr>
        <w:lastRenderedPageBreak/>
        <w:tab/>
      </w:r>
      <w:r>
        <w:rPr>
          <w:lang w:val="zh-CN"/>
        </w:rPr>
        <w:tab/>
        <w:t>}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  <w:t>}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问题</w:t>
      </w:r>
      <w:r>
        <w:rPr>
          <w:rFonts w:hint="eastAsia"/>
          <w:lang w:val="zh-CN"/>
        </w:rPr>
        <w:t>:</w:t>
      </w:r>
    </w:p>
    <w:p w:rsidR="00F5401D" w:rsidRDefault="007F13B1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想在控制台输出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次</w:t>
      </w:r>
      <w:r>
        <w:rPr>
          <w:rFonts w:hint="eastAsia"/>
          <w:lang w:val="zh-CN"/>
        </w:rPr>
        <w:t>:"Java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 xml:space="preserve">"   </w:t>
      </w:r>
      <w:r>
        <w:rPr>
          <w:rFonts w:hint="eastAsia"/>
          <w:lang w:val="zh-CN"/>
        </w:rPr>
        <w:t>括号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里面应该填写什么</w:t>
      </w:r>
      <w:r>
        <w:rPr>
          <w:rFonts w:hint="eastAsia"/>
          <w:lang w:val="zh-CN"/>
        </w:rPr>
        <w:t>?</w:t>
      </w:r>
    </w:p>
    <w:p w:rsidR="00053A4D" w:rsidRDefault="00053A4D" w:rsidP="00053A4D">
      <w:pPr>
        <w:rPr>
          <w:lang w:val="zh-CN"/>
        </w:rPr>
      </w:pPr>
      <w:r>
        <w:rPr>
          <w:lang w:val="zh-CN"/>
        </w:rPr>
        <w:t>I</w:t>
      </w:r>
      <w:r>
        <w:rPr>
          <w:rFonts w:hint="eastAsia"/>
          <w:lang w:val="zh-CN"/>
        </w:rPr>
        <w:t>f(x%9==0){</w:t>
      </w:r>
      <w:r w:rsidRPr="00053A4D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System.out.println("Java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>");</w:t>
      </w:r>
    </w:p>
    <w:p w:rsidR="00053A4D" w:rsidRDefault="00053A4D">
      <w:pPr>
        <w:rPr>
          <w:lang w:val="zh-CN"/>
        </w:rPr>
      </w:pPr>
      <w:r>
        <w:rPr>
          <w:rFonts w:hint="eastAsia"/>
          <w:lang w:val="zh-CN"/>
        </w:rPr>
        <w:t>}</w:t>
      </w:r>
    </w:p>
    <w:p w:rsidR="00F5401D" w:rsidRDefault="007F13B1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想在控制台输出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次</w:t>
      </w:r>
      <w:r>
        <w:rPr>
          <w:rFonts w:hint="eastAsia"/>
          <w:lang w:val="zh-CN"/>
        </w:rPr>
        <w:t>:"Java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 xml:space="preserve">"   </w:t>
      </w:r>
      <w:r>
        <w:rPr>
          <w:rFonts w:hint="eastAsia"/>
          <w:lang w:val="zh-CN"/>
        </w:rPr>
        <w:t>括号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里面应该填写什么</w:t>
      </w:r>
      <w:r>
        <w:rPr>
          <w:rFonts w:hint="eastAsia"/>
          <w:lang w:val="zh-CN"/>
        </w:rPr>
        <w:t>?</w:t>
      </w:r>
    </w:p>
    <w:p w:rsidR="00053A4D" w:rsidRDefault="00053A4D" w:rsidP="00053A4D">
      <w:pPr>
        <w:rPr>
          <w:lang w:val="zh-CN"/>
        </w:rPr>
      </w:pPr>
      <w:r>
        <w:rPr>
          <w:rFonts w:hint="eastAsia"/>
          <w:lang w:val="zh-CN"/>
        </w:rPr>
        <w:t>System.out.println("Java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>");</w:t>
      </w:r>
    </w:p>
    <w:p w:rsidR="00053A4D" w:rsidRDefault="00053A4D" w:rsidP="00053A4D">
      <w:pPr>
        <w:rPr>
          <w:lang w:val="zh-CN"/>
        </w:rPr>
      </w:pPr>
      <w:r>
        <w:rPr>
          <w:rFonts w:hint="eastAsia"/>
          <w:lang w:val="zh-CN"/>
        </w:rPr>
        <w:t>System.out.println("Java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>");</w:t>
      </w:r>
    </w:p>
    <w:p w:rsidR="00053A4D" w:rsidRDefault="00053A4D">
      <w:pPr>
        <w:rPr>
          <w:lang w:val="zh-CN"/>
        </w:rPr>
      </w:pPr>
    </w:p>
    <w:p w:rsidR="00F5401D" w:rsidRDefault="007F13B1"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想在控制台输出</w:t>
      </w:r>
      <w:r>
        <w:rPr>
          <w:rFonts w:hint="eastAsia"/>
          <w:lang w:val="zh-CN"/>
        </w:rPr>
        <w:t>13</w:t>
      </w:r>
      <w:r>
        <w:rPr>
          <w:rFonts w:hint="eastAsia"/>
          <w:lang w:val="zh-CN"/>
        </w:rPr>
        <w:t>次</w:t>
      </w:r>
      <w:r>
        <w:rPr>
          <w:rFonts w:hint="eastAsia"/>
          <w:lang w:val="zh-CN"/>
        </w:rPr>
        <w:t>:"Java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 xml:space="preserve">"   </w:t>
      </w:r>
      <w:r>
        <w:rPr>
          <w:rFonts w:hint="eastAsia"/>
          <w:lang w:val="zh-CN"/>
        </w:rPr>
        <w:t>括号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里面应该填写什么</w:t>
      </w:r>
      <w:r>
        <w:rPr>
          <w:rFonts w:hint="eastAsia"/>
          <w:lang w:val="zh-CN"/>
        </w:rPr>
        <w:t>?</w:t>
      </w:r>
    </w:p>
    <w:p w:rsidR="00053A4D" w:rsidRDefault="00053A4D">
      <w:pPr>
        <w:rPr>
          <w:lang w:val="zh-CN"/>
        </w:rPr>
      </w:pPr>
      <w:r>
        <w:rPr>
          <w:lang w:val="zh-CN"/>
        </w:rPr>
        <w:t>F</w:t>
      </w:r>
      <w:r>
        <w:rPr>
          <w:rFonts w:hint="eastAsia"/>
          <w:lang w:val="zh-CN"/>
        </w:rPr>
        <w:t>or(i=0;i&lt;4;i++){</w:t>
      </w:r>
      <w:r w:rsidRPr="00053A4D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System.out.println("Java</w:t>
      </w:r>
      <w:r>
        <w:rPr>
          <w:rFonts w:hint="eastAsia"/>
          <w:lang w:val="zh-CN"/>
        </w:rPr>
        <w:t>基础班</w:t>
      </w:r>
      <w:r>
        <w:rPr>
          <w:rFonts w:hint="eastAsia"/>
          <w:lang w:val="zh-CN"/>
        </w:rPr>
        <w:t>");</w:t>
      </w:r>
      <w:r>
        <w:rPr>
          <w:rFonts w:hint="eastAsia"/>
          <w:lang w:val="zh-CN"/>
        </w:rPr>
        <w:t>}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5401D" w:rsidRDefault="007F13B1">
      <w:r>
        <w:rPr>
          <w:rFonts w:hint="eastAsia"/>
        </w:rPr>
        <w:t>无</w:t>
      </w:r>
    </w:p>
    <w:p w:rsidR="00F5401D" w:rsidRDefault="007F13B1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 w:rsidR="00F5401D" w:rsidRDefault="007F13B1">
      <w:r>
        <w:rPr>
          <w:lang w:val="zh-CN"/>
        </w:rPr>
        <w:tab/>
      </w:r>
      <w:proofErr w:type="gramStart"/>
      <w:r>
        <w:t>public</w:t>
      </w:r>
      <w:proofErr w:type="gramEnd"/>
      <w:r>
        <w:t xml:space="preserve"> class Task01 {</w:t>
      </w:r>
    </w:p>
    <w:p w:rsidR="00F5401D" w:rsidRDefault="007F13B1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1,y = 1;</w:t>
      </w:r>
    </w:p>
    <w:p w:rsidR="00F5401D" w:rsidRDefault="007F13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x++==2 &amp; ++y==2)</w:t>
      </w:r>
      <w:r>
        <w:tab/>
        <w:t>{</w:t>
      </w:r>
    </w:p>
    <w:p w:rsidR="00F5401D" w:rsidRDefault="007F13B1">
      <w:r>
        <w:tab/>
      </w:r>
      <w:r>
        <w:tab/>
      </w:r>
      <w:r>
        <w:tab/>
      </w:r>
      <w:r>
        <w:tab/>
        <w:t>x =7;</w:t>
      </w:r>
    </w:p>
    <w:p w:rsidR="00F5401D" w:rsidRDefault="007F13B1">
      <w:r>
        <w:tab/>
      </w:r>
      <w:r>
        <w:tab/>
      </w:r>
      <w:r>
        <w:tab/>
        <w:t>}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"x="+</w:t>
      </w:r>
      <w:proofErr w:type="spellStart"/>
      <w:r>
        <w:t>x+",y</w:t>
      </w:r>
      <w:proofErr w:type="spellEnd"/>
      <w:r>
        <w:t xml:space="preserve">="+y); </w:t>
      </w:r>
    </w:p>
    <w:p w:rsidR="00F5401D" w:rsidRDefault="007F13B1">
      <w:r>
        <w:tab/>
      </w:r>
      <w:r>
        <w:tab/>
      </w:r>
      <w:r>
        <w:tab/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1,b = </w:t>
      </w:r>
      <w:r>
        <w:t>1;</w:t>
      </w:r>
    </w:p>
    <w:p w:rsidR="00F5401D" w:rsidRDefault="007F13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a++==2 &amp;&amp; ++b==2) {</w:t>
      </w:r>
    </w:p>
    <w:p w:rsidR="00F5401D" w:rsidRDefault="007F13B1">
      <w:r>
        <w:tab/>
      </w:r>
      <w:r>
        <w:tab/>
      </w:r>
      <w:r>
        <w:tab/>
      </w:r>
      <w:r>
        <w:tab/>
        <w:t>a =7;</w:t>
      </w:r>
    </w:p>
    <w:p w:rsidR="00F5401D" w:rsidRDefault="007F13B1">
      <w:r>
        <w:tab/>
      </w:r>
      <w:r>
        <w:tab/>
      </w:r>
      <w:r>
        <w:tab/>
        <w:t>}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"a="+</w:t>
      </w:r>
      <w:proofErr w:type="spellStart"/>
      <w:r>
        <w:t>a+",b</w:t>
      </w:r>
      <w:proofErr w:type="spellEnd"/>
      <w:r>
        <w:t>="+b);</w:t>
      </w:r>
    </w:p>
    <w:p w:rsidR="00F5401D" w:rsidRDefault="007F13B1">
      <w:pPr>
        <w:rPr>
          <w:lang w:val="zh-CN"/>
        </w:rPr>
      </w:pPr>
      <w:r>
        <w:lastRenderedPageBreak/>
        <w:tab/>
      </w:r>
      <w:r>
        <w:tab/>
      </w:r>
      <w:r>
        <w:rPr>
          <w:lang w:val="zh-CN"/>
        </w:rPr>
        <w:t>}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  <w:t>}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x=2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=2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a=2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,b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=1</w:t>
      </w: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ind w:firstLine="420"/>
        <w:rPr>
          <w:lang w:val="zh-CN"/>
        </w:rPr>
      </w:pPr>
      <w:r>
        <w:rPr>
          <w:rFonts w:hint="eastAsia"/>
          <w:lang w:val="zh-CN"/>
        </w:rPr>
        <w:t>看程序说结果，请不要提前运行？</w:t>
      </w:r>
    </w:p>
    <w:p w:rsidR="00F5401D" w:rsidRDefault="007F13B1">
      <w:r>
        <w:rPr>
          <w:lang w:val="zh-CN"/>
        </w:rPr>
        <w:tab/>
      </w:r>
      <w:proofErr w:type="gramStart"/>
      <w:r>
        <w:t>public</w:t>
      </w:r>
      <w:proofErr w:type="gramEnd"/>
      <w:r>
        <w:t xml:space="preserve"> class Task02{</w:t>
      </w:r>
    </w:p>
    <w:p w:rsidR="00F5401D" w:rsidRDefault="007F13B1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1,y = 1;</w:t>
      </w:r>
    </w:p>
    <w:p w:rsidR="00F5401D" w:rsidRDefault="007F13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x++==1 | ++y==1)</w:t>
      </w:r>
      <w:r>
        <w:tab/>
        <w:t>{</w:t>
      </w:r>
    </w:p>
    <w:p w:rsidR="00F5401D" w:rsidRDefault="007F13B1">
      <w:r>
        <w:tab/>
      </w:r>
      <w:r>
        <w:tab/>
      </w:r>
      <w:r>
        <w:tab/>
      </w:r>
      <w:r>
        <w:tab/>
        <w:t>x =7;</w:t>
      </w:r>
    </w:p>
    <w:p w:rsidR="00F5401D" w:rsidRDefault="007F13B1">
      <w:r>
        <w:tab/>
      </w:r>
      <w:r>
        <w:tab/>
      </w:r>
      <w:r>
        <w:tab/>
        <w:t>}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"x="+</w:t>
      </w:r>
      <w:proofErr w:type="spellStart"/>
      <w:r>
        <w:t>x+",y</w:t>
      </w:r>
      <w:proofErr w:type="spellEnd"/>
      <w:r>
        <w:t>="+y);</w:t>
      </w:r>
    </w:p>
    <w:p w:rsidR="00F5401D" w:rsidRDefault="007F13B1">
      <w:r>
        <w:tab/>
      </w:r>
      <w:r>
        <w:tab/>
      </w:r>
      <w:r>
        <w:tab/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1,b = 1;</w:t>
      </w:r>
    </w:p>
    <w:p w:rsidR="00F5401D" w:rsidRDefault="007F13B1">
      <w:r>
        <w:tab/>
      </w:r>
      <w:r>
        <w:tab/>
      </w:r>
      <w:r>
        <w:tab/>
      </w:r>
      <w:proofErr w:type="gramStart"/>
      <w:r>
        <w:t>if(</w:t>
      </w:r>
      <w:proofErr w:type="gramEnd"/>
      <w:r>
        <w:t>a++==1 || ++b==1) {</w:t>
      </w:r>
    </w:p>
    <w:p w:rsidR="00F5401D" w:rsidRDefault="007F13B1">
      <w:r>
        <w:tab/>
      </w:r>
      <w:r>
        <w:tab/>
      </w:r>
      <w:r>
        <w:tab/>
      </w:r>
      <w:r>
        <w:tab/>
        <w:t>a =7;</w:t>
      </w:r>
    </w:p>
    <w:p w:rsidR="00F5401D" w:rsidRDefault="007F13B1">
      <w:r>
        <w:tab/>
      </w:r>
      <w:r>
        <w:tab/>
      </w:r>
      <w:r>
        <w:tab/>
        <w:t>}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"a="+</w:t>
      </w:r>
      <w:proofErr w:type="spellStart"/>
      <w:r>
        <w:t>a+",b</w:t>
      </w:r>
      <w:proofErr w:type="spellEnd"/>
      <w:r>
        <w:t>="+b);</w:t>
      </w:r>
    </w:p>
    <w:p w:rsidR="00F5401D" w:rsidRDefault="007F13B1">
      <w:r>
        <w:tab/>
      </w:r>
      <w:r>
        <w:tab/>
      </w:r>
      <w:r>
        <w:tab/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 = true;</w:t>
      </w:r>
    </w:p>
    <w:p w:rsidR="00F5401D" w:rsidRDefault="007F13B1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c==false) </w:t>
      </w:r>
    </w:p>
    <w:p w:rsidR="00F5401D" w:rsidRDefault="007F13B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F5401D" w:rsidRDefault="007F13B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if(c)</w:t>
      </w:r>
    </w:p>
    <w:p w:rsidR="00F5401D" w:rsidRDefault="007F13B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F5401D" w:rsidRDefault="007F13B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if(!c)</w:t>
      </w:r>
    </w:p>
    <w:p w:rsidR="00F5401D" w:rsidRDefault="007F13B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F5401D" w:rsidRDefault="007F13B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5401D" w:rsidRDefault="007F13B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"d");</w:t>
      </w:r>
    </w:p>
    <w:p w:rsidR="00F5401D" w:rsidRDefault="007F13B1">
      <w:pPr>
        <w:rPr>
          <w:lang w:val="zh-CN"/>
        </w:rPr>
      </w:pPr>
      <w:r>
        <w:tab/>
      </w:r>
      <w:r>
        <w:tab/>
      </w:r>
      <w:r>
        <w:tab/>
      </w:r>
      <w:r>
        <w:rPr>
          <w:lang w:val="zh-CN"/>
        </w:rPr>
        <w:t>}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  <w:t>}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x=7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=2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a=7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,b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=1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</w:t>
      </w:r>
      <w:proofErr w:type="gramEnd"/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看程序说结果，请不要提前运行？</w:t>
      </w:r>
    </w:p>
    <w:p w:rsidR="00F5401D" w:rsidRDefault="007F13B1">
      <w:pPr>
        <w:ind w:firstLine="420"/>
      </w:pPr>
      <w:proofErr w:type="gramStart"/>
      <w:r>
        <w:t>public</w:t>
      </w:r>
      <w:proofErr w:type="gramEnd"/>
      <w:r>
        <w:t xml:space="preserve"> class </w:t>
      </w:r>
      <w:r>
        <w:rPr>
          <w:rFonts w:hint="eastAsia"/>
        </w:rPr>
        <w:t>Task03</w:t>
      </w:r>
      <w:r>
        <w:t xml:space="preserve"> {</w:t>
      </w:r>
    </w:p>
    <w:p w:rsidR="00F5401D" w:rsidRDefault="007F13B1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2,y=3;</w:t>
      </w:r>
    </w:p>
    <w:p w:rsidR="00F5401D" w:rsidRDefault="007F13B1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x)</w:t>
      </w:r>
    </w:p>
    <w:p w:rsidR="00F5401D" w:rsidRDefault="007F13B1">
      <w:r>
        <w:tab/>
      </w:r>
      <w:r>
        <w:tab/>
      </w:r>
      <w:r>
        <w:tab/>
        <w:t>{</w:t>
      </w:r>
    </w:p>
    <w:p w:rsidR="00F5401D" w:rsidRDefault="007F13B1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5401D" w:rsidRDefault="007F13B1"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F5401D" w:rsidRDefault="007F13B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F5401D" w:rsidRDefault="007F13B1"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F5401D" w:rsidRDefault="007F13B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5401D" w:rsidRDefault="007F13B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F5401D" w:rsidRDefault="007F13B1"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F5401D" w:rsidRDefault="007F13B1">
      <w:r>
        <w:tab/>
      </w:r>
      <w:r>
        <w:tab/>
      </w:r>
      <w:r>
        <w:tab/>
        <w:t>}</w:t>
      </w:r>
    </w:p>
    <w:p w:rsidR="00F5401D" w:rsidRDefault="007F13B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"y="+y);</w:t>
      </w:r>
    </w:p>
    <w:p w:rsidR="00F5401D" w:rsidRDefault="007F13B1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  <w:t>}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y=5</w:t>
      </w: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根据工龄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整数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给员工涨工资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整数</w:t>
      </w:r>
      <w:r>
        <w:rPr>
          <w:rFonts w:hint="eastAsia"/>
          <w:lang w:val="zh-CN"/>
        </w:rPr>
        <w:t>),</w:t>
      </w:r>
      <w:r>
        <w:rPr>
          <w:rFonts w:hint="eastAsia"/>
          <w:lang w:val="zh-CN"/>
        </w:rPr>
        <w:t>工龄和基本工资通过键盘录入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lastRenderedPageBreak/>
        <w:tab/>
        <w:t>2.</w:t>
      </w:r>
      <w:r>
        <w:rPr>
          <w:rFonts w:hint="eastAsia"/>
          <w:lang w:val="zh-CN"/>
        </w:rPr>
        <w:t>涨工资的条件如下：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[10-15)     +5000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[5-10)      +2500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[3~5)       +1000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[1~3)       +500</w:t>
      </w:r>
    </w:p>
    <w:p w:rsidR="00F5401D" w:rsidRDefault="007F13B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[0~1)       +200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如果用户输入的工龄为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，基本工资为</w:t>
      </w:r>
      <w:r>
        <w:rPr>
          <w:rFonts w:hint="eastAsia"/>
          <w:lang w:val="zh-CN"/>
        </w:rPr>
        <w:t>3000</w:t>
      </w:r>
      <w:r>
        <w:rPr>
          <w:rFonts w:hint="eastAsia"/>
          <w:lang w:val="zh-CN"/>
        </w:rPr>
        <w:t>，程序运行后打印格式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您目前工作了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年，基本工资为</w:t>
      </w:r>
      <w:r>
        <w:rPr>
          <w:rFonts w:hint="eastAsia"/>
          <w:lang w:val="zh-CN"/>
        </w:rPr>
        <w:t xml:space="preserve"> 3000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 xml:space="preserve">, </w:t>
      </w:r>
      <w:proofErr w:type="gramStart"/>
      <w:r>
        <w:rPr>
          <w:rFonts w:hint="eastAsia"/>
          <w:lang w:val="zh-CN"/>
        </w:rPr>
        <w:t>应涨工资</w:t>
      </w:r>
      <w:proofErr w:type="gramEnd"/>
      <w:r>
        <w:rPr>
          <w:rFonts w:hint="eastAsia"/>
          <w:lang w:val="zh-CN"/>
        </w:rPr>
        <w:t xml:space="preserve"> 5000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涨后工资</w:t>
      </w:r>
      <w:r>
        <w:rPr>
          <w:rFonts w:hint="eastAsia"/>
          <w:lang w:val="zh-CN"/>
        </w:rPr>
        <w:t xml:space="preserve"> 8000</w:t>
      </w:r>
      <w:r>
        <w:rPr>
          <w:rFonts w:hint="eastAsia"/>
          <w:lang w:val="zh-CN"/>
        </w:rPr>
        <w:t>元</w:t>
      </w:r>
      <w:r>
        <w:rPr>
          <w:rFonts w:hint="eastAsia"/>
          <w:lang w:val="zh-CN"/>
        </w:rPr>
        <w:t>"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Task05 {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請輸入工齡：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入基本工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資：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&gt;=10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&lt;15){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=5000;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+ 5000;}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&gt;=5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&lt;10){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=2500;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+ 2500;}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&gt;=3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&lt;5){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=1000;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+ 1000;}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&gt;=1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&lt;3){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=500;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+ 500;}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&gt;=0 &amp;&amp;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=200;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+ 200;}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您目前工作了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年，基本工资为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应涨工资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涨后工资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請輸入工齡：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10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入基本工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資：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300</w:t>
      </w:r>
    </w:p>
    <w:p w:rsid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您目前工作了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年，基本工资为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应涨工资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5000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涨后工资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5300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元</w:t>
      </w:r>
    </w:p>
    <w:p w:rsidR="00053A4D" w:rsidRPr="00053A4D" w:rsidRDefault="00053A4D" w:rsidP="00053A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401D" w:rsidRPr="00053A4D" w:rsidRDefault="007F13B1" w:rsidP="00053A4D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 w:rsidRPr="00053A4D">
        <w:rPr>
          <w:rFonts w:hint="eastAsia"/>
          <w:lang w:val="zh-CN"/>
        </w:rPr>
        <w:t>训练案例</w:t>
      </w:r>
      <w:r w:rsidRPr="00053A4D">
        <w:rPr>
          <w:rFonts w:hint="eastAsia"/>
          <w:lang w:val="zh-CN"/>
        </w:rPr>
        <w:t>5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功能描述：模拟计算器功能，对键盘录入的两个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类型的数据进行加、减、乘、除的运算，并打印运算结果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要求：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键盘录入三个整数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其中前两个整数代表参加运算的数据，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第三个整数为要进行的运算</w:t>
      </w:r>
      <w:r>
        <w:rPr>
          <w:rFonts w:hint="eastAsia"/>
          <w:lang w:val="zh-CN"/>
        </w:rPr>
        <w:t>(0:</w:t>
      </w:r>
      <w:r>
        <w:rPr>
          <w:rFonts w:hint="eastAsia"/>
          <w:lang w:val="zh-CN"/>
        </w:rPr>
        <w:t>表示加法运算</w:t>
      </w:r>
      <w:r>
        <w:rPr>
          <w:rFonts w:hint="eastAsia"/>
          <w:lang w:val="zh-CN"/>
        </w:rPr>
        <w:t>,1:</w:t>
      </w:r>
      <w:r>
        <w:rPr>
          <w:rFonts w:hint="eastAsia"/>
          <w:lang w:val="zh-CN"/>
        </w:rPr>
        <w:t>表示减</w:t>
      </w:r>
      <w:r>
        <w:rPr>
          <w:rFonts w:hint="eastAsia"/>
          <w:lang w:val="zh-CN"/>
        </w:rPr>
        <w:t>法运算</w:t>
      </w:r>
      <w:r>
        <w:rPr>
          <w:rFonts w:hint="eastAsia"/>
          <w:lang w:val="zh-CN"/>
        </w:rPr>
        <w:t>,2:</w:t>
      </w:r>
      <w:r>
        <w:rPr>
          <w:rFonts w:hint="eastAsia"/>
          <w:lang w:val="zh-CN"/>
        </w:rPr>
        <w:t>表示乘法运算</w:t>
      </w:r>
      <w:r>
        <w:rPr>
          <w:rFonts w:hint="eastAsia"/>
          <w:lang w:val="zh-CN"/>
        </w:rPr>
        <w:t>,3:</w:t>
      </w:r>
      <w:r>
        <w:rPr>
          <w:rFonts w:hint="eastAsia"/>
          <w:lang w:val="zh-CN"/>
        </w:rPr>
        <w:t>表示除法运算</w:t>
      </w:r>
      <w:r>
        <w:rPr>
          <w:rFonts w:hint="eastAsia"/>
          <w:lang w:val="zh-CN"/>
        </w:rPr>
        <w:t>)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使用今天所学知识完成功能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(3)</w:t>
      </w:r>
      <w:r>
        <w:rPr>
          <w:rFonts w:hint="eastAsia"/>
          <w:lang w:val="zh-CN"/>
        </w:rPr>
        <w:t>演示格式如下</w:t>
      </w:r>
      <w:r>
        <w:rPr>
          <w:rFonts w:hint="eastAsia"/>
          <w:lang w:val="zh-CN"/>
        </w:rPr>
        <w:t>: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请输入第一个整数</w:t>
      </w:r>
      <w:r>
        <w:rPr>
          <w:rFonts w:hint="eastAsia"/>
          <w:lang w:val="zh-CN"/>
        </w:rPr>
        <w:t>:30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请输入第二个整数</w:t>
      </w:r>
      <w:r>
        <w:rPr>
          <w:rFonts w:hint="eastAsia"/>
          <w:lang w:val="zh-CN"/>
        </w:rPr>
        <w:t>:40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请输入您要进行的运算</w:t>
      </w:r>
      <w:r>
        <w:rPr>
          <w:rFonts w:hint="eastAsia"/>
          <w:lang w:val="zh-CN"/>
        </w:rPr>
        <w:t>(0:</w:t>
      </w:r>
      <w:r>
        <w:rPr>
          <w:rFonts w:hint="eastAsia"/>
          <w:lang w:val="zh-CN"/>
        </w:rPr>
        <w:t>表示加法运算</w:t>
      </w:r>
      <w:r>
        <w:rPr>
          <w:rFonts w:hint="eastAsia"/>
          <w:lang w:val="zh-CN"/>
        </w:rPr>
        <w:t>,1:</w:t>
      </w:r>
      <w:r>
        <w:rPr>
          <w:rFonts w:hint="eastAsia"/>
          <w:lang w:val="zh-CN"/>
        </w:rPr>
        <w:t>表示减法运算</w:t>
      </w:r>
      <w:r>
        <w:rPr>
          <w:rFonts w:hint="eastAsia"/>
          <w:lang w:val="zh-CN"/>
        </w:rPr>
        <w:t>,2:</w:t>
      </w:r>
      <w:r>
        <w:rPr>
          <w:rFonts w:hint="eastAsia"/>
          <w:lang w:val="zh-CN"/>
        </w:rPr>
        <w:t>表示乘法运算</w:t>
      </w:r>
      <w:r>
        <w:rPr>
          <w:rFonts w:hint="eastAsia"/>
          <w:lang w:val="zh-CN"/>
        </w:rPr>
        <w:t>,3:</w:t>
      </w:r>
      <w:r>
        <w:rPr>
          <w:rFonts w:hint="eastAsia"/>
          <w:lang w:val="zh-CN"/>
        </w:rPr>
        <w:t>表示除法运算</w:t>
      </w:r>
      <w:r>
        <w:rPr>
          <w:rFonts w:hint="eastAsia"/>
          <w:lang w:val="zh-CN"/>
        </w:rPr>
        <w:t>):0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控制台输出</w:t>
      </w:r>
      <w:r>
        <w:rPr>
          <w:rFonts w:hint="eastAsia"/>
          <w:lang w:val="zh-CN"/>
        </w:rPr>
        <w:t>:30+40=70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Task06 {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請輸入第一個整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請輸入第二個整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请输入您要进行的运算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(0: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表示加法运算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,1: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表示减法运算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,2: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表示乘法运算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,3: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表示除法运算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)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3){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運算結果：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請輸入第一個整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C87D"/>
          <w:kern w:val="0"/>
          <w:sz w:val="24"/>
          <w:szCs w:val="24"/>
        </w:rPr>
        <w:t>30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請輸入第二個整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C87D"/>
          <w:kern w:val="0"/>
          <w:sz w:val="24"/>
          <w:szCs w:val="24"/>
        </w:rPr>
        <w:t>40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请输入您要进行的运算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(0: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表示加法运算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,1: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表示减法运算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表示乘法运算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,3: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表示除法运算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運算結果：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-10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401D" w:rsidRDefault="007F13B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>分析以下需求，并用代码实现：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珠穆朗玛峰高度为</w:t>
      </w:r>
      <w:r>
        <w:rPr>
          <w:rFonts w:hint="eastAsia"/>
          <w:lang w:val="zh-CN"/>
        </w:rPr>
        <w:t>8848</w:t>
      </w:r>
      <w:r>
        <w:rPr>
          <w:rFonts w:hint="eastAsia"/>
          <w:lang w:val="zh-CN"/>
        </w:rPr>
        <w:t>米，有一张足够大的纸，厚度为</w:t>
      </w:r>
      <w:r>
        <w:rPr>
          <w:rFonts w:hint="eastAsia"/>
          <w:lang w:val="zh-CN"/>
        </w:rPr>
        <w:t>0.0001</w:t>
      </w:r>
      <w:r>
        <w:rPr>
          <w:rFonts w:hint="eastAsia"/>
          <w:lang w:val="zh-CN"/>
        </w:rPr>
        <w:t>米。</w:t>
      </w:r>
    </w:p>
    <w:p w:rsidR="00F5401D" w:rsidRDefault="007F13B1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请问，我折叠多少次，可以折成珠穆朗玛峰的高度。</w:t>
      </w:r>
    </w:p>
    <w:p w:rsidR="00F5401D" w:rsidRDefault="007F13B1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Task07 {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8848;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0.0001;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&lt;10000000;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*2;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折叠次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5641C" w:rsidRDefault="00A5641C" w:rsidP="00A564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32E8E" w:rsidRDefault="00632E8E" w:rsidP="00632E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折叠次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數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27</w:t>
      </w:r>
    </w:p>
    <w:p w:rsidR="00F5401D" w:rsidRDefault="00F5401D" w:rsidP="00A5641C">
      <w:bookmarkStart w:id="0" w:name="_GoBack"/>
      <w:bookmarkEnd w:id="0"/>
    </w:p>
    <w:sectPr w:rsidR="00F5401D"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3B1" w:rsidRDefault="007F13B1">
      <w:pPr>
        <w:spacing w:line="240" w:lineRule="auto"/>
      </w:pPr>
      <w:r>
        <w:separator/>
      </w:r>
    </w:p>
  </w:endnote>
  <w:endnote w:type="continuationSeparator" w:id="0">
    <w:p w:rsidR="007F13B1" w:rsidRDefault="007F1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01D" w:rsidRDefault="00F5401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3B1" w:rsidRDefault="007F13B1">
      <w:pPr>
        <w:spacing w:line="240" w:lineRule="auto"/>
      </w:pPr>
      <w:r>
        <w:separator/>
      </w:r>
    </w:p>
  </w:footnote>
  <w:footnote w:type="continuationSeparator" w:id="0">
    <w:p w:rsidR="007F13B1" w:rsidRDefault="007F13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454C3"/>
    <w:rsid w:val="0005018B"/>
    <w:rsid w:val="00051AD9"/>
    <w:rsid w:val="00053A4D"/>
    <w:rsid w:val="0008249E"/>
    <w:rsid w:val="000868FC"/>
    <w:rsid w:val="000919C5"/>
    <w:rsid w:val="000A537C"/>
    <w:rsid w:val="000C1DF3"/>
    <w:rsid w:val="000D3628"/>
    <w:rsid w:val="000E4F0B"/>
    <w:rsid w:val="000F238F"/>
    <w:rsid w:val="000F43C6"/>
    <w:rsid w:val="00110009"/>
    <w:rsid w:val="001116C7"/>
    <w:rsid w:val="0011313E"/>
    <w:rsid w:val="00113784"/>
    <w:rsid w:val="00120BAA"/>
    <w:rsid w:val="001245DC"/>
    <w:rsid w:val="001362F2"/>
    <w:rsid w:val="0014352A"/>
    <w:rsid w:val="00144E51"/>
    <w:rsid w:val="00152E44"/>
    <w:rsid w:val="00167B01"/>
    <w:rsid w:val="00172D88"/>
    <w:rsid w:val="00181F8C"/>
    <w:rsid w:val="00182DA1"/>
    <w:rsid w:val="0018522E"/>
    <w:rsid w:val="001A0FDF"/>
    <w:rsid w:val="001A12B7"/>
    <w:rsid w:val="001E3F7D"/>
    <w:rsid w:val="001F7F32"/>
    <w:rsid w:val="00203578"/>
    <w:rsid w:val="00216602"/>
    <w:rsid w:val="002416BF"/>
    <w:rsid w:val="00255B09"/>
    <w:rsid w:val="00260FC2"/>
    <w:rsid w:val="0026765C"/>
    <w:rsid w:val="0027009F"/>
    <w:rsid w:val="002755FF"/>
    <w:rsid w:val="0027688B"/>
    <w:rsid w:val="00280466"/>
    <w:rsid w:val="002A5D9B"/>
    <w:rsid w:val="002B4BF9"/>
    <w:rsid w:val="002C2A94"/>
    <w:rsid w:val="002D586F"/>
    <w:rsid w:val="002D787E"/>
    <w:rsid w:val="002E2905"/>
    <w:rsid w:val="002E466B"/>
    <w:rsid w:val="002E5A3E"/>
    <w:rsid w:val="002E65B3"/>
    <w:rsid w:val="002F7EB7"/>
    <w:rsid w:val="00303B11"/>
    <w:rsid w:val="00306C9D"/>
    <w:rsid w:val="00310732"/>
    <w:rsid w:val="00312840"/>
    <w:rsid w:val="00313B0E"/>
    <w:rsid w:val="003369A9"/>
    <w:rsid w:val="003474FF"/>
    <w:rsid w:val="00347E92"/>
    <w:rsid w:val="00354D10"/>
    <w:rsid w:val="003722A1"/>
    <w:rsid w:val="0037239A"/>
    <w:rsid w:val="00383E24"/>
    <w:rsid w:val="00385761"/>
    <w:rsid w:val="003A5A0D"/>
    <w:rsid w:val="003A7995"/>
    <w:rsid w:val="003B0329"/>
    <w:rsid w:val="003B097E"/>
    <w:rsid w:val="003C7017"/>
    <w:rsid w:val="003E551A"/>
    <w:rsid w:val="004044C1"/>
    <w:rsid w:val="004145AA"/>
    <w:rsid w:val="00420ECF"/>
    <w:rsid w:val="00422752"/>
    <w:rsid w:val="0044025C"/>
    <w:rsid w:val="004513E0"/>
    <w:rsid w:val="00460949"/>
    <w:rsid w:val="00481BAB"/>
    <w:rsid w:val="00483119"/>
    <w:rsid w:val="00492B72"/>
    <w:rsid w:val="004A26FA"/>
    <w:rsid w:val="004A7365"/>
    <w:rsid w:val="004D3A69"/>
    <w:rsid w:val="00513E59"/>
    <w:rsid w:val="00522E49"/>
    <w:rsid w:val="005259AA"/>
    <w:rsid w:val="00534A33"/>
    <w:rsid w:val="0054632A"/>
    <w:rsid w:val="00550E73"/>
    <w:rsid w:val="005520F4"/>
    <w:rsid w:val="00553268"/>
    <w:rsid w:val="00563A40"/>
    <w:rsid w:val="00563F41"/>
    <w:rsid w:val="005674E5"/>
    <w:rsid w:val="0057053A"/>
    <w:rsid w:val="005A6FA5"/>
    <w:rsid w:val="005A7611"/>
    <w:rsid w:val="005D0161"/>
    <w:rsid w:val="005D037F"/>
    <w:rsid w:val="005E1460"/>
    <w:rsid w:val="005E158B"/>
    <w:rsid w:val="005E6E84"/>
    <w:rsid w:val="005F1B05"/>
    <w:rsid w:val="006100DE"/>
    <w:rsid w:val="0061156B"/>
    <w:rsid w:val="00632E8E"/>
    <w:rsid w:val="006444E8"/>
    <w:rsid w:val="00645F79"/>
    <w:rsid w:val="00646B5E"/>
    <w:rsid w:val="00660802"/>
    <w:rsid w:val="006632DA"/>
    <w:rsid w:val="00695AD2"/>
    <w:rsid w:val="006A4C14"/>
    <w:rsid w:val="006B7E4E"/>
    <w:rsid w:val="006D009B"/>
    <w:rsid w:val="006D2677"/>
    <w:rsid w:val="006E31A9"/>
    <w:rsid w:val="006F0B33"/>
    <w:rsid w:val="006F472B"/>
    <w:rsid w:val="007005FD"/>
    <w:rsid w:val="00707BC7"/>
    <w:rsid w:val="007120CB"/>
    <w:rsid w:val="00732606"/>
    <w:rsid w:val="0073268C"/>
    <w:rsid w:val="00746034"/>
    <w:rsid w:val="00763802"/>
    <w:rsid w:val="00771E47"/>
    <w:rsid w:val="0077237C"/>
    <w:rsid w:val="00776811"/>
    <w:rsid w:val="007A0572"/>
    <w:rsid w:val="007B0700"/>
    <w:rsid w:val="007C0984"/>
    <w:rsid w:val="007D604C"/>
    <w:rsid w:val="007D66FF"/>
    <w:rsid w:val="007E1E60"/>
    <w:rsid w:val="007E380D"/>
    <w:rsid w:val="007F13B1"/>
    <w:rsid w:val="008009EB"/>
    <w:rsid w:val="00807C20"/>
    <w:rsid w:val="008146DD"/>
    <w:rsid w:val="0081607D"/>
    <w:rsid w:val="00830536"/>
    <w:rsid w:val="00832CBF"/>
    <w:rsid w:val="00841039"/>
    <w:rsid w:val="00843869"/>
    <w:rsid w:val="00855538"/>
    <w:rsid w:val="00857EF3"/>
    <w:rsid w:val="008633A3"/>
    <w:rsid w:val="00866358"/>
    <w:rsid w:val="00870301"/>
    <w:rsid w:val="00875ACC"/>
    <w:rsid w:val="00882AFC"/>
    <w:rsid w:val="0089781D"/>
    <w:rsid w:val="008B2B1C"/>
    <w:rsid w:val="008B4B1C"/>
    <w:rsid w:val="008B63E1"/>
    <w:rsid w:val="008C0941"/>
    <w:rsid w:val="008D1767"/>
    <w:rsid w:val="008D1F4D"/>
    <w:rsid w:val="008D6DB7"/>
    <w:rsid w:val="00927047"/>
    <w:rsid w:val="009517AC"/>
    <w:rsid w:val="0095244F"/>
    <w:rsid w:val="0096019F"/>
    <w:rsid w:val="009710FB"/>
    <w:rsid w:val="00993404"/>
    <w:rsid w:val="0099614C"/>
    <w:rsid w:val="009B1933"/>
    <w:rsid w:val="009B49CD"/>
    <w:rsid w:val="009B51ED"/>
    <w:rsid w:val="009B5927"/>
    <w:rsid w:val="009B72EC"/>
    <w:rsid w:val="009B7BE7"/>
    <w:rsid w:val="009D2C95"/>
    <w:rsid w:val="009D317A"/>
    <w:rsid w:val="009E2BC4"/>
    <w:rsid w:val="009E3D11"/>
    <w:rsid w:val="009F2207"/>
    <w:rsid w:val="00A060C2"/>
    <w:rsid w:val="00A12BDB"/>
    <w:rsid w:val="00A26C4D"/>
    <w:rsid w:val="00A4096B"/>
    <w:rsid w:val="00A411C1"/>
    <w:rsid w:val="00A448EA"/>
    <w:rsid w:val="00A52104"/>
    <w:rsid w:val="00A5641C"/>
    <w:rsid w:val="00A60E24"/>
    <w:rsid w:val="00A668EA"/>
    <w:rsid w:val="00A67A8C"/>
    <w:rsid w:val="00A71D36"/>
    <w:rsid w:val="00A82D1D"/>
    <w:rsid w:val="00AB551A"/>
    <w:rsid w:val="00AB7731"/>
    <w:rsid w:val="00AC663A"/>
    <w:rsid w:val="00AE06BC"/>
    <w:rsid w:val="00AF0C2A"/>
    <w:rsid w:val="00AF7BD5"/>
    <w:rsid w:val="00B13048"/>
    <w:rsid w:val="00B24198"/>
    <w:rsid w:val="00B328C3"/>
    <w:rsid w:val="00B622F6"/>
    <w:rsid w:val="00B70676"/>
    <w:rsid w:val="00B7405B"/>
    <w:rsid w:val="00B96C5E"/>
    <w:rsid w:val="00BA394B"/>
    <w:rsid w:val="00BB1EBF"/>
    <w:rsid w:val="00BB42E9"/>
    <w:rsid w:val="00BD127E"/>
    <w:rsid w:val="00BD2571"/>
    <w:rsid w:val="00BE2325"/>
    <w:rsid w:val="00BE3CBD"/>
    <w:rsid w:val="00BE4E0B"/>
    <w:rsid w:val="00BF1ABF"/>
    <w:rsid w:val="00BF3D23"/>
    <w:rsid w:val="00BF6DC3"/>
    <w:rsid w:val="00C061BD"/>
    <w:rsid w:val="00C236E3"/>
    <w:rsid w:val="00C2413B"/>
    <w:rsid w:val="00C30059"/>
    <w:rsid w:val="00C33D53"/>
    <w:rsid w:val="00C33E91"/>
    <w:rsid w:val="00C4054C"/>
    <w:rsid w:val="00C47FD6"/>
    <w:rsid w:val="00C505FF"/>
    <w:rsid w:val="00C60A15"/>
    <w:rsid w:val="00C77CE2"/>
    <w:rsid w:val="00C9619B"/>
    <w:rsid w:val="00C970C7"/>
    <w:rsid w:val="00CA21EF"/>
    <w:rsid w:val="00CA5B06"/>
    <w:rsid w:val="00CB78CD"/>
    <w:rsid w:val="00CC39B1"/>
    <w:rsid w:val="00CC77DC"/>
    <w:rsid w:val="00CF5989"/>
    <w:rsid w:val="00D03751"/>
    <w:rsid w:val="00D10742"/>
    <w:rsid w:val="00D136AE"/>
    <w:rsid w:val="00D13A35"/>
    <w:rsid w:val="00D31AD1"/>
    <w:rsid w:val="00D34A69"/>
    <w:rsid w:val="00D37C25"/>
    <w:rsid w:val="00D4066A"/>
    <w:rsid w:val="00D57485"/>
    <w:rsid w:val="00D60CE5"/>
    <w:rsid w:val="00D623A9"/>
    <w:rsid w:val="00D67798"/>
    <w:rsid w:val="00D752CA"/>
    <w:rsid w:val="00D836BC"/>
    <w:rsid w:val="00D860C4"/>
    <w:rsid w:val="00D92636"/>
    <w:rsid w:val="00D976AF"/>
    <w:rsid w:val="00DA3BC4"/>
    <w:rsid w:val="00DA78BE"/>
    <w:rsid w:val="00DB4003"/>
    <w:rsid w:val="00DB56A4"/>
    <w:rsid w:val="00DC40D6"/>
    <w:rsid w:val="00DD1BDD"/>
    <w:rsid w:val="00DD745A"/>
    <w:rsid w:val="00DE2F71"/>
    <w:rsid w:val="00DE3B73"/>
    <w:rsid w:val="00DF4EC2"/>
    <w:rsid w:val="00E0178F"/>
    <w:rsid w:val="00E1164A"/>
    <w:rsid w:val="00E11EA6"/>
    <w:rsid w:val="00E12790"/>
    <w:rsid w:val="00E15397"/>
    <w:rsid w:val="00E41FF1"/>
    <w:rsid w:val="00E42236"/>
    <w:rsid w:val="00E47D65"/>
    <w:rsid w:val="00E651FF"/>
    <w:rsid w:val="00E739FD"/>
    <w:rsid w:val="00E909AE"/>
    <w:rsid w:val="00E926C9"/>
    <w:rsid w:val="00E95146"/>
    <w:rsid w:val="00EA030E"/>
    <w:rsid w:val="00EA36C9"/>
    <w:rsid w:val="00EA6E88"/>
    <w:rsid w:val="00EA739F"/>
    <w:rsid w:val="00EB3D33"/>
    <w:rsid w:val="00ED7999"/>
    <w:rsid w:val="00EE2A51"/>
    <w:rsid w:val="00EE6C52"/>
    <w:rsid w:val="00EF0048"/>
    <w:rsid w:val="00F17FFE"/>
    <w:rsid w:val="00F30B8B"/>
    <w:rsid w:val="00F5401D"/>
    <w:rsid w:val="00F54B7A"/>
    <w:rsid w:val="00F57F06"/>
    <w:rsid w:val="00F629B4"/>
    <w:rsid w:val="00F879AE"/>
    <w:rsid w:val="00F94D77"/>
    <w:rsid w:val="00FB0256"/>
    <w:rsid w:val="00FB13E8"/>
    <w:rsid w:val="00FB1ADD"/>
    <w:rsid w:val="00FB23CE"/>
    <w:rsid w:val="00FB305E"/>
    <w:rsid w:val="00FD0EA3"/>
    <w:rsid w:val="00FD5B77"/>
    <w:rsid w:val="00FD6CE1"/>
    <w:rsid w:val="00FE4FC7"/>
    <w:rsid w:val="031652E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qFormat/>
    <w:rPr>
      <w:kern w:val="0"/>
      <w:sz w:val="18"/>
      <w:szCs w:val="18"/>
      <w:lang w:val="zh-CN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Char5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脚 Char"/>
    <w:link w:val="a7"/>
    <w:uiPriority w:val="99"/>
    <w:qFormat/>
    <w:rPr>
      <w:sz w:val="18"/>
      <w:szCs w:val="18"/>
      <w:lang w:val="zh-CN" w:eastAsia="zh-CN"/>
    </w:rPr>
  </w:style>
  <w:style w:type="character" w:customStyle="1" w:styleId="Char2">
    <w:name w:val="批注框文本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4">
    <w:name w:val="页眉 Char"/>
    <w:link w:val="a8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5">
    <w:name w:val="标题 Char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d">
    <w:name w:val="List Paragraph"/>
    <w:basedOn w:val="a"/>
    <w:uiPriority w:val="99"/>
    <w:pPr>
      <w:ind w:firstLineChars="200" w:firstLine="420"/>
    </w:p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ae">
    <w:name w:val="例程代码（无行号）"/>
    <w:basedOn w:val="a"/>
    <w:qFormat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AA2D2-D736-412A-902C-9DE63C24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478</TotalTime>
  <Pages>1</Pages>
  <Words>1069</Words>
  <Characters>6095</Characters>
  <Application>Microsoft Office Word</Application>
  <DocSecurity>0</DocSecurity>
  <Lines>50</Lines>
  <Paragraphs>14</Paragraphs>
  <ScaleCrop>false</ScaleCrop>
  <Company>Microsoft</Company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220</cp:revision>
  <dcterms:created xsi:type="dcterms:W3CDTF">2017-02-27T09:33:00Z</dcterms:created>
  <dcterms:modified xsi:type="dcterms:W3CDTF">2018-08-03T03:33:00Z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