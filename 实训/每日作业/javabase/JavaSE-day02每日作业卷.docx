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1924B0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C32A78" w:rsidRDefault="00C32A78">
      <w:pPr>
        <w:spacing w:line="276" w:lineRule="auto"/>
        <w:rPr>
          <w:lang w:val="zh-CN"/>
        </w:rPr>
      </w:pPr>
    </w:p>
    <w:p w:rsidR="00C32A78" w:rsidRDefault="001924B0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02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jc w:val="center"/>
        <w:rPr>
          <w:rFonts w:ascii="黑体" w:eastAsia="黑体" w:hAnsi="黑体" w:cs="黑体"/>
          <w:sz w:val="36"/>
          <w:szCs w:val="36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C32A78">
      <w:pPr>
        <w:spacing w:line="276" w:lineRule="auto"/>
        <w:rPr>
          <w:lang w:val="zh-CN"/>
        </w:rPr>
      </w:pPr>
    </w:p>
    <w:p w:rsidR="00C32A78" w:rsidRDefault="001924B0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:rsidR="00C32A78" w:rsidRDefault="001924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32A78" w:rsidRDefault="001924B0">
      <w:pPr>
        <w:rPr>
          <w:lang w:val="zh-CN"/>
        </w:rPr>
      </w:pPr>
      <w:r>
        <w:rPr>
          <w:rFonts w:hint="eastAsia"/>
          <w:lang w:val="zh-CN"/>
        </w:rPr>
        <w:t>键盘录入一个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类型的数据</w:t>
      </w:r>
      <w:r>
        <w:rPr>
          <w:rFonts w:hint="eastAsia"/>
          <w:lang w:val="zh-CN"/>
        </w:rPr>
        <w:t>,</w:t>
      </w:r>
      <w:r>
        <w:rPr>
          <w:rFonts w:hint="eastAsia"/>
        </w:rPr>
        <w:t>使用三元运算符</w:t>
      </w:r>
      <w:r>
        <w:rPr>
          <w:rFonts w:hint="eastAsia"/>
          <w:lang w:val="zh-CN"/>
        </w:rPr>
        <w:t>判断这个数是奇数还是偶数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32A78" w:rsidRDefault="001924B0">
      <w:pPr>
        <w:pStyle w:val="a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创建键盘录入对象</w:t>
      </w:r>
    </w:p>
    <w:p w:rsidR="00C32A78" w:rsidRDefault="001924B0">
      <w:pPr>
        <w:pStyle w:val="a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调用方法获取输入的数据</w:t>
      </w:r>
    </w:p>
    <w:p w:rsidR="00C32A78" w:rsidRDefault="001924B0">
      <w:pPr>
        <w:pStyle w:val="a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将变量</w:t>
      </w:r>
      <w:r>
        <w:rPr>
          <w:rFonts w:hint="eastAsia"/>
          <w:lang w:val="zh-CN"/>
        </w:rPr>
        <w:t>%2</w:t>
      </w:r>
      <w:r>
        <w:rPr>
          <w:rFonts w:hint="eastAsia"/>
          <w:lang w:val="zh-CN"/>
        </w:rPr>
        <w:t>如果</w:t>
      </w:r>
      <w:r>
        <w:rPr>
          <w:rFonts w:hint="eastAsia"/>
          <w:lang w:val="zh-CN"/>
        </w:rPr>
        <w:t xml:space="preserve"> == 0 </w:t>
      </w:r>
      <w:r>
        <w:rPr>
          <w:rFonts w:hint="eastAsia"/>
          <w:lang w:val="zh-CN"/>
        </w:rPr>
        <w:t>是偶数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否则是奇数</w:t>
      </w:r>
    </w:p>
    <w:p w:rsidR="00C32A78" w:rsidRDefault="001924B0">
      <w:pPr>
        <w:pStyle w:val="a9"/>
        <w:numPr>
          <w:ilvl w:val="0"/>
          <w:numId w:val="2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输出结果</w:t>
      </w:r>
    </w:p>
    <w:p w:rsidR="001212C3" w:rsidRDefault="001212C3" w:rsidP="001212C3">
      <w:pPr>
        <w:rPr>
          <w:rFonts w:hint="eastAsia"/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4430EF7" wp14:editId="4BA1FD4F">
            <wp:simplePos x="0" y="0"/>
            <wp:positionH relativeFrom="column">
              <wp:posOffset>-47625</wp:posOffset>
            </wp:positionH>
            <wp:positionV relativeFrom="paragraph">
              <wp:posOffset>190500</wp:posOffset>
            </wp:positionV>
            <wp:extent cx="5276850" cy="4705350"/>
            <wp:effectExtent l="0" t="0" r="0" b="0"/>
            <wp:wrapTopAndBottom/>
            <wp:docPr id="1" name="图片 1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2C3" w:rsidRDefault="001212C3" w:rsidP="001212C3">
      <w:pPr>
        <w:rPr>
          <w:rFonts w:hint="eastAsia"/>
          <w:lang w:val="zh-CN"/>
        </w:rPr>
      </w:pPr>
    </w:p>
    <w:p w:rsidR="001212C3" w:rsidRPr="001212C3" w:rsidRDefault="001212C3" w:rsidP="001212C3">
      <w:pPr>
        <w:rPr>
          <w:lang w:val="zh-CN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E59D07" wp14:editId="11C61500">
            <wp:simplePos x="0" y="0"/>
            <wp:positionH relativeFrom="column">
              <wp:posOffset>47625</wp:posOffset>
            </wp:positionH>
            <wp:positionV relativeFrom="paragraph">
              <wp:posOffset>3705225</wp:posOffset>
            </wp:positionV>
            <wp:extent cx="5267325" cy="4152900"/>
            <wp:effectExtent l="0" t="0" r="0" b="0"/>
            <wp:wrapTopAndBottom/>
            <wp:docPr id="2" name="图片 2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A78" w:rsidRDefault="001924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32A78" w:rsidRDefault="001924B0">
      <w:pPr>
        <w:rPr>
          <w:lang w:val="zh-CN"/>
        </w:rPr>
      </w:pPr>
      <w:r>
        <w:rPr>
          <w:rFonts w:hint="eastAsia"/>
          <w:lang w:val="zh-CN"/>
        </w:rPr>
        <w:t>键盘录入一个学生成绩</w:t>
      </w:r>
      <w:r>
        <w:rPr>
          <w:rFonts w:hint="eastAsia"/>
          <w:lang w:val="zh-CN"/>
        </w:rPr>
        <w:t>(int</w:t>
      </w:r>
      <w:r>
        <w:rPr>
          <w:rFonts w:hint="eastAsia"/>
          <w:lang w:val="zh-CN"/>
        </w:rPr>
        <w:t>类型</w:t>
      </w:r>
      <w:r>
        <w:rPr>
          <w:rFonts w:hint="eastAsia"/>
          <w:lang w:val="zh-CN"/>
        </w:rPr>
        <w:t>),</w:t>
      </w:r>
      <w:r>
        <w:rPr>
          <w:rFonts w:hint="eastAsia"/>
          <w:lang w:val="zh-CN"/>
        </w:rPr>
        <w:t>如果成绩大于等于</w:t>
      </w:r>
      <w:r>
        <w:rPr>
          <w:rFonts w:hint="eastAsia"/>
          <w:lang w:val="zh-CN"/>
        </w:rPr>
        <w:t>60</w:t>
      </w:r>
      <w:r>
        <w:rPr>
          <w:rFonts w:hint="eastAsia"/>
          <w:lang w:val="zh-CN"/>
        </w:rPr>
        <w:t>输出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及格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,</w:t>
      </w:r>
      <w:r>
        <w:rPr>
          <w:lang w:val="zh-CN"/>
        </w:rPr>
        <w:t>如果成绩小于</w:t>
      </w:r>
      <w:r>
        <w:rPr>
          <w:rFonts w:hint="eastAsia"/>
          <w:lang w:val="zh-CN"/>
        </w:rPr>
        <w:t>60</w:t>
      </w:r>
      <w:r>
        <w:rPr>
          <w:rFonts w:hint="eastAsia"/>
          <w:lang w:val="zh-CN"/>
        </w:rPr>
        <w:t>输出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不及格</w:t>
      </w:r>
      <w:r>
        <w:rPr>
          <w:lang w:val="zh-CN"/>
        </w:rPr>
        <w:t>”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32A78" w:rsidRDefault="001924B0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创建键盘录入对象</w:t>
      </w:r>
    </w:p>
    <w:p w:rsidR="00C32A78" w:rsidRDefault="001924B0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调用方法获取输入的成绩</w:t>
      </w:r>
    </w:p>
    <w:p w:rsidR="00C32A78" w:rsidRDefault="001924B0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使用三元运算符如果成绩大于等于</w:t>
      </w:r>
      <w:r>
        <w:rPr>
          <w:rFonts w:hint="eastAsia"/>
          <w:lang w:val="zh-CN"/>
        </w:rPr>
        <w:t>60</w:t>
      </w:r>
      <w:r>
        <w:rPr>
          <w:rFonts w:hint="eastAsia"/>
          <w:lang w:val="zh-CN"/>
        </w:rPr>
        <w:t>返回</w:t>
      </w:r>
      <w:r>
        <w:rPr>
          <w:rFonts w:hint="eastAsia"/>
          <w:lang w:val="zh-CN"/>
        </w:rPr>
        <w:t>"</w:t>
      </w:r>
      <w:r>
        <w:rPr>
          <w:rFonts w:hint="eastAsia"/>
          <w:lang w:val="zh-CN"/>
        </w:rPr>
        <w:t>及格</w:t>
      </w:r>
      <w:r>
        <w:rPr>
          <w:rFonts w:hint="eastAsia"/>
          <w:lang w:val="zh-CN"/>
        </w:rPr>
        <w:t>",</w:t>
      </w:r>
      <w:r>
        <w:rPr>
          <w:rFonts w:hint="eastAsia"/>
          <w:lang w:val="zh-CN"/>
        </w:rPr>
        <w:t>否则返回不</w:t>
      </w:r>
      <w:r>
        <w:rPr>
          <w:rFonts w:hint="eastAsia"/>
          <w:lang w:val="zh-CN"/>
        </w:rPr>
        <w:t>"</w:t>
      </w:r>
      <w:r>
        <w:rPr>
          <w:rFonts w:hint="eastAsia"/>
          <w:lang w:val="zh-CN"/>
        </w:rPr>
        <w:t>及格</w:t>
      </w:r>
      <w:r>
        <w:rPr>
          <w:rFonts w:hint="eastAsia"/>
          <w:lang w:val="zh-CN"/>
        </w:rPr>
        <w:t>"</w:t>
      </w:r>
    </w:p>
    <w:p w:rsidR="00C32A78" w:rsidRDefault="001924B0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输出结果</w:t>
      </w:r>
    </w:p>
    <w:p w:rsidR="00C32A78" w:rsidRDefault="001924B0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3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32A78" w:rsidRDefault="001924B0">
      <w:pPr>
        <w:rPr>
          <w:lang w:val="zh-CN"/>
        </w:rPr>
      </w:pPr>
      <w:r>
        <w:rPr>
          <w:rFonts w:hint="eastAsia"/>
          <w:lang w:val="zh-CN"/>
        </w:rPr>
        <w:t>键盘录入自己的姓名</w:t>
      </w:r>
      <w:r>
        <w:rPr>
          <w:rFonts w:hint="eastAsia"/>
          <w:lang w:val="zh-CN"/>
        </w:rPr>
        <w:t>(</w:t>
      </w:r>
      <w:r>
        <w:rPr>
          <w:lang w:val="zh-CN"/>
        </w:rPr>
        <w:t>String</w:t>
      </w:r>
      <w:r>
        <w:rPr>
          <w:rFonts w:hint="eastAsia"/>
          <w:lang w:val="zh-CN"/>
        </w:rPr>
        <w:t>),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(</w:t>
      </w:r>
      <w:r>
        <w:rPr>
          <w:lang w:val="zh-CN"/>
        </w:rPr>
        <w:t>int</w:t>
      </w:r>
      <w:r>
        <w:rPr>
          <w:rFonts w:hint="eastAsia"/>
          <w:lang w:val="zh-CN"/>
        </w:rPr>
        <w:t>),</w:t>
      </w:r>
      <w:r>
        <w:rPr>
          <w:rFonts w:hint="eastAsia"/>
          <w:lang w:val="zh-CN"/>
        </w:rPr>
        <w:t>身高</w:t>
      </w:r>
      <w:r>
        <w:rPr>
          <w:rFonts w:hint="eastAsia"/>
          <w:lang w:val="zh-CN"/>
        </w:rPr>
        <w:t>(</w:t>
      </w:r>
      <w:r>
        <w:rPr>
          <w:lang w:val="zh-CN"/>
        </w:rPr>
        <w:t>int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保存到对应的变量中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输出结果如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提示姓名是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类型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需要使用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next</w:t>
      </w:r>
      <w:r>
        <w:rPr>
          <w:lang w:val="zh-CN"/>
        </w:rPr>
        <w:t>()</w:t>
      </w:r>
      <w:r>
        <w:rPr>
          <w:lang w:val="zh-CN"/>
        </w:rPr>
        <w:t>方法</w:t>
      </w:r>
      <w:r>
        <w:rPr>
          <w:rFonts w:hint="eastAsia"/>
          <w:lang w:val="zh-CN"/>
        </w:rPr>
        <w:t>.)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32A78" w:rsidRDefault="001924B0">
      <w:pPr>
        <w:pStyle w:val="a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对象</w:t>
      </w:r>
    </w:p>
    <w:p w:rsidR="00C32A78" w:rsidRDefault="001924B0">
      <w:pPr>
        <w:pStyle w:val="a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获取输入的姓名</w:t>
      </w:r>
    </w:p>
    <w:p w:rsidR="00C32A78" w:rsidRDefault="001924B0">
      <w:pPr>
        <w:pStyle w:val="a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获取输入的年龄</w:t>
      </w:r>
    </w:p>
    <w:p w:rsidR="00C32A78" w:rsidRDefault="001924B0">
      <w:pPr>
        <w:pStyle w:val="a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获取输入的身高</w:t>
      </w:r>
    </w:p>
    <w:p w:rsidR="00C32A78" w:rsidRDefault="00694323">
      <w:pPr>
        <w:pStyle w:val="a9"/>
        <w:numPr>
          <w:ilvl w:val="0"/>
          <w:numId w:val="4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5450C8" wp14:editId="79AC0BB4">
            <wp:simplePos x="0" y="0"/>
            <wp:positionH relativeFrom="column">
              <wp:posOffset>28575</wp:posOffset>
            </wp:positionH>
            <wp:positionV relativeFrom="paragraph">
              <wp:posOffset>352425</wp:posOffset>
            </wp:positionV>
            <wp:extent cx="5267325" cy="4162425"/>
            <wp:effectExtent l="0" t="0" r="0" b="0"/>
            <wp:wrapTopAndBottom/>
            <wp:docPr id="3" name="图片 3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4B0">
        <w:rPr>
          <w:rFonts w:hint="eastAsia"/>
          <w:lang w:val="zh-CN"/>
        </w:rPr>
        <w:t>按照格式输出</w:t>
      </w:r>
      <w:r w:rsidR="001924B0">
        <w:rPr>
          <w:rFonts w:hint="eastAsia"/>
          <w:lang w:val="zh-CN"/>
        </w:rPr>
        <w:t>,</w:t>
      </w:r>
      <w:r w:rsidR="001924B0">
        <w:rPr>
          <w:rFonts w:hint="eastAsia"/>
          <w:lang w:val="zh-CN"/>
        </w:rPr>
        <w:t>注意字符串和变量的拼接</w:t>
      </w:r>
    </w:p>
    <w:p w:rsidR="00C32A78" w:rsidRDefault="001924B0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4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32A78" w:rsidRPr="00EF4255" w:rsidRDefault="001924B0"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初始化值为</w:t>
      </w:r>
      <w:r>
        <w:rPr>
          <w:rFonts w:hint="eastAsia"/>
          <w:lang w:val="zh-CN"/>
        </w:rPr>
        <w:t>123,</w:t>
      </w:r>
      <w:r>
        <w:rPr>
          <w:rFonts w:hint="eastAsia"/>
          <w:lang w:val="zh-CN"/>
        </w:rPr>
        <w:t>求这个数的个位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十位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百位分别是多少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输出结果</w:t>
      </w:r>
      <w:r>
        <w:rPr>
          <w:rFonts w:hint="eastAsia"/>
          <w:lang w:val="zh-CN"/>
        </w:rPr>
        <w:t>: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32A78" w:rsidRDefault="001924B0">
      <w:pPr>
        <w:pStyle w:val="a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定义变量初始化值为</w:t>
      </w:r>
      <w:r>
        <w:rPr>
          <w:rFonts w:hint="eastAsia"/>
          <w:lang w:val="zh-CN"/>
        </w:rPr>
        <w:t>123</w:t>
      </w:r>
    </w:p>
    <w:p w:rsidR="00C32A78" w:rsidRDefault="001924B0">
      <w:pPr>
        <w:pStyle w:val="a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模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获取个位</w:t>
      </w:r>
    </w:p>
    <w:p w:rsidR="00C32A78" w:rsidRDefault="001924B0">
      <w:pPr>
        <w:pStyle w:val="a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先除以</w:t>
      </w:r>
      <w:r>
        <w:rPr>
          <w:rFonts w:hint="eastAsia"/>
          <w:lang w:val="zh-CN"/>
        </w:rPr>
        <w:t>10,</w:t>
      </w:r>
      <w:r>
        <w:rPr>
          <w:rFonts w:hint="eastAsia"/>
          <w:lang w:val="zh-CN"/>
        </w:rPr>
        <w:t>再模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获取到十位</w:t>
      </w:r>
    </w:p>
    <w:p w:rsidR="00C32A78" w:rsidRDefault="001924B0">
      <w:pPr>
        <w:pStyle w:val="a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除以</w:t>
      </w:r>
      <w:r>
        <w:rPr>
          <w:rFonts w:hint="eastAsia"/>
          <w:lang w:val="zh-CN"/>
        </w:rPr>
        <w:t>100</w:t>
      </w:r>
      <w:r>
        <w:rPr>
          <w:rFonts w:hint="eastAsia"/>
          <w:lang w:val="zh-CN"/>
        </w:rPr>
        <w:t>获取到百位</w:t>
      </w:r>
    </w:p>
    <w:p w:rsidR="00C32A78" w:rsidRDefault="001924B0">
      <w:pPr>
        <w:pStyle w:val="a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输出结果</w:t>
      </w:r>
    </w:p>
    <w:p w:rsidR="00C32A78" w:rsidRDefault="00EF4255">
      <w:pPr>
        <w:rPr>
          <w:lang w:val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668636" wp14:editId="0337792B">
            <wp:simplePos x="0" y="0"/>
            <wp:positionH relativeFrom="column">
              <wp:posOffset>-142875</wp:posOffset>
            </wp:positionH>
            <wp:positionV relativeFrom="paragraph">
              <wp:posOffset>47625</wp:posOffset>
            </wp:positionV>
            <wp:extent cx="5267325" cy="3867150"/>
            <wp:effectExtent l="0" t="0" r="0" b="0"/>
            <wp:wrapTopAndBottom/>
            <wp:docPr id="4" name="图片 4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A78" w:rsidRDefault="001924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32A78" w:rsidRDefault="001924B0">
      <w:pPr>
        <w:rPr>
          <w:lang w:val="zh-CN"/>
        </w:rPr>
      </w:pPr>
      <w:r>
        <w:rPr>
          <w:rFonts w:hint="eastAsia"/>
          <w:lang w:val="zh-CN"/>
        </w:rPr>
        <w:t>键盘录入一个长方形的长和宽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长和宽为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</w:t>
      </w:r>
      <w:r>
        <w:rPr>
          <w:rFonts w:hint="eastAsia"/>
          <w:lang w:val="zh-CN"/>
        </w:rPr>
        <w:t>),</w:t>
      </w:r>
      <w:r>
        <w:rPr>
          <w:rFonts w:hint="eastAsia"/>
          <w:lang w:val="zh-CN"/>
        </w:rPr>
        <w:t>计算长方形的面积和周长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C32A78" w:rsidRDefault="001924B0">
      <w:pPr>
        <w:pStyle w:val="a9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使用输出语句提示用户输入长方形的长</w:t>
      </w:r>
    </w:p>
    <w:p w:rsidR="00C32A78" w:rsidRDefault="001924B0">
      <w:pPr>
        <w:pStyle w:val="a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类录入长方形的长</w:t>
      </w:r>
    </w:p>
    <w:p w:rsidR="00C32A78" w:rsidRDefault="001924B0">
      <w:pPr>
        <w:pStyle w:val="a9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使用输出语句提示用户输入长方形的宽</w:t>
      </w:r>
    </w:p>
    <w:p w:rsidR="00C32A78" w:rsidRDefault="001924B0">
      <w:pPr>
        <w:pStyle w:val="a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类录入长方形的宽</w:t>
      </w:r>
    </w:p>
    <w:p w:rsidR="00C32A78" w:rsidRDefault="001924B0">
      <w:pPr>
        <w:pStyle w:val="a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lang w:val="zh-CN"/>
        </w:rPr>
        <w:t>变</w:t>
      </w:r>
      <w:r>
        <w:rPr>
          <w:lang w:val="zh-CN"/>
        </w:rPr>
        <w:t>量保存长方形的面积</w:t>
      </w:r>
      <w:r>
        <w:rPr>
          <w:rFonts w:hint="eastAsia"/>
          <w:lang w:val="zh-CN"/>
        </w:rPr>
        <w:t>,</w:t>
      </w:r>
      <w:r>
        <w:rPr>
          <w:lang w:val="zh-CN"/>
        </w:rPr>
        <w:t>面积</w:t>
      </w:r>
      <w:r>
        <w:rPr>
          <w:rFonts w:hint="eastAsia"/>
          <w:lang w:val="zh-CN"/>
        </w:rPr>
        <w:t>=</w:t>
      </w:r>
      <w:r>
        <w:rPr>
          <w:lang w:val="zh-CN"/>
        </w:rPr>
        <w:t>长</w:t>
      </w:r>
      <w:r>
        <w:rPr>
          <w:rFonts w:hint="eastAsia"/>
          <w:lang w:val="zh-CN"/>
        </w:rPr>
        <w:t>*</w:t>
      </w:r>
      <w:r>
        <w:rPr>
          <w:lang w:val="zh-CN"/>
        </w:rPr>
        <w:t>宽</w:t>
      </w:r>
    </w:p>
    <w:p w:rsidR="00C32A78" w:rsidRDefault="00EF4255">
      <w:pPr>
        <w:pStyle w:val="a9"/>
        <w:numPr>
          <w:ilvl w:val="0"/>
          <w:numId w:val="6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45FB51" wp14:editId="68C702E7">
            <wp:simplePos x="0" y="0"/>
            <wp:positionH relativeFrom="column">
              <wp:posOffset>-171450</wp:posOffset>
            </wp:positionH>
            <wp:positionV relativeFrom="paragraph">
              <wp:posOffset>927100</wp:posOffset>
            </wp:positionV>
            <wp:extent cx="5267325" cy="5086350"/>
            <wp:effectExtent l="0" t="0" r="0" b="0"/>
            <wp:wrapTopAndBottom/>
            <wp:docPr id="5" name="图片 5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4B0">
        <w:rPr>
          <w:rFonts w:hint="eastAsia"/>
          <w:lang w:val="zh-CN"/>
        </w:rPr>
        <w:t>定</w:t>
      </w:r>
      <w:r w:rsidR="001924B0">
        <w:rPr>
          <w:rFonts w:hint="eastAsia"/>
          <w:lang w:val="zh-CN"/>
        </w:rPr>
        <w:t>义</w:t>
      </w:r>
      <w:r w:rsidR="001924B0">
        <w:rPr>
          <w:lang w:val="zh-CN"/>
        </w:rPr>
        <w:t>变量保存长方形的</w:t>
      </w:r>
      <w:r w:rsidR="001924B0">
        <w:rPr>
          <w:rFonts w:hint="eastAsia"/>
          <w:lang w:val="zh-CN"/>
        </w:rPr>
        <w:t>周长</w:t>
      </w:r>
      <w:r w:rsidR="001924B0">
        <w:rPr>
          <w:rFonts w:hint="eastAsia"/>
          <w:lang w:val="zh-CN"/>
        </w:rPr>
        <w:t>,</w:t>
      </w:r>
      <w:r w:rsidR="001924B0">
        <w:rPr>
          <w:rFonts w:hint="eastAsia"/>
          <w:lang w:val="zh-CN"/>
        </w:rPr>
        <w:t>周长</w:t>
      </w:r>
      <w:r w:rsidR="001924B0">
        <w:rPr>
          <w:rFonts w:hint="eastAsia"/>
          <w:lang w:val="zh-CN"/>
        </w:rPr>
        <w:t>=(</w:t>
      </w:r>
      <w:r w:rsidR="001924B0">
        <w:rPr>
          <w:lang w:val="zh-CN"/>
        </w:rPr>
        <w:t>长</w:t>
      </w:r>
      <w:r w:rsidR="001924B0">
        <w:rPr>
          <w:rFonts w:hint="eastAsia"/>
          <w:lang w:val="zh-CN"/>
        </w:rPr>
        <w:t>+</w:t>
      </w:r>
      <w:r w:rsidR="001924B0">
        <w:rPr>
          <w:lang w:val="zh-CN"/>
        </w:rPr>
        <w:t>宽</w:t>
      </w:r>
      <w:r w:rsidR="001924B0">
        <w:rPr>
          <w:rFonts w:hint="eastAsia"/>
          <w:lang w:val="zh-CN"/>
        </w:rPr>
        <w:t>)*</w:t>
      </w:r>
      <w:r w:rsidR="001924B0">
        <w:rPr>
          <w:lang w:val="zh-CN"/>
        </w:rPr>
        <w:t>2</w:t>
      </w:r>
    </w:p>
    <w:p w:rsidR="00C32A78" w:rsidRDefault="001924B0">
      <w:pPr>
        <w:pStyle w:val="a9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使用输出语句输出</w:t>
      </w:r>
      <w:r>
        <w:rPr>
          <w:rFonts w:hint="eastAsia"/>
          <w:lang w:val="zh-CN"/>
        </w:rPr>
        <w:t>面和</w:t>
      </w:r>
      <w:r>
        <w:rPr>
          <w:lang w:val="zh-CN"/>
        </w:rPr>
        <w:t>和周长</w:t>
      </w:r>
    </w:p>
    <w:p w:rsidR="00C32A78" w:rsidRDefault="001924B0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6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32A78" w:rsidRDefault="001924B0">
      <w:pPr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a,</w:t>
      </w: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b</w:t>
      </w:r>
      <w:r>
        <w:rPr>
          <w:lang w:val="zh-CN"/>
        </w:rPr>
        <w:t>,</w:t>
      </w:r>
      <w:r>
        <w:rPr>
          <w:lang w:val="zh-CN"/>
        </w:rPr>
        <w:t>使用三元运算符判断如果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大于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返回</w:t>
      </w:r>
      <w:r>
        <w:rPr>
          <w:rFonts w:hint="eastAsia"/>
          <w:lang w:val="zh-CN"/>
        </w:rPr>
        <w:t>a</w:t>
      </w:r>
      <w:r>
        <w:rPr>
          <w:lang w:val="zh-CN"/>
        </w:rPr>
        <w:t>与</w:t>
      </w:r>
      <w:r>
        <w:rPr>
          <w:lang w:val="zh-CN"/>
        </w:rPr>
        <w:t>b</w:t>
      </w:r>
      <w:r>
        <w:rPr>
          <w:lang w:val="zh-CN"/>
        </w:rPr>
        <w:t>的和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否则返回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与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的乘积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打印结果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32A78" w:rsidRDefault="001924B0">
      <w:pPr>
        <w:pStyle w:val="a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定义变量</w:t>
      </w:r>
      <w:r>
        <w:rPr>
          <w:rFonts w:hint="eastAsia"/>
          <w:lang w:val="zh-CN"/>
        </w:rPr>
        <w:t>a</w:t>
      </w:r>
    </w:p>
    <w:p w:rsidR="00C32A78" w:rsidRDefault="001924B0">
      <w:pPr>
        <w:pStyle w:val="a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定义变量</w:t>
      </w:r>
      <w:r>
        <w:rPr>
          <w:rFonts w:hint="eastAsia"/>
          <w:lang w:val="zh-CN"/>
        </w:rPr>
        <w:t>b</w:t>
      </w:r>
    </w:p>
    <w:p w:rsidR="00C32A78" w:rsidRDefault="001924B0">
      <w:pPr>
        <w:pStyle w:val="a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使用三元运算符判断</w:t>
      </w:r>
    </w:p>
    <w:p w:rsidR="00C32A78" w:rsidRDefault="001924B0">
      <w:pPr>
        <w:pStyle w:val="a9"/>
        <w:numPr>
          <w:ilvl w:val="0"/>
          <w:numId w:val="7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打印结果</w:t>
      </w:r>
    </w:p>
    <w:p w:rsidR="00EF4255" w:rsidRDefault="00EF4255" w:rsidP="00EF4255">
      <w:pPr>
        <w:rPr>
          <w:rFonts w:hint="eastAsia"/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CD48AC3" wp14:editId="60DC428A">
            <wp:simplePos x="0" y="0"/>
            <wp:positionH relativeFrom="column">
              <wp:posOffset>-85725</wp:posOffset>
            </wp:positionH>
            <wp:positionV relativeFrom="paragraph">
              <wp:posOffset>180975</wp:posOffset>
            </wp:positionV>
            <wp:extent cx="5276850" cy="4162425"/>
            <wp:effectExtent l="0" t="0" r="0" b="0"/>
            <wp:wrapTopAndBottom/>
            <wp:docPr id="7" name="图片 7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255" w:rsidRDefault="00EF4255" w:rsidP="00EF4255">
      <w:pPr>
        <w:rPr>
          <w:rFonts w:hint="eastAsia"/>
          <w:lang w:val="zh-CN"/>
        </w:rPr>
      </w:pPr>
    </w:p>
    <w:p w:rsidR="00EF4255" w:rsidRPr="00EF4255" w:rsidRDefault="00EF4255" w:rsidP="00EF4255">
      <w:pPr>
        <w:rPr>
          <w:lang w:val="zh-CN"/>
        </w:rPr>
      </w:pPr>
    </w:p>
    <w:p w:rsidR="00C32A78" w:rsidRDefault="001924B0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7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32A78" w:rsidRDefault="001924B0">
      <w:pPr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i,</w:t>
      </w:r>
      <w:r>
        <w:rPr>
          <w:rFonts w:hint="eastAsia"/>
          <w:lang w:val="zh-CN"/>
        </w:rPr>
        <w:t>初始化值为</w:t>
      </w:r>
      <w:r>
        <w:rPr>
          <w:rFonts w:hint="eastAsia"/>
          <w:lang w:val="zh-CN"/>
        </w:rPr>
        <w:t>5.</w:t>
      </w:r>
      <w:r>
        <w:rPr>
          <w:rFonts w:hint="eastAsia"/>
          <w:lang w:val="zh-CN"/>
        </w:rPr>
        <w:t>再定义</w:t>
      </w:r>
      <w:r>
        <w:rPr>
          <w:rFonts w:hint="eastAsia"/>
          <w:lang w:val="zh-CN"/>
        </w:rPr>
        <w:t>double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d</w:t>
      </w:r>
      <w:r>
        <w:rPr>
          <w:lang w:val="zh-CN"/>
        </w:rPr>
        <w:t xml:space="preserve"> ,</w:t>
      </w:r>
      <w:r>
        <w:rPr>
          <w:lang w:val="zh-CN"/>
        </w:rPr>
        <w:t>初始化值为</w:t>
      </w:r>
      <w:r>
        <w:rPr>
          <w:rFonts w:hint="eastAsia"/>
          <w:lang w:val="zh-CN"/>
        </w:rPr>
        <w:t>3.</w:t>
      </w:r>
      <w:r>
        <w:rPr>
          <w:lang w:val="zh-CN"/>
        </w:rPr>
        <w:t>14</w:t>
      </w:r>
      <w:r>
        <w:rPr>
          <w:rFonts w:hint="eastAsia"/>
          <w:lang w:val="zh-CN"/>
        </w:rPr>
        <w:t>.</w:t>
      </w:r>
      <w:r>
        <w:rPr>
          <w:lang w:val="zh-CN"/>
        </w:rPr>
        <w:t>将变量</w:t>
      </w:r>
      <w:r>
        <w:rPr>
          <w:lang w:val="zh-CN"/>
        </w:rPr>
        <w:t>i</w:t>
      </w:r>
      <w:r>
        <w:rPr>
          <w:lang w:val="zh-CN"/>
        </w:rPr>
        <w:t>和变量</w:t>
      </w:r>
      <w:r>
        <w:rPr>
          <w:lang w:val="zh-CN"/>
        </w:rPr>
        <w:t>d</w:t>
      </w:r>
      <w:r>
        <w:rPr>
          <w:lang w:val="zh-CN"/>
        </w:rPr>
        <w:t>相加再赋值给另一个</w:t>
      </w:r>
      <w:r>
        <w:rPr>
          <w:lang w:val="zh-CN"/>
        </w:rPr>
        <w:t>short</w:t>
      </w:r>
      <w:r>
        <w:rPr>
          <w:lang w:val="zh-CN"/>
        </w:rPr>
        <w:t>类型的变量</w:t>
      </w:r>
      <w:r>
        <w:rPr>
          <w:lang w:val="zh-CN"/>
        </w:rPr>
        <w:t>s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输出</w:t>
      </w:r>
      <w:r>
        <w:rPr>
          <w:rFonts w:hint="eastAsia"/>
          <w:lang w:val="zh-CN"/>
        </w:rPr>
        <w:t>s</w:t>
      </w:r>
      <w:r>
        <w:rPr>
          <w:rFonts w:hint="eastAsia"/>
          <w:lang w:val="zh-CN"/>
        </w:rPr>
        <w:t>的值</w:t>
      </w:r>
      <w:r>
        <w:rPr>
          <w:rFonts w:hint="eastAsia"/>
          <w:lang w:val="zh-CN"/>
        </w:rPr>
        <w:t>.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32A78" w:rsidRDefault="001924B0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i,</w:t>
      </w:r>
      <w:r>
        <w:rPr>
          <w:rFonts w:hint="eastAsia"/>
          <w:lang w:val="zh-CN"/>
        </w:rPr>
        <w:t>初始化值为</w:t>
      </w:r>
      <w:r>
        <w:rPr>
          <w:rFonts w:hint="eastAsia"/>
          <w:lang w:val="zh-CN"/>
        </w:rPr>
        <w:t>5</w:t>
      </w:r>
    </w:p>
    <w:p w:rsidR="00C32A78" w:rsidRDefault="001924B0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double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d</w:t>
      </w:r>
      <w:r>
        <w:rPr>
          <w:lang w:val="zh-CN"/>
        </w:rPr>
        <w:t xml:space="preserve"> ,</w:t>
      </w:r>
      <w:r>
        <w:rPr>
          <w:lang w:val="zh-CN"/>
        </w:rPr>
        <w:t>初始化值为</w:t>
      </w:r>
      <w:r>
        <w:rPr>
          <w:rFonts w:hint="eastAsia"/>
          <w:lang w:val="zh-CN"/>
        </w:rPr>
        <w:t>3.</w:t>
      </w:r>
      <w:r>
        <w:rPr>
          <w:lang w:val="zh-CN"/>
        </w:rPr>
        <w:t>14</w:t>
      </w:r>
    </w:p>
    <w:p w:rsidR="00C32A78" w:rsidRDefault="001924B0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将变量</w:t>
      </w:r>
      <w:r>
        <w:rPr>
          <w:lang w:val="zh-CN"/>
        </w:rPr>
        <w:t>i</w:t>
      </w:r>
      <w:r>
        <w:rPr>
          <w:lang w:val="zh-CN"/>
        </w:rPr>
        <w:t>和变量</w:t>
      </w:r>
      <w:r>
        <w:rPr>
          <w:lang w:val="zh-CN"/>
        </w:rPr>
        <w:t>d</w:t>
      </w:r>
      <w:r>
        <w:rPr>
          <w:lang w:val="zh-CN"/>
        </w:rPr>
        <w:t>相加再赋值给另一个</w:t>
      </w:r>
      <w:r>
        <w:rPr>
          <w:lang w:val="zh-CN"/>
        </w:rPr>
        <w:t>short</w:t>
      </w:r>
      <w:r>
        <w:rPr>
          <w:lang w:val="zh-CN"/>
        </w:rPr>
        <w:t>类型的变量</w:t>
      </w:r>
      <w:r>
        <w:rPr>
          <w:lang w:val="zh-CN"/>
        </w:rPr>
        <w:t>s</w:t>
      </w:r>
    </w:p>
    <w:p w:rsidR="00C32A78" w:rsidRDefault="001924B0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使用输出语句输出</w:t>
      </w:r>
      <w:r>
        <w:rPr>
          <w:rFonts w:hint="eastAsia"/>
          <w:lang w:val="zh-CN"/>
        </w:rPr>
        <w:t>s</w:t>
      </w:r>
      <w:r>
        <w:rPr>
          <w:rFonts w:hint="eastAsia"/>
          <w:lang w:val="zh-CN"/>
        </w:rPr>
        <w:t>的值</w:t>
      </w:r>
    </w:p>
    <w:p w:rsidR="00C32A78" w:rsidRDefault="00C32A78">
      <w:pPr>
        <w:rPr>
          <w:rFonts w:hint="eastAsia"/>
          <w:lang w:val="zh-CN"/>
        </w:rPr>
      </w:pPr>
    </w:p>
    <w:p w:rsidR="003E50A1" w:rsidRDefault="003E50A1">
      <w:pPr>
        <w:rPr>
          <w:rFonts w:hint="eastAsia"/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6BC3ECBE" wp14:editId="565E2C15">
            <wp:simplePos x="0" y="0"/>
            <wp:positionH relativeFrom="column">
              <wp:posOffset>9525</wp:posOffset>
            </wp:positionH>
            <wp:positionV relativeFrom="paragraph">
              <wp:posOffset>209550</wp:posOffset>
            </wp:positionV>
            <wp:extent cx="5267325" cy="4333875"/>
            <wp:effectExtent l="0" t="0" r="0" b="0"/>
            <wp:wrapTopAndBottom/>
            <wp:docPr id="8" name="图片 8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0A1" w:rsidRDefault="003E50A1">
      <w:pPr>
        <w:rPr>
          <w:lang w:val="zh-CN"/>
        </w:rPr>
      </w:pPr>
    </w:p>
    <w:p w:rsidR="00C32A78" w:rsidRDefault="003E50A1">
      <w:pPr>
        <w:pStyle w:val="1"/>
        <w:rPr>
          <w:lang w:val="zh-CN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9AB1E5F" wp14:editId="14B8F948">
            <wp:simplePos x="0" y="0"/>
            <wp:positionH relativeFrom="column">
              <wp:posOffset>3175</wp:posOffset>
            </wp:positionH>
            <wp:positionV relativeFrom="paragraph">
              <wp:posOffset>4067175</wp:posOffset>
            </wp:positionV>
            <wp:extent cx="5111750" cy="4695825"/>
            <wp:effectExtent l="0" t="0" r="0" b="0"/>
            <wp:wrapTopAndBottom/>
            <wp:docPr id="9" name="图片 9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4B0">
        <w:rPr>
          <w:rFonts w:hint="eastAsia"/>
          <w:lang w:val="zh-CN"/>
        </w:rPr>
        <w:t>扩展案例</w:t>
      </w:r>
    </w:p>
    <w:p w:rsidR="00C32A78" w:rsidRDefault="001924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32A78" w:rsidRDefault="001924B0">
      <w:pPr>
        <w:rPr>
          <w:lang w:val="zh-CN"/>
        </w:rPr>
      </w:pPr>
      <w:r>
        <w:rPr>
          <w:rFonts w:hint="eastAsia"/>
          <w:lang w:val="zh-CN"/>
        </w:rPr>
        <w:t>键盘录入两个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类型的数据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交换这两个变量的值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并输出交换后的值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32A78" w:rsidRDefault="001924B0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对象</w:t>
      </w:r>
    </w:p>
    <w:p w:rsidR="00C32A78" w:rsidRDefault="001924B0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录入第一个数据</w:t>
      </w:r>
    </w:p>
    <w:p w:rsidR="00C32A78" w:rsidRDefault="001924B0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录入第二个数据</w:t>
      </w:r>
    </w:p>
    <w:p w:rsidR="00C32A78" w:rsidRDefault="001924B0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定义一个临时变量</w:t>
      </w:r>
      <w:r>
        <w:rPr>
          <w:rFonts w:hint="eastAsia"/>
          <w:lang w:val="zh-CN"/>
        </w:rPr>
        <w:t>temp,</w:t>
      </w:r>
      <w:r>
        <w:rPr>
          <w:rFonts w:hint="eastAsia"/>
          <w:lang w:val="zh-CN"/>
        </w:rPr>
        <w:t>保存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的值</w:t>
      </w:r>
    </w:p>
    <w:p w:rsidR="00C32A78" w:rsidRDefault="001924B0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的值赋值给</w:t>
      </w:r>
      <w:r>
        <w:rPr>
          <w:rFonts w:hint="eastAsia"/>
          <w:lang w:val="zh-CN"/>
        </w:rPr>
        <w:t>a</w:t>
      </w:r>
    </w:p>
    <w:p w:rsidR="00C32A78" w:rsidRDefault="001924B0">
      <w:pPr>
        <w:pStyle w:val="a9"/>
        <w:numPr>
          <w:ilvl w:val="0"/>
          <w:numId w:val="9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将临时变量</w:t>
      </w:r>
      <w:r>
        <w:rPr>
          <w:rFonts w:hint="eastAsia"/>
          <w:lang w:val="zh-CN"/>
        </w:rPr>
        <w:t>temp</w:t>
      </w:r>
      <w:r>
        <w:rPr>
          <w:rFonts w:hint="eastAsia"/>
          <w:lang w:val="zh-CN"/>
        </w:rPr>
        <w:t>的值赋值给</w:t>
      </w:r>
      <w:r>
        <w:rPr>
          <w:rFonts w:hint="eastAsia"/>
          <w:lang w:val="zh-CN"/>
        </w:rPr>
        <w:t>b</w:t>
      </w:r>
    </w:p>
    <w:p w:rsidR="003E50A1" w:rsidRDefault="003E50A1" w:rsidP="003E50A1">
      <w:pPr>
        <w:rPr>
          <w:rFonts w:hint="eastAsia"/>
          <w:lang w:val="zh-CN"/>
        </w:rPr>
      </w:pPr>
    </w:p>
    <w:p w:rsidR="003E50A1" w:rsidRPr="003E50A1" w:rsidRDefault="003E50A1" w:rsidP="003E50A1">
      <w:pPr>
        <w:rPr>
          <w:lang w:val="zh-CN"/>
        </w:rPr>
      </w:pPr>
    </w:p>
    <w:p w:rsidR="00C32A78" w:rsidRDefault="001924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32A78" w:rsidRDefault="001924B0">
      <w:pPr>
        <w:rPr>
          <w:lang w:val="zh-CN"/>
        </w:rPr>
      </w:pP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前面</w:t>
      </w:r>
      <w:r>
        <w:rPr>
          <w:rFonts w:hint="eastAsia"/>
          <w:lang w:val="zh-CN"/>
        </w:rPr>
        <w:t>5km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速度为</w:t>
      </w:r>
      <w:r>
        <w:rPr>
          <w:rFonts w:hint="eastAsia"/>
          <w:lang w:val="zh-CN"/>
        </w:rPr>
        <w:t>1km/h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速度为</w:t>
      </w:r>
      <w:r>
        <w:rPr>
          <w:rFonts w:hint="eastAsia"/>
          <w:lang w:val="zh-CN"/>
        </w:rPr>
        <w:t>2km/h</w:t>
      </w:r>
      <w:r>
        <w:rPr>
          <w:rFonts w:hint="eastAsia"/>
          <w:lang w:val="zh-CN"/>
        </w:rPr>
        <w:t>，求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多久能赶上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。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32A78" w:rsidRDefault="001924B0">
      <w:pPr>
        <w:pStyle w:val="a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计算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与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的速度差</w:t>
      </w:r>
    </w:p>
    <w:p w:rsidR="00C32A78" w:rsidRDefault="001924B0">
      <w:pPr>
        <w:pStyle w:val="a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时间</w:t>
      </w:r>
      <w:r>
        <w:rPr>
          <w:rFonts w:hint="eastAsia"/>
          <w:lang w:val="zh-CN"/>
        </w:rPr>
        <w:t xml:space="preserve"> = </w:t>
      </w:r>
      <w:r>
        <w:rPr>
          <w:rFonts w:hint="eastAsia"/>
          <w:lang w:val="zh-CN"/>
        </w:rPr>
        <w:t>路程</w:t>
      </w:r>
      <w:r>
        <w:rPr>
          <w:rFonts w:hint="eastAsia"/>
          <w:lang w:val="zh-CN"/>
        </w:rPr>
        <w:t xml:space="preserve"> / </w:t>
      </w:r>
      <w:r>
        <w:rPr>
          <w:rFonts w:hint="eastAsia"/>
          <w:lang w:val="zh-CN"/>
        </w:rPr>
        <w:t>速度</w:t>
      </w:r>
    </w:p>
    <w:p w:rsidR="00C32A78" w:rsidRDefault="003E50A1">
      <w:pPr>
        <w:pStyle w:val="a9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17DE057B" wp14:editId="3B84FB67">
            <wp:simplePos x="0" y="0"/>
            <wp:positionH relativeFrom="column">
              <wp:posOffset>-342900</wp:posOffset>
            </wp:positionH>
            <wp:positionV relativeFrom="paragraph">
              <wp:posOffset>511175</wp:posOffset>
            </wp:positionV>
            <wp:extent cx="5276850" cy="4514850"/>
            <wp:effectExtent l="0" t="0" r="0" b="0"/>
            <wp:wrapTopAndBottom/>
            <wp:docPr id="10" name="图片 10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4B0">
        <w:rPr>
          <w:rFonts w:hint="eastAsia"/>
          <w:lang w:val="zh-CN"/>
        </w:rPr>
        <w:t>输出结果</w:t>
      </w:r>
    </w:p>
    <w:p w:rsidR="003E50A1" w:rsidRDefault="003E50A1" w:rsidP="003E50A1">
      <w:pPr>
        <w:rPr>
          <w:rFonts w:hint="eastAsia"/>
          <w:lang w:val="zh-CN"/>
        </w:rPr>
      </w:pPr>
    </w:p>
    <w:p w:rsidR="003E50A1" w:rsidRPr="003E50A1" w:rsidRDefault="003E50A1" w:rsidP="003E50A1">
      <w:pPr>
        <w:rPr>
          <w:lang w:val="zh-CN"/>
        </w:rPr>
      </w:pPr>
    </w:p>
    <w:p w:rsidR="00C32A78" w:rsidRDefault="001924B0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3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32A78" w:rsidRDefault="001924B0">
      <w:pPr>
        <w:rPr>
          <w:lang w:val="zh-CN"/>
        </w:rPr>
      </w:pPr>
      <w:r>
        <w:rPr>
          <w:rFonts w:hint="eastAsia"/>
          <w:lang w:val="zh-CN"/>
        </w:rPr>
        <w:t>看程序说结果，请不要提前运行？</w:t>
      </w:r>
    </w:p>
    <w:p w:rsidR="00C32A78" w:rsidRDefault="001924B0">
      <w:r>
        <w:rPr>
          <w:lang w:val="zh-CN"/>
        </w:rPr>
        <w:tab/>
      </w:r>
      <w:proofErr w:type="gramStart"/>
      <w:r>
        <w:t>public</w:t>
      </w:r>
      <w:proofErr w:type="gramEnd"/>
      <w:r>
        <w:t xml:space="preserve"> class Test03 {</w:t>
      </w:r>
    </w:p>
    <w:p w:rsidR="00C32A78" w:rsidRDefault="001924B0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32A78" w:rsidRDefault="001924B0"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 = 4;</w:t>
      </w:r>
    </w:p>
    <w:p w:rsidR="00C32A78" w:rsidRDefault="001924B0"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y = (--x)+(x--)+(x*10);</w:t>
      </w:r>
    </w:p>
    <w:p w:rsidR="00C32A78" w:rsidRDefault="001924B0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"x = " + x + ",y = </w:t>
      </w:r>
      <w:r>
        <w:t>" + y);</w:t>
      </w:r>
    </w:p>
    <w:p w:rsidR="00C32A78" w:rsidRDefault="001924B0">
      <w:pPr>
        <w:rPr>
          <w:lang w:val="zh-CN"/>
        </w:rPr>
      </w:pPr>
      <w:r>
        <w:tab/>
      </w:r>
      <w:r>
        <w:tab/>
      </w:r>
      <w:r>
        <w:rPr>
          <w:lang w:val="zh-CN"/>
        </w:rPr>
        <w:t>}</w:t>
      </w:r>
    </w:p>
    <w:p w:rsidR="00630472" w:rsidRPr="00630472" w:rsidRDefault="001924B0">
      <w:pPr>
        <w:rPr>
          <w:lang w:val="zh-CN"/>
        </w:rPr>
      </w:pPr>
      <w:r>
        <w:rPr>
          <w:lang w:val="zh-CN"/>
        </w:rPr>
        <w:tab/>
        <w:t>}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32A78" w:rsidRDefault="00630472">
      <w:pPr>
        <w:rPr>
          <w:lang w:val="zh-CN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x = 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26</w:t>
      </w:r>
    </w:p>
    <w:p w:rsidR="00C32A78" w:rsidRDefault="001924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32A78" w:rsidRDefault="001924B0">
      <w:pPr>
        <w:rPr>
          <w:lang w:val="zh-CN"/>
        </w:rPr>
      </w:pPr>
      <w:r>
        <w:rPr>
          <w:rFonts w:hint="eastAsia"/>
          <w:lang w:val="zh-CN"/>
        </w:rPr>
        <w:t>看程序说结果，请不要提前运行？</w:t>
      </w:r>
    </w:p>
    <w:p w:rsidR="00C32A78" w:rsidRDefault="001924B0">
      <w:r>
        <w:rPr>
          <w:lang w:val="zh-CN"/>
        </w:rPr>
        <w:tab/>
      </w:r>
      <w:proofErr w:type="gramStart"/>
      <w:r>
        <w:t>public</w:t>
      </w:r>
      <w:proofErr w:type="gramEnd"/>
      <w:r>
        <w:t xml:space="preserve"> class Test04 {</w:t>
      </w:r>
    </w:p>
    <w:p w:rsidR="00C32A78" w:rsidRDefault="001924B0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32A78" w:rsidRDefault="001924B0"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C32A78" w:rsidRDefault="001924B0"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 = 20;</w:t>
      </w:r>
    </w:p>
    <w:p w:rsidR="00C32A78" w:rsidRDefault="001924B0"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 = a + b++;</w:t>
      </w:r>
    </w:p>
    <w:p w:rsidR="00C32A78" w:rsidRDefault="001924B0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"b=" + b);</w:t>
      </w:r>
    </w:p>
    <w:p w:rsidR="00C32A78" w:rsidRDefault="001924B0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"x=" + x);</w:t>
      </w:r>
    </w:p>
    <w:p w:rsidR="00C32A78" w:rsidRDefault="001924B0">
      <w:pPr>
        <w:rPr>
          <w:lang w:val="zh-CN"/>
        </w:rPr>
      </w:pPr>
      <w:r>
        <w:tab/>
      </w:r>
      <w:r>
        <w:tab/>
      </w:r>
      <w:r>
        <w:rPr>
          <w:lang w:val="zh-CN"/>
        </w:rPr>
        <w:t>}</w:t>
      </w:r>
    </w:p>
    <w:p w:rsidR="00C32A78" w:rsidRDefault="001924B0">
      <w:pPr>
        <w:rPr>
          <w:lang w:val="zh-CN"/>
        </w:rPr>
      </w:pPr>
      <w:r>
        <w:rPr>
          <w:lang w:val="zh-CN"/>
        </w:rPr>
        <w:tab/>
        <w:t>}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30472" w:rsidRDefault="00630472" w:rsidP="006304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b=21</w:t>
      </w:r>
    </w:p>
    <w:p w:rsidR="00C32A78" w:rsidRPr="00630472" w:rsidRDefault="00630472" w:rsidP="006304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x=30</w:t>
      </w:r>
    </w:p>
    <w:p w:rsidR="00C32A78" w:rsidRDefault="001924B0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5</w:t>
      </w:r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32A78" w:rsidRDefault="001924B0">
      <w:pPr>
        <w:rPr>
          <w:lang w:val="zh-CN"/>
        </w:rPr>
      </w:pPr>
      <w:r>
        <w:rPr>
          <w:rFonts w:hint="eastAsia"/>
          <w:lang w:val="zh-CN"/>
        </w:rPr>
        <w:t>看程序说结果，请不要提前运行？</w:t>
      </w:r>
    </w:p>
    <w:p w:rsidR="00C32A78" w:rsidRDefault="001924B0">
      <w:r>
        <w:rPr>
          <w:lang w:val="zh-CN"/>
        </w:rPr>
        <w:tab/>
      </w:r>
      <w:proofErr w:type="gramStart"/>
      <w:r>
        <w:t>public</w:t>
      </w:r>
      <w:proofErr w:type="gramEnd"/>
      <w:r>
        <w:t xml:space="preserve"> class Test05 {</w:t>
      </w:r>
    </w:p>
    <w:p w:rsidR="00C32A78" w:rsidRDefault="001924B0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32A78" w:rsidRPr="001212C3" w:rsidRDefault="001924B0">
      <w:r>
        <w:tab/>
      </w:r>
      <w:r>
        <w:tab/>
      </w:r>
      <w:r>
        <w:tab/>
      </w:r>
      <w:proofErr w:type="gramStart"/>
      <w:r w:rsidRPr="001212C3">
        <w:t>short</w:t>
      </w:r>
      <w:proofErr w:type="gramEnd"/>
      <w:r w:rsidRPr="001212C3">
        <w:t xml:space="preserve"> s = 30;</w:t>
      </w:r>
    </w:p>
    <w:p w:rsidR="00C32A78" w:rsidRPr="001212C3" w:rsidRDefault="001924B0">
      <w:r w:rsidRPr="001212C3">
        <w:tab/>
      </w:r>
      <w:r w:rsidRPr="001212C3">
        <w:tab/>
      </w:r>
      <w:r w:rsidRPr="001212C3">
        <w:tab/>
      </w:r>
      <w:proofErr w:type="spellStart"/>
      <w:proofErr w:type="gramStart"/>
      <w:r w:rsidRPr="001212C3">
        <w:t>int</w:t>
      </w:r>
      <w:proofErr w:type="spellEnd"/>
      <w:proofErr w:type="gramEnd"/>
      <w:r w:rsidRPr="001212C3">
        <w:t xml:space="preserve"> i = 50;</w:t>
      </w:r>
    </w:p>
    <w:p w:rsidR="00C32A78" w:rsidRDefault="001924B0">
      <w:r w:rsidRPr="001212C3">
        <w:tab/>
      </w:r>
      <w:r w:rsidRPr="001212C3">
        <w:tab/>
      </w:r>
      <w:r w:rsidRPr="001212C3">
        <w:tab/>
      </w:r>
      <w:r>
        <w:t>s += i;</w:t>
      </w:r>
    </w:p>
    <w:p w:rsidR="00C32A78" w:rsidRDefault="001924B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"s="+s);</w:t>
      </w:r>
    </w:p>
    <w:p w:rsidR="00C32A78" w:rsidRDefault="001924B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C32A78" w:rsidRDefault="001924B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0;</w:t>
      </w:r>
    </w:p>
    <w:p w:rsidR="00C32A78" w:rsidRDefault="001924B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 = 0;</w:t>
      </w:r>
    </w:p>
    <w:p w:rsidR="00C32A78" w:rsidRDefault="001924B0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C32A78" w:rsidRDefault="001924B0">
      <w:r>
        <w:tab/>
      </w:r>
      <w:r>
        <w:tab/>
      </w:r>
      <w:r>
        <w:tab/>
        <w:t>a = x&gt;0 &amp; y++&gt;1;</w:t>
      </w:r>
    </w:p>
    <w:p w:rsidR="00C32A78" w:rsidRDefault="001924B0">
      <w:r>
        <w:tab/>
      </w:r>
      <w:r>
        <w:tab/>
      </w:r>
      <w:r>
        <w:tab/>
      </w:r>
      <w:proofErr w:type="spellStart"/>
      <w:proofErr w:type="gramStart"/>
      <w:r>
        <w:t>System.o</w:t>
      </w:r>
      <w:r>
        <w:t>ut.println</w:t>
      </w:r>
      <w:proofErr w:type="spellEnd"/>
      <w:r>
        <w:t>(</w:t>
      </w:r>
      <w:proofErr w:type="gramEnd"/>
      <w:r>
        <w:t>"a="+a);</w:t>
      </w:r>
    </w:p>
    <w:p w:rsidR="00C32A78" w:rsidRDefault="001924B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"y="+y);</w:t>
      </w:r>
    </w:p>
    <w:p w:rsidR="00C32A78" w:rsidRDefault="001924B0">
      <w:r>
        <w:tab/>
      </w:r>
      <w:r>
        <w:tab/>
      </w:r>
      <w:r>
        <w:tab/>
        <w:t>b = x&gt;0 &amp;&amp; z++&gt;1;</w:t>
      </w:r>
    </w:p>
    <w:p w:rsidR="00C32A78" w:rsidRDefault="001924B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"b="+b);</w:t>
      </w:r>
    </w:p>
    <w:p w:rsidR="00C32A78" w:rsidRDefault="001924B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"z="+z);</w:t>
      </w:r>
    </w:p>
    <w:p w:rsidR="00C32A78" w:rsidRDefault="001924B0">
      <w:r>
        <w:tab/>
      </w:r>
      <w:r>
        <w:tab/>
      </w:r>
      <w:r>
        <w:tab/>
        <w:t>a = x&gt;0 | y++&gt;1;</w:t>
      </w:r>
    </w:p>
    <w:p w:rsidR="00C32A78" w:rsidRDefault="001924B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"a="+a);</w:t>
      </w:r>
    </w:p>
    <w:p w:rsidR="00C32A78" w:rsidRDefault="001924B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"y="+y);</w:t>
      </w:r>
    </w:p>
    <w:p w:rsidR="00C32A78" w:rsidRDefault="001924B0">
      <w:r>
        <w:tab/>
      </w:r>
      <w:r>
        <w:tab/>
      </w:r>
      <w:r>
        <w:tab/>
        <w:t>b = x&gt;0 || z++&gt;1;</w:t>
      </w:r>
    </w:p>
    <w:p w:rsidR="00C32A78" w:rsidRDefault="001924B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"b="+b);</w:t>
      </w:r>
    </w:p>
    <w:p w:rsidR="00C32A78" w:rsidRDefault="001924B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"z="+z);</w:t>
      </w:r>
      <w:r>
        <w:tab/>
      </w:r>
      <w:r>
        <w:tab/>
      </w:r>
      <w:r>
        <w:tab/>
      </w:r>
    </w:p>
    <w:p w:rsidR="00C32A78" w:rsidRDefault="001924B0">
      <w:pPr>
        <w:rPr>
          <w:lang w:val="zh-CN"/>
        </w:rPr>
      </w:pPr>
      <w:r>
        <w:tab/>
      </w:r>
      <w:r>
        <w:tab/>
      </w:r>
      <w:r>
        <w:rPr>
          <w:lang w:val="zh-CN"/>
        </w:rPr>
        <w:t>}</w:t>
      </w:r>
    </w:p>
    <w:p w:rsidR="00C32A78" w:rsidRDefault="001924B0">
      <w:pPr>
        <w:rPr>
          <w:rFonts w:hint="eastAsia"/>
          <w:lang w:val="zh-CN"/>
        </w:rPr>
      </w:pPr>
      <w:r>
        <w:rPr>
          <w:lang w:val="zh-CN"/>
        </w:rPr>
        <w:tab/>
        <w:t>}</w:t>
      </w:r>
    </w:p>
    <w:p w:rsidR="00630472" w:rsidRDefault="00630472">
      <w:pPr>
        <w:rPr>
          <w:rFonts w:hint="eastAsia"/>
          <w:lang w:val="zh-CN"/>
        </w:rPr>
      </w:pPr>
    </w:p>
    <w:p w:rsidR="00630472" w:rsidRDefault="00630472">
      <w:pPr>
        <w:rPr>
          <w:rFonts w:hint="eastAsia"/>
          <w:lang w:val="zh-CN"/>
        </w:rPr>
      </w:pPr>
    </w:p>
    <w:p w:rsidR="00630472" w:rsidRDefault="00630472">
      <w:pPr>
        <w:rPr>
          <w:rFonts w:hint="eastAsia"/>
          <w:lang w:val="zh-CN"/>
        </w:rPr>
      </w:pPr>
    </w:p>
    <w:p w:rsidR="00630472" w:rsidRDefault="00630472">
      <w:pPr>
        <w:rPr>
          <w:rFonts w:hint="eastAsia"/>
          <w:lang w:val="zh-CN"/>
        </w:rPr>
      </w:pPr>
    </w:p>
    <w:p w:rsidR="00630472" w:rsidRDefault="00630472">
      <w:pPr>
        <w:rPr>
          <w:rFonts w:hint="eastAsia"/>
          <w:lang w:val="zh-CN"/>
        </w:rPr>
      </w:pPr>
    </w:p>
    <w:p w:rsidR="00630472" w:rsidRDefault="00630472">
      <w:pPr>
        <w:rPr>
          <w:lang w:val="zh-CN"/>
        </w:rPr>
      </w:pPr>
      <w:bookmarkStart w:id="0" w:name="_GoBack"/>
      <w:bookmarkEnd w:id="0"/>
    </w:p>
    <w:p w:rsidR="00C32A78" w:rsidRDefault="001924B0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630472" w:rsidRDefault="00630472" w:rsidP="006304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s=80</w:t>
      </w:r>
    </w:p>
    <w:p w:rsidR="00630472" w:rsidRDefault="00630472" w:rsidP="006304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a=false</w:t>
      </w:r>
    </w:p>
    <w:p w:rsidR="00630472" w:rsidRDefault="00630472" w:rsidP="006304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y=1</w:t>
      </w:r>
    </w:p>
    <w:p w:rsidR="00630472" w:rsidRDefault="00630472" w:rsidP="006304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b=false</w:t>
      </w:r>
    </w:p>
    <w:p w:rsidR="00630472" w:rsidRDefault="00630472" w:rsidP="006304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z=0</w:t>
      </w:r>
    </w:p>
    <w:p w:rsidR="00630472" w:rsidRDefault="00630472" w:rsidP="006304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a=false</w:t>
      </w:r>
    </w:p>
    <w:p w:rsidR="00630472" w:rsidRDefault="00630472" w:rsidP="006304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y=2</w:t>
      </w:r>
    </w:p>
    <w:p w:rsidR="00630472" w:rsidRDefault="00630472" w:rsidP="006304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b=false</w:t>
      </w:r>
    </w:p>
    <w:p w:rsidR="00C32A78" w:rsidRDefault="00630472" w:rsidP="00630472">
      <w:pPr>
        <w:rPr>
          <w:lang w:val="zh-CN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z=1</w:t>
      </w:r>
    </w:p>
    <w:sectPr w:rsidR="00C32A78">
      <w:footerReference w:type="default" r:id="rId1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4B0" w:rsidRDefault="001924B0">
      <w:pPr>
        <w:spacing w:line="240" w:lineRule="auto"/>
      </w:pPr>
      <w:r>
        <w:separator/>
      </w:r>
    </w:p>
  </w:endnote>
  <w:endnote w:type="continuationSeparator" w:id="0">
    <w:p w:rsidR="001924B0" w:rsidRDefault="001924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A78" w:rsidRDefault="00C32A7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4B0" w:rsidRDefault="001924B0">
      <w:pPr>
        <w:spacing w:line="240" w:lineRule="auto"/>
      </w:pPr>
      <w:r>
        <w:separator/>
      </w:r>
    </w:p>
  </w:footnote>
  <w:footnote w:type="continuationSeparator" w:id="0">
    <w:p w:rsidR="001924B0" w:rsidRDefault="001924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DD8"/>
    <w:multiLevelType w:val="multilevel"/>
    <w:tmpl w:val="09C44DD8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1168D"/>
    <w:multiLevelType w:val="multilevel"/>
    <w:tmpl w:val="1001168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2693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844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531202D"/>
    <w:multiLevelType w:val="multilevel"/>
    <w:tmpl w:val="4531202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E908C3"/>
    <w:multiLevelType w:val="multilevel"/>
    <w:tmpl w:val="47E908C3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A067DA"/>
    <w:multiLevelType w:val="multilevel"/>
    <w:tmpl w:val="48A067DA"/>
    <w:lvl w:ilvl="0">
      <w:start w:val="1"/>
      <w:numFmt w:val="decimal"/>
      <w:lvlText w:val="%1."/>
      <w:lvlJc w:val="left"/>
      <w:pPr>
        <w:ind w:left="429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6">
    <w:nsid w:val="52320A00"/>
    <w:multiLevelType w:val="multilevel"/>
    <w:tmpl w:val="52320A00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555B31"/>
    <w:multiLevelType w:val="multilevel"/>
    <w:tmpl w:val="60555B31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A07449"/>
    <w:multiLevelType w:val="multilevel"/>
    <w:tmpl w:val="61A07449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3152DB"/>
    <w:multiLevelType w:val="multilevel"/>
    <w:tmpl w:val="783152DB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234D"/>
    <w:rsid w:val="000152A1"/>
    <w:rsid w:val="000223BE"/>
    <w:rsid w:val="0002760D"/>
    <w:rsid w:val="000509D2"/>
    <w:rsid w:val="000647A1"/>
    <w:rsid w:val="00071BF1"/>
    <w:rsid w:val="000730EA"/>
    <w:rsid w:val="0008433B"/>
    <w:rsid w:val="0008624E"/>
    <w:rsid w:val="00086296"/>
    <w:rsid w:val="0009264A"/>
    <w:rsid w:val="000934DA"/>
    <w:rsid w:val="0009546C"/>
    <w:rsid w:val="000A0A5F"/>
    <w:rsid w:val="000B1757"/>
    <w:rsid w:val="000E2162"/>
    <w:rsid w:val="000E3DB9"/>
    <w:rsid w:val="000E6BF0"/>
    <w:rsid w:val="000E6E8F"/>
    <w:rsid w:val="001063B1"/>
    <w:rsid w:val="001116C7"/>
    <w:rsid w:val="00113784"/>
    <w:rsid w:val="00115E0F"/>
    <w:rsid w:val="00117FE1"/>
    <w:rsid w:val="001212C3"/>
    <w:rsid w:val="00123A55"/>
    <w:rsid w:val="0012446F"/>
    <w:rsid w:val="001328C8"/>
    <w:rsid w:val="00180E3C"/>
    <w:rsid w:val="00181DB6"/>
    <w:rsid w:val="00182752"/>
    <w:rsid w:val="0018522E"/>
    <w:rsid w:val="001924B0"/>
    <w:rsid w:val="0019523D"/>
    <w:rsid w:val="001A097B"/>
    <w:rsid w:val="001A12B7"/>
    <w:rsid w:val="001B3BA4"/>
    <w:rsid w:val="001B532F"/>
    <w:rsid w:val="001C0C22"/>
    <w:rsid w:val="001E3F7D"/>
    <w:rsid w:val="001F1952"/>
    <w:rsid w:val="001F4631"/>
    <w:rsid w:val="002014A3"/>
    <w:rsid w:val="00203578"/>
    <w:rsid w:val="00216CAD"/>
    <w:rsid w:val="00244B26"/>
    <w:rsid w:val="00260FDA"/>
    <w:rsid w:val="0027688B"/>
    <w:rsid w:val="00277762"/>
    <w:rsid w:val="00282FDF"/>
    <w:rsid w:val="00285F56"/>
    <w:rsid w:val="00296D6F"/>
    <w:rsid w:val="002A1B82"/>
    <w:rsid w:val="002A1FEA"/>
    <w:rsid w:val="002A5023"/>
    <w:rsid w:val="002A5D9B"/>
    <w:rsid w:val="002C2A94"/>
    <w:rsid w:val="002C6BA0"/>
    <w:rsid w:val="002E5838"/>
    <w:rsid w:val="002E65B3"/>
    <w:rsid w:val="00306C9D"/>
    <w:rsid w:val="00306DE0"/>
    <w:rsid w:val="00310732"/>
    <w:rsid w:val="003250C7"/>
    <w:rsid w:val="0032593D"/>
    <w:rsid w:val="003357E3"/>
    <w:rsid w:val="003369A9"/>
    <w:rsid w:val="003474FF"/>
    <w:rsid w:val="00347E92"/>
    <w:rsid w:val="00354D10"/>
    <w:rsid w:val="0036550E"/>
    <w:rsid w:val="003669B4"/>
    <w:rsid w:val="00380854"/>
    <w:rsid w:val="00391D83"/>
    <w:rsid w:val="003B0329"/>
    <w:rsid w:val="003C58C2"/>
    <w:rsid w:val="003E50A1"/>
    <w:rsid w:val="003E551A"/>
    <w:rsid w:val="00405F76"/>
    <w:rsid w:val="004122D6"/>
    <w:rsid w:val="00414276"/>
    <w:rsid w:val="00414F52"/>
    <w:rsid w:val="0042163A"/>
    <w:rsid w:val="00422752"/>
    <w:rsid w:val="00422FD7"/>
    <w:rsid w:val="00433A90"/>
    <w:rsid w:val="00446417"/>
    <w:rsid w:val="004467CF"/>
    <w:rsid w:val="00460949"/>
    <w:rsid w:val="00483119"/>
    <w:rsid w:val="00485BA2"/>
    <w:rsid w:val="00486AFF"/>
    <w:rsid w:val="004A2451"/>
    <w:rsid w:val="004A7365"/>
    <w:rsid w:val="004C406A"/>
    <w:rsid w:val="004C4371"/>
    <w:rsid w:val="004E0A28"/>
    <w:rsid w:val="004F6995"/>
    <w:rsid w:val="005259AA"/>
    <w:rsid w:val="0053773C"/>
    <w:rsid w:val="005403B6"/>
    <w:rsid w:val="005520F4"/>
    <w:rsid w:val="00555315"/>
    <w:rsid w:val="005571F3"/>
    <w:rsid w:val="00563A40"/>
    <w:rsid w:val="00563F41"/>
    <w:rsid w:val="00565829"/>
    <w:rsid w:val="0057053A"/>
    <w:rsid w:val="0057573C"/>
    <w:rsid w:val="0059344A"/>
    <w:rsid w:val="005A4F0B"/>
    <w:rsid w:val="005A5C98"/>
    <w:rsid w:val="005A6FA5"/>
    <w:rsid w:val="00601419"/>
    <w:rsid w:val="00604871"/>
    <w:rsid w:val="0062093F"/>
    <w:rsid w:val="00630472"/>
    <w:rsid w:val="00640C32"/>
    <w:rsid w:val="006415F1"/>
    <w:rsid w:val="00675B49"/>
    <w:rsid w:val="00682183"/>
    <w:rsid w:val="0068242E"/>
    <w:rsid w:val="00694323"/>
    <w:rsid w:val="006B7E4E"/>
    <w:rsid w:val="006C4B74"/>
    <w:rsid w:val="006D5A49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827F9"/>
    <w:rsid w:val="007A06A7"/>
    <w:rsid w:val="007B3084"/>
    <w:rsid w:val="007B488C"/>
    <w:rsid w:val="007C0984"/>
    <w:rsid w:val="007D66FF"/>
    <w:rsid w:val="007E1E60"/>
    <w:rsid w:val="007E1F12"/>
    <w:rsid w:val="007E6071"/>
    <w:rsid w:val="0081607D"/>
    <w:rsid w:val="00833FCA"/>
    <w:rsid w:val="0083544D"/>
    <w:rsid w:val="00841B65"/>
    <w:rsid w:val="00843869"/>
    <w:rsid w:val="00851697"/>
    <w:rsid w:val="00855538"/>
    <w:rsid w:val="00855854"/>
    <w:rsid w:val="00855876"/>
    <w:rsid w:val="008561A9"/>
    <w:rsid w:val="00882AFC"/>
    <w:rsid w:val="00895EE6"/>
    <w:rsid w:val="008B00FF"/>
    <w:rsid w:val="008B2B1C"/>
    <w:rsid w:val="008B49B5"/>
    <w:rsid w:val="008B504D"/>
    <w:rsid w:val="008C7EA8"/>
    <w:rsid w:val="008D6DB7"/>
    <w:rsid w:val="00905F92"/>
    <w:rsid w:val="00906E86"/>
    <w:rsid w:val="00915B9F"/>
    <w:rsid w:val="009256B7"/>
    <w:rsid w:val="0092657B"/>
    <w:rsid w:val="00927047"/>
    <w:rsid w:val="00935FB6"/>
    <w:rsid w:val="00954212"/>
    <w:rsid w:val="00956F37"/>
    <w:rsid w:val="0096019F"/>
    <w:rsid w:val="00987ADA"/>
    <w:rsid w:val="00995F60"/>
    <w:rsid w:val="009A1343"/>
    <w:rsid w:val="009B17BE"/>
    <w:rsid w:val="009B7BE7"/>
    <w:rsid w:val="009D2C95"/>
    <w:rsid w:val="009E2BC4"/>
    <w:rsid w:val="009E3D11"/>
    <w:rsid w:val="009F5DFB"/>
    <w:rsid w:val="00A22672"/>
    <w:rsid w:val="00A46E49"/>
    <w:rsid w:val="00A60E24"/>
    <w:rsid w:val="00A71282"/>
    <w:rsid w:val="00A72915"/>
    <w:rsid w:val="00A9359D"/>
    <w:rsid w:val="00AB551A"/>
    <w:rsid w:val="00AC15C0"/>
    <w:rsid w:val="00AE06BC"/>
    <w:rsid w:val="00AF0B3B"/>
    <w:rsid w:val="00B00BA9"/>
    <w:rsid w:val="00B03966"/>
    <w:rsid w:val="00B03B03"/>
    <w:rsid w:val="00B05BCC"/>
    <w:rsid w:val="00B1050D"/>
    <w:rsid w:val="00B10A4B"/>
    <w:rsid w:val="00B24198"/>
    <w:rsid w:val="00B27034"/>
    <w:rsid w:val="00B43F22"/>
    <w:rsid w:val="00B466DE"/>
    <w:rsid w:val="00B50AB6"/>
    <w:rsid w:val="00B5187F"/>
    <w:rsid w:val="00B72447"/>
    <w:rsid w:val="00B74A79"/>
    <w:rsid w:val="00B8112C"/>
    <w:rsid w:val="00B948CF"/>
    <w:rsid w:val="00B96C5E"/>
    <w:rsid w:val="00BA394B"/>
    <w:rsid w:val="00BD115F"/>
    <w:rsid w:val="00BD1CD7"/>
    <w:rsid w:val="00BD2571"/>
    <w:rsid w:val="00BF3D23"/>
    <w:rsid w:val="00C0142A"/>
    <w:rsid w:val="00C061BD"/>
    <w:rsid w:val="00C20782"/>
    <w:rsid w:val="00C243C9"/>
    <w:rsid w:val="00C276BC"/>
    <w:rsid w:val="00C30059"/>
    <w:rsid w:val="00C32A78"/>
    <w:rsid w:val="00C32F39"/>
    <w:rsid w:val="00C33D53"/>
    <w:rsid w:val="00C44D2D"/>
    <w:rsid w:val="00C53BC1"/>
    <w:rsid w:val="00C6300E"/>
    <w:rsid w:val="00C732AC"/>
    <w:rsid w:val="00C94D7B"/>
    <w:rsid w:val="00C96A0C"/>
    <w:rsid w:val="00CB5687"/>
    <w:rsid w:val="00CC0011"/>
    <w:rsid w:val="00CD4BD0"/>
    <w:rsid w:val="00CE1C11"/>
    <w:rsid w:val="00CF5FA1"/>
    <w:rsid w:val="00D03751"/>
    <w:rsid w:val="00D079F3"/>
    <w:rsid w:val="00D17193"/>
    <w:rsid w:val="00D21A60"/>
    <w:rsid w:val="00D21C31"/>
    <w:rsid w:val="00D4066A"/>
    <w:rsid w:val="00D45F1C"/>
    <w:rsid w:val="00D4780C"/>
    <w:rsid w:val="00D752CA"/>
    <w:rsid w:val="00D97232"/>
    <w:rsid w:val="00D976AF"/>
    <w:rsid w:val="00DA3BC4"/>
    <w:rsid w:val="00DA4EC1"/>
    <w:rsid w:val="00DC1563"/>
    <w:rsid w:val="00DC39EF"/>
    <w:rsid w:val="00DD745A"/>
    <w:rsid w:val="00DF36F1"/>
    <w:rsid w:val="00E12790"/>
    <w:rsid w:val="00E519FD"/>
    <w:rsid w:val="00E61564"/>
    <w:rsid w:val="00E635CA"/>
    <w:rsid w:val="00E651FF"/>
    <w:rsid w:val="00E65C72"/>
    <w:rsid w:val="00E909AE"/>
    <w:rsid w:val="00E926C9"/>
    <w:rsid w:val="00E97A65"/>
    <w:rsid w:val="00EA6E88"/>
    <w:rsid w:val="00EE0F9B"/>
    <w:rsid w:val="00EE2F45"/>
    <w:rsid w:val="00EE5752"/>
    <w:rsid w:val="00EF0E87"/>
    <w:rsid w:val="00EF161A"/>
    <w:rsid w:val="00EF4255"/>
    <w:rsid w:val="00EF6265"/>
    <w:rsid w:val="00F17FFE"/>
    <w:rsid w:val="00F3233D"/>
    <w:rsid w:val="00F429D5"/>
    <w:rsid w:val="00F467A3"/>
    <w:rsid w:val="00F64409"/>
    <w:rsid w:val="00F815A7"/>
    <w:rsid w:val="00F84F8C"/>
    <w:rsid w:val="00F95B41"/>
    <w:rsid w:val="00F95F45"/>
    <w:rsid w:val="00F97CDE"/>
    <w:rsid w:val="00FA6C23"/>
    <w:rsid w:val="00FB0256"/>
    <w:rsid w:val="00FB1ADD"/>
    <w:rsid w:val="00FB2B30"/>
    <w:rsid w:val="00FC2069"/>
    <w:rsid w:val="00FF1E32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3E3A2558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ind w:left="425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ind w:left="1418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0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Char1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0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2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3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403</TotalTime>
  <Pages>1</Pages>
  <Words>352</Words>
  <Characters>2011</Characters>
  <Application>Microsoft Office Word</Application>
  <DocSecurity>0</DocSecurity>
  <Lines>16</Lines>
  <Paragraphs>4</Paragraphs>
  <ScaleCrop>false</ScaleCrop>
  <Company>Microsoft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214</cp:revision>
  <dcterms:created xsi:type="dcterms:W3CDTF">2017-02-27T09:33:00Z</dcterms:created>
  <dcterms:modified xsi:type="dcterms:W3CDTF">2018-08-02T11:53:00Z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