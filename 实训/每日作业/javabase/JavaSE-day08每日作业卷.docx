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54556A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7F0F8C" w:rsidRDefault="007F0F8C">
      <w:pPr>
        <w:spacing w:line="276" w:lineRule="auto"/>
        <w:rPr>
          <w:lang w:val="zh-CN"/>
        </w:rPr>
      </w:pPr>
    </w:p>
    <w:p w:rsidR="007F0F8C" w:rsidRDefault="0054556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Java基础第8天</w:t>
      </w:r>
    </w:p>
    <w:p w:rsidR="007F0F8C" w:rsidRDefault="0054556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36"/>
          <w:szCs w:val="36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Scanner类、String类、</w:t>
      </w:r>
      <w:proofErr w:type="spellStart"/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StringBuilder</w:t>
      </w:r>
      <w:proofErr w:type="spellEnd"/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类</w:t>
      </w: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jc w:val="center"/>
        <w:rPr>
          <w:rFonts w:ascii="黑体" w:eastAsia="黑体" w:hAnsi="黑体" w:cs="黑体"/>
          <w:sz w:val="36"/>
          <w:szCs w:val="36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7F0F8C">
      <w:pPr>
        <w:spacing w:line="276" w:lineRule="auto"/>
        <w:rPr>
          <w:lang w:val="zh-CN"/>
        </w:rPr>
      </w:pPr>
    </w:p>
    <w:p w:rsidR="007F0F8C" w:rsidRDefault="0054556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7F0F8C" w:rsidRDefault="0054556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</w:t>
      </w: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训练描述：【方法、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类】</w:t>
      </w:r>
    </w:p>
    <w:p w:rsidR="007F0F8C" w:rsidRDefault="0054556A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需求说明：请用户输入一个“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号码”，我们来判断这个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号码是否正确。</w:t>
      </w:r>
    </w:p>
    <w:p w:rsidR="007F0F8C" w:rsidRDefault="0054556A">
      <w:pPr>
        <w:pStyle w:val="ac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要求：使用方法来完成判断功能。</w:t>
      </w: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F0F8C" w:rsidRDefault="0054556A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建立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类，并包含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方法。</w:t>
      </w:r>
    </w:p>
    <w:p w:rsidR="007F0F8C" w:rsidRDefault="0054556A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类中定义方法：</w:t>
      </w:r>
      <w:r>
        <w:rPr>
          <w:rFonts w:hint="eastAsia"/>
          <w:lang w:val="zh-CN"/>
        </w:rPr>
        <w:t>checkQQ (String qq)</w:t>
      </w:r>
    </w:p>
    <w:p w:rsidR="007F0F8C" w:rsidRDefault="0054556A">
      <w:pPr>
        <w:pStyle w:val="ac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方法内实现验证。验证规则：</w:t>
      </w:r>
    </w:p>
    <w:p w:rsidR="007F0F8C" w:rsidRDefault="0054556A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必须</w:t>
      </w:r>
      <w:r>
        <w:rPr>
          <w:lang w:val="zh-CN"/>
        </w:rPr>
        <w:t>是</w:t>
      </w:r>
      <w:r>
        <w:rPr>
          <w:rFonts w:hint="eastAsia"/>
          <w:lang w:val="zh-CN"/>
        </w:rPr>
        <w:t>5</w:t>
      </w:r>
      <w:r>
        <w:rPr>
          <w:lang w:val="zh-CN"/>
        </w:rPr>
        <w:t>—</w:t>
      </w:r>
      <w:r>
        <w:rPr>
          <w:rFonts w:hint="eastAsia"/>
          <w:lang w:val="zh-CN"/>
        </w:rPr>
        <w:t>12</w:t>
      </w:r>
      <w:r>
        <w:rPr>
          <w:rFonts w:hint="eastAsia"/>
          <w:lang w:val="zh-CN"/>
        </w:rPr>
        <w:t>位数字；</w:t>
      </w:r>
    </w:p>
    <w:p w:rsidR="007F0F8C" w:rsidRDefault="0054556A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首位不能是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；</w:t>
      </w:r>
    </w:p>
    <w:p w:rsidR="007F0F8C" w:rsidRDefault="0054556A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方法中，请用户输入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</w:t>
      </w:r>
    </w:p>
    <w:p w:rsidR="007F0F8C" w:rsidRDefault="0054556A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checkQQ (String qq)</w:t>
      </w:r>
      <w:r>
        <w:rPr>
          <w:rFonts w:hint="eastAsia"/>
          <w:lang w:val="zh-CN"/>
        </w:rPr>
        <w:t>方法进行判断，并打印判断结果。</w:t>
      </w:r>
    </w:p>
    <w:p w:rsidR="00FE770C" w:rsidRDefault="00FE770C" w:rsidP="00FE770C">
      <w:pPr>
        <w:rPr>
          <w:lang w:val="zh-CN"/>
        </w:rPr>
      </w:pP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Test01 {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请输入一个字符串：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checkQQ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== 1){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是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qq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checkQQ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== 0){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不是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qq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checkQQ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= 0;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qq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()&gt;=5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qq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()&lt;=12){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qq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.toCharArray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[0]!=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'9'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770C" w:rsidRDefault="00FE770C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94972" w:rsidRDefault="00C94972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请输入一个字符串：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0123465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0123465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不是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qq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</w:p>
    <w:p w:rsidR="00C94972" w:rsidRPr="00C94972" w:rsidRDefault="00C94972" w:rsidP="00FE77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请输入一个字符串：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123456789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123456789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qq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</w:p>
    <w:p w:rsidR="00FE770C" w:rsidRPr="00C94972" w:rsidRDefault="00FE770C" w:rsidP="00FE770C"/>
    <w:p w:rsidR="007F0F8C" w:rsidRDefault="0054556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2</w:t>
      </w: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训练描述：【方法、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类】</w:t>
      </w:r>
    </w:p>
    <w:p w:rsidR="007F0F8C" w:rsidRDefault="0054556A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定义如下字符串</w:t>
      </w:r>
      <w:r>
        <w:rPr>
          <w:rFonts w:hint="eastAsia"/>
          <w:lang w:val="zh-CN"/>
        </w:rPr>
        <w:t>：</w:t>
      </w:r>
    </w:p>
    <w:p w:rsidR="007F0F8C" w:rsidRDefault="0054556A">
      <w:pPr>
        <w:pStyle w:val="ac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 xml:space="preserve">String str = </w:t>
      </w:r>
      <w:r>
        <w:rPr>
          <w:lang w:val="zh-CN"/>
        </w:rPr>
        <w:t>“</w:t>
      </w:r>
      <w:r>
        <w:rPr>
          <w:rFonts w:hint="eastAsia"/>
          <w:lang w:val="zh-CN"/>
        </w:rPr>
        <w:t>javajfiewjavajfiowfjavagkljjava</w:t>
      </w:r>
      <w:r>
        <w:rPr>
          <w:lang w:val="zh-CN"/>
        </w:rPr>
        <w:t>”</w:t>
      </w:r>
      <w:r>
        <w:rPr>
          <w:rFonts w:hint="eastAsia"/>
          <w:lang w:val="zh-CN"/>
        </w:rPr>
        <w:t>;</w:t>
      </w:r>
    </w:p>
    <w:p w:rsidR="007F0F8C" w:rsidRDefault="0054556A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请分别定义方法统计出</w:t>
      </w:r>
      <w:r>
        <w:rPr>
          <w:rFonts w:hint="eastAsia"/>
          <w:lang w:val="zh-CN"/>
        </w:rPr>
        <w:t>：</w:t>
      </w:r>
    </w:p>
    <w:p w:rsidR="007F0F8C" w:rsidRDefault="0054556A">
      <w:pPr>
        <w:pStyle w:val="ac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字符串中</w:t>
      </w:r>
      <w:r>
        <w:rPr>
          <w:rFonts w:hint="eastAsia"/>
          <w:lang w:val="zh-CN"/>
        </w:rPr>
        <w:t>：</w:t>
      </w:r>
      <w:r>
        <w:rPr>
          <w:lang w:val="zh-CN"/>
        </w:rPr>
        <w:t>字符</w:t>
      </w:r>
      <w:r>
        <w:rPr>
          <w:rFonts w:hint="eastAsia"/>
          <w:lang w:val="zh-CN"/>
        </w:rPr>
        <w:t>j</w:t>
      </w:r>
      <w:r>
        <w:rPr>
          <w:rFonts w:hint="eastAsia"/>
          <w:lang w:val="zh-CN"/>
        </w:rPr>
        <w:t>的数量</w:t>
      </w:r>
    </w:p>
    <w:p w:rsidR="007F0F8C" w:rsidRDefault="0054556A">
      <w:pPr>
        <w:pStyle w:val="ac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字符串中：字符串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的数量</w:t>
      </w: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F0F8C" w:rsidRDefault="0054556A">
      <w:pPr>
        <w:pStyle w:val="ac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方法；</w:t>
      </w:r>
    </w:p>
    <w:p w:rsidR="007F0F8C" w:rsidRDefault="0054556A">
      <w:pPr>
        <w:pStyle w:val="ac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类中，定义以下两个方法：</w:t>
      </w:r>
    </w:p>
    <w:p w:rsidR="007F0F8C" w:rsidRDefault="0054556A">
      <w:pPr>
        <w:pStyle w:val="ac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可以统计一个字符串中</w:t>
      </w:r>
      <w:r>
        <w:rPr>
          <w:rFonts w:hint="eastAsia"/>
          <w:lang w:val="zh-CN"/>
        </w:rPr>
        <w:t>，</w:t>
      </w:r>
      <w:r>
        <w:rPr>
          <w:lang w:val="zh-CN"/>
        </w:rPr>
        <w:t>某个字符出现的次数</w:t>
      </w:r>
      <w:r>
        <w:rPr>
          <w:rFonts w:hint="eastAsia"/>
          <w:lang w:val="zh-CN"/>
        </w:rPr>
        <w:t>；</w:t>
      </w:r>
    </w:p>
    <w:p w:rsidR="007F0F8C" w:rsidRDefault="0054556A">
      <w:pPr>
        <w:pStyle w:val="ac"/>
        <w:ind w:left="1680" w:firstLineChars="0" w:firstLine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countChar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str,char</w:t>
      </w:r>
      <w:proofErr w:type="spellEnd"/>
      <w:r>
        <w:rPr>
          <w:rFonts w:hint="eastAsia"/>
        </w:rPr>
        <w:t xml:space="preserve"> c)</w:t>
      </w:r>
    </w:p>
    <w:p w:rsidR="007F0F8C" w:rsidRDefault="0054556A">
      <w:pPr>
        <w:pStyle w:val="ac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可以统计一个字符串中，某个字符串出现的次数；</w:t>
      </w:r>
    </w:p>
    <w:p w:rsidR="007F0F8C" w:rsidRDefault="0054556A">
      <w:pPr>
        <w:pStyle w:val="ac"/>
        <w:ind w:left="1680" w:firstLineChars="0" w:firstLine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countString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str,String</w:t>
      </w:r>
      <w:proofErr w:type="spellEnd"/>
      <w:r>
        <w:rPr>
          <w:rFonts w:hint="eastAsia"/>
        </w:rPr>
        <w:t xml:space="preserve"> s)</w:t>
      </w:r>
    </w:p>
    <w:p w:rsidR="007F0F8C" w:rsidRDefault="0054556A">
      <w:pPr>
        <w:pStyle w:val="ac"/>
        <w:numPr>
          <w:ilvl w:val="0"/>
          <w:numId w:val="7"/>
        </w:numPr>
        <w:ind w:firstLineChars="0"/>
        <w:rPr>
          <w:lang w:val="zh-CN"/>
        </w:rPr>
      </w:pPr>
      <w:proofErr w:type="gramStart"/>
      <w:r>
        <w:rPr>
          <w:lang w:val="zh-CN"/>
        </w:rPr>
        <w:t>请实现</w:t>
      </w:r>
      <w:proofErr w:type="gramEnd"/>
      <w:r>
        <w:rPr>
          <w:lang w:val="zh-CN"/>
        </w:rPr>
        <w:t>方法</w:t>
      </w:r>
      <w:r>
        <w:rPr>
          <w:rFonts w:hint="eastAsia"/>
          <w:lang w:val="zh-CN"/>
        </w:rPr>
        <w:t>，</w:t>
      </w:r>
      <w:r>
        <w:rPr>
          <w:lang w:val="zh-CN"/>
        </w:rPr>
        <w:t>并在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方法中分别调用这两个方法进行统计。</w:t>
      </w:r>
    </w:p>
    <w:p w:rsidR="00C94972" w:rsidRDefault="00C94972" w:rsidP="00C94972">
      <w:pPr>
        <w:rPr>
          <w:lang w:val="zh-CN"/>
        </w:rPr>
      </w:pPr>
    </w:p>
    <w:p w:rsidR="00C94972" w:rsidRDefault="00C94972" w:rsidP="00C94972">
      <w:pPr>
        <w:rPr>
          <w:lang w:val="zh-CN"/>
        </w:rPr>
      </w:pPr>
    </w:p>
    <w:p w:rsidR="00C94972" w:rsidRDefault="00C94972" w:rsidP="00C94972">
      <w:pPr>
        <w:rPr>
          <w:lang w:val="zh-CN"/>
        </w:rPr>
      </w:pP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 {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javajfiewjavajfiowfjavagkljjava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countChar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'j'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countString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countChar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.toCharArray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countString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()-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94972" w:rsidRDefault="00C94972" w:rsidP="00C94972">
      <w:pPr>
        <w:rPr>
          <w:lang w:val="zh-CN"/>
        </w:rPr>
      </w:pPr>
    </w:p>
    <w:p w:rsidR="00C94972" w:rsidRDefault="00C94972" w:rsidP="00C94972">
      <w:pPr>
        <w:rPr>
          <w:lang w:val="zh-CN"/>
        </w:rPr>
      </w:pP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7</w:t>
      </w:r>
    </w:p>
    <w:p w:rsidR="00C94972" w:rsidRDefault="00C94972" w:rsidP="00C949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4</w:t>
      </w:r>
    </w:p>
    <w:p w:rsidR="00C94972" w:rsidRPr="00C94972" w:rsidRDefault="00C94972" w:rsidP="00C94972">
      <w:pPr>
        <w:rPr>
          <w:lang w:val="zh-CN"/>
        </w:rPr>
      </w:pPr>
    </w:p>
    <w:p w:rsidR="007F0F8C" w:rsidRDefault="0054556A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:rsidR="007F0F8C" w:rsidRDefault="0054556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类、方法、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类】</w:t>
      </w:r>
    </w:p>
    <w:p w:rsidR="007F0F8C" w:rsidRDefault="0054556A">
      <w:pPr>
        <w:pStyle w:val="ac"/>
        <w:numPr>
          <w:ilvl w:val="0"/>
          <w:numId w:val="9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：实现用户注册、登陆功能；</w:t>
      </w:r>
    </w:p>
    <w:p w:rsidR="007F0F8C" w:rsidRDefault="0054556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程序中使用一个长度</w:t>
      </w:r>
      <w:r>
        <w:rPr>
          <w:lang w:val="zh-CN"/>
        </w:rPr>
        <w:t>为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的对象数组，存储用户的登录名和密码：</w:t>
      </w:r>
    </w:p>
    <w:p w:rsidR="007F0F8C" w:rsidRDefault="0054556A">
      <w:pPr>
        <w:pStyle w:val="ac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例如如下格式：</w:t>
      </w:r>
    </w:p>
    <w:p w:rsidR="007F0F8C" w:rsidRDefault="0054556A">
      <w:pPr>
        <w:pStyle w:val="ac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登录名</w:t>
      </w: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密码</w:t>
      </w:r>
      <w:r>
        <w:rPr>
          <w:rFonts w:hint="eastAsia"/>
          <w:lang w:val="zh-CN"/>
        </w:rPr>
        <w:t xml:space="preserve">      </w:t>
      </w:r>
      <w:r>
        <w:rPr>
          <w:rFonts w:hint="eastAsia"/>
          <w:lang w:val="zh-CN"/>
        </w:rPr>
        <w:t>生日</w:t>
      </w:r>
      <w:r>
        <w:rPr>
          <w:rFonts w:hint="eastAsia"/>
          <w:lang w:val="zh-CN"/>
        </w:rPr>
        <w:t xml:space="preserve">           </w:t>
      </w:r>
      <w:r>
        <w:rPr>
          <w:rFonts w:hint="eastAsia"/>
          <w:lang w:val="zh-CN"/>
        </w:rPr>
        <w:t>爱好</w:t>
      </w:r>
    </w:p>
    <w:tbl>
      <w:tblPr>
        <w:tblStyle w:val="ab"/>
        <w:tblW w:w="5611" w:type="dxa"/>
        <w:tblInd w:w="2093" w:type="dxa"/>
        <w:tblLayout w:type="fixed"/>
        <w:tblLook w:val="04A0" w:firstRow="1" w:lastRow="0" w:firstColumn="1" w:lastColumn="0" w:noHBand="0" w:noVBand="1"/>
      </w:tblPr>
      <w:tblGrid>
        <w:gridCol w:w="1013"/>
        <w:gridCol w:w="830"/>
        <w:gridCol w:w="1417"/>
        <w:gridCol w:w="2351"/>
      </w:tblGrid>
      <w:tr w:rsidR="007F0F8C">
        <w:tc>
          <w:tcPr>
            <w:tcW w:w="1013" w:type="dxa"/>
          </w:tcPr>
          <w:p w:rsidR="007F0F8C" w:rsidRDefault="0054556A">
            <w:pPr>
              <w:pStyle w:val="ac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zhangsan</w:t>
            </w:r>
          </w:p>
        </w:tc>
        <w:tc>
          <w:tcPr>
            <w:tcW w:w="830" w:type="dxa"/>
          </w:tcPr>
          <w:p w:rsidR="007F0F8C" w:rsidRDefault="0054556A">
            <w:pPr>
              <w:pStyle w:val="ac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1111</w:t>
            </w:r>
          </w:p>
        </w:tc>
        <w:tc>
          <w:tcPr>
            <w:tcW w:w="1417" w:type="dxa"/>
          </w:tcPr>
          <w:p w:rsidR="007F0F8C" w:rsidRDefault="0054556A">
            <w:pPr>
              <w:pStyle w:val="ac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1998-03-15</w:t>
            </w:r>
          </w:p>
        </w:tc>
        <w:tc>
          <w:tcPr>
            <w:tcW w:w="2351" w:type="dxa"/>
          </w:tcPr>
          <w:p w:rsidR="007F0F8C" w:rsidRDefault="0054556A">
            <w:pPr>
              <w:pStyle w:val="ac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旅游，唱歌</w:t>
            </w:r>
          </w:p>
        </w:tc>
      </w:tr>
      <w:tr w:rsidR="007F0F8C">
        <w:tc>
          <w:tcPr>
            <w:tcW w:w="1013" w:type="dxa"/>
          </w:tcPr>
          <w:p w:rsidR="007F0F8C" w:rsidRDefault="0054556A">
            <w:pPr>
              <w:pStyle w:val="ac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lisi</w:t>
            </w:r>
          </w:p>
        </w:tc>
        <w:tc>
          <w:tcPr>
            <w:tcW w:w="830" w:type="dxa"/>
          </w:tcPr>
          <w:p w:rsidR="007F0F8C" w:rsidRDefault="0054556A">
            <w:pPr>
              <w:pStyle w:val="ac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2222</w:t>
            </w:r>
          </w:p>
        </w:tc>
        <w:tc>
          <w:tcPr>
            <w:tcW w:w="1417" w:type="dxa"/>
          </w:tcPr>
          <w:p w:rsidR="007F0F8C" w:rsidRDefault="0054556A">
            <w:pPr>
              <w:pStyle w:val="ac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2002-05-20</w:t>
            </w:r>
          </w:p>
        </w:tc>
        <w:tc>
          <w:tcPr>
            <w:tcW w:w="2351" w:type="dxa"/>
          </w:tcPr>
          <w:p w:rsidR="007F0F8C" w:rsidRDefault="0054556A">
            <w:pPr>
              <w:pStyle w:val="ac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吃饭，睡觉，打豆豆</w:t>
            </w:r>
          </w:p>
        </w:tc>
      </w:tr>
      <w:tr w:rsidR="007F0F8C">
        <w:tc>
          <w:tcPr>
            <w:tcW w:w="1013" w:type="dxa"/>
          </w:tcPr>
          <w:p w:rsidR="007F0F8C" w:rsidRDefault="0054556A">
            <w:pPr>
              <w:pStyle w:val="ac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wangwu</w:t>
            </w:r>
          </w:p>
        </w:tc>
        <w:tc>
          <w:tcPr>
            <w:tcW w:w="830" w:type="dxa"/>
          </w:tcPr>
          <w:p w:rsidR="007F0F8C" w:rsidRDefault="0054556A">
            <w:pPr>
              <w:pStyle w:val="ac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3333</w:t>
            </w:r>
          </w:p>
        </w:tc>
        <w:tc>
          <w:tcPr>
            <w:tcW w:w="1417" w:type="dxa"/>
          </w:tcPr>
          <w:p w:rsidR="007F0F8C" w:rsidRDefault="0054556A">
            <w:pPr>
              <w:pStyle w:val="ac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2001-07-28</w:t>
            </w:r>
          </w:p>
        </w:tc>
        <w:tc>
          <w:tcPr>
            <w:tcW w:w="2351" w:type="dxa"/>
          </w:tcPr>
          <w:p w:rsidR="007F0F8C" w:rsidRDefault="0054556A">
            <w:pPr>
              <w:pStyle w:val="ac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看书，看电影，旅游</w:t>
            </w:r>
          </w:p>
        </w:tc>
      </w:tr>
    </w:tbl>
    <w:p w:rsidR="007F0F8C" w:rsidRDefault="0054556A">
      <w:pPr>
        <w:pStyle w:val="ac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注册时，要判断数组是否已满，是：则禁止注册。</w:t>
      </w:r>
    </w:p>
    <w:p w:rsidR="007F0F8C" w:rsidRDefault="0054556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循环为用户列出菜单：</w:t>
      </w:r>
    </w:p>
    <w:p w:rsidR="007F0F8C" w:rsidRDefault="0054556A">
      <w:pPr>
        <w:pStyle w:val="ac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注册</w:t>
      </w:r>
      <w:r>
        <w:rPr>
          <w:rFonts w:hint="eastAsia"/>
          <w:lang w:val="zh-CN"/>
        </w:rPr>
        <w:t xml:space="preserve">     2.</w:t>
      </w:r>
      <w:r>
        <w:rPr>
          <w:rFonts w:hint="eastAsia"/>
          <w:lang w:val="zh-CN"/>
        </w:rPr>
        <w:t>登陆</w:t>
      </w:r>
      <w:r>
        <w:rPr>
          <w:rFonts w:hint="eastAsia"/>
          <w:lang w:val="zh-CN"/>
        </w:rPr>
        <w:t xml:space="preserve">     3.</w:t>
      </w:r>
      <w:r>
        <w:rPr>
          <w:rFonts w:hint="eastAsia"/>
          <w:lang w:val="zh-CN"/>
        </w:rPr>
        <w:t>退出</w:t>
      </w:r>
    </w:p>
    <w:p w:rsidR="007F0F8C" w:rsidRDefault="0054556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用户选择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，调用：</w:t>
      </w:r>
      <w:r>
        <w:rPr>
          <w:rFonts w:hint="eastAsia"/>
          <w:lang w:val="zh-CN"/>
        </w:rPr>
        <w:t>registe()</w:t>
      </w:r>
      <w:r>
        <w:rPr>
          <w:rFonts w:hint="eastAsia"/>
          <w:lang w:val="zh-CN"/>
        </w:rPr>
        <w:t>方法，执行注册流程；</w:t>
      </w:r>
    </w:p>
    <w:p w:rsidR="007F0F8C" w:rsidRDefault="0054556A">
      <w:pPr>
        <w:pStyle w:val="ac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用户选择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，调用：</w:t>
      </w:r>
      <w:r>
        <w:rPr>
          <w:rFonts w:hint="eastAsia"/>
          <w:lang w:val="zh-CN"/>
        </w:rPr>
        <w:t>login()</w:t>
      </w:r>
      <w:r>
        <w:rPr>
          <w:rFonts w:hint="eastAsia"/>
          <w:lang w:val="zh-CN"/>
        </w:rPr>
        <w:t>方法，执行登陆流程；</w:t>
      </w:r>
    </w:p>
    <w:p w:rsidR="007F0F8C" w:rsidRDefault="0054556A">
      <w:pPr>
        <w:pStyle w:val="ac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用户选择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，结束程序；</w:t>
      </w:r>
    </w:p>
    <w:p w:rsidR="007F0F8C" w:rsidRDefault="0054556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编写方法：</w:t>
      </w:r>
      <w:r>
        <w:rPr>
          <w:rFonts w:hint="eastAsia"/>
          <w:lang w:val="zh-CN"/>
        </w:rPr>
        <w:t>registe()</w:t>
      </w:r>
      <w:r>
        <w:rPr>
          <w:rFonts w:hint="eastAsia"/>
          <w:lang w:val="zh-CN"/>
        </w:rPr>
        <w:t>，执行注册流程：</w:t>
      </w:r>
    </w:p>
    <w:p w:rsidR="007F0F8C" w:rsidRDefault="0054556A">
      <w:pPr>
        <w:pStyle w:val="ac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要求用户输入以下信息</w:t>
      </w:r>
      <w:r>
        <w:rPr>
          <w:rFonts w:hint="eastAsia"/>
          <w:lang w:val="zh-CN"/>
        </w:rPr>
        <w:t>(</w:t>
      </w:r>
      <w:r>
        <w:rPr>
          <w:lang w:val="zh-CN"/>
        </w:rPr>
        <w:t>信息</w:t>
      </w:r>
      <w:r>
        <w:rPr>
          <w:rFonts w:hint="eastAsia"/>
          <w:lang w:val="zh-CN"/>
        </w:rPr>
        <w:t>无需</w:t>
      </w:r>
      <w:r>
        <w:rPr>
          <w:lang w:val="zh-CN"/>
        </w:rPr>
        <w:t>校验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：</w:t>
      </w:r>
    </w:p>
    <w:p w:rsidR="007F0F8C" w:rsidRDefault="0054556A">
      <w:pPr>
        <w:pStyle w:val="ac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用户名：</w:t>
      </w:r>
    </w:p>
    <w:p w:rsidR="007F0F8C" w:rsidRDefault="0054556A">
      <w:pPr>
        <w:pStyle w:val="ac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登录密码：</w:t>
      </w:r>
    </w:p>
    <w:p w:rsidR="007F0F8C" w:rsidRDefault="0054556A">
      <w:pPr>
        <w:pStyle w:val="ac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出生日期：</w:t>
      </w:r>
    </w:p>
    <w:p w:rsidR="007F0F8C" w:rsidRDefault="0054556A">
      <w:pPr>
        <w:pStyle w:val="ac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爱好：（多个爱好中间用逗号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中英文都可以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隔开）</w:t>
      </w:r>
    </w:p>
    <w:p w:rsidR="007F0F8C" w:rsidRDefault="0054556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t>编写方法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login()</w:t>
      </w:r>
      <w:r>
        <w:rPr>
          <w:rFonts w:hint="eastAsia"/>
          <w:lang w:val="zh-CN"/>
        </w:rPr>
        <w:t>，执行登陆流程：</w:t>
      </w:r>
    </w:p>
    <w:p w:rsidR="007F0F8C" w:rsidRDefault="0054556A">
      <w:pPr>
        <w:pStyle w:val="ac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请用户输入登录名、登陆密码；</w:t>
      </w:r>
    </w:p>
    <w:p w:rsidR="007F0F8C" w:rsidRDefault="0054556A">
      <w:pPr>
        <w:pStyle w:val="ac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使用登录名和密码进行验证；</w:t>
      </w:r>
    </w:p>
    <w:p w:rsidR="007F0F8C" w:rsidRDefault="0054556A">
      <w:pPr>
        <w:pStyle w:val="ac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通过：打印：这个用户的所有信息；</w:t>
      </w:r>
    </w:p>
    <w:p w:rsidR="007F0F8C" w:rsidRDefault="0054556A">
      <w:pPr>
        <w:pStyle w:val="ac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未通过：打印：用户名或密码错误！</w:t>
      </w:r>
    </w:p>
    <w:p w:rsidR="007F0F8C" w:rsidRDefault="007F0F8C">
      <w:pPr>
        <w:pStyle w:val="ac"/>
        <w:ind w:left="1680" w:firstLineChars="0" w:firstLine="0"/>
        <w:rPr>
          <w:lang w:val="zh-CN"/>
        </w:rPr>
      </w:pP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B037AF" w:rsidRDefault="00B037AF" w:rsidP="00B037AF">
      <w:pPr>
        <w:rPr>
          <w:lang w:val="zh-CN"/>
        </w:rPr>
      </w:pPr>
    </w:p>
    <w:p w:rsidR="00B037AF" w:rsidRDefault="00B037AF" w:rsidP="00B037AF">
      <w:pPr>
        <w:rPr>
          <w:lang w:val="zh-CN"/>
        </w:rPr>
      </w:pP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TTest01;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javax.swing.text.StyledEditorKit.BoldAction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 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[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]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usergroup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String[3][4];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birth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hobbies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&lt;3){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usergroup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][0]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usergroup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][1]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usergroup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][2]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birth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usergroup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][3]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hobbies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注册用户已满！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选择功能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1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注册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2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登录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3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退出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choice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choice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1 ){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.register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choice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==2){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.login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choice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==3){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byebye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~"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请输入正确功能代号！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register(){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haiya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&gt;2){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注册用户已满！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请输入用户名：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usergroup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][0]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请输入密码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usergroup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][1]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请输入出生日期：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usergroup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][2]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请输入爱好：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usergroup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][3]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注册成功！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tip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login(){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请输入用户名：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请输入密码：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usergroup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][0].equals(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&amp;&amp;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usergroup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][1].equals(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登录成功！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usergroup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 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break;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登录失败！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037AF" w:rsidRDefault="00B037AF" w:rsidP="00B037A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037AF" w:rsidRDefault="00B037AF" w:rsidP="00B037A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037AF" w:rsidRDefault="00B037AF" w:rsidP="00B037A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TTest01;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String [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]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new String[3][4];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37AF" w:rsidRDefault="00B037AF" w:rsidP="00B037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选择功能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》注册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》登录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》退出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请输入用户名：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请输入密码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请输入出生日期：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请输入爱好：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11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注册成功！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选择功能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注册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登录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3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退出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请输入用户名：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2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请输入密码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2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请输入出生日期：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2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请输入爱好：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2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注册成功！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选择功能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注册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登录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3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退出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请输入用户名：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3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请输入密码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3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请输入出生日期：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3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请输入爱好：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3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注册成功！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选择功能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注册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登录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3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退出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5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选择功能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注册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登录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3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退出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2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请输入用户名：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2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请输入密码：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2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登录成功！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2 2 2 2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选择功能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注册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登录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3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》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退出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3</w:t>
      </w:r>
    </w:p>
    <w:p w:rsidR="0060382B" w:rsidRDefault="0060382B" w:rsidP="006038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byebye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~</w:t>
      </w:r>
    </w:p>
    <w:p w:rsidR="00B037AF" w:rsidRPr="00B037AF" w:rsidRDefault="00B037AF" w:rsidP="00B037AF">
      <w:pPr>
        <w:rPr>
          <w:lang w:val="zh-CN"/>
        </w:rPr>
      </w:pPr>
    </w:p>
    <w:p w:rsidR="007F0F8C" w:rsidRPr="00B037AF" w:rsidRDefault="0054556A" w:rsidP="00B037AF">
      <w:pPr>
        <w:pStyle w:val="2"/>
        <w:numPr>
          <w:ilvl w:val="0"/>
          <w:numId w:val="0"/>
        </w:numPr>
        <w:rPr>
          <w:lang w:val="zh-CN"/>
        </w:rPr>
      </w:pPr>
      <w:r w:rsidRPr="00B037AF">
        <w:rPr>
          <w:rFonts w:hint="eastAsia"/>
          <w:lang w:val="zh-CN"/>
        </w:rPr>
        <w:t>训练案例</w:t>
      </w:r>
      <w:r w:rsidRPr="00B037AF">
        <w:rPr>
          <w:rFonts w:hint="eastAsia"/>
          <w:lang w:val="zh-CN"/>
        </w:rPr>
        <w:t>2</w:t>
      </w: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键盘录入一个大字符串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再录入一个小字符串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统计小字符串在大字符串中出现的次数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代码运行打印格式</w:t>
      </w:r>
      <w:r>
        <w:rPr>
          <w:rFonts w:hint="eastAsia"/>
          <w:lang w:val="zh-CN"/>
        </w:rPr>
        <w:t>:</w:t>
      </w:r>
    </w:p>
    <w:p w:rsidR="007F0F8C" w:rsidRDefault="0054556A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请输入大字符串</w:t>
      </w:r>
      <w:r>
        <w:rPr>
          <w:rFonts w:hint="eastAsia"/>
          <w:lang w:val="zh-CN"/>
        </w:rPr>
        <w:t xml:space="preserve">: </w:t>
      </w:r>
      <w:proofErr w:type="spellStart"/>
      <w:proofErr w:type="gramStart"/>
      <w:r>
        <w:rPr>
          <w:rFonts w:hint="eastAsia"/>
        </w:rPr>
        <w:t>abcdefg</w:t>
      </w:r>
      <w:proofErr w:type="spellEnd"/>
      <w:proofErr w:type="gramEnd"/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请输入小字符串</w:t>
      </w:r>
      <w:r>
        <w:rPr>
          <w:rFonts w:hint="eastAsia"/>
          <w:lang w:val="zh-CN"/>
        </w:rPr>
        <w:t>:</w:t>
      </w:r>
      <w:proofErr w:type="gramStart"/>
      <w:r>
        <w:rPr>
          <w:rFonts w:hint="eastAsia"/>
        </w:rPr>
        <w:t>a</w:t>
      </w:r>
      <w:proofErr w:type="gramEnd"/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控制台输出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小字符串</w:t>
      </w:r>
      <w:r>
        <w:rPr>
          <w:rFonts w:hint="eastAsia"/>
        </w:rPr>
        <w:t>a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在大字符串</w:t>
      </w:r>
      <w:proofErr w:type="spellStart"/>
      <w:r>
        <w:rPr>
          <w:rFonts w:hint="eastAsia"/>
        </w:rPr>
        <w:t>abcdefg</w:t>
      </w:r>
      <w:proofErr w:type="spellEnd"/>
      <w:r>
        <w:rPr>
          <w:rFonts w:hint="eastAsia"/>
          <w:lang w:val="zh-CN"/>
        </w:rPr>
        <w:t>中共出现</w:t>
      </w:r>
      <w:r>
        <w:rPr>
          <w:rFonts w:hint="eastAsia"/>
        </w:rPr>
        <w:t>1</w:t>
      </w:r>
      <w:r>
        <w:rPr>
          <w:rFonts w:hint="eastAsia"/>
          <w:lang w:val="zh-CN"/>
        </w:rPr>
        <w:t>次</w:t>
      </w: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countString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longstr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shortstr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Pattern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pattern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Pattern.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compile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shortstr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Matcher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matcher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pattern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.matcher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longstr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()){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小字符串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shortstr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，在大字符串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longstr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中出现了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abcdaefga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countString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小字符串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，在大字符串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abcdaefga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中出现了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3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次</w:t>
      </w:r>
    </w:p>
    <w:p w:rsidR="007F0F8C" w:rsidRDefault="0054556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>分析以下需求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并用代码实现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键盘录入</w:t>
      </w:r>
      <w:proofErr w:type="gramStart"/>
      <w:r>
        <w:rPr>
          <w:rFonts w:hint="eastAsia"/>
          <w:lang w:val="zh-CN"/>
        </w:rPr>
        <w:t>一个源</w:t>
      </w:r>
      <w:proofErr w:type="gramEnd"/>
      <w:r>
        <w:rPr>
          <w:rFonts w:hint="eastAsia"/>
          <w:lang w:val="zh-CN"/>
        </w:rPr>
        <w:t>字符串由字符串变量</w:t>
      </w:r>
      <w:r>
        <w:rPr>
          <w:rFonts w:hint="eastAsia"/>
          <w:lang w:val="zh-CN"/>
        </w:rPr>
        <w:t>scrStr</w:t>
      </w:r>
      <w:r>
        <w:rPr>
          <w:rFonts w:hint="eastAsia"/>
          <w:lang w:val="zh-CN"/>
        </w:rPr>
        <w:t>接收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键盘录入一个要删除的字符串由字符串变量</w:t>
      </w:r>
      <w:r>
        <w:rPr>
          <w:rFonts w:hint="eastAsia"/>
          <w:lang w:val="zh-CN"/>
        </w:rPr>
        <w:t>delStr</w:t>
      </w:r>
      <w:r>
        <w:rPr>
          <w:rFonts w:hint="eastAsia"/>
          <w:lang w:val="zh-CN"/>
        </w:rPr>
        <w:t>接收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要求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删除该字</w:t>
      </w:r>
      <w:r>
        <w:rPr>
          <w:rFonts w:hint="eastAsia"/>
          <w:lang w:val="zh-CN"/>
        </w:rPr>
        <w:t>scrStr</w:t>
      </w:r>
      <w:proofErr w:type="gramStart"/>
      <w:r>
        <w:rPr>
          <w:rFonts w:hint="eastAsia"/>
          <w:lang w:val="zh-CN"/>
        </w:rPr>
        <w:t>符串中</w:t>
      </w:r>
      <w:proofErr w:type="gramEnd"/>
      <w:r>
        <w:rPr>
          <w:rFonts w:hint="eastAsia"/>
          <w:lang w:val="zh-CN"/>
        </w:rPr>
        <w:t>的所有</w:t>
      </w:r>
      <w:r>
        <w:rPr>
          <w:rFonts w:hint="eastAsia"/>
          <w:lang w:val="zh-CN"/>
        </w:rPr>
        <w:t>delStr</w:t>
      </w:r>
      <w:r>
        <w:rPr>
          <w:rFonts w:hint="eastAsia"/>
          <w:lang w:val="zh-CN"/>
        </w:rPr>
        <w:t>字符串（最终的字符串中不能包含</w:t>
      </w:r>
      <w:r>
        <w:rPr>
          <w:rFonts w:hint="eastAsia"/>
          <w:lang w:val="zh-CN"/>
        </w:rPr>
        <w:t>delStr</w:t>
      </w:r>
      <w:r>
        <w:rPr>
          <w:rFonts w:hint="eastAsia"/>
          <w:lang w:val="zh-CN"/>
        </w:rPr>
        <w:t>），要求打印删除后的结果以及删除了几个</w:t>
      </w:r>
      <w:r>
        <w:rPr>
          <w:rFonts w:hint="eastAsia"/>
          <w:lang w:val="zh-CN"/>
        </w:rPr>
        <w:t>delStr</w:t>
      </w:r>
      <w:r>
        <w:rPr>
          <w:rFonts w:hint="eastAsia"/>
          <w:lang w:val="zh-CN"/>
        </w:rPr>
        <w:t>字符串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4.</w:t>
      </w:r>
      <w:r>
        <w:rPr>
          <w:rFonts w:hint="eastAsia"/>
          <w:lang w:val="zh-CN"/>
        </w:rPr>
        <w:t>代码运行打印格式</w:t>
      </w:r>
      <w:r>
        <w:rPr>
          <w:rFonts w:hint="eastAsia"/>
          <w:lang w:val="zh-CN"/>
        </w:rPr>
        <w:t>: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请输入源字符串</w:t>
      </w:r>
      <w:r>
        <w:rPr>
          <w:rFonts w:hint="eastAsia"/>
          <w:lang w:val="zh-CN"/>
        </w:rPr>
        <w:t>:java woaijava,i like jajavava i enjoy java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请输入要删除的字符串</w:t>
      </w:r>
      <w:r>
        <w:rPr>
          <w:rFonts w:hint="eastAsia"/>
          <w:lang w:val="zh-CN"/>
        </w:rPr>
        <w:t>:java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控制台输出结果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源字符串中总共包含</w:t>
      </w:r>
      <w:r>
        <w:rPr>
          <w:rFonts w:hint="eastAsia"/>
          <w:lang w:val="zh-CN"/>
        </w:rPr>
        <w:t xml:space="preserve">:4 </w:t>
      </w:r>
      <w:proofErr w:type="gramStart"/>
      <w:r>
        <w:rPr>
          <w:rFonts w:hint="eastAsia"/>
          <w:lang w:val="zh-CN"/>
        </w:rPr>
        <w:t>个</w:t>
      </w:r>
      <w:proofErr w:type="gramEnd"/>
      <w:r>
        <w:rPr>
          <w:rFonts w:hint="eastAsia"/>
          <w:lang w:val="zh-CN"/>
        </w:rPr>
        <w:t xml:space="preserve"> java </w:t>
      </w:r>
      <w:r>
        <w:rPr>
          <w:rFonts w:hint="eastAsia"/>
          <w:lang w:val="zh-CN"/>
        </w:rPr>
        <w:t>删除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后的字符串为</w:t>
      </w:r>
      <w:r>
        <w:rPr>
          <w:rFonts w:hint="eastAsia"/>
          <w:lang w:val="zh-CN"/>
        </w:rPr>
        <w:t>: woai,i like  i enjoy</w:t>
      </w: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countString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delStr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Pattern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pattern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Pattern.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compile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delStr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Matcher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matcher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pattern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.matcher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srcStr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()){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srcStr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.replaceAll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源字符串中共包含了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个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delStr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删除后的字符串为：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"java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woaijava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,i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like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jajavava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i enjoy 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delStr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countString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srcStr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delStr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5EE1" w:rsidRDefault="00435EE1" w:rsidP="00435E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EE1" w:rsidRDefault="00435EE1" w:rsidP="00435EE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F79BC" w:rsidRDefault="000F79BC" w:rsidP="00435EE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F79BC" w:rsidRDefault="000F79BC" w:rsidP="00435EE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源字符串中共包含了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java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删除后的字符串为：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woai,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like java i enjoy</w:t>
      </w:r>
    </w:p>
    <w:p w:rsidR="007F0F8C" w:rsidRDefault="0054556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>分析以下需求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并用代码实现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键盘录入一个字符串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将该字符串变成字符数组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不能使用</w:t>
      </w:r>
      <w:r>
        <w:rPr>
          <w:rFonts w:hint="eastAsia"/>
          <w:lang w:val="zh-CN"/>
        </w:rPr>
        <w:t>toCharArray()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)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将字符数组中的所有大写字母变成小写字母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不能使用</w:t>
      </w:r>
      <w:r>
        <w:rPr>
          <w:rFonts w:hint="eastAsia"/>
          <w:lang w:val="zh-CN"/>
        </w:rPr>
        <w:t>toLowerCase()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)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4.</w:t>
      </w:r>
      <w:r>
        <w:rPr>
          <w:rFonts w:hint="eastAsia"/>
          <w:lang w:val="zh-CN"/>
        </w:rPr>
        <w:t>如果第一位和最后一位的内容不相同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则交换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5.</w:t>
      </w:r>
      <w:r>
        <w:rPr>
          <w:rFonts w:hint="eastAsia"/>
          <w:lang w:val="zh-CN"/>
        </w:rPr>
        <w:t>将字符数组中索引为偶数的元素变成</w:t>
      </w:r>
      <w:r>
        <w:rPr>
          <w:rFonts w:hint="eastAsia"/>
          <w:lang w:val="zh-CN"/>
        </w:rPr>
        <w:t>'~'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6.</w:t>
      </w:r>
      <w:r>
        <w:rPr>
          <w:rFonts w:hint="eastAsia"/>
          <w:lang w:val="zh-CN"/>
        </w:rPr>
        <w:t>打印数组元素的内容</w:t>
      </w: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TTest04;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请输入一对乱七八糟的东西：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&gt;= 65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&lt;= 90){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+= 32;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%2==0){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'~'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[0]!=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-1]){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[0];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-1];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-1]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F0F8C" w:rsidRDefault="0054556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>分析以下需求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并用代码实现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String getStr(char[] chs)</w:t>
      </w:r>
      <w:r>
        <w:rPr>
          <w:rFonts w:hint="eastAsia"/>
          <w:lang w:val="zh-CN"/>
        </w:rPr>
        <w:t>方法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功能描述：获取长度为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的随机字符串，字符串由随机的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个大写英文字母和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0-9</w:t>
      </w:r>
      <w:r>
        <w:rPr>
          <w:rFonts w:hint="eastAsia"/>
          <w:lang w:val="zh-CN"/>
        </w:rPr>
        <w:t>之间（包含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9</w:t>
      </w:r>
      <w:r>
        <w:rPr>
          <w:rFonts w:hint="eastAsia"/>
          <w:lang w:val="zh-CN"/>
        </w:rPr>
        <w:t>）的整数组成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方法，方法内完成：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(1)</w:t>
      </w:r>
      <w:r>
        <w:rPr>
          <w:rFonts w:hint="eastAsia"/>
          <w:lang w:val="zh-CN"/>
        </w:rPr>
        <w:t>定义长度为</w:t>
      </w:r>
      <w:r>
        <w:rPr>
          <w:rFonts w:hint="eastAsia"/>
          <w:lang w:val="zh-CN"/>
        </w:rPr>
        <w:t>26</w:t>
      </w:r>
      <w:r>
        <w:rPr>
          <w:rFonts w:hint="eastAsia"/>
          <w:lang w:val="zh-CN"/>
        </w:rPr>
        <w:t>，元素值为</w:t>
      </w:r>
      <w:r>
        <w:rPr>
          <w:rFonts w:hint="eastAsia"/>
          <w:lang w:val="zh-CN"/>
        </w:rPr>
        <w:t>26</w:t>
      </w:r>
      <w:r>
        <w:rPr>
          <w:rFonts w:hint="eastAsia"/>
          <w:lang w:val="zh-CN"/>
        </w:rPr>
        <w:t>个大写英文字母的数组</w:t>
      </w:r>
      <w:r>
        <w:rPr>
          <w:rFonts w:hint="eastAsia"/>
          <w:lang w:val="zh-CN"/>
        </w:rPr>
        <w:t>chs</w:t>
      </w:r>
    </w:p>
    <w:p w:rsidR="007F0F8C" w:rsidRDefault="0054556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(2)</w:t>
      </w:r>
      <w:r>
        <w:rPr>
          <w:rFonts w:hint="eastAsia"/>
          <w:lang w:val="zh-CN"/>
        </w:rPr>
        <w:t>传递数组</w:t>
      </w:r>
      <w:r>
        <w:rPr>
          <w:rFonts w:hint="eastAsia"/>
          <w:lang w:val="zh-CN"/>
        </w:rPr>
        <w:t>chs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getStr(char[] chs)</w:t>
      </w:r>
      <w:r>
        <w:rPr>
          <w:rFonts w:hint="eastAsia"/>
          <w:lang w:val="zh-CN"/>
        </w:rPr>
        <w:t>方法，获取返回值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并在控制台打印返回值</w:t>
      </w:r>
    </w:p>
    <w:p w:rsidR="007F0F8C" w:rsidRDefault="0054556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TTest05;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&lt;4;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(26);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chs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(10);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 = 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"Q"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F0F8C" w:rsidRDefault="000F79BC" w:rsidP="000F79BC">
      <w:pPr>
        <w:ind w:left="42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F79BC" w:rsidRDefault="000F79BC" w:rsidP="000F79BC">
      <w:pPr>
        <w:ind w:left="42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F79BC" w:rsidRDefault="000F79BC" w:rsidP="000F79BC">
      <w:pPr>
        <w:ind w:left="42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F79BC" w:rsidRDefault="000F79BC" w:rsidP="000F79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ZSKQ0</w:t>
      </w:r>
    </w:p>
    <w:p w:rsidR="000F79BC" w:rsidRDefault="000F79BC" w:rsidP="000F79BC">
      <w:pPr>
        <w:ind w:left="420"/>
        <w:rPr>
          <w:lang w:val="zh-CN"/>
        </w:rPr>
      </w:pPr>
      <w:bookmarkStart w:id="0" w:name="_GoBack"/>
      <w:bookmarkEnd w:id="0"/>
    </w:p>
    <w:sectPr w:rsidR="000F79BC"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BD8" w:rsidRDefault="00AE4BD8">
      <w:pPr>
        <w:spacing w:line="240" w:lineRule="auto"/>
      </w:pPr>
      <w:r>
        <w:separator/>
      </w:r>
    </w:p>
  </w:endnote>
  <w:endnote w:type="continuationSeparator" w:id="0">
    <w:p w:rsidR="00AE4BD8" w:rsidRDefault="00AE4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F8C" w:rsidRDefault="007F0F8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BD8" w:rsidRDefault="00AE4BD8">
      <w:pPr>
        <w:spacing w:line="240" w:lineRule="auto"/>
      </w:pPr>
      <w:r>
        <w:separator/>
      </w:r>
    </w:p>
  </w:footnote>
  <w:footnote w:type="continuationSeparator" w:id="0">
    <w:p w:rsidR="00AE4BD8" w:rsidRDefault="00AE4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5A45"/>
    <w:multiLevelType w:val="multilevel"/>
    <w:tmpl w:val="0C845A45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212F7D"/>
    <w:multiLevelType w:val="multilevel"/>
    <w:tmpl w:val="19212F7D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6977B52"/>
    <w:multiLevelType w:val="multilevel"/>
    <w:tmpl w:val="36977B52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3457897"/>
    <w:multiLevelType w:val="multilevel"/>
    <w:tmpl w:val="43457897"/>
    <w:lvl w:ilvl="0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>
    <w:nsid w:val="591D7488"/>
    <w:multiLevelType w:val="multilevel"/>
    <w:tmpl w:val="591D7488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B621465"/>
    <w:multiLevelType w:val="multilevel"/>
    <w:tmpl w:val="5B621465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61734224"/>
    <w:multiLevelType w:val="multilevel"/>
    <w:tmpl w:val="61734224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."/>
      <w:lvlJc w:val="left"/>
      <w:pPr>
        <w:ind w:left="1680" w:hanging="420"/>
      </w:pPr>
    </w:lvl>
    <w:lvl w:ilvl="2">
      <w:start w:val="1"/>
      <w:numFmt w:val="decimal"/>
      <w:lvlText w:val="%3."/>
      <w:lvlJc w:val="lef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8735BEB"/>
    <w:multiLevelType w:val="multilevel"/>
    <w:tmpl w:val="68735BEB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6DE409AB"/>
    <w:multiLevelType w:val="multilevel"/>
    <w:tmpl w:val="6DE409AB"/>
    <w:lvl w:ilvl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53128B7"/>
    <w:multiLevelType w:val="multilevel"/>
    <w:tmpl w:val="753128B7"/>
    <w:lvl w:ilvl="0">
      <w:start w:val="1"/>
      <w:numFmt w:val="chineseCountingThousand"/>
      <w:lvlText w:val="%1、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4046"/>
    <w:rsid w:val="00021A43"/>
    <w:rsid w:val="0002280E"/>
    <w:rsid w:val="00023A29"/>
    <w:rsid w:val="00023C72"/>
    <w:rsid w:val="00031893"/>
    <w:rsid w:val="000375AF"/>
    <w:rsid w:val="00045A50"/>
    <w:rsid w:val="00065177"/>
    <w:rsid w:val="000E4046"/>
    <w:rsid w:val="000E4593"/>
    <w:rsid w:val="000F59B0"/>
    <w:rsid w:val="000F5D2F"/>
    <w:rsid w:val="000F62A1"/>
    <w:rsid w:val="000F79BC"/>
    <w:rsid w:val="00100D7C"/>
    <w:rsid w:val="0010149B"/>
    <w:rsid w:val="001116C7"/>
    <w:rsid w:val="00113784"/>
    <w:rsid w:val="001230FE"/>
    <w:rsid w:val="00127627"/>
    <w:rsid w:val="00132FEB"/>
    <w:rsid w:val="00133A5C"/>
    <w:rsid w:val="00143C5E"/>
    <w:rsid w:val="00147F00"/>
    <w:rsid w:val="001502E4"/>
    <w:rsid w:val="00152D1E"/>
    <w:rsid w:val="00154486"/>
    <w:rsid w:val="001742A1"/>
    <w:rsid w:val="0017474A"/>
    <w:rsid w:val="00174752"/>
    <w:rsid w:val="001762F5"/>
    <w:rsid w:val="00184546"/>
    <w:rsid w:val="0018522E"/>
    <w:rsid w:val="00195107"/>
    <w:rsid w:val="00196304"/>
    <w:rsid w:val="001A12B7"/>
    <w:rsid w:val="001B0267"/>
    <w:rsid w:val="001C0992"/>
    <w:rsid w:val="001C4495"/>
    <w:rsid w:val="001D37D7"/>
    <w:rsid w:val="001D4DC6"/>
    <w:rsid w:val="001D673A"/>
    <w:rsid w:val="001E3751"/>
    <w:rsid w:val="001E3F7D"/>
    <w:rsid w:val="001F790F"/>
    <w:rsid w:val="00203578"/>
    <w:rsid w:val="00231E81"/>
    <w:rsid w:val="00240857"/>
    <w:rsid w:val="00257F9E"/>
    <w:rsid w:val="0027688B"/>
    <w:rsid w:val="00280A6E"/>
    <w:rsid w:val="002958FB"/>
    <w:rsid w:val="00297F5E"/>
    <w:rsid w:val="002A5D9B"/>
    <w:rsid w:val="002A68D4"/>
    <w:rsid w:val="002B44DB"/>
    <w:rsid w:val="002B799C"/>
    <w:rsid w:val="002C2A94"/>
    <w:rsid w:val="002C2B80"/>
    <w:rsid w:val="002C5F4F"/>
    <w:rsid w:val="002D0D66"/>
    <w:rsid w:val="002E1D1E"/>
    <w:rsid w:val="002E65B3"/>
    <w:rsid w:val="00300B86"/>
    <w:rsid w:val="00306C9D"/>
    <w:rsid w:val="00310732"/>
    <w:rsid w:val="003202B8"/>
    <w:rsid w:val="00321CD9"/>
    <w:rsid w:val="00324256"/>
    <w:rsid w:val="0032597E"/>
    <w:rsid w:val="0033446F"/>
    <w:rsid w:val="0033559B"/>
    <w:rsid w:val="00335BBF"/>
    <w:rsid w:val="003369A9"/>
    <w:rsid w:val="00342231"/>
    <w:rsid w:val="00345B59"/>
    <w:rsid w:val="003474FF"/>
    <w:rsid w:val="00347E92"/>
    <w:rsid w:val="00352C85"/>
    <w:rsid w:val="00354D10"/>
    <w:rsid w:val="003616B3"/>
    <w:rsid w:val="00370828"/>
    <w:rsid w:val="0037269A"/>
    <w:rsid w:val="00381AD5"/>
    <w:rsid w:val="00384ADE"/>
    <w:rsid w:val="003908CC"/>
    <w:rsid w:val="003A594E"/>
    <w:rsid w:val="003B0329"/>
    <w:rsid w:val="003B18B8"/>
    <w:rsid w:val="003C1464"/>
    <w:rsid w:val="003C1CB3"/>
    <w:rsid w:val="003C3228"/>
    <w:rsid w:val="003C590F"/>
    <w:rsid w:val="003D2F1B"/>
    <w:rsid w:val="003D3DC2"/>
    <w:rsid w:val="003D77F7"/>
    <w:rsid w:val="003E42BA"/>
    <w:rsid w:val="003E551A"/>
    <w:rsid w:val="003F0937"/>
    <w:rsid w:val="00402A92"/>
    <w:rsid w:val="00405ED4"/>
    <w:rsid w:val="00422752"/>
    <w:rsid w:val="00425B36"/>
    <w:rsid w:val="00426D36"/>
    <w:rsid w:val="004271DC"/>
    <w:rsid w:val="00430BA6"/>
    <w:rsid w:val="004316AB"/>
    <w:rsid w:val="00435EE1"/>
    <w:rsid w:val="00443B83"/>
    <w:rsid w:val="004535B7"/>
    <w:rsid w:val="00457A46"/>
    <w:rsid w:val="00460949"/>
    <w:rsid w:val="00466EC8"/>
    <w:rsid w:val="00475CFB"/>
    <w:rsid w:val="00477F7F"/>
    <w:rsid w:val="0048274D"/>
    <w:rsid w:val="00483119"/>
    <w:rsid w:val="00491FBA"/>
    <w:rsid w:val="004974E9"/>
    <w:rsid w:val="004A7062"/>
    <w:rsid w:val="004A7365"/>
    <w:rsid w:val="004B64BE"/>
    <w:rsid w:val="004C73D6"/>
    <w:rsid w:val="004E30F7"/>
    <w:rsid w:val="004E315E"/>
    <w:rsid w:val="004F0014"/>
    <w:rsid w:val="004F241E"/>
    <w:rsid w:val="005036A5"/>
    <w:rsid w:val="00522AF1"/>
    <w:rsid w:val="005256D8"/>
    <w:rsid w:val="005259AA"/>
    <w:rsid w:val="0054556A"/>
    <w:rsid w:val="00546ADF"/>
    <w:rsid w:val="0055177B"/>
    <w:rsid w:val="005520F4"/>
    <w:rsid w:val="00552DDF"/>
    <w:rsid w:val="00562E74"/>
    <w:rsid w:val="00563A40"/>
    <w:rsid w:val="00563F41"/>
    <w:rsid w:val="0057053A"/>
    <w:rsid w:val="005A1875"/>
    <w:rsid w:val="005A6265"/>
    <w:rsid w:val="005A6FA5"/>
    <w:rsid w:val="005B01F1"/>
    <w:rsid w:val="005B4DA0"/>
    <w:rsid w:val="005B7574"/>
    <w:rsid w:val="005C0BBE"/>
    <w:rsid w:val="005C5DCC"/>
    <w:rsid w:val="005C5F68"/>
    <w:rsid w:val="005D12D2"/>
    <w:rsid w:val="005D2626"/>
    <w:rsid w:val="005E5C56"/>
    <w:rsid w:val="0060382B"/>
    <w:rsid w:val="00603EB7"/>
    <w:rsid w:val="00606262"/>
    <w:rsid w:val="006167B2"/>
    <w:rsid w:val="00617C8F"/>
    <w:rsid w:val="00631046"/>
    <w:rsid w:val="0063327D"/>
    <w:rsid w:val="00654326"/>
    <w:rsid w:val="00655C43"/>
    <w:rsid w:val="00661725"/>
    <w:rsid w:val="006636A3"/>
    <w:rsid w:val="00673228"/>
    <w:rsid w:val="00674C00"/>
    <w:rsid w:val="006756BA"/>
    <w:rsid w:val="006A3959"/>
    <w:rsid w:val="006B001D"/>
    <w:rsid w:val="006B1757"/>
    <w:rsid w:val="006B5617"/>
    <w:rsid w:val="006B7E4E"/>
    <w:rsid w:val="006C62E3"/>
    <w:rsid w:val="00702D91"/>
    <w:rsid w:val="00703DBF"/>
    <w:rsid w:val="00705EA6"/>
    <w:rsid w:val="00706B6E"/>
    <w:rsid w:val="00707BC7"/>
    <w:rsid w:val="00711C43"/>
    <w:rsid w:val="00723803"/>
    <w:rsid w:val="007310CC"/>
    <w:rsid w:val="00741CF3"/>
    <w:rsid w:val="00742142"/>
    <w:rsid w:val="00746034"/>
    <w:rsid w:val="00753E82"/>
    <w:rsid w:val="00765CC5"/>
    <w:rsid w:val="0077237C"/>
    <w:rsid w:val="00787231"/>
    <w:rsid w:val="007A3933"/>
    <w:rsid w:val="007A4B26"/>
    <w:rsid w:val="007C0984"/>
    <w:rsid w:val="007D48E9"/>
    <w:rsid w:val="007D66FF"/>
    <w:rsid w:val="007E1E60"/>
    <w:rsid w:val="007F0C53"/>
    <w:rsid w:val="007F0F8C"/>
    <w:rsid w:val="007F64FC"/>
    <w:rsid w:val="00811804"/>
    <w:rsid w:val="0081607D"/>
    <w:rsid w:val="00817051"/>
    <w:rsid w:val="008226B4"/>
    <w:rsid w:val="00826BB1"/>
    <w:rsid w:val="00826DD5"/>
    <w:rsid w:val="00827D68"/>
    <w:rsid w:val="00832FBA"/>
    <w:rsid w:val="00843869"/>
    <w:rsid w:val="0084583B"/>
    <w:rsid w:val="00847042"/>
    <w:rsid w:val="00855538"/>
    <w:rsid w:val="008615B6"/>
    <w:rsid w:val="00864DB7"/>
    <w:rsid w:val="008704AF"/>
    <w:rsid w:val="00872EC0"/>
    <w:rsid w:val="008746D6"/>
    <w:rsid w:val="00877ECB"/>
    <w:rsid w:val="00882AFC"/>
    <w:rsid w:val="00886222"/>
    <w:rsid w:val="00893BD8"/>
    <w:rsid w:val="0089435E"/>
    <w:rsid w:val="0089567E"/>
    <w:rsid w:val="008A5629"/>
    <w:rsid w:val="008B1019"/>
    <w:rsid w:val="008B2B1C"/>
    <w:rsid w:val="008B2BD7"/>
    <w:rsid w:val="008C5404"/>
    <w:rsid w:val="008D269B"/>
    <w:rsid w:val="008D6DB7"/>
    <w:rsid w:val="008F4FE8"/>
    <w:rsid w:val="008F54A6"/>
    <w:rsid w:val="00904C39"/>
    <w:rsid w:val="00911FC4"/>
    <w:rsid w:val="00923A88"/>
    <w:rsid w:val="009252D1"/>
    <w:rsid w:val="00927047"/>
    <w:rsid w:val="00933617"/>
    <w:rsid w:val="009524A5"/>
    <w:rsid w:val="00953866"/>
    <w:rsid w:val="0096019F"/>
    <w:rsid w:val="00960905"/>
    <w:rsid w:val="009663FA"/>
    <w:rsid w:val="00970ECA"/>
    <w:rsid w:val="00973FBC"/>
    <w:rsid w:val="00987E48"/>
    <w:rsid w:val="00991EA9"/>
    <w:rsid w:val="009925BF"/>
    <w:rsid w:val="00993DE1"/>
    <w:rsid w:val="009A51D4"/>
    <w:rsid w:val="009A6268"/>
    <w:rsid w:val="009A719C"/>
    <w:rsid w:val="009B147D"/>
    <w:rsid w:val="009B44F9"/>
    <w:rsid w:val="009B7BE7"/>
    <w:rsid w:val="009C75D5"/>
    <w:rsid w:val="009D071E"/>
    <w:rsid w:val="009D2C95"/>
    <w:rsid w:val="009E2BC4"/>
    <w:rsid w:val="009E3D11"/>
    <w:rsid w:val="009E74FB"/>
    <w:rsid w:val="009E788A"/>
    <w:rsid w:val="009F03F1"/>
    <w:rsid w:val="009F3B21"/>
    <w:rsid w:val="00A21052"/>
    <w:rsid w:val="00A26882"/>
    <w:rsid w:val="00A30D74"/>
    <w:rsid w:val="00A35D51"/>
    <w:rsid w:val="00A42409"/>
    <w:rsid w:val="00A57EEE"/>
    <w:rsid w:val="00A60E24"/>
    <w:rsid w:val="00A653E6"/>
    <w:rsid w:val="00A80F79"/>
    <w:rsid w:val="00A85E85"/>
    <w:rsid w:val="00A91B41"/>
    <w:rsid w:val="00AA46AD"/>
    <w:rsid w:val="00AA704B"/>
    <w:rsid w:val="00AB0407"/>
    <w:rsid w:val="00AB0B81"/>
    <w:rsid w:val="00AB28CF"/>
    <w:rsid w:val="00AB3E3F"/>
    <w:rsid w:val="00AB551A"/>
    <w:rsid w:val="00AC7657"/>
    <w:rsid w:val="00AD14E7"/>
    <w:rsid w:val="00AD546E"/>
    <w:rsid w:val="00AD62DC"/>
    <w:rsid w:val="00AE06BC"/>
    <w:rsid w:val="00AE22F4"/>
    <w:rsid w:val="00AE352C"/>
    <w:rsid w:val="00AE4BD8"/>
    <w:rsid w:val="00AF54E7"/>
    <w:rsid w:val="00B037AF"/>
    <w:rsid w:val="00B038E2"/>
    <w:rsid w:val="00B14B51"/>
    <w:rsid w:val="00B24198"/>
    <w:rsid w:val="00B35940"/>
    <w:rsid w:val="00B41C11"/>
    <w:rsid w:val="00B47380"/>
    <w:rsid w:val="00B47954"/>
    <w:rsid w:val="00B5059F"/>
    <w:rsid w:val="00B51DF4"/>
    <w:rsid w:val="00B62240"/>
    <w:rsid w:val="00B7037B"/>
    <w:rsid w:val="00B74427"/>
    <w:rsid w:val="00B74CE6"/>
    <w:rsid w:val="00B75160"/>
    <w:rsid w:val="00B90972"/>
    <w:rsid w:val="00B9484B"/>
    <w:rsid w:val="00B96C5E"/>
    <w:rsid w:val="00BA04FA"/>
    <w:rsid w:val="00BA1534"/>
    <w:rsid w:val="00BA35E7"/>
    <w:rsid w:val="00BA394B"/>
    <w:rsid w:val="00BB4AAD"/>
    <w:rsid w:val="00BB7D7C"/>
    <w:rsid w:val="00BD2571"/>
    <w:rsid w:val="00BD3BB1"/>
    <w:rsid w:val="00BF3D23"/>
    <w:rsid w:val="00C05FAB"/>
    <w:rsid w:val="00C061BD"/>
    <w:rsid w:val="00C068F7"/>
    <w:rsid w:val="00C26EA9"/>
    <w:rsid w:val="00C30059"/>
    <w:rsid w:val="00C33D53"/>
    <w:rsid w:val="00C35F4F"/>
    <w:rsid w:val="00C443A1"/>
    <w:rsid w:val="00C44CA0"/>
    <w:rsid w:val="00C55C21"/>
    <w:rsid w:val="00C55E43"/>
    <w:rsid w:val="00C7494D"/>
    <w:rsid w:val="00C9237A"/>
    <w:rsid w:val="00C94972"/>
    <w:rsid w:val="00CA2BB4"/>
    <w:rsid w:val="00CA3D7F"/>
    <w:rsid w:val="00CB5E46"/>
    <w:rsid w:val="00CB6F8F"/>
    <w:rsid w:val="00CC7220"/>
    <w:rsid w:val="00CD6899"/>
    <w:rsid w:val="00CE27A1"/>
    <w:rsid w:val="00CE31BE"/>
    <w:rsid w:val="00D03736"/>
    <w:rsid w:val="00D03751"/>
    <w:rsid w:val="00D07733"/>
    <w:rsid w:val="00D12B5E"/>
    <w:rsid w:val="00D228D8"/>
    <w:rsid w:val="00D23E81"/>
    <w:rsid w:val="00D25A58"/>
    <w:rsid w:val="00D35D73"/>
    <w:rsid w:val="00D378F7"/>
    <w:rsid w:val="00D4066A"/>
    <w:rsid w:val="00D4279B"/>
    <w:rsid w:val="00D75014"/>
    <w:rsid w:val="00D752CA"/>
    <w:rsid w:val="00D812C1"/>
    <w:rsid w:val="00D81C14"/>
    <w:rsid w:val="00D84DE3"/>
    <w:rsid w:val="00D867FC"/>
    <w:rsid w:val="00D9439B"/>
    <w:rsid w:val="00D976AF"/>
    <w:rsid w:val="00DA0EF3"/>
    <w:rsid w:val="00DA1FD5"/>
    <w:rsid w:val="00DA3BC4"/>
    <w:rsid w:val="00DD745A"/>
    <w:rsid w:val="00DE4AA6"/>
    <w:rsid w:val="00E010B3"/>
    <w:rsid w:val="00E01A32"/>
    <w:rsid w:val="00E02744"/>
    <w:rsid w:val="00E12790"/>
    <w:rsid w:val="00E162BD"/>
    <w:rsid w:val="00E17D46"/>
    <w:rsid w:val="00E425F2"/>
    <w:rsid w:val="00E509E1"/>
    <w:rsid w:val="00E50F44"/>
    <w:rsid w:val="00E52E83"/>
    <w:rsid w:val="00E53D88"/>
    <w:rsid w:val="00E559A5"/>
    <w:rsid w:val="00E60422"/>
    <w:rsid w:val="00E651FF"/>
    <w:rsid w:val="00E65FAD"/>
    <w:rsid w:val="00E71DF2"/>
    <w:rsid w:val="00E80089"/>
    <w:rsid w:val="00E801D8"/>
    <w:rsid w:val="00E807E0"/>
    <w:rsid w:val="00E909AE"/>
    <w:rsid w:val="00E926C9"/>
    <w:rsid w:val="00EA0081"/>
    <w:rsid w:val="00EA6E88"/>
    <w:rsid w:val="00EB0B83"/>
    <w:rsid w:val="00EB7268"/>
    <w:rsid w:val="00EC7EAC"/>
    <w:rsid w:val="00ED411F"/>
    <w:rsid w:val="00EE5415"/>
    <w:rsid w:val="00EF4DC6"/>
    <w:rsid w:val="00EF5F3C"/>
    <w:rsid w:val="00F01F38"/>
    <w:rsid w:val="00F06DC9"/>
    <w:rsid w:val="00F17FFE"/>
    <w:rsid w:val="00F2744E"/>
    <w:rsid w:val="00F60660"/>
    <w:rsid w:val="00F60909"/>
    <w:rsid w:val="00F76409"/>
    <w:rsid w:val="00F77B4E"/>
    <w:rsid w:val="00F92BB3"/>
    <w:rsid w:val="00F94C85"/>
    <w:rsid w:val="00F955EA"/>
    <w:rsid w:val="00F963F2"/>
    <w:rsid w:val="00FA4684"/>
    <w:rsid w:val="00FB0256"/>
    <w:rsid w:val="00FB04FB"/>
    <w:rsid w:val="00FB1ADD"/>
    <w:rsid w:val="00FC65C6"/>
    <w:rsid w:val="00FE770C"/>
    <w:rsid w:val="00FF1CE9"/>
    <w:rsid w:val="00FF2F0C"/>
    <w:rsid w:val="00FF47DE"/>
    <w:rsid w:val="068B3A9D"/>
    <w:rsid w:val="083A2BF6"/>
    <w:rsid w:val="0CA54458"/>
    <w:rsid w:val="125E4185"/>
    <w:rsid w:val="147258E3"/>
    <w:rsid w:val="158853E6"/>
    <w:rsid w:val="1C3E416F"/>
    <w:rsid w:val="1E8253DE"/>
    <w:rsid w:val="2F281077"/>
    <w:rsid w:val="34B32C51"/>
    <w:rsid w:val="4A816415"/>
    <w:rsid w:val="563C5A53"/>
    <w:rsid w:val="62E44812"/>
    <w:rsid w:val="65F15862"/>
    <w:rsid w:val="6D1676F2"/>
    <w:rsid w:val="73274487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qFormat/>
    <w:rPr>
      <w:kern w:val="0"/>
      <w:sz w:val="18"/>
      <w:szCs w:val="18"/>
      <w:lang w:val="zh-CN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rPr>
      <w:sz w:val="18"/>
      <w:szCs w:val="18"/>
      <w:lang w:val="zh-CN" w:eastAsia="zh-CN"/>
    </w:rPr>
  </w:style>
  <w:style w:type="character" w:customStyle="1" w:styleId="Char1">
    <w:name w:val="批注框文本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3">
    <w:name w:val="页眉 Char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4">
    <w:name w:val="标题 Char"/>
    <w:link w:val="a8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qFormat/>
    <w:rPr>
      <w:kern w:val="0"/>
      <w:sz w:val="18"/>
      <w:szCs w:val="18"/>
      <w:lang w:val="zh-CN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rPr>
      <w:sz w:val="18"/>
      <w:szCs w:val="18"/>
      <w:lang w:val="zh-CN" w:eastAsia="zh-CN"/>
    </w:rPr>
  </w:style>
  <w:style w:type="character" w:customStyle="1" w:styleId="Char1">
    <w:name w:val="批注框文本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3">
    <w:name w:val="页眉 Char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4">
    <w:name w:val="标题 Char"/>
    <w:link w:val="a8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F6C0EF-44F1-462A-842B-A5408DA4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163</TotalTime>
  <Pages>1</Pages>
  <Words>1258</Words>
  <Characters>7171</Characters>
  <Application>Microsoft Office Word</Application>
  <DocSecurity>0</DocSecurity>
  <Lines>59</Lines>
  <Paragraphs>16</Paragraphs>
  <ScaleCrop>false</ScaleCrop>
  <Company>Microsoft</Company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341</cp:revision>
  <dcterms:created xsi:type="dcterms:W3CDTF">2017-02-27T09:33:00Z</dcterms:created>
  <dcterms:modified xsi:type="dcterms:W3CDTF">2018-08-08T06:50:00Z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