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96698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7E56C9" w:rsidRDefault="007E56C9">
      <w:pPr>
        <w:spacing w:line="276" w:lineRule="auto"/>
        <w:rPr>
          <w:lang w:val="zh-CN"/>
        </w:rPr>
      </w:pPr>
    </w:p>
    <w:p w:rsidR="007E56C9" w:rsidRDefault="00796698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Java基础第09天</w:t>
      </w:r>
    </w:p>
    <w:p w:rsidR="007E56C9" w:rsidRDefault="00796698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ArrayList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集合</w:t>
      </w: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jc w:val="center"/>
        <w:rPr>
          <w:rFonts w:ascii="黑体" w:eastAsia="黑体" w:hAnsi="黑体" w:cs="黑体"/>
          <w:sz w:val="36"/>
          <w:szCs w:val="36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E56C9">
      <w:pPr>
        <w:spacing w:line="276" w:lineRule="auto"/>
        <w:rPr>
          <w:lang w:val="zh-CN"/>
        </w:rPr>
      </w:pPr>
    </w:p>
    <w:p w:rsidR="007E56C9" w:rsidRDefault="00796698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7E56C9" w:rsidRDefault="007966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1.3</w:t>
      </w:r>
      <w:r>
        <w:rPr>
          <w:lang w:val="zh-CN"/>
        </w:rPr>
        <w:t>—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集合类的构造方法和成员方法】</w:t>
      </w:r>
    </w:p>
    <w:p w:rsidR="007E56C9" w:rsidRDefault="00796698">
      <w:pPr>
        <w:pStyle w:val="ac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请按以下要求编写代码：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定义一个只能存储字符串的集合对象；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向集合内添加以下数据：</w:t>
      </w:r>
    </w:p>
    <w:p w:rsidR="007E56C9" w:rsidRDefault="00796698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“孙悟空”</w:t>
      </w:r>
    </w:p>
    <w:p w:rsidR="007E56C9" w:rsidRDefault="00796698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“猪八戒”</w:t>
      </w:r>
    </w:p>
    <w:p w:rsidR="007E56C9" w:rsidRDefault="00796698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“沙和尚”</w:t>
      </w:r>
    </w:p>
    <w:p w:rsidR="007E56C9" w:rsidRDefault="00796698">
      <w:pPr>
        <w:pStyle w:val="ac"/>
        <w:ind w:left="1260" w:firstLineChars="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“铁扇公主”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不用遍历，直接打印集合；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获取第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个元素（注意，是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个元素，它的索引是？）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打印一下集合大小；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删除元素“铁扇公主”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删除第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个元素（注意：是</w:t>
      </w:r>
      <w:r>
        <w:rPr>
          <w:rFonts w:hint="eastAsia"/>
          <w:lang w:val="zh-CN"/>
        </w:rPr>
        <w:t>--</w:t>
      </w:r>
      <w:r>
        <w:rPr>
          <w:rFonts w:hint="eastAsia"/>
          <w:lang w:val="zh-CN"/>
        </w:rPr>
        <w:t>第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个元素）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将元素“猪八戒”改为“猪悟能”</w:t>
      </w:r>
    </w:p>
    <w:p w:rsidR="007E56C9" w:rsidRDefault="00796698">
      <w:pPr>
        <w:pStyle w:val="ac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再次打印集合；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Test01 {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孙悟空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猪八戒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沙和尚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铁扇公主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3);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猪悟能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A54CF" w:rsidRDefault="002A54CF" w:rsidP="002A54C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6C9" w:rsidRDefault="002A54CF" w:rsidP="002A54CF">
      <w:pPr>
        <w:pStyle w:val="2"/>
        <w:rPr>
          <w:lang w:val="zh-CN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="00796698">
        <w:rPr>
          <w:rFonts w:hint="eastAsia"/>
          <w:lang w:val="zh-CN"/>
        </w:rPr>
        <w:t>训练案例</w:t>
      </w:r>
      <w:r w:rsidR="00796698">
        <w:rPr>
          <w:rFonts w:hint="eastAsia"/>
          <w:lang w:val="zh-CN"/>
        </w:rPr>
        <w:t>2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zh-CN"/>
        </w:rPr>
        <w:t>1.4</w:t>
      </w:r>
      <w:r>
        <w:rPr>
          <w:lang w:val="zh-CN"/>
        </w:rPr>
        <w:t>—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案例】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一、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请按以下要求编写代码：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>类，包含以下属性：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学号、姓名、身高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2.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MainApp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类，包含</w:t>
      </w:r>
      <w:r>
        <w:rPr>
          <w:rFonts w:ascii="Consolas" w:hAnsi="Consolas" w:cs="Consolas"/>
          <w:kern w:val="0"/>
          <w:sz w:val="20"/>
          <w:szCs w:val="20"/>
        </w:rPr>
        <w:t>main()</w:t>
      </w:r>
      <w:r>
        <w:rPr>
          <w:rFonts w:ascii="Consolas" w:hAnsi="Consolas" w:cs="Consolas"/>
          <w:kern w:val="0"/>
          <w:sz w:val="20"/>
          <w:szCs w:val="20"/>
        </w:rPr>
        <w:t>方法；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3.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在</w:t>
      </w:r>
      <w:r>
        <w:rPr>
          <w:rFonts w:ascii="Consolas" w:hAnsi="Consolas" w:cs="Consolas"/>
          <w:kern w:val="0"/>
          <w:sz w:val="20"/>
          <w:szCs w:val="20"/>
        </w:rPr>
        <w:t>main()</w:t>
      </w:r>
      <w:r>
        <w:rPr>
          <w:rFonts w:ascii="Consolas" w:hAnsi="Consolas" w:cs="Consolas"/>
          <w:kern w:val="0"/>
          <w:sz w:val="20"/>
          <w:szCs w:val="20"/>
        </w:rPr>
        <w:t>方法中，创建一个可以存储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>对象的集合对象；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4.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创建以下几个</w:t>
      </w:r>
      <w:r>
        <w:rPr>
          <w:rFonts w:ascii="Consolas" w:hAnsi="Consolas" w:cs="Consolas"/>
          <w:kern w:val="0"/>
          <w:sz w:val="20"/>
          <w:szCs w:val="20"/>
        </w:rPr>
        <w:t>Student</w:t>
      </w:r>
      <w:r>
        <w:rPr>
          <w:rFonts w:ascii="Consolas" w:hAnsi="Consolas" w:cs="Consolas"/>
          <w:kern w:val="0"/>
          <w:sz w:val="20"/>
          <w:szCs w:val="20"/>
        </w:rPr>
        <w:t>对象：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学号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姓名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身高</w:t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it001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黄渤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1.72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it002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孙红雷</w:t>
      </w:r>
      <w:r>
        <w:rPr>
          <w:rFonts w:ascii="Consolas" w:hAnsi="Consolas" w:cs="Consolas"/>
          <w:kern w:val="0"/>
          <w:sz w:val="20"/>
          <w:szCs w:val="20"/>
        </w:rPr>
        <w:tab/>
        <w:t>1.78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it003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章子</w:t>
      </w:r>
      <w:proofErr w:type="gramStart"/>
      <w:r>
        <w:rPr>
          <w:rFonts w:ascii="Consolas" w:hAnsi="Consolas" w:cs="Consolas"/>
          <w:kern w:val="0"/>
          <w:sz w:val="20"/>
          <w:szCs w:val="20"/>
        </w:rPr>
        <w:t>怡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ab/>
        <w:t>1.64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it004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杨颖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1.68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5.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将上面几个对象添加到集合中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6.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遍历集合打印每个对象的属性值；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7.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获取并打印集合大小；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8.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获取第</w:t>
      </w:r>
      <w:r>
        <w:rPr>
          <w:rFonts w:ascii="Consolas" w:hAnsi="Consolas" w:cs="Consolas"/>
          <w:kern w:val="0"/>
          <w:sz w:val="20"/>
          <w:szCs w:val="20"/>
        </w:rPr>
        <w:t>3</w:t>
      </w:r>
      <w:r>
        <w:rPr>
          <w:rFonts w:ascii="Consolas" w:hAnsi="Consolas" w:cs="Consolas"/>
          <w:kern w:val="0"/>
          <w:sz w:val="20"/>
          <w:szCs w:val="20"/>
        </w:rPr>
        <w:t>个学员对象，并打印其属性值；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9.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移除掉第</w:t>
      </w:r>
      <w:r>
        <w:rPr>
          <w:rFonts w:ascii="Consolas" w:hAnsi="Consolas" w:cs="Consolas"/>
          <w:kern w:val="0"/>
          <w:sz w:val="20"/>
          <w:szCs w:val="20"/>
        </w:rPr>
        <w:t>4</w:t>
      </w:r>
      <w:r>
        <w:rPr>
          <w:rFonts w:ascii="Consolas" w:hAnsi="Consolas" w:cs="Consolas"/>
          <w:kern w:val="0"/>
          <w:sz w:val="20"/>
          <w:szCs w:val="20"/>
        </w:rPr>
        <w:t>个学员对象；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10.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再次获取并打印集合大小；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11.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将第一个对象替换为以下对象：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>it005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撒贝宁</w:t>
      </w:r>
      <w:r>
        <w:rPr>
          <w:rFonts w:ascii="Consolas" w:hAnsi="Consolas" w:cs="Consolas"/>
          <w:kern w:val="0"/>
          <w:sz w:val="20"/>
          <w:szCs w:val="20"/>
        </w:rPr>
        <w:tab/>
        <w:t>1.67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12.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遍历集合，打印出身高在</w:t>
      </w:r>
      <w:r>
        <w:rPr>
          <w:rFonts w:ascii="Consolas" w:hAnsi="Consolas" w:cs="Consolas"/>
          <w:kern w:val="0"/>
          <w:sz w:val="20"/>
          <w:szCs w:val="20"/>
        </w:rPr>
        <w:t>1.70</w:t>
      </w:r>
      <w:r>
        <w:rPr>
          <w:rFonts w:ascii="Consolas" w:hAnsi="Consolas" w:cs="Consolas"/>
          <w:kern w:val="0"/>
          <w:sz w:val="20"/>
          <w:szCs w:val="20"/>
        </w:rPr>
        <w:t>以上的学员信息；</w:t>
      </w:r>
    </w:p>
    <w:p w:rsidR="007E56C9" w:rsidRDefault="00796698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>13.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遍历集合，打印出</w:t>
      </w:r>
      <w:r>
        <w:rPr>
          <w:rFonts w:ascii="Consolas" w:hAnsi="Consolas" w:cs="Consolas"/>
          <w:kern w:val="0"/>
          <w:sz w:val="20"/>
          <w:szCs w:val="20"/>
        </w:rPr>
        <w:t>“</w:t>
      </w:r>
      <w:r>
        <w:rPr>
          <w:rFonts w:ascii="Consolas" w:hAnsi="Consolas" w:cs="Consolas"/>
          <w:kern w:val="0"/>
          <w:sz w:val="20"/>
          <w:szCs w:val="20"/>
        </w:rPr>
        <w:t>孙</w:t>
      </w:r>
      <w:r>
        <w:rPr>
          <w:rFonts w:ascii="Consolas" w:hAnsi="Consolas" w:cs="Consolas"/>
          <w:kern w:val="0"/>
          <w:sz w:val="20"/>
          <w:szCs w:val="20"/>
        </w:rPr>
        <w:t>”</w:t>
      </w:r>
      <w:r>
        <w:rPr>
          <w:rFonts w:ascii="Consolas" w:hAnsi="Consolas" w:cs="Consolas"/>
          <w:kern w:val="0"/>
          <w:sz w:val="20"/>
          <w:szCs w:val="20"/>
        </w:rPr>
        <w:t>姓的学员信息；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java.awt.print.Printable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Test02Student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Test02Student(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.Test02Student(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"it001"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黄渤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"1.72"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Test02Student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Test02Student(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.Test02Student(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"it002"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孙红雷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"1.78"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Test02Student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Test02Student(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.Test02Student(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"it003"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章子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怡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"1.64"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Test02Student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Test02Student(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.Test02Student(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"it004"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杨颖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"1.68"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&lt;Test02Student&gt;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student4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3);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撒贝宁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"it005"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"1.67"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())&gt;1.67){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startsWith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孙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Test02Student{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Test02Student()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Test02Student(String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 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it001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黄渤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1.72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it002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孙红雷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1.78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it003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章子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怡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1.64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it004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杨颖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1.68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4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it003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章子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怡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1.64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it001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黄渤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1.72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it002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孙红雷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1.78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it003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章子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怡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1.64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3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it002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孙红雷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1.78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it002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孙红雷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1.78</w:t>
      </w:r>
    </w:p>
    <w:p w:rsidR="00F14797" w:rsidRDefault="00F14797" w:rsidP="00F1479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6C9" w:rsidRPr="00F14797" w:rsidRDefault="00796698" w:rsidP="00F14797">
      <w:pPr>
        <w:pStyle w:val="2"/>
        <w:rPr>
          <w:lang w:val="zh-CN"/>
        </w:rPr>
      </w:pPr>
      <w:r w:rsidRPr="00F14797">
        <w:rPr>
          <w:rFonts w:hint="eastAsia"/>
          <w:lang w:val="zh-CN"/>
        </w:rPr>
        <w:lastRenderedPageBreak/>
        <w:t>训练案例</w:t>
      </w:r>
      <w:r w:rsidRPr="00F14797">
        <w:rPr>
          <w:rFonts w:hint="eastAsia"/>
          <w:lang w:val="zh-CN"/>
        </w:rPr>
        <w:t>3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训练描述：【综合：</w:t>
      </w:r>
      <w:r>
        <w:rPr>
          <w:rFonts w:hint="eastAsia"/>
          <w:lang w:val="zh-CN"/>
        </w:rPr>
        <w:t>Scanner</w:t>
      </w:r>
      <w:r>
        <w:rPr>
          <w:rFonts w:hint="eastAsia"/>
          <w:lang w:val="zh-CN"/>
        </w:rPr>
        <w:t>类、方法、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类综合】</w:t>
      </w:r>
    </w:p>
    <w:p w:rsidR="0099470E" w:rsidRPr="0099470E" w:rsidRDefault="00796698" w:rsidP="0099470E">
      <w:pPr>
        <w:pStyle w:val="ac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需求说明：程序启动后可以接收三个学员信息，然后可以打印所有学员信息，并找出身高最高的学员，并打印他们的详细信息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E56C9" w:rsidRDefault="00796698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类，包含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方法；</w:t>
      </w:r>
    </w:p>
    <w:p w:rsidR="007E56C9" w:rsidRDefault="00796698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方法中，创建一个可以存储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对象的集合对象；</w:t>
      </w:r>
    </w:p>
    <w:p w:rsidR="007E56C9" w:rsidRDefault="00796698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从控制台接收以下几个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对象：</w:t>
      </w:r>
    </w:p>
    <w:p w:rsidR="007E56C9" w:rsidRDefault="00796698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学号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性别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身高</w:t>
      </w:r>
      <w:r>
        <w:rPr>
          <w:rFonts w:hint="eastAsia"/>
          <w:lang w:val="zh-CN"/>
        </w:rPr>
        <w:tab/>
      </w:r>
    </w:p>
    <w:p w:rsidR="007E56C9" w:rsidRDefault="00796698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it001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黄渤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20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1.72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7E56C9" w:rsidRDefault="00796698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孙红雷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男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22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1.78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7E56C9" w:rsidRDefault="00796698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it003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章子</w:t>
      </w:r>
      <w:proofErr w:type="gramStart"/>
      <w:r>
        <w:rPr>
          <w:rFonts w:hint="eastAsia"/>
          <w:lang w:val="zh-CN"/>
        </w:rPr>
        <w:t>怡</w:t>
      </w:r>
      <w:proofErr w:type="gramEnd"/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女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18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1.64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 w:rsidR="007E56C9" w:rsidRDefault="00796698">
      <w:pPr>
        <w:pStyle w:val="ac"/>
        <w:ind w:left="1680" w:firstLineChars="0" w:firstLine="0"/>
        <w:rPr>
          <w:lang w:val="zh-CN"/>
        </w:rPr>
      </w:pPr>
      <w:r>
        <w:rPr>
          <w:rFonts w:hint="eastAsia"/>
          <w:lang w:val="zh-CN"/>
        </w:rPr>
        <w:t>将每个对象添加到集合中</w:t>
      </w:r>
      <w:r>
        <w:rPr>
          <w:rFonts w:hint="eastAsia"/>
          <w:lang w:val="zh-CN"/>
        </w:rPr>
        <w:t>(</w:t>
      </w:r>
      <w:r>
        <w:rPr>
          <w:lang w:val="zh-CN"/>
        </w:rPr>
        <w:t>集合中学员学号唯一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；</w:t>
      </w:r>
    </w:p>
    <w:p w:rsidR="007E56C9" w:rsidRDefault="00796698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中创建方法，可以打印所有学员信息：</w:t>
      </w:r>
    </w:p>
    <w:p w:rsidR="007E56C9" w:rsidRDefault="00796698">
      <w:pPr>
        <w:pStyle w:val="ac"/>
        <w:ind w:left="168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printAll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&lt;Student&gt;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){}</w:t>
      </w:r>
    </w:p>
    <w:p w:rsidR="007E56C9" w:rsidRDefault="00796698">
      <w:pPr>
        <w:pStyle w:val="ac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MainApp</w:t>
      </w:r>
      <w:r>
        <w:rPr>
          <w:rFonts w:hint="eastAsia"/>
          <w:lang w:val="zh-CN"/>
        </w:rPr>
        <w:t>中创建方法，可以找出身高最高的学员，并打印：</w:t>
      </w:r>
    </w:p>
    <w:p w:rsidR="007E56C9" w:rsidRDefault="00796698">
      <w:pPr>
        <w:pStyle w:val="ac"/>
        <w:ind w:left="1680" w:firstLineChars="0" w:firstLine="0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</w:t>
      </w:r>
      <w:proofErr w:type="spellStart"/>
      <w:r>
        <w:rPr>
          <w:rFonts w:hint="eastAsia"/>
        </w:rPr>
        <w:t>findMaxHeight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&lt;Student&gt;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){}</w:t>
      </w:r>
    </w:p>
    <w:p w:rsidR="0099470E" w:rsidRDefault="00796698" w:rsidP="0099470E">
      <w:pPr>
        <w:pStyle w:val="ac"/>
        <w:numPr>
          <w:ilvl w:val="0"/>
          <w:numId w:val="5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main()</w:t>
      </w:r>
      <w:r>
        <w:rPr>
          <w:rFonts w:hint="eastAsia"/>
          <w:lang w:val="zh-CN"/>
        </w:rPr>
        <w:t>方法中，分别调用三个方法：打印所有学员，找出身高最高的学员；</w:t>
      </w:r>
    </w:p>
    <w:p w:rsidR="0099470E" w:rsidRPr="0099470E" w:rsidRDefault="0099470E" w:rsidP="0099470E">
      <w:proofErr w:type="gramStart"/>
      <w:r w:rsidRPr="0099470E">
        <w:t>package</w:t>
      </w:r>
      <w:proofErr w:type="gramEnd"/>
      <w:r w:rsidRPr="0099470E">
        <w:t xml:space="preserve"> Test03;</w:t>
      </w:r>
    </w:p>
    <w:p w:rsidR="0099470E" w:rsidRPr="0099470E" w:rsidRDefault="0099470E" w:rsidP="0099470E"/>
    <w:p w:rsidR="0099470E" w:rsidRPr="0099470E" w:rsidRDefault="0099470E" w:rsidP="0099470E">
      <w:proofErr w:type="gramStart"/>
      <w:r w:rsidRPr="0099470E">
        <w:t>import</w:t>
      </w:r>
      <w:proofErr w:type="gramEnd"/>
      <w:r w:rsidRPr="0099470E">
        <w:t xml:space="preserve"> </w:t>
      </w:r>
      <w:proofErr w:type="spellStart"/>
      <w:r w:rsidRPr="0099470E">
        <w:t>java.util.ArrayList</w:t>
      </w:r>
      <w:proofErr w:type="spellEnd"/>
      <w:r w:rsidRPr="0099470E">
        <w:t>;</w:t>
      </w:r>
    </w:p>
    <w:p w:rsidR="0099470E" w:rsidRPr="0099470E" w:rsidRDefault="0099470E" w:rsidP="0099470E"/>
    <w:p w:rsidR="0099470E" w:rsidRPr="0099470E" w:rsidRDefault="0099470E" w:rsidP="0099470E">
      <w:proofErr w:type="gramStart"/>
      <w:r w:rsidRPr="0099470E">
        <w:t>import</w:t>
      </w:r>
      <w:proofErr w:type="gramEnd"/>
      <w:r w:rsidRPr="0099470E">
        <w:t xml:space="preserve"> Test02.Student;</w:t>
      </w:r>
    </w:p>
    <w:p w:rsidR="0099470E" w:rsidRPr="0099470E" w:rsidRDefault="0099470E" w:rsidP="0099470E"/>
    <w:p w:rsidR="0099470E" w:rsidRPr="0099470E" w:rsidRDefault="0099470E" w:rsidP="0099470E">
      <w:proofErr w:type="gramStart"/>
      <w:r w:rsidRPr="0099470E">
        <w:t>public</w:t>
      </w:r>
      <w:proofErr w:type="gramEnd"/>
      <w:r w:rsidRPr="0099470E">
        <w:t xml:space="preserve"> class </w:t>
      </w:r>
      <w:proofErr w:type="spellStart"/>
      <w:r w:rsidRPr="0099470E">
        <w:t>MainApp</w:t>
      </w:r>
      <w:proofErr w:type="spellEnd"/>
      <w:r w:rsidRPr="0099470E">
        <w:t xml:space="preserve"> {</w:t>
      </w:r>
    </w:p>
    <w:p w:rsidR="0099470E" w:rsidRPr="0099470E" w:rsidRDefault="0099470E" w:rsidP="0099470E">
      <w:r w:rsidRPr="0099470E">
        <w:tab/>
      </w:r>
    </w:p>
    <w:p w:rsidR="0099470E" w:rsidRPr="0099470E" w:rsidRDefault="0099470E" w:rsidP="0099470E">
      <w:r w:rsidRPr="0099470E">
        <w:tab/>
      </w:r>
      <w:proofErr w:type="gramStart"/>
      <w:r w:rsidRPr="0099470E">
        <w:t>public</w:t>
      </w:r>
      <w:proofErr w:type="gramEnd"/>
      <w:r w:rsidRPr="0099470E">
        <w:t xml:space="preserve"> static void </w:t>
      </w:r>
      <w:proofErr w:type="spellStart"/>
      <w:r w:rsidRPr="0099470E">
        <w:t>printAll</w:t>
      </w:r>
      <w:proofErr w:type="spellEnd"/>
      <w:r w:rsidRPr="0099470E">
        <w:t>(</w:t>
      </w:r>
      <w:proofErr w:type="spellStart"/>
      <w:r w:rsidRPr="0099470E">
        <w:t>ArrayList</w:t>
      </w:r>
      <w:proofErr w:type="spellEnd"/>
      <w:r w:rsidRPr="0099470E">
        <w:t>&lt;Student&gt;</w:t>
      </w:r>
      <w:proofErr w:type="spellStart"/>
      <w:r w:rsidRPr="0099470E">
        <w:t>stuList</w:t>
      </w:r>
      <w:proofErr w:type="spellEnd"/>
      <w:r w:rsidRPr="0099470E">
        <w:t>){</w:t>
      </w:r>
    </w:p>
    <w:p w:rsidR="0099470E" w:rsidRPr="0099470E" w:rsidRDefault="0099470E" w:rsidP="0099470E">
      <w:r w:rsidRPr="0099470E">
        <w:tab/>
      </w:r>
      <w:r w:rsidRPr="0099470E">
        <w:tab/>
      </w:r>
      <w:proofErr w:type="gramStart"/>
      <w:r w:rsidRPr="0099470E">
        <w:t>for</w:t>
      </w:r>
      <w:proofErr w:type="gramEnd"/>
      <w:r w:rsidRPr="0099470E">
        <w:t xml:space="preserve"> (Student </w:t>
      </w:r>
      <w:proofErr w:type="spellStart"/>
      <w:r w:rsidRPr="0099470E">
        <w:t>student</w:t>
      </w:r>
      <w:proofErr w:type="spellEnd"/>
      <w:r w:rsidRPr="0099470E">
        <w:t xml:space="preserve"> : </w:t>
      </w:r>
      <w:proofErr w:type="spellStart"/>
      <w:r w:rsidRPr="0099470E">
        <w:t>stuList</w:t>
      </w:r>
      <w:proofErr w:type="spellEnd"/>
      <w:r w:rsidRPr="0099470E">
        <w:t>) 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System.out.println</w:t>
      </w:r>
      <w:proofErr w:type="spellEnd"/>
      <w:r w:rsidRPr="0099470E">
        <w:t>(</w:t>
      </w:r>
      <w:proofErr w:type="spellStart"/>
      <w:proofErr w:type="gramEnd"/>
      <w:r w:rsidRPr="0099470E">
        <w:t>student.getName</w:t>
      </w:r>
      <w:proofErr w:type="spellEnd"/>
      <w:r w:rsidRPr="0099470E">
        <w:t>()+" "+</w:t>
      </w:r>
      <w:proofErr w:type="spellStart"/>
      <w:r w:rsidRPr="0099470E">
        <w:t>student.getId</w:t>
      </w:r>
      <w:proofErr w:type="spellEnd"/>
      <w:r w:rsidRPr="0099470E">
        <w:t>()+" "+</w:t>
      </w:r>
      <w:proofErr w:type="spellStart"/>
      <w:r w:rsidRPr="0099470E">
        <w:t>student.getHeight</w:t>
      </w:r>
      <w:proofErr w:type="spellEnd"/>
      <w:r w:rsidRPr="0099470E">
        <w:t>());</w:t>
      </w:r>
    </w:p>
    <w:p w:rsidR="0099470E" w:rsidRPr="0099470E" w:rsidRDefault="0099470E" w:rsidP="0099470E"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  <w:t>}</w:t>
      </w:r>
    </w:p>
    <w:p w:rsidR="0099470E" w:rsidRPr="0099470E" w:rsidRDefault="0099470E" w:rsidP="0099470E">
      <w:r w:rsidRPr="0099470E">
        <w:tab/>
      </w:r>
      <w:proofErr w:type="gramStart"/>
      <w:r w:rsidRPr="0099470E">
        <w:t>public</w:t>
      </w:r>
      <w:proofErr w:type="gramEnd"/>
      <w:r w:rsidRPr="0099470E">
        <w:t xml:space="preserve"> static void </w:t>
      </w:r>
      <w:proofErr w:type="spellStart"/>
      <w:r w:rsidRPr="0099470E">
        <w:t>findMaxHeight</w:t>
      </w:r>
      <w:proofErr w:type="spellEnd"/>
      <w:r w:rsidRPr="0099470E">
        <w:t>(</w:t>
      </w:r>
      <w:proofErr w:type="spellStart"/>
      <w:r w:rsidRPr="0099470E">
        <w:t>ArrayList</w:t>
      </w:r>
      <w:proofErr w:type="spellEnd"/>
      <w:r w:rsidRPr="0099470E">
        <w:t>&lt;Student&gt;</w:t>
      </w:r>
      <w:proofErr w:type="spellStart"/>
      <w:r w:rsidRPr="0099470E">
        <w:t>stuList</w:t>
      </w:r>
      <w:proofErr w:type="spellEnd"/>
      <w:r w:rsidRPr="0099470E">
        <w:t>){</w:t>
      </w:r>
    </w:p>
    <w:p w:rsidR="0099470E" w:rsidRPr="0099470E" w:rsidRDefault="0099470E" w:rsidP="0099470E">
      <w:r w:rsidRPr="0099470E">
        <w:lastRenderedPageBreak/>
        <w:tab/>
      </w:r>
      <w:r w:rsidRPr="0099470E">
        <w:tab/>
      </w:r>
      <w:proofErr w:type="gramStart"/>
      <w:r w:rsidRPr="0099470E">
        <w:t>double</w:t>
      </w:r>
      <w:proofErr w:type="gramEnd"/>
      <w:r w:rsidRPr="0099470E">
        <w:t xml:space="preserve"> tallest = 0;</w:t>
      </w:r>
    </w:p>
    <w:p w:rsidR="0099470E" w:rsidRPr="0099470E" w:rsidRDefault="0099470E" w:rsidP="0099470E">
      <w:r w:rsidRPr="0099470E">
        <w:tab/>
      </w:r>
      <w:r w:rsidRPr="0099470E">
        <w:tab/>
      </w:r>
    </w:p>
    <w:p w:rsidR="0099470E" w:rsidRPr="0099470E" w:rsidRDefault="0099470E" w:rsidP="0099470E">
      <w:r w:rsidRPr="0099470E">
        <w:tab/>
      </w:r>
      <w:r w:rsidRPr="0099470E">
        <w:tab/>
      </w:r>
      <w:proofErr w:type="gramStart"/>
      <w:r w:rsidRPr="0099470E">
        <w:t>for(</w:t>
      </w:r>
      <w:proofErr w:type="spellStart"/>
      <w:proofErr w:type="gramEnd"/>
      <w:r w:rsidRPr="0099470E">
        <w:t>int</w:t>
      </w:r>
      <w:proofErr w:type="spellEnd"/>
      <w:r w:rsidRPr="0099470E">
        <w:t xml:space="preserve"> i =0;i&lt;</w:t>
      </w:r>
      <w:proofErr w:type="spellStart"/>
      <w:r w:rsidRPr="0099470E">
        <w:t>stuList.size</w:t>
      </w:r>
      <w:proofErr w:type="spellEnd"/>
      <w:r w:rsidRPr="0099470E">
        <w:t>()-1;i++){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gramStart"/>
      <w:r w:rsidRPr="0099470E">
        <w:t>if(</w:t>
      </w:r>
      <w:proofErr w:type="spellStart"/>
      <w:proofErr w:type="gramEnd"/>
      <w:r w:rsidRPr="0099470E">
        <w:t>Double.parseDouble</w:t>
      </w:r>
      <w:proofErr w:type="spellEnd"/>
      <w:r w:rsidRPr="0099470E">
        <w:t>(</w:t>
      </w:r>
      <w:proofErr w:type="spellStart"/>
      <w:r w:rsidRPr="0099470E">
        <w:t>stuList.get</w:t>
      </w:r>
      <w:proofErr w:type="spellEnd"/>
      <w:r w:rsidRPr="0099470E">
        <w:t>(i).</w:t>
      </w:r>
      <w:proofErr w:type="spellStart"/>
      <w:r w:rsidRPr="0099470E">
        <w:t>getHeight</w:t>
      </w:r>
      <w:proofErr w:type="spellEnd"/>
      <w:r w:rsidRPr="0099470E">
        <w:t>()) &gt; tallest){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tallest</w:t>
      </w:r>
      <w:proofErr w:type="gramEnd"/>
      <w:r w:rsidRPr="0099470E">
        <w:t xml:space="preserve"> = </w:t>
      </w:r>
      <w:proofErr w:type="spellStart"/>
      <w:r w:rsidRPr="0099470E">
        <w:t>Double.parseDouble</w:t>
      </w:r>
      <w:proofErr w:type="spellEnd"/>
      <w:r w:rsidRPr="0099470E">
        <w:t>(</w:t>
      </w:r>
      <w:proofErr w:type="spellStart"/>
      <w:r w:rsidRPr="0099470E">
        <w:t>stuList.get</w:t>
      </w:r>
      <w:proofErr w:type="spellEnd"/>
      <w:r w:rsidRPr="0099470E">
        <w:t>(i).</w:t>
      </w:r>
      <w:proofErr w:type="spellStart"/>
      <w:r w:rsidRPr="0099470E">
        <w:t>getHeight</w:t>
      </w:r>
      <w:proofErr w:type="spellEnd"/>
      <w:r w:rsidRPr="0099470E">
        <w:t>());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</w:p>
    <w:p w:rsidR="0099470E" w:rsidRPr="0099470E" w:rsidRDefault="0099470E" w:rsidP="0099470E">
      <w:pPr>
        <w:rPr>
          <w:rFonts w:hint="eastAsia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proofErr w:type="spellStart"/>
      <w:r w:rsidRPr="0099470E">
        <w:rPr>
          <w:rFonts w:hint="eastAsia"/>
        </w:rPr>
        <w:t>System.out.println</w:t>
      </w:r>
      <w:proofErr w:type="spellEnd"/>
      <w:r w:rsidRPr="0099470E">
        <w:rPr>
          <w:rFonts w:hint="eastAsia"/>
        </w:rPr>
        <w:t>("</w:t>
      </w:r>
      <w:r w:rsidRPr="0099470E">
        <w:rPr>
          <w:rFonts w:hint="eastAsia"/>
          <w:lang w:val="zh-CN"/>
        </w:rPr>
        <w:t>最高身高的</w:t>
      </w:r>
      <w:proofErr w:type="gramStart"/>
      <w:r w:rsidRPr="0099470E">
        <w:rPr>
          <w:rFonts w:hint="eastAsia"/>
          <w:lang w:val="zh-CN"/>
        </w:rPr>
        <w:t>的</w:t>
      </w:r>
      <w:proofErr w:type="gramEnd"/>
      <w:r w:rsidRPr="0099470E">
        <w:rPr>
          <w:rFonts w:hint="eastAsia"/>
          <w:lang w:val="zh-CN"/>
        </w:rPr>
        <w:t>是</w:t>
      </w:r>
      <w:r w:rsidRPr="0099470E">
        <w:rPr>
          <w:rFonts w:hint="eastAsia"/>
        </w:rPr>
        <w:t>"+tallest);</w:t>
      </w:r>
    </w:p>
    <w:p w:rsidR="0099470E" w:rsidRPr="0099470E" w:rsidRDefault="0099470E" w:rsidP="0099470E">
      <w:r w:rsidRPr="0099470E">
        <w:tab/>
        <w:t>}</w:t>
      </w:r>
    </w:p>
    <w:p w:rsidR="0099470E" w:rsidRPr="0099470E" w:rsidRDefault="0099470E" w:rsidP="0099470E">
      <w:r w:rsidRPr="0099470E">
        <w:tab/>
      </w:r>
    </w:p>
    <w:p w:rsidR="0099470E" w:rsidRPr="0099470E" w:rsidRDefault="0099470E" w:rsidP="0099470E">
      <w:r w:rsidRPr="0099470E">
        <w:tab/>
      </w:r>
      <w:proofErr w:type="gramStart"/>
      <w:r w:rsidRPr="0099470E">
        <w:t>public</w:t>
      </w:r>
      <w:proofErr w:type="gramEnd"/>
      <w:r w:rsidRPr="0099470E">
        <w:t xml:space="preserve"> static void main(String[] </w:t>
      </w:r>
      <w:proofErr w:type="spellStart"/>
      <w:r w:rsidRPr="0099470E">
        <w:t>args</w:t>
      </w:r>
      <w:proofErr w:type="spellEnd"/>
      <w:r w:rsidRPr="0099470E">
        <w:t>) {</w:t>
      </w:r>
    </w:p>
    <w:p w:rsidR="0099470E" w:rsidRPr="0099470E" w:rsidRDefault="0099470E" w:rsidP="0099470E">
      <w:r w:rsidRPr="0099470E">
        <w:tab/>
      </w:r>
      <w:r w:rsidRPr="0099470E">
        <w:tab/>
        <w:t>// TODO Auto-generated method stub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r w:rsidRPr="0099470E">
        <w:t>ArrayList</w:t>
      </w:r>
      <w:proofErr w:type="spellEnd"/>
      <w:r w:rsidRPr="0099470E">
        <w:t xml:space="preserve">&lt;Student&gt; </w:t>
      </w:r>
      <w:proofErr w:type="spellStart"/>
      <w:r w:rsidRPr="0099470E">
        <w:t>stugroup</w:t>
      </w:r>
      <w:proofErr w:type="spellEnd"/>
      <w:r w:rsidRPr="0099470E">
        <w:t xml:space="preserve"> = new </w:t>
      </w:r>
      <w:proofErr w:type="spellStart"/>
      <w:r w:rsidRPr="0099470E">
        <w:t>ArrayList</w:t>
      </w:r>
      <w:proofErr w:type="spellEnd"/>
      <w:r w:rsidRPr="0099470E">
        <w:t>&lt;</w:t>
      </w:r>
      <w:proofErr w:type="gramStart"/>
      <w:r w:rsidRPr="0099470E">
        <w:t>&gt;(</w:t>
      </w:r>
      <w:proofErr w:type="gramEnd"/>
      <w:r w:rsidRPr="0099470E">
        <w:t>);</w:t>
      </w:r>
    </w:p>
    <w:p w:rsidR="0099470E" w:rsidRPr="0099470E" w:rsidRDefault="0099470E" w:rsidP="0099470E">
      <w:pPr>
        <w:rPr>
          <w:rFonts w:hint="eastAsia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  <w:t>Student student1 = new Student("it001","</w:t>
      </w:r>
      <w:r w:rsidRPr="0099470E">
        <w:rPr>
          <w:rFonts w:hint="eastAsia"/>
          <w:lang w:val="zh-CN"/>
        </w:rPr>
        <w:t>黄渤</w:t>
      </w:r>
      <w:r w:rsidRPr="0099470E">
        <w:rPr>
          <w:rFonts w:hint="eastAsia"/>
        </w:rPr>
        <w:t>","1.72");</w:t>
      </w:r>
    </w:p>
    <w:p w:rsidR="0099470E" w:rsidRPr="0099470E" w:rsidRDefault="0099470E" w:rsidP="0099470E">
      <w:pPr>
        <w:rPr>
          <w:rFonts w:hint="eastAsia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  <w:t>Student student2 = new Student("it002","</w:t>
      </w:r>
      <w:r w:rsidRPr="0099470E">
        <w:rPr>
          <w:rFonts w:hint="eastAsia"/>
          <w:lang w:val="zh-CN"/>
        </w:rPr>
        <w:t>孙红雷</w:t>
      </w:r>
      <w:r w:rsidRPr="0099470E">
        <w:rPr>
          <w:rFonts w:hint="eastAsia"/>
        </w:rPr>
        <w:t>","1.78");</w:t>
      </w:r>
    </w:p>
    <w:p w:rsidR="0099470E" w:rsidRPr="0099470E" w:rsidRDefault="0099470E" w:rsidP="0099470E">
      <w:pPr>
        <w:rPr>
          <w:rFonts w:hint="eastAsia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  <w:t>Student student3 = new Student("it003","</w:t>
      </w:r>
      <w:r w:rsidRPr="0099470E">
        <w:rPr>
          <w:rFonts w:hint="eastAsia"/>
          <w:lang w:val="zh-CN"/>
        </w:rPr>
        <w:t>章子</w:t>
      </w:r>
      <w:proofErr w:type="gramStart"/>
      <w:r w:rsidRPr="0099470E">
        <w:rPr>
          <w:rFonts w:hint="eastAsia"/>
          <w:lang w:val="zh-CN"/>
        </w:rPr>
        <w:t>怡</w:t>
      </w:r>
      <w:proofErr w:type="gramEnd"/>
      <w:r w:rsidRPr="0099470E">
        <w:rPr>
          <w:rFonts w:hint="eastAsia"/>
        </w:rPr>
        <w:t>","1.64");</w:t>
      </w:r>
    </w:p>
    <w:p w:rsidR="0099470E" w:rsidRPr="0099470E" w:rsidRDefault="0099470E" w:rsidP="0099470E">
      <w:r w:rsidRPr="0099470E">
        <w:tab/>
      </w:r>
      <w:r w:rsidRPr="0099470E">
        <w:tab/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stugroup.add</w:t>
      </w:r>
      <w:proofErr w:type="spellEnd"/>
      <w:r w:rsidRPr="0099470E">
        <w:t>(</w:t>
      </w:r>
      <w:proofErr w:type="gramEnd"/>
      <w:r w:rsidRPr="0099470E">
        <w:t>student1);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stugroup.add</w:t>
      </w:r>
      <w:proofErr w:type="spellEnd"/>
      <w:r w:rsidRPr="0099470E">
        <w:t>(</w:t>
      </w:r>
      <w:proofErr w:type="gramEnd"/>
      <w:r w:rsidRPr="0099470E">
        <w:t>student2);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stugroup.add</w:t>
      </w:r>
      <w:proofErr w:type="spellEnd"/>
      <w:r w:rsidRPr="0099470E">
        <w:t>(</w:t>
      </w:r>
      <w:proofErr w:type="gramEnd"/>
      <w:r w:rsidRPr="0099470E">
        <w:t>student3);</w:t>
      </w:r>
    </w:p>
    <w:p w:rsidR="0099470E" w:rsidRPr="0099470E" w:rsidRDefault="0099470E" w:rsidP="0099470E">
      <w:r w:rsidRPr="0099470E">
        <w:tab/>
      </w:r>
      <w:r w:rsidRPr="0099470E">
        <w:tab/>
      </w:r>
    </w:p>
    <w:p w:rsidR="0099470E" w:rsidRPr="0099470E" w:rsidRDefault="0099470E" w:rsidP="0099470E">
      <w:pPr>
        <w:rPr>
          <w:lang w:val="zh-CN"/>
        </w:rPr>
      </w:pPr>
      <w:r w:rsidRPr="0099470E">
        <w:tab/>
        <w:t xml:space="preserve">    </w:t>
      </w:r>
      <w:r w:rsidRPr="0099470E">
        <w:rPr>
          <w:lang w:val="zh-CN"/>
        </w:rPr>
        <w:t>printAll(stugroup);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findMaxHeight(stugroup);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  <w:t>}</w:t>
      </w:r>
    </w:p>
    <w:p w:rsidR="0099470E" w:rsidRPr="0099470E" w:rsidRDefault="0099470E" w:rsidP="0099470E">
      <w:pPr>
        <w:rPr>
          <w:lang w:val="zh-CN"/>
        </w:rPr>
      </w:pPr>
    </w:p>
    <w:p w:rsidR="0099470E" w:rsidRDefault="0099470E" w:rsidP="0099470E">
      <w:pPr>
        <w:rPr>
          <w:rFonts w:hint="eastAsia"/>
          <w:lang w:val="zh-CN"/>
        </w:rPr>
      </w:pPr>
      <w:r w:rsidRPr="0099470E">
        <w:rPr>
          <w:lang w:val="zh-CN"/>
        </w:rPr>
        <w:t>}</w:t>
      </w:r>
    </w:p>
    <w:p w:rsidR="0099470E" w:rsidRDefault="0099470E" w:rsidP="0099470E">
      <w:pPr>
        <w:rPr>
          <w:rFonts w:hint="eastAsia"/>
          <w:lang w:val="zh-CN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Test03;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470E" w:rsidRPr="0099470E" w:rsidRDefault="0099470E" w:rsidP="0099470E">
      <w:pPr>
        <w:rPr>
          <w:rFonts w:hint="eastAsia"/>
          <w:lang w:val="zh-CN"/>
        </w:rPr>
      </w:pPr>
    </w:p>
    <w:p w:rsidR="007E56C9" w:rsidRDefault="00796698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:rsidR="007E56C9" w:rsidRDefault="007966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  <w:r>
        <w:rPr>
          <w:rFonts w:hint="eastAsia"/>
          <w:lang w:val="zh-CN"/>
        </w:rPr>
        <w:tab/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按照以下描述完成类的定义。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学生类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属性：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</w:t>
      </w:r>
      <w:r>
        <w:rPr>
          <w:rFonts w:hint="eastAsia"/>
          <w:lang w:val="zh-CN"/>
        </w:rPr>
        <w:t>name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</w:t>
      </w:r>
      <w:r>
        <w:rPr>
          <w:rFonts w:hint="eastAsia"/>
          <w:lang w:val="zh-CN"/>
        </w:rPr>
        <w:t>age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成绩</w:t>
      </w:r>
      <w:r>
        <w:rPr>
          <w:rFonts w:hint="eastAsia"/>
          <w:lang w:val="zh-CN"/>
        </w:rPr>
        <w:t>score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行为：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吃饭</w:t>
      </w:r>
      <w:r>
        <w:rPr>
          <w:rFonts w:hint="eastAsia"/>
          <w:lang w:val="zh-CN"/>
        </w:rPr>
        <w:t>eat()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stuty(String content)(content:</w:t>
      </w:r>
      <w:r>
        <w:rPr>
          <w:rFonts w:hint="eastAsia"/>
          <w:lang w:val="zh-CN"/>
        </w:rPr>
        <w:t>表示学习的内容</w:t>
      </w:r>
      <w:r>
        <w:rPr>
          <w:rFonts w:hint="eastAsia"/>
          <w:lang w:val="zh-CN"/>
        </w:rPr>
        <w:t>)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定义学生工具</w:t>
      </w:r>
      <w:r>
        <w:rPr>
          <w:rFonts w:hint="eastAsia"/>
          <w:lang w:val="zh-CN"/>
        </w:rPr>
        <w:t>StudentsTool,</w:t>
      </w:r>
      <w:r>
        <w:rPr>
          <w:rFonts w:hint="eastAsia"/>
          <w:lang w:val="zh-CN"/>
        </w:rPr>
        <w:t>有四个方法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描述如下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void listStudents(Student[] arr):</w:t>
      </w:r>
      <w:r>
        <w:rPr>
          <w:rFonts w:hint="eastAsia"/>
          <w:lang w:val="zh-CN"/>
        </w:rPr>
        <w:t>遍历打印学生信息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int getMaxScore(Student[] arr):</w:t>
      </w:r>
      <w:r>
        <w:rPr>
          <w:rFonts w:hint="eastAsia"/>
          <w:lang w:val="zh-CN"/>
        </w:rPr>
        <w:t>获取学生成绩的最高分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Student getMaxStudent(Student[] arr):</w:t>
      </w:r>
      <w:r>
        <w:rPr>
          <w:rFonts w:hint="eastAsia"/>
          <w:lang w:val="zh-CN"/>
        </w:rPr>
        <w:t>获取成绩最高的学员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int getAverageScore(Student[] arr):</w:t>
      </w:r>
      <w:r>
        <w:rPr>
          <w:rFonts w:hint="eastAsia"/>
          <w:lang w:val="zh-CN"/>
        </w:rPr>
        <w:t>获取学生成绩的平均值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public int getCount(Student[] arr):</w:t>
      </w:r>
      <w:r>
        <w:rPr>
          <w:rFonts w:hint="eastAsia"/>
          <w:lang w:val="zh-CN"/>
        </w:rPr>
        <w:t>获取不及格的学员数量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TestStudentTool</w:t>
      </w:r>
      <w:r>
        <w:rPr>
          <w:rFonts w:hint="eastAsia"/>
          <w:lang w:val="zh-CN"/>
        </w:rPr>
        <w:t>，在</w:t>
      </w:r>
      <w:r>
        <w:rPr>
          <w:rFonts w:hint="eastAsia"/>
          <w:lang w:val="zh-CN"/>
        </w:rPr>
        <w:t>main</w:t>
      </w:r>
      <w:r>
        <w:rPr>
          <w:rFonts w:hint="eastAsia"/>
          <w:lang w:val="zh-CN"/>
        </w:rPr>
        <w:t>方法中首先创建长度为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的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数组并初始化数据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再创建</w:t>
      </w:r>
      <w:r>
        <w:rPr>
          <w:rFonts w:hint="eastAsia"/>
          <w:lang w:val="zh-CN"/>
        </w:rPr>
        <w:t>StudentsTool</w:t>
      </w:r>
      <w:r>
        <w:rPr>
          <w:rFonts w:hint="eastAsia"/>
          <w:lang w:val="zh-CN"/>
        </w:rPr>
        <w:t>类的对象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并调用以上方法</w:t>
      </w:r>
      <w:r>
        <w:rPr>
          <w:rFonts w:hint="eastAsia"/>
          <w:lang w:val="zh-CN"/>
        </w:rPr>
        <w:tab/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eat(){}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 [name="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age="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score="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Test04;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listStudents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(Student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getMaxScore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Topscore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())&gt;0){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Topscore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Topscore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getMaxStudent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scroe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.getMaxScore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())==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scroe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getAverageScore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(Student[]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())&lt;60){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count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 = {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)};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StudentTools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.getAverageScore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.listStudents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.getMaxScore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studentTools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.getMaxStudent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6C9" w:rsidRDefault="007966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Student</w:t>
      </w:r>
      <w:r>
        <w:rPr>
          <w:rFonts w:hint="eastAsia"/>
          <w:lang w:val="zh-CN"/>
        </w:rPr>
        <w:t>类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属性</w:t>
      </w:r>
      <w:r>
        <w:rPr>
          <w:rFonts w:hint="eastAsia"/>
          <w:lang w:val="zh-CN"/>
        </w:rPr>
        <w:t>: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姓名：</w:t>
      </w:r>
      <w:r>
        <w:rPr>
          <w:rFonts w:hint="eastAsia"/>
          <w:lang w:val="zh-CN"/>
        </w:rPr>
        <w:t>String name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年龄：</w:t>
      </w:r>
      <w:r>
        <w:rPr>
          <w:rFonts w:hint="eastAsia"/>
          <w:lang w:val="zh-CN"/>
        </w:rPr>
        <w:t>int age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成绩：</w:t>
      </w:r>
      <w:r>
        <w:rPr>
          <w:rFonts w:hint="eastAsia"/>
          <w:lang w:val="zh-CN"/>
        </w:rPr>
        <w:t>int score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行为</w:t>
      </w:r>
      <w:r>
        <w:rPr>
          <w:rFonts w:hint="eastAsia"/>
          <w:lang w:val="zh-CN"/>
        </w:rPr>
        <w:t>: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proofErr w:type="gramStart"/>
      <w:r>
        <w:rPr>
          <w:rFonts w:hint="eastAsia"/>
          <w:lang w:val="zh-CN"/>
        </w:rPr>
        <w:t>空参构造</w:t>
      </w:r>
      <w:proofErr w:type="gramEnd"/>
      <w:r>
        <w:rPr>
          <w:rFonts w:hint="eastAsia"/>
          <w:lang w:val="zh-CN"/>
        </w:rPr>
        <w:t>方法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有参构造方法</w:t>
      </w:r>
    </w:p>
    <w:p w:rsidR="007E56C9" w:rsidRPr="0099470E" w:rsidRDefault="00796698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 w:rsidRPr="0099470E">
        <w:rPr>
          <w:rFonts w:hint="eastAsia"/>
        </w:rPr>
        <w:t>set</w:t>
      </w:r>
      <w:r>
        <w:rPr>
          <w:rFonts w:hint="eastAsia"/>
          <w:lang w:val="zh-CN"/>
        </w:rPr>
        <w:t>和</w:t>
      </w:r>
      <w:r w:rsidRPr="0099470E">
        <w:rPr>
          <w:rFonts w:hint="eastAsia"/>
        </w:rPr>
        <w:t>get</w:t>
      </w:r>
      <w:r>
        <w:rPr>
          <w:rFonts w:hint="eastAsia"/>
          <w:lang w:val="zh-CN"/>
        </w:rPr>
        <w:t>方法</w:t>
      </w:r>
    </w:p>
    <w:p w:rsidR="007E56C9" w:rsidRPr="0099470E" w:rsidRDefault="00796698"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proofErr w:type="spellStart"/>
      <w:r w:rsidRPr="0099470E">
        <w:rPr>
          <w:rFonts w:hint="eastAsia"/>
        </w:rPr>
        <w:t>toString</w:t>
      </w:r>
      <w:proofErr w:type="spellEnd"/>
      <w:r>
        <w:rPr>
          <w:rFonts w:hint="eastAsia"/>
          <w:lang w:val="zh-CN"/>
        </w:rPr>
        <w:t>方法</w:t>
      </w:r>
    </w:p>
    <w:p w:rsidR="007E56C9" w:rsidRDefault="00796698">
      <w:pPr>
        <w:rPr>
          <w:lang w:val="zh-CN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r>
        <w:rPr>
          <w:rFonts w:hint="eastAsia"/>
          <w:lang w:val="zh-CN"/>
        </w:rPr>
        <w:t>2.</w:t>
      </w:r>
      <w:r>
        <w:rPr>
          <w:rFonts w:hint="eastAsia"/>
          <w:lang w:val="zh-CN"/>
        </w:rPr>
        <w:t>定义测试类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进行测试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(1)</w:t>
      </w: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个学生对象存入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集合中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(2)</w:t>
      </w:r>
      <w:r>
        <w:rPr>
          <w:rFonts w:hint="eastAsia"/>
          <w:lang w:val="zh-CN"/>
        </w:rPr>
        <w:t>打印最高分的学员姓名、年龄、成绩</w:t>
      </w:r>
      <w:r>
        <w:rPr>
          <w:rFonts w:hint="eastAsia"/>
          <w:lang w:val="zh-CN"/>
        </w:rPr>
        <w:t xml:space="preserve">  [</w:t>
      </w:r>
      <w:r>
        <w:rPr>
          <w:rFonts w:hint="eastAsia"/>
          <w:lang w:val="zh-CN"/>
        </w:rPr>
        <w:t>要求封装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个方法</w:t>
      </w:r>
      <w:r>
        <w:rPr>
          <w:rFonts w:hint="eastAsia"/>
          <w:lang w:val="zh-CN"/>
        </w:rPr>
        <w:t xml:space="preserve">  </w:t>
      </w:r>
      <w:r>
        <w:rPr>
          <w:rFonts w:hint="eastAsia"/>
          <w:lang w:val="zh-CN"/>
        </w:rPr>
        <w:t>参数是集合对象</w:t>
      </w:r>
      <w:r>
        <w:rPr>
          <w:rFonts w:hint="eastAsia"/>
          <w:lang w:val="zh-CN"/>
        </w:rPr>
        <w:t xml:space="preserve">   </w:t>
      </w:r>
      <w:r>
        <w:rPr>
          <w:rFonts w:hint="eastAsia"/>
          <w:lang w:val="zh-CN"/>
        </w:rPr>
        <w:t>返回</w:t>
      </w:r>
      <w:proofErr w:type="gramStart"/>
      <w:r>
        <w:rPr>
          <w:rFonts w:hint="eastAsia"/>
          <w:lang w:val="zh-CN"/>
        </w:rPr>
        <w:t>值类型</w:t>
      </w:r>
      <w:proofErr w:type="gramEnd"/>
      <w:r>
        <w:rPr>
          <w:rFonts w:hint="eastAsia"/>
          <w:lang w:val="zh-CN"/>
        </w:rPr>
        <w:t>为</w:t>
      </w:r>
      <w:r>
        <w:rPr>
          <w:rFonts w:hint="eastAsia"/>
          <w:lang w:val="zh-CN"/>
        </w:rPr>
        <w:t>Student]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(3)</w:t>
      </w:r>
      <w:r>
        <w:rPr>
          <w:rFonts w:hint="eastAsia"/>
          <w:lang w:val="zh-CN"/>
        </w:rPr>
        <w:t>打印</w:t>
      </w:r>
      <w:r>
        <w:rPr>
          <w:rFonts w:hint="eastAsia"/>
          <w:lang w:val="zh-CN"/>
        </w:rPr>
        <w:t>10</w:t>
      </w:r>
      <w:r>
        <w:rPr>
          <w:rFonts w:hint="eastAsia"/>
          <w:lang w:val="zh-CN"/>
        </w:rPr>
        <w:t>个学生的总成绩和平均分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[</w:t>
      </w:r>
      <w:r>
        <w:rPr>
          <w:rFonts w:hint="eastAsia"/>
          <w:lang w:val="zh-CN"/>
        </w:rPr>
        <w:t>要求封装两个方法完成</w:t>
      </w:r>
      <w:r>
        <w:rPr>
          <w:rFonts w:hint="eastAsia"/>
          <w:lang w:val="zh-CN"/>
        </w:rPr>
        <w:t>]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(4)</w:t>
      </w:r>
      <w:r>
        <w:rPr>
          <w:rFonts w:hint="eastAsia"/>
          <w:lang w:val="zh-CN"/>
        </w:rPr>
        <w:t>打印不及格的学员信息及数量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[</w:t>
      </w:r>
      <w:r>
        <w:rPr>
          <w:rFonts w:hint="eastAsia"/>
          <w:lang w:val="zh-CN"/>
        </w:rPr>
        <w:t>要求封装一个方法完成</w:t>
      </w:r>
      <w:r>
        <w:rPr>
          <w:rFonts w:hint="eastAsia"/>
          <w:lang w:val="zh-CN"/>
        </w:rPr>
        <w:t>]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{} 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getTopScoreStudentInfo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&lt;Student&gt;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())&gt;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getStudentSum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&lt;Student&gt;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getStudentAverage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&lt;Student&gt;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.getStudentSum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average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getFlunk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&lt;Student&gt;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())&lt; 60){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&lt;Student&gt;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StudentTest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StudentTest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.getFlunk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.getStudentAverage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.getTopScoreStudentInfo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.getStudentSum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Test05;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Student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eat(){}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study(String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 [name="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age="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score="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7E56C9" w:rsidRDefault="00796698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>分析以下需求，并用代码实现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1.</w:t>
      </w:r>
      <w:r>
        <w:rPr>
          <w:rFonts w:hint="eastAsia"/>
          <w:lang w:val="zh-CN"/>
        </w:rPr>
        <w:t>定义</w:t>
      </w:r>
      <w:r>
        <w:rPr>
          <w:rFonts w:hint="eastAsia"/>
          <w:lang w:val="zh-CN"/>
        </w:rPr>
        <w:t>ArrayList</w:t>
      </w:r>
      <w:r>
        <w:rPr>
          <w:rFonts w:hint="eastAsia"/>
          <w:lang w:val="zh-CN"/>
        </w:rPr>
        <w:t>集合，存入多个字符串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 xml:space="preserve">   </w:t>
      </w:r>
      <w:r>
        <w:rPr>
          <w:rFonts w:hint="eastAsia"/>
          <w:lang w:val="zh-CN"/>
        </w:rPr>
        <w:t>如</w:t>
      </w:r>
      <w:r>
        <w:rPr>
          <w:rFonts w:hint="eastAsia"/>
          <w:lang w:val="zh-CN"/>
        </w:rPr>
        <w:t>:"ab1" "123ad"  "bca" "dadfadf"  "dddaaa"  "</w:t>
      </w:r>
      <w:r>
        <w:rPr>
          <w:rFonts w:hint="eastAsia"/>
          <w:lang w:val="zh-CN"/>
        </w:rPr>
        <w:t>你好啊</w:t>
      </w:r>
      <w:r>
        <w:rPr>
          <w:rFonts w:hint="eastAsia"/>
          <w:lang w:val="zh-CN"/>
        </w:rPr>
        <w:t>"  "</w:t>
      </w:r>
      <w:r>
        <w:rPr>
          <w:rFonts w:hint="eastAsia"/>
          <w:lang w:val="zh-CN"/>
        </w:rPr>
        <w:t>我来啦</w:t>
      </w:r>
      <w:r>
        <w:rPr>
          <w:rFonts w:hint="eastAsia"/>
          <w:lang w:val="zh-CN"/>
        </w:rPr>
        <w:t>"  "</w:t>
      </w:r>
      <w:r>
        <w:rPr>
          <w:rFonts w:hint="eastAsia"/>
          <w:lang w:val="zh-CN"/>
        </w:rPr>
        <w:t>别跑啊</w:t>
      </w:r>
      <w:r>
        <w:rPr>
          <w:rFonts w:hint="eastAsia"/>
          <w:lang w:val="zh-CN"/>
        </w:rPr>
        <w:t>"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2.</w:t>
      </w:r>
      <w:r>
        <w:rPr>
          <w:rFonts w:hint="eastAsia"/>
          <w:lang w:val="zh-CN"/>
        </w:rPr>
        <w:t>遍历集合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删除长度大于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的字符串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打印删除后的集合对象</w:t>
      </w:r>
    </w:p>
    <w:p w:rsidR="007E56C9" w:rsidRDefault="00796698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  <w:t>3.</w:t>
      </w:r>
      <w:r>
        <w:rPr>
          <w:rFonts w:hint="eastAsia"/>
          <w:lang w:val="zh-CN"/>
        </w:rPr>
        <w:t>基于上一步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删除集合中元素包含</w:t>
      </w:r>
      <w:r>
        <w:rPr>
          <w:rFonts w:hint="eastAsia"/>
          <w:lang w:val="zh-CN"/>
        </w:rPr>
        <w:t>0-9</w:t>
      </w:r>
      <w:r>
        <w:rPr>
          <w:rFonts w:hint="eastAsia"/>
          <w:lang w:val="zh-CN"/>
        </w:rPr>
        <w:t>数字的字符串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只要字符串中包含</w:t>
      </w:r>
      <w:r>
        <w:rPr>
          <w:rFonts w:hint="eastAsia"/>
          <w:lang w:val="zh-CN"/>
        </w:rPr>
        <w:t>0-9</w:t>
      </w:r>
      <w:r>
        <w:rPr>
          <w:rFonts w:hint="eastAsia"/>
          <w:lang w:val="zh-CN"/>
        </w:rPr>
        <w:t>中的任意一个数字就需要</w:t>
      </w:r>
      <w:proofErr w:type="gramStart"/>
      <w:r>
        <w:rPr>
          <w:rFonts w:hint="eastAsia"/>
          <w:lang w:val="zh-CN"/>
        </w:rPr>
        <w:t>删除此整个</w:t>
      </w:r>
      <w:proofErr w:type="gramEnd"/>
      <w:r>
        <w:rPr>
          <w:rFonts w:hint="eastAsia"/>
          <w:lang w:val="zh-CN"/>
        </w:rPr>
        <w:t>字符串</w:t>
      </w:r>
      <w:r>
        <w:rPr>
          <w:rFonts w:hint="eastAsia"/>
          <w:lang w:val="zh-CN"/>
        </w:rPr>
        <w:t>)</w:t>
      </w:r>
    </w:p>
    <w:p w:rsidR="007E56C9" w:rsidRDefault="00796698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操作步骤描述</w:t>
      </w:r>
    </w:p>
    <w:p w:rsidR="0099470E" w:rsidRDefault="0099470E" w:rsidP="0099470E">
      <w:pPr>
        <w:rPr>
          <w:rFonts w:hint="eastAsia"/>
          <w:lang w:val="zh-CN"/>
        </w:rPr>
      </w:pPr>
    </w:p>
    <w:p w:rsidR="0099470E" w:rsidRPr="0099470E" w:rsidRDefault="0099470E" w:rsidP="0099470E">
      <w:pPr>
        <w:rPr>
          <w:lang w:val="zh-CN"/>
        </w:rPr>
      </w:pPr>
    </w:p>
    <w:p w:rsidR="007E56C9" w:rsidRDefault="00796698">
      <w:pPr>
        <w:ind w:left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 w:rsidR="0099470E" w:rsidRDefault="0099470E" w:rsidP="0099470E">
      <w:pPr>
        <w:rPr>
          <w:rFonts w:hint="eastAsia"/>
          <w:lang w:val="zh-CN"/>
        </w:rPr>
      </w:pPr>
    </w:p>
    <w:p w:rsidR="0099470E" w:rsidRPr="0099470E" w:rsidRDefault="0099470E" w:rsidP="0099470E">
      <w:proofErr w:type="gramStart"/>
      <w:r w:rsidRPr="0099470E">
        <w:t>package</w:t>
      </w:r>
      <w:proofErr w:type="gramEnd"/>
      <w:r w:rsidRPr="0099470E">
        <w:t xml:space="preserve"> Test06;</w:t>
      </w:r>
    </w:p>
    <w:p w:rsidR="0099470E" w:rsidRPr="0099470E" w:rsidRDefault="0099470E" w:rsidP="0099470E"/>
    <w:p w:rsidR="0099470E" w:rsidRPr="0099470E" w:rsidRDefault="0099470E" w:rsidP="0099470E">
      <w:proofErr w:type="gramStart"/>
      <w:r w:rsidRPr="0099470E">
        <w:t>import</w:t>
      </w:r>
      <w:proofErr w:type="gramEnd"/>
      <w:r w:rsidRPr="0099470E">
        <w:t xml:space="preserve"> </w:t>
      </w:r>
      <w:proofErr w:type="spellStart"/>
      <w:r w:rsidRPr="0099470E">
        <w:t>java.util.ArrayList</w:t>
      </w:r>
      <w:proofErr w:type="spellEnd"/>
      <w:r w:rsidRPr="0099470E">
        <w:t>;</w:t>
      </w:r>
    </w:p>
    <w:p w:rsidR="0099470E" w:rsidRPr="0099470E" w:rsidRDefault="0099470E" w:rsidP="0099470E">
      <w:proofErr w:type="gramStart"/>
      <w:r w:rsidRPr="0099470E">
        <w:t>import</w:t>
      </w:r>
      <w:proofErr w:type="gramEnd"/>
      <w:r w:rsidRPr="0099470E">
        <w:t xml:space="preserve"> </w:t>
      </w:r>
      <w:proofErr w:type="spellStart"/>
      <w:r w:rsidRPr="0099470E">
        <w:t>java.util.regex.Matcher</w:t>
      </w:r>
      <w:proofErr w:type="spellEnd"/>
      <w:r w:rsidRPr="0099470E">
        <w:t>;</w:t>
      </w:r>
    </w:p>
    <w:p w:rsidR="0099470E" w:rsidRPr="0099470E" w:rsidRDefault="0099470E" w:rsidP="0099470E">
      <w:proofErr w:type="gramStart"/>
      <w:r w:rsidRPr="0099470E">
        <w:t>import</w:t>
      </w:r>
      <w:proofErr w:type="gramEnd"/>
      <w:r w:rsidRPr="0099470E">
        <w:t xml:space="preserve"> </w:t>
      </w:r>
      <w:proofErr w:type="spellStart"/>
      <w:r w:rsidRPr="0099470E">
        <w:t>java.util.regex.Pattern</w:t>
      </w:r>
      <w:proofErr w:type="spellEnd"/>
      <w:r w:rsidRPr="0099470E">
        <w:t>;</w:t>
      </w:r>
    </w:p>
    <w:p w:rsidR="0099470E" w:rsidRPr="0099470E" w:rsidRDefault="0099470E" w:rsidP="0099470E"/>
    <w:p w:rsidR="0099470E" w:rsidRPr="0099470E" w:rsidRDefault="0099470E" w:rsidP="0099470E">
      <w:proofErr w:type="gramStart"/>
      <w:r w:rsidRPr="0099470E">
        <w:t>public</w:t>
      </w:r>
      <w:proofErr w:type="gramEnd"/>
      <w:r w:rsidRPr="0099470E">
        <w:t xml:space="preserve"> class </w:t>
      </w:r>
      <w:proofErr w:type="spellStart"/>
      <w:r w:rsidRPr="0099470E">
        <w:t>MainApp</w:t>
      </w:r>
      <w:proofErr w:type="spellEnd"/>
      <w:r w:rsidRPr="0099470E">
        <w:t xml:space="preserve"> {</w:t>
      </w:r>
    </w:p>
    <w:p w:rsidR="0099470E" w:rsidRPr="0099470E" w:rsidRDefault="0099470E" w:rsidP="0099470E">
      <w:r w:rsidRPr="0099470E">
        <w:tab/>
      </w:r>
      <w:proofErr w:type="gramStart"/>
      <w:r w:rsidRPr="0099470E">
        <w:t>public</w:t>
      </w:r>
      <w:proofErr w:type="gramEnd"/>
      <w:r w:rsidRPr="0099470E">
        <w:t xml:space="preserve"> </w:t>
      </w:r>
      <w:proofErr w:type="spellStart"/>
      <w:r w:rsidRPr="0099470E">
        <w:t>MainApp</w:t>
      </w:r>
      <w:proofErr w:type="spellEnd"/>
      <w:r w:rsidRPr="0099470E">
        <w:t>(){}</w:t>
      </w:r>
    </w:p>
    <w:p w:rsidR="0099470E" w:rsidRPr="0099470E" w:rsidRDefault="0099470E" w:rsidP="0099470E">
      <w:r w:rsidRPr="0099470E">
        <w:tab/>
      </w:r>
      <w:proofErr w:type="gramStart"/>
      <w:r w:rsidRPr="0099470E">
        <w:t xml:space="preserve">public  </w:t>
      </w:r>
      <w:proofErr w:type="spellStart"/>
      <w:r w:rsidRPr="0099470E">
        <w:t>ArrayList</w:t>
      </w:r>
      <w:proofErr w:type="spellEnd"/>
      <w:proofErr w:type="gramEnd"/>
      <w:r w:rsidRPr="0099470E">
        <w:t>&lt;String&gt; clone(</w:t>
      </w:r>
      <w:proofErr w:type="spellStart"/>
      <w:r w:rsidRPr="0099470E">
        <w:t>ArrayList</w:t>
      </w:r>
      <w:proofErr w:type="spellEnd"/>
      <w:r w:rsidRPr="0099470E">
        <w:t xml:space="preserve">&lt;String&gt; </w:t>
      </w:r>
      <w:proofErr w:type="spellStart"/>
      <w:r w:rsidRPr="0099470E">
        <w:t>arr</w:t>
      </w:r>
      <w:proofErr w:type="spellEnd"/>
      <w:r w:rsidRPr="0099470E">
        <w:t>){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r w:rsidRPr="0099470E">
        <w:t>ArrayList</w:t>
      </w:r>
      <w:proofErr w:type="spellEnd"/>
      <w:r w:rsidRPr="0099470E">
        <w:t xml:space="preserve">&lt;String&gt; </w:t>
      </w:r>
      <w:proofErr w:type="spellStart"/>
      <w:r w:rsidRPr="0099470E">
        <w:t>newarr</w:t>
      </w:r>
      <w:proofErr w:type="spellEnd"/>
      <w:r w:rsidRPr="0099470E">
        <w:t xml:space="preserve"> = new </w:t>
      </w:r>
      <w:proofErr w:type="spellStart"/>
      <w:r w:rsidRPr="0099470E">
        <w:t>ArrayList</w:t>
      </w:r>
      <w:proofErr w:type="spellEnd"/>
      <w:r w:rsidRPr="0099470E">
        <w:t>&lt;</w:t>
      </w:r>
      <w:proofErr w:type="gramStart"/>
      <w:r w:rsidRPr="0099470E">
        <w:t>&gt;(</w:t>
      </w:r>
      <w:proofErr w:type="gram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gramStart"/>
      <w:r w:rsidRPr="0099470E">
        <w:t>for(</w:t>
      </w:r>
      <w:proofErr w:type="spellStart"/>
      <w:proofErr w:type="gramEnd"/>
      <w:r w:rsidRPr="0099470E">
        <w:t>int</w:t>
      </w:r>
      <w:proofErr w:type="spellEnd"/>
      <w:r w:rsidRPr="0099470E">
        <w:t xml:space="preserve"> i=0;i&lt;</w:t>
      </w:r>
      <w:proofErr w:type="spellStart"/>
      <w:r w:rsidRPr="0099470E">
        <w:t>arr.size</w:t>
      </w:r>
      <w:proofErr w:type="spellEnd"/>
      <w:r w:rsidRPr="0099470E">
        <w:t>();i++){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newarr.add</w:t>
      </w:r>
      <w:proofErr w:type="spellEnd"/>
      <w:r w:rsidRPr="0099470E">
        <w:t>(</w:t>
      </w:r>
      <w:proofErr w:type="spellStart"/>
      <w:proofErr w:type="gramEnd"/>
      <w:r w:rsidRPr="0099470E">
        <w:t>arr.get</w:t>
      </w:r>
      <w:proofErr w:type="spellEnd"/>
      <w:r w:rsidRPr="0099470E">
        <w:t>(i));</w:t>
      </w:r>
    </w:p>
    <w:p w:rsidR="0099470E" w:rsidRPr="0099470E" w:rsidRDefault="0099470E" w:rsidP="0099470E"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proofErr w:type="gramStart"/>
      <w:r w:rsidRPr="0099470E">
        <w:t>return</w:t>
      </w:r>
      <w:proofErr w:type="gramEnd"/>
      <w:r w:rsidRPr="0099470E">
        <w:t xml:space="preserve"> </w:t>
      </w:r>
      <w:proofErr w:type="spellStart"/>
      <w:r w:rsidRPr="0099470E">
        <w:t>newarr</w:t>
      </w:r>
      <w:proofErr w:type="spellEnd"/>
      <w:r w:rsidRPr="0099470E">
        <w:t>;</w:t>
      </w:r>
    </w:p>
    <w:p w:rsidR="0099470E" w:rsidRPr="0099470E" w:rsidRDefault="0099470E" w:rsidP="0099470E">
      <w:r w:rsidRPr="0099470E">
        <w:tab/>
        <w:t>}</w:t>
      </w:r>
    </w:p>
    <w:p w:rsidR="0099470E" w:rsidRPr="0099470E" w:rsidRDefault="0099470E" w:rsidP="0099470E">
      <w:r w:rsidRPr="0099470E">
        <w:tab/>
      </w:r>
      <w:proofErr w:type="gramStart"/>
      <w:r w:rsidRPr="0099470E">
        <w:t>public</w:t>
      </w:r>
      <w:proofErr w:type="gramEnd"/>
      <w:r w:rsidRPr="0099470E">
        <w:t xml:space="preserve"> static void main(String[] </w:t>
      </w:r>
      <w:proofErr w:type="spellStart"/>
      <w:r w:rsidRPr="0099470E">
        <w:t>args</w:t>
      </w:r>
      <w:proofErr w:type="spellEnd"/>
      <w:r w:rsidRPr="0099470E">
        <w:t>) {</w:t>
      </w:r>
    </w:p>
    <w:p w:rsidR="0099470E" w:rsidRPr="0099470E" w:rsidRDefault="0099470E" w:rsidP="0099470E">
      <w:r w:rsidRPr="0099470E">
        <w:tab/>
      </w:r>
      <w:r w:rsidRPr="0099470E">
        <w:tab/>
        <w:t>// TODO Auto-generated method stub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r w:rsidRPr="0099470E">
        <w:t>ArrayList</w:t>
      </w:r>
      <w:proofErr w:type="spellEnd"/>
      <w:r w:rsidRPr="0099470E">
        <w:t xml:space="preserve">&lt;String&gt; </w:t>
      </w:r>
      <w:proofErr w:type="spellStart"/>
      <w:r w:rsidRPr="0099470E">
        <w:t>arr</w:t>
      </w:r>
      <w:proofErr w:type="spellEnd"/>
      <w:r w:rsidRPr="0099470E">
        <w:t xml:space="preserve">= new </w:t>
      </w:r>
      <w:proofErr w:type="spellStart"/>
      <w:r w:rsidRPr="0099470E">
        <w:t>ArrayList</w:t>
      </w:r>
      <w:proofErr w:type="spellEnd"/>
      <w:r w:rsidRPr="0099470E">
        <w:t>&lt;</w:t>
      </w:r>
      <w:proofErr w:type="gramStart"/>
      <w:r w:rsidRPr="0099470E">
        <w:t>&gt;(</w:t>
      </w:r>
      <w:proofErr w:type="gram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r w:rsidRPr="0099470E">
        <w:t>ArrayList</w:t>
      </w:r>
      <w:proofErr w:type="spellEnd"/>
      <w:r w:rsidRPr="0099470E">
        <w:t xml:space="preserve">&lt;String&gt; </w:t>
      </w:r>
      <w:proofErr w:type="spellStart"/>
      <w:r w:rsidRPr="0099470E">
        <w:t>newarr</w:t>
      </w:r>
      <w:proofErr w:type="spellEnd"/>
      <w:r w:rsidRPr="0099470E">
        <w:t xml:space="preserve">= new </w:t>
      </w:r>
      <w:proofErr w:type="spellStart"/>
      <w:r w:rsidRPr="0099470E">
        <w:t>ArrayList</w:t>
      </w:r>
      <w:proofErr w:type="spellEnd"/>
      <w:r w:rsidRPr="0099470E">
        <w:t>&lt;</w:t>
      </w:r>
      <w:proofErr w:type="gramStart"/>
      <w:r w:rsidRPr="0099470E">
        <w:t>&gt;(</w:t>
      </w:r>
      <w:proofErr w:type="gram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arr.add</w:t>
      </w:r>
      <w:proofErr w:type="spellEnd"/>
      <w:r w:rsidRPr="0099470E">
        <w:t>(</w:t>
      </w:r>
      <w:proofErr w:type="gramEnd"/>
      <w:r w:rsidRPr="0099470E">
        <w:t>"ab1");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arr.add</w:t>
      </w:r>
      <w:proofErr w:type="spellEnd"/>
      <w:r w:rsidRPr="0099470E">
        <w:t>(</w:t>
      </w:r>
      <w:proofErr w:type="gramEnd"/>
      <w:r w:rsidRPr="0099470E">
        <w:t>"123ad");</w:t>
      </w:r>
    </w:p>
    <w:p w:rsidR="0099470E" w:rsidRPr="0099470E" w:rsidRDefault="0099470E" w:rsidP="0099470E">
      <w:r w:rsidRPr="0099470E">
        <w:lastRenderedPageBreak/>
        <w:tab/>
      </w:r>
      <w:r w:rsidRPr="0099470E">
        <w:tab/>
      </w:r>
      <w:proofErr w:type="spellStart"/>
      <w:proofErr w:type="gramStart"/>
      <w:r w:rsidRPr="0099470E">
        <w:t>arr.add</w:t>
      </w:r>
      <w:proofErr w:type="spellEnd"/>
      <w:r w:rsidRPr="0099470E">
        <w:t>(</w:t>
      </w:r>
      <w:proofErr w:type="gramEnd"/>
      <w:r w:rsidRPr="0099470E">
        <w:t>"</w:t>
      </w:r>
      <w:proofErr w:type="spellStart"/>
      <w:r w:rsidRPr="0099470E">
        <w:t>bca</w:t>
      </w:r>
      <w:proofErr w:type="spellEnd"/>
      <w:r w:rsidRPr="0099470E">
        <w:t>");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arr.add</w:t>
      </w:r>
      <w:proofErr w:type="spellEnd"/>
      <w:r w:rsidRPr="0099470E">
        <w:t>(</w:t>
      </w:r>
      <w:proofErr w:type="gramEnd"/>
      <w:r w:rsidRPr="0099470E">
        <w:t>"</w:t>
      </w:r>
      <w:proofErr w:type="spellStart"/>
      <w:r w:rsidRPr="0099470E">
        <w:t>dadfadf</w:t>
      </w:r>
      <w:proofErr w:type="spellEnd"/>
      <w:r w:rsidRPr="0099470E">
        <w:t>");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arr.add</w:t>
      </w:r>
      <w:proofErr w:type="spellEnd"/>
      <w:r w:rsidRPr="0099470E">
        <w:t>(</w:t>
      </w:r>
      <w:proofErr w:type="gramEnd"/>
      <w:r w:rsidRPr="0099470E">
        <w:t>"</w:t>
      </w:r>
      <w:proofErr w:type="spellStart"/>
      <w:r w:rsidRPr="0099470E">
        <w:t>dddaaa</w:t>
      </w:r>
      <w:proofErr w:type="spellEnd"/>
      <w:r w:rsidRPr="0099470E">
        <w:t>");</w:t>
      </w:r>
    </w:p>
    <w:p w:rsidR="0099470E" w:rsidRPr="0099470E" w:rsidRDefault="0099470E" w:rsidP="0099470E">
      <w:pPr>
        <w:rPr>
          <w:rFonts w:hint="eastAsia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proofErr w:type="spellStart"/>
      <w:r w:rsidRPr="0099470E">
        <w:rPr>
          <w:rFonts w:hint="eastAsia"/>
        </w:rPr>
        <w:t>arr.add</w:t>
      </w:r>
      <w:proofErr w:type="spellEnd"/>
      <w:r w:rsidRPr="0099470E">
        <w:rPr>
          <w:rFonts w:hint="eastAsia"/>
        </w:rPr>
        <w:t>("</w:t>
      </w:r>
      <w:r w:rsidRPr="0099470E">
        <w:rPr>
          <w:rFonts w:hint="eastAsia"/>
          <w:lang w:val="zh-CN"/>
        </w:rPr>
        <w:t>你好啊</w:t>
      </w:r>
      <w:r w:rsidRPr="0099470E">
        <w:rPr>
          <w:rFonts w:hint="eastAsia"/>
        </w:rPr>
        <w:t>");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</w:rPr>
        <w:tab/>
      </w:r>
      <w:r w:rsidRPr="0099470E">
        <w:rPr>
          <w:rFonts w:hint="eastAsia"/>
        </w:rPr>
        <w:tab/>
      </w:r>
      <w:r w:rsidRPr="0099470E">
        <w:rPr>
          <w:rFonts w:hint="eastAsia"/>
          <w:lang w:val="zh-CN"/>
        </w:rPr>
        <w:t>arr.add("</w:t>
      </w:r>
      <w:r w:rsidRPr="0099470E">
        <w:rPr>
          <w:rFonts w:hint="eastAsia"/>
          <w:lang w:val="zh-CN"/>
        </w:rPr>
        <w:t>我来啦</w:t>
      </w:r>
      <w:r w:rsidRPr="0099470E">
        <w:rPr>
          <w:rFonts w:hint="eastAsia"/>
          <w:lang w:val="zh-CN"/>
        </w:rPr>
        <w:t>");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  <w:lang w:val="zh-CN"/>
        </w:rPr>
        <w:tab/>
      </w:r>
      <w:r w:rsidRPr="0099470E">
        <w:rPr>
          <w:rFonts w:hint="eastAsia"/>
          <w:lang w:val="zh-CN"/>
        </w:rPr>
        <w:tab/>
        <w:t>arr.add("</w:t>
      </w:r>
      <w:r w:rsidRPr="0099470E">
        <w:rPr>
          <w:rFonts w:hint="eastAsia"/>
          <w:lang w:val="zh-CN"/>
        </w:rPr>
        <w:t>你别跑啊</w:t>
      </w:r>
      <w:r w:rsidRPr="0099470E">
        <w:rPr>
          <w:rFonts w:hint="eastAsia"/>
          <w:lang w:val="zh-CN"/>
        </w:rPr>
        <w:t>");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/*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  <w:lang w:val="zh-CN"/>
        </w:rPr>
        <w:tab/>
      </w:r>
      <w:r w:rsidRPr="0099470E">
        <w:rPr>
          <w:rFonts w:hint="eastAsia"/>
          <w:lang w:val="zh-CN"/>
        </w:rPr>
        <w:tab/>
        <w:t xml:space="preserve"> *   arr </w:t>
      </w:r>
      <w:r w:rsidRPr="0099470E">
        <w:rPr>
          <w:rFonts w:hint="eastAsia"/>
          <w:lang w:val="zh-CN"/>
        </w:rPr>
        <w:t>循环赋值给</w:t>
      </w:r>
      <w:r w:rsidRPr="0099470E">
        <w:rPr>
          <w:rFonts w:hint="eastAsia"/>
          <w:lang w:val="zh-CN"/>
        </w:rPr>
        <w:t xml:space="preserve"> newarr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 xml:space="preserve"> *   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  <w:lang w:val="zh-CN"/>
        </w:rPr>
        <w:tab/>
      </w:r>
      <w:r w:rsidRPr="0099470E">
        <w:rPr>
          <w:rFonts w:hint="eastAsia"/>
          <w:lang w:val="zh-CN"/>
        </w:rPr>
        <w:tab/>
        <w:t xml:space="preserve"> *   </w:t>
      </w:r>
      <w:r w:rsidRPr="0099470E">
        <w:rPr>
          <w:rFonts w:hint="eastAsia"/>
          <w:lang w:val="zh-CN"/>
        </w:rPr>
        <w:t>遍历数组</w:t>
      </w:r>
      <w:r w:rsidRPr="0099470E">
        <w:rPr>
          <w:rFonts w:hint="eastAsia"/>
          <w:lang w:val="zh-CN"/>
        </w:rPr>
        <w:t xml:space="preserve"> </w:t>
      </w:r>
      <w:r w:rsidRPr="0099470E">
        <w:rPr>
          <w:rFonts w:hint="eastAsia"/>
          <w:lang w:val="zh-CN"/>
        </w:rPr>
        <w:t>满足条件</w:t>
      </w:r>
      <w:r w:rsidRPr="0099470E">
        <w:rPr>
          <w:rFonts w:hint="eastAsia"/>
          <w:lang w:val="zh-CN"/>
        </w:rPr>
        <w:t xml:space="preserve"> </w:t>
      </w:r>
      <w:r w:rsidRPr="0099470E">
        <w:rPr>
          <w:rFonts w:hint="eastAsia"/>
          <w:lang w:val="zh-CN"/>
        </w:rPr>
        <w:t>删除一个</w:t>
      </w:r>
      <w:r w:rsidRPr="0099470E">
        <w:rPr>
          <w:rFonts w:hint="eastAsia"/>
          <w:lang w:val="zh-CN"/>
        </w:rPr>
        <w:t>newarr</w:t>
      </w:r>
      <w:r w:rsidRPr="0099470E">
        <w:rPr>
          <w:rFonts w:hint="eastAsia"/>
          <w:lang w:val="zh-CN"/>
        </w:rPr>
        <w:t>对象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  <w:lang w:val="zh-CN"/>
        </w:rPr>
        <w:tab/>
      </w:r>
      <w:r w:rsidRPr="0099470E">
        <w:rPr>
          <w:rFonts w:hint="eastAsia"/>
          <w:lang w:val="zh-CN"/>
        </w:rPr>
        <w:tab/>
        <w:t xml:space="preserve"> *   </w:t>
      </w:r>
      <w:r w:rsidRPr="0099470E">
        <w:rPr>
          <w:rFonts w:hint="eastAsia"/>
          <w:lang w:val="zh-CN"/>
        </w:rPr>
        <w:t>把</w:t>
      </w:r>
      <w:r w:rsidRPr="0099470E">
        <w:rPr>
          <w:rFonts w:hint="eastAsia"/>
          <w:lang w:val="zh-CN"/>
        </w:rPr>
        <w:t xml:space="preserve">newarr </w:t>
      </w:r>
      <w:r w:rsidRPr="0099470E">
        <w:rPr>
          <w:rFonts w:hint="eastAsia"/>
          <w:lang w:val="zh-CN"/>
        </w:rPr>
        <w:t>赋值</w:t>
      </w:r>
      <w:r w:rsidRPr="0099470E">
        <w:rPr>
          <w:rFonts w:hint="eastAsia"/>
          <w:lang w:val="zh-CN"/>
        </w:rPr>
        <w:t xml:space="preserve"> </w:t>
      </w:r>
      <w:r w:rsidRPr="0099470E">
        <w:rPr>
          <w:rFonts w:hint="eastAsia"/>
          <w:lang w:val="zh-CN"/>
        </w:rPr>
        <w:t>给</w:t>
      </w:r>
      <w:r w:rsidRPr="0099470E">
        <w:rPr>
          <w:rFonts w:hint="eastAsia"/>
          <w:lang w:val="zh-CN"/>
        </w:rPr>
        <w:t>arr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  <w:lang w:val="zh-CN"/>
        </w:rPr>
        <w:tab/>
      </w:r>
      <w:r w:rsidRPr="0099470E">
        <w:rPr>
          <w:rFonts w:hint="eastAsia"/>
          <w:lang w:val="zh-CN"/>
        </w:rPr>
        <w:tab/>
        <w:t xml:space="preserve"> *   </w:t>
      </w:r>
      <w:r w:rsidRPr="0099470E">
        <w:rPr>
          <w:rFonts w:hint="eastAsia"/>
          <w:lang w:val="zh-CN"/>
        </w:rPr>
        <w:t>继续遍历</w:t>
      </w:r>
      <w:r w:rsidRPr="0099470E">
        <w:rPr>
          <w:rFonts w:hint="eastAsia"/>
          <w:lang w:val="zh-CN"/>
        </w:rPr>
        <w:t xml:space="preserve">arr  </w:t>
      </w:r>
      <w:r w:rsidRPr="0099470E">
        <w:rPr>
          <w:rFonts w:hint="eastAsia"/>
          <w:lang w:val="zh-CN"/>
        </w:rPr>
        <w:t>满足条件</w:t>
      </w:r>
      <w:r w:rsidRPr="0099470E">
        <w:rPr>
          <w:rFonts w:hint="eastAsia"/>
          <w:lang w:val="zh-CN"/>
        </w:rPr>
        <w:t xml:space="preserve"> </w:t>
      </w:r>
      <w:r w:rsidRPr="0099470E">
        <w:rPr>
          <w:rFonts w:hint="eastAsia"/>
          <w:lang w:val="zh-CN"/>
        </w:rPr>
        <w:t>删除个</w:t>
      </w:r>
      <w:r w:rsidRPr="0099470E">
        <w:rPr>
          <w:rFonts w:hint="eastAsia"/>
          <w:lang w:val="zh-CN"/>
        </w:rPr>
        <w:t>newarr</w:t>
      </w:r>
      <w:r w:rsidRPr="0099470E">
        <w:rPr>
          <w:rFonts w:hint="eastAsia"/>
          <w:lang w:val="zh-CN"/>
        </w:rPr>
        <w:t>对象</w:t>
      </w:r>
    </w:p>
    <w:p w:rsidR="0099470E" w:rsidRPr="0099470E" w:rsidRDefault="0099470E" w:rsidP="0099470E">
      <w:pPr>
        <w:rPr>
          <w:rFonts w:hint="eastAsia"/>
          <w:lang w:val="zh-CN"/>
        </w:rPr>
      </w:pPr>
      <w:r w:rsidRPr="0099470E">
        <w:rPr>
          <w:rFonts w:hint="eastAsia"/>
          <w:lang w:val="zh-CN"/>
        </w:rPr>
        <w:tab/>
      </w:r>
      <w:r w:rsidRPr="0099470E">
        <w:rPr>
          <w:rFonts w:hint="eastAsia"/>
          <w:lang w:val="zh-CN"/>
        </w:rPr>
        <w:tab/>
        <w:t xml:space="preserve"> *   </w:t>
      </w:r>
      <w:r w:rsidRPr="0099470E">
        <w:rPr>
          <w:rFonts w:hint="eastAsia"/>
          <w:lang w:val="zh-CN"/>
        </w:rPr>
        <w:t>循环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*/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MainApp m = new MainApp();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newarr = m.clone(arr);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System.out.println(newarr);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  <w:t>while(true){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</w:r>
      <w:r w:rsidRPr="0099470E">
        <w:rPr>
          <w:lang w:val="zh-CN"/>
        </w:rPr>
        <w:tab/>
        <w:t>int count = 0;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</w:r>
      <w:r w:rsidRPr="0099470E">
        <w:rPr>
          <w:lang w:val="zh-CN"/>
        </w:rPr>
        <w:tab/>
        <w:t>for(int i=0;i&lt;arr.size();i++){</w:t>
      </w:r>
    </w:p>
    <w:p w:rsidR="0099470E" w:rsidRPr="0099470E" w:rsidRDefault="0099470E" w:rsidP="0099470E">
      <w:r w:rsidRPr="0099470E">
        <w:rPr>
          <w:lang w:val="zh-CN"/>
        </w:rPr>
        <w:tab/>
      </w:r>
      <w:r w:rsidRPr="0099470E">
        <w:rPr>
          <w:lang w:val="zh-CN"/>
        </w:rPr>
        <w:tab/>
      </w:r>
      <w:r w:rsidRPr="0099470E">
        <w:rPr>
          <w:lang w:val="zh-CN"/>
        </w:rPr>
        <w:tab/>
      </w:r>
      <w:r w:rsidRPr="0099470E">
        <w:rPr>
          <w:lang w:val="zh-CN"/>
        </w:rPr>
        <w:tab/>
      </w:r>
      <w:proofErr w:type="gramStart"/>
      <w:r w:rsidRPr="0099470E">
        <w:t>if(</w:t>
      </w:r>
      <w:proofErr w:type="spellStart"/>
      <w:proofErr w:type="gramEnd"/>
      <w:r w:rsidRPr="0099470E">
        <w:t>arr.get</w:t>
      </w:r>
      <w:proofErr w:type="spellEnd"/>
      <w:r w:rsidRPr="0099470E">
        <w:t>(i).length()&gt;5){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newarr.remove</w:t>
      </w:r>
      <w:proofErr w:type="spellEnd"/>
      <w:r w:rsidRPr="0099470E">
        <w:t>(</w:t>
      </w:r>
      <w:proofErr w:type="gramEnd"/>
      <w:r w:rsidRPr="0099470E">
        <w:t>i);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break</w:t>
      </w:r>
      <w:proofErr w:type="gramEnd"/>
      <w:r w:rsidRPr="0099470E">
        <w:t>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arr</w:t>
      </w:r>
      <w:proofErr w:type="spellEnd"/>
      <w:proofErr w:type="gramEnd"/>
      <w:r w:rsidRPr="0099470E">
        <w:t xml:space="preserve"> = </w:t>
      </w:r>
      <w:proofErr w:type="spellStart"/>
      <w:r w:rsidRPr="0099470E">
        <w:t>m.clone</w:t>
      </w:r>
      <w:proofErr w:type="spellEnd"/>
      <w:r w:rsidRPr="0099470E">
        <w:t>(</w:t>
      </w:r>
      <w:proofErr w:type="spellStart"/>
      <w:r w:rsidRPr="0099470E">
        <w:t>newarr</w:t>
      </w:r>
      <w:proofErr w:type="spell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gramStart"/>
      <w:r w:rsidRPr="0099470E">
        <w:t>for(</w:t>
      </w:r>
      <w:proofErr w:type="spellStart"/>
      <w:proofErr w:type="gramEnd"/>
      <w:r w:rsidRPr="0099470E">
        <w:t>int</w:t>
      </w:r>
      <w:proofErr w:type="spellEnd"/>
      <w:r w:rsidRPr="0099470E">
        <w:t xml:space="preserve"> i=0;i&lt;</w:t>
      </w:r>
      <w:proofErr w:type="spellStart"/>
      <w:r w:rsidRPr="0099470E">
        <w:t>arr.size</w:t>
      </w:r>
      <w:proofErr w:type="spellEnd"/>
      <w:r w:rsidRPr="0099470E">
        <w:t>();i++){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if(</w:t>
      </w:r>
      <w:proofErr w:type="spellStart"/>
      <w:proofErr w:type="gramEnd"/>
      <w:r w:rsidRPr="0099470E">
        <w:t>arr.get</w:t>
      </w:r>
      <w:proofErr w:type="spellEnd"/>
      <w:r w:rsidRPr="0099470E">
        <w:t>(i).length()&lt;6){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count</w:t>
      </w:r>
      <w:proofErr w:type="gramEnd"/>
      <w:r w:rsidRPr="0099470E">
        <w:t>++;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gramStart"/>
      <w:r w:rsidRPr="0099470E">
        <w:t>if(</w:t>
      </w:r>
      <w:proofErr w:type="gramEnd"/>
      <w:r w:rsidRPr="0099470E">
        <w:t xml:space="preserve">count == </w:t>
      </w:r>
      <w:proofErr w:type="spellStart"/>
      <w:r w:rsidRPr="0099470E">
        <w:t>arr.size</w:t>
      </w:r>
      <w:proofErr w:type="spellEnd"/>
      <w:r w:rsidRPr="0099470E">
        <w:t>()){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break</w:t>
      </w:r>
      <w:proofErr w:type="gramEnd"/>
      <w:r w:rsidRPr="0099470E">
        <w:t>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  <w:t>}</w:t>
      </w:r>
      <w:r w:rsidRPr="0099470E">
        <w:tab/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System.out.println</w:t>
      </w:r>
      <w:proofErr w:type="spellEnd"/>
      <w:r w:rsidRPr="0099470E">
        <w:t>(</w:t>
      </w:r>
      <w:proofErr w:type="spellStart"/>
      <w:proofErr w:type="gramEnd"/>
      <w:r w:rsidRPr="0099470E">
        <w:t>arr</w:t>
      </w:r>
      <w:proofErr w:type="spell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</w:p>
    <w:p w:rsidR="0099470E" w:rsidRPr="0099470E" w:rsidRDefault="0099470E" w:rsidP="0099470E">
      <w:pPr>
        <w:rPr>
          <w:lang w:val="zh-CN"/>
        </w:rPr>
      </w:pPr>
      <w:r w:rsidRPr="0099470E">
        <w:tab/>
      </w:r>
      <w:r w:rsidRPr="0099470E">
        <w:tab/>
      </w:r>
      <w:r w:rsidRPr="0099470E">
        <w:rPr>
          <w:lang w:val="zh-CN"/>
        </w:rPr>
        <w:t>String reg = "[0-9]+";</w:t>
      </w:r>
    </w:p>
    <w:p w:rsidR="0099470E" w:rsidRPr="0099470E" w:rsidRDefault="0099470E" w:rsidP="0099470E">
      <w:r w:rsidRPr="0099470E">
        <w:rPr>
          <w:lang w:val="zh-CN"/>
        </w:rPr>
        <w:lastRenderedPageBreak/>
        <w:tab/>
      </w:r>
      <w:r w:rsidRPr="0099470E">
        <w:rPr>
          <w:lang w:val="zh-CN"/>
        </w:rPr>
        <w:tab/>
      </w:r>
      <w:r w:rsidRPr="0099470E">
        <w:t xml:space="preserve">Pattern </w:t>
      </w:r>
      <w:proofErr w:type="spellStart"/>
      <w:r w:rsidRPr="0099470E">
        <w:t>pattern</w:t>
      </w:r>
      <w:proofErr w:type="spellEnd"/>
      <w:r w:rsidRPr="0099470E">
        <w:t xml:space="preserve"> = </w:t>
      </w:r>
      <w:proofErr w:type="spellStart"/>
      <w:proofErr w:type="gramStart"/>
      <w:r w:rsidRPr="0099470E">
        <w:t>Pattern.compile</w:t>
      </w:r>
      <w:proofErr w:type="spellEnd"/>
      <w:r w:rsidRPr="0099470E">
        <w:t>(</w:t>
      </w:r>
      <w:proofErr w:type="spellStart"/>
      <w:proofErr w:type="gramEnd"/>
      <w:r w:rsidRPr="0099470E">
        <w:t>reg</w:t>
      </w:r>
      <w:proofErr w:type="spell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proofErr w:type="gramStart"/>
      <w:r w:rsidRPr="0099470E">
        <w:t>while(</w:t>
      </w:r>
      <w:proofErr w:type="gramEnd"/>
      <w:r w:rsidRPr="0099470E">
        <w:t>true){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int</w:t>
      </w:r>
      <w:proofErr w:type="spellEnd"/>
      <w:proofErr w:type="gramEnd"/>
      <w:r w:rsidRPr="0099470E">
        <w:t xml:space="preserve"> count = 0;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gramStart"/>
      <w:r w:rsidRPr="0099470E">
        <w:t>for(</w:t>
      </w:r>
      <w:proofErr w:type="spellStart"/>
      <w:proofErr w:type="gramEnd"/>
      <w:r w:rsidRPr="0099470E">
        <w:t>int</w:t>
      </w:r>
      <w:proofErr w:type="spellEnd"/>
      <w:r w:rsidRPr="0099470E">
        <w:t xml:space="preserve"> i=0;i&lt;</w:t>
      </w:r>
      <w:proofErr w:type="spellStart"/>
      <w:r w:rsidRPr="0099470E">
        <w:t>arr.size</w:t>
      </w:r>
      <w:proofErr w:type="spellEnd"/>
      <w:r w:rsidRPr="0099470E">
        <w:t>();i++){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  <w:t xml:space="preserve">Matcher matcher= </w:t>
      </w:r>
      <w:proofErr w:type="spellStart"/>
      <w:proofErr w:type="gramStart"/>
      <w:r w:rsidRPr="0099470E">
        <w:t>pattern.matcher</w:t>
      </w:r>
      <w:proofErr w:type="spellEnd"/>
      <w:r w:rsidRPr="0099470E">
        <w:t>(</w:t>
      </w:r>
      <w:proofErr w:type="spellStart"/>
      <w:proofErr w:type="gramEnd"/>
      <w:r w:rsidRPr="0099470E">
        <w:t>arr.get</w:t>
      </w:r>
      <w:proofErr w:type="spellEnd"/>
      <w:r w:rsidRPr="0099470E">
        <w:t>(i));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if(</w:t>
      </w:r>
      <w:proofErr w:type="spellStart"/>
      <w:proofErr w:type="gramEnd"/>
      <w:r w:rsidRPr="0099470E">
        <w:t>matcher.find</w:t>
      </w:r>
      <w:proofErr w:type="spellEnd"/>
      <w:r w:rsidRPr="0099470E">
        <w:t>()){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newarr.remove</w:t>
      </w:r>
      <w:proofErr w:type="spellEnd"/>
      <w:r w:rsidRPr="0099470E">
        <w:t>(</w:t>
      </w:r>
      <w:proofErr w:type="gramEnd"/>
      <w:r w:rsidRPr="0099470E">
        <w:t>i);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break</w:t>
      </w:r>
      <w:proofErr w:type="gramEnd"/>
      <w:r w:rsidRPr="0099470E">
        <w:t>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spellStart"/>
      <w:proofErr w:type="gramStart"/>
      <w:r w:rsidRPr="0099470E">
        <w:t>arr</w:t>
      </w:r>
      <w:proofErr w:type="spellEnd"/>
      <w:proofErr w:type="gramEnd"/>
      <w:r w:rsidRPr="0099470E">
        <w:t xml:space="preserve"> = </w:t>
      </w:r>
      <w:proofErr w:type="spellStart"/>
      <w:r w:rsidRPr="0099470E">
        <w:t>m.clone</w:t>
      </w:r>
      <w:proofErr w:type="spellEnd"/>
      <w:r w:rsidRPr="0099470E">
        <w:t>(</w:t>
      </w:r>
      <w:proofErr w:type="spellStart"/>
      <w:r w:rsidRPr="0099470E">
        <w:t>newarr</w:t>
      </w:r>
      <w:proofErr w:type="spell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gramStart"/>
      <w:r w:rsidRPr="0099470E">
        <w:t>for(</w:t>
      </w:r>
      <w:proofErr w:type="spellStart"/>
      <w:proofErr w:type="gramEnd"/>
      <w:r w:rsidRPr="0099470E">
        <w:t>int</w:t>
      </w:r>
      <w:proofErr w:type="spellEnd"/>
      <w:r w:rsidRPr="0099470E">
        <w:t xml:space="preserve"> i=0;i&lt;</w:t>
      </w:r>
      <w:proofErr w:type="spellStart"/>
      <w:r w:rsidRPr="0099470E">
        <w:t>arr.size</w:t>
      </w:r>
      <w:proofErr w:type="spellEnd"/>
      <w:r w:rsidRPr="0099470E">
        <w:t>();i++){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  <w:t xml:space="preserve">Matcher matcher= </w:t>
      </w:r>
      <w:proofErr w:type="spellStart"/>
      <w:proofErr w:type="gramStart"/>
      <w:r w:rsidRPr="0099470E">
        <w:t>pattern.matcher</w:t>
      </w:r>
      <w:proofErr w:type="spellEnd"/>
      <w:r w:rsidRPr="0099470E">
        <w:t>(</w:t>
      </w:r>
      <w:proofErr w:type="spellStart"/>
      <w:proofErr w:type="gramEnd"/>
      <w:r w:rsidRPr="0099470E">
        <w:t>arr.get</w:t>
      </w:r>
      <w:proofErr w:type="spellEnd"/>
      <w:r w:rsidRPr="0099470E">
        <w:t>(i));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if(</w:t>
      </w:r>
      <w:proofErr w:type="gramEnd"/>
      <w:r w:rsidRPr="0099470E">
        <w:t>!(</w:t>
      </w:r>
      <w:proofErr w:type="spellStart"/>
      <w:r w:rsidRPr="0099470E">
        <w:t>matcher.find</w:t>
      </w:r>
      <w:proofErr w:type="spellEnd"/>
      <w:r w:rsidRPr="0099470E">
        <w:t>())){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count</w:t>
      </w:r>
      <w:proofErr w:type="gramEnd"/>
      <w:r w:rsidRPr="0099470E">
        <w:t>++;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proofErr w:type="gramStart"/>
      <w:r w:rsidRPr="0099470E">
        <w:t>if(</w:t>
      </w:r>
      <w:proofErr w:type="gramEnd"/>
      <w:r w:rsidRPr="0099470E">
        <w:t xml:space="preserve">count == </w:t>
      </w:r>
      <w:proofErr w:type="spellStart"/>
      <w:r w:rsidRPr="0099470E">
        <w:t>arr.size</w:t>
      </w:r>
      <w:proofErr w:type="spellEnd"/>
      <w:r w:rsidRPr="0099470E">
        <w:t>()){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  <w:r w:rsidRPr="0099470E">
        <w:tab/>
      </w:r>
      <w:proofErr w:type="gramStart"/>
      <w:r w:rsidRPr="0099470E">
        <w:t>break</w:t>
      </w:r>
      <w:proofErr w:type="gramEnd"/>
      <w:r w:rsidRPr="0099470E">
        <w:t>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  <w:t>}</w:t>
      </w:r>
    </w:p>
    <w:p w:rsidR="0099470E" w:rsidRPr="0099470E" w:rsidRDefault="0099470E" w:rsidP="0099470E">
      <w:r w:rsidRPr="0099470E">
        <w:tab/>
      </w:r>
      <w:r w:rsidRPr="0099470E">
        <w:tab/>
      </w:r>
      <w:proofErr w:type="spellStart"/>
      <w:proofErr w:type="gramStart"/>
      <w:r w:rsidRPr="0099470E">
        <w:t>System.out.println</w:t>
      </w:r>
      <w:proofErr w:type="spellEnd"/>
      <w:r w:rsidRPr="0099470E">
        <w:t>(</w:t>
      </w:r>
      <w:proofErr w:type="spellStart"/>
      <w:proofErr w:type="gramEnd"/>
      <w:r w:rsidRPr="0099470E">
        <w:t>arr</w:t>
      </w:r>
      <w:proofErr w:type="spellEnd"/>
      <w:r w:rsidRPr="0099470E">
        <w:t>);</w:t>
      </w:r>
    </w:p>
    <w:p w:rsidR="0099470E" w:rsidRPr="0099470E" w:rsidRDefault="0099470E" w:rsidP="0099470E">
      <w:r w:rsidRPr="0099470E">
        <w:tab/>
      </w:r>
      <w:r w:rsidRPr="0099470E">
        <w:tab/>
      </w:r>
      <w:r w:rsidRPr="0099470E">
        <w:tab/>
      </w:r>
    </w:p>
    <w:p w:rsidR="0099470E" w:rsidRPr="0099470E" w:rsidRDefault="0099470E" w:rsidP="0099470E">
      <w:pPr>
        <w:rPr>
          <w:lang w:val="zh-CN"/>
        </w:rPr>
      </w:pPr>
      <w:r w:rsidRPr="0099470E">
        <w:tab/>
      </w:r>
      <w:r w:rsidRPr="0099470E">
        <w:tab/>
      </w:r>
      <w:r w:rsidRPr="0099470E">
        <w:rPr>
          <w:lang w:val="zh-CN"/>
        </w:rPr>
        <w:t>}</w:t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ab/>
      </w:r>
      <w:r w:rsidRPr="0099470E">
        <w:rPr>
          <w:lang w:val="zh-CN"/>
        </w:rPr>
        <w:tab/>
      </w:r>
    </w:p>
    <w:p w:rsidR="0099470E" w:rsidRPr="0099470E" w:rsidRDefault="0099470E" w:rsidP="0099470E">
      <w:pPr>
        <w:rPr>
          <w:lang w:val="zh-CN"/>
        </w:rPr>
      </w:pPr>
      <w:r w:rsidRPr="0099470E">
        <w:rPr>
          <w:lang w:val="zh-CN"/>
        </w:rPr>
        <w:t>}</w:t>
      </w:r>
    </w:p>
    <w:p w:rsidR="0099470E" w:rsidRDefault="0099470E" w:rsidP="0099470E">
      <w:pPr>
        <w:rPr>
          <w:lang w:val="zh-CN"/>
        </w:rPr>
      </w:pPr>
    </w:p>
    <w:p w:rsidR="007E56C9" w:rsidRDefault="00796698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  <w:r>
        <w:rPr>
          <w:lang w:val="zh-CN"/>
        </w:rPr>
        <w:t xml:space="preserve"> 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定义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MyArrays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类，该类中有以下方法，方法描述如下：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1.public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static void reverse(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list);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要求：对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集合对象中的元素进行反转</w:t>
      </w:r>
      <w:r>
        <w:rPr>
          <w:rFonts w:ascii="Consolas" w:hAnsi="Consolas" w:cs="Consolas"/>
          <w:kern w:val="0"/>
          <w:sz w:val="20"/>
          <w:szCs w:val="20"/>
        </w:rPr>
        <w:t>(</w:t>
      </w:r>
      <w:r>
        <w:rPr>
          <w:rFonts w:ascii="Consolas" w:hAnsi="Consolas" w:cs="Consolas"/>
          <w:kern w:val="0"/>
          <w:sz w:val="20"/>
          <w:szCs w:val="20"/>
        </w:rPr>
        <w:t>第一个和最后一个交换，第二个和倒数第二个交换，第三个和倒数第三个交换</w:t>
      </w:r>
      <w:r>
        <w:rPr>
          <w:rFonts w:ascii="Consolas" w:hAnsi="Consolas" w:cs="Consolas"/>
          <w:kern w:val="0"/>
          <w:sz w:val="20"/>
          <w:szCs w:val="20"/>
        </w:rPr>
        <w:t>...)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2.public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static Integer max(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list);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集合对象中的最大值并返回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3.public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static Integer </w:t>
      </w:r>
      <w:r>
        <w:rPr>
          <w:rFonts w:ascii="Consolas" w:hAnsi="Consolas" w:cs="Consolas"/>
          <w:kern w:val="0"/>
          <w:sz w:val="20"/>
          <w:szCs w:val="20"/>
          <w:u w:val="single"/>
        </w:rPr>
        <w:t>min</w:t>
      </w:r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list);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集合对象中的最小值并返回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4.public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static </w:t>
      </w:r>
      <w:proofErr w:type="spellStart"/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indexOf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list,Integer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i);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r>
        <w:rPr>
          <w:rFonts w:ascii="Consolas" w:hAnsi="Consolas" w:cs="Consolas"/>
          <w:kern w:val="0"/>
          <w:sz w:val="20"/>
          <w:szCs w:val="20"/>
        </w:rPr>
        <w:t>Integer i:</w:t>
      </w:r>
      <w:r>
        <w:rPr>
          <w:rFonts w:ascii="Consolas" w:hAnsi="Consolas" w:cs="Consolas"/>
          <w:kern w:val="0"/>
          <w:sz w:val="20"/>
          <w:szCs w:val="20"/>
        </w:rPr>
        <w:t>需要在集合中查找的元素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要求：求出元素</w:t>
      </w:r>
      <w:r>
        <w:rPr>
          <w:rFonts w:ascii="Consolas" w:hAnsi="Consolas" w:cs="Consolas"/>
          <w:kern w:val="0"/>
          <w:sz w:val="20"/>
          <w:szCs w:val="20"/>
        </w:rPr>
        <w:t>i</w:t>
      </w:r>
      <w:r>
        <w:rPr>
          <w:rFonts w:ascii="Consolas" w:hAnsi="Consolas" w:cs="Consolas"/>
          <w:kern w:val="0"/>
          <w:sz w:val="20"/>
          <w:szCs w:val="20"/>
        </w:rPr>
        <w:t>在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集合中第一次出现的索引，如果没有返回</w:t>
      </w:r>
      <w:r>
        <w:rPr>
          <w:rFonts w:ascii="Consolas" w:hAnsi="Consolas" w:cs="Consolas"/>
          <w:kern w:val="0"/>
          <w:sz w:val="20"/>
          <w:szCs w:val="20"/>
        </w:rPr>
        <w:t>-1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kern w:val="0"/>
          <w:sz w:val="20"/>
          <w:szCs w:val="20"/>
        </w:rPr>
        <w:t>5.public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static void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replaceAll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list,Integer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oldValue,Integer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);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&lt;Integer&gt; list:</w:t>
      </w:r>
      <w:r>
        <w:rPr>
          <w:rFonts w:ascii="Consolas" w:hAnsi="Consolas" w:cs="Consolas"/>
          <w:kern w:val="0"/>
          <w:sz w:val="20"/>
          <w:szCs w:val="20"/>
        </w:rPr>
        <w:t>要进行操作的集合对象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r>
        <w:rPr>
          <w:rFonts w:ascii="Consolas" w:hAnsi="Consolas" w:cs="Consolas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oldValue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需要被替换掉的原值</w:t>
      </w:r>
    </w:p>
    <w:p w:rsidR="007E56C9" w:rsidRDefault="0079669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参数</w:t>
      </w:r>
      <w:r>
        <w:rPr>
          <w:rFonts w:ascii="Consolas" w:hAnsi="Consolas" w:cs="Consolas"/>
          <w:kern w:val="0"/>
          <w:sz w:val="20"/>
          <w:szCs w:val="20"/>
        </w:rPr>
        <w:t xml:space="preserve">Integer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：替换后的新值</w:t>
      </w:r>
    </w:p>
    <w:p w:rsidR="007E56C9" w:rsidRDefault="00796698">
      <w:pPr>
        <w:rPr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要求：将</w:t>
      </w:r>
      <w:r>
        <w:rPr>
          <w:rFonts w:ascii="Consolas" w:hAnsi="Consolas" w:cs="Consolas"/>
          <w:kern w:val="0"/>
          <w:sz w:val="20"/>
          <w:szCs w:val="20"/>
        </w:rPr>
        <w:t>list</w:t>
      </w:r>
      <w:r>
        <w:rPr>
          <w:rFonts w:ascii="Consolas" w:hAnsi="Consolas" w:cs="Consolas"/>
          <w:kern w:val="0"/>
          <w:sz w:val="20"/>
          <w:szCs w:val="20"/>
        </w:rPr>
        <w:t>集合中的所有值为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oldValue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>的元素替换为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newValue</w:t>
      </w:r>
      <w:proofErr w:type="spellEnd"/>
    </w:p>
    <w:p w:rsidR="007E56C9" w:rsidRDefault="0079669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MyArrays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MyArrays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(){}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reverse(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&lt;Integer&gt; list: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要进行操作的集合对象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要求：对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集合对象中的元素进行反转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第一个和最后一个交换，第二个和倒数第二个交换，第三个和倒数第三个交换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...)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half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/2;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half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tem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+1));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max(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&lt;Integer&gt; list: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要进行操作的集合对象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要求：求出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集合对象中的最大值并返回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integer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min(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&lt;Integer&gt; list: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要进行操作的集合对象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要求：求出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集合对象中的最小值并返回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indexOf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&lt;Integer&gt; list: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要进行操作的集合对象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Integer i: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需要在集合中查找的元素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replaceAll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oldValue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newValue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&lt;Integer&gt; list: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要进行操作的集合对象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oldValue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需要被替换掉的原值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newValue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：替换后的新值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要求：将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集合中的所有值为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oldValue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的元素替换为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newValue</w:t>
      </w:r>
      <w:proofErr w:type="spellEnd"/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)==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oldValue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newValue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E56C9" w:rsidRDefault="007E56C9">
      <w:pPr>
        <w:ind w:left="420"/>
        <w:rPr>
          <w:rFonts w:hint="eastAsia"/>
          <w:lang w:val="zh-CN"/>
        </w:rPr>
      </w:pPr>
    </w:p>
    <w:p w:rsidR="0099470E" w:rsidRDefault="0099470E">
      <w:pPr>
        <w:ind w:left="420"/>
        <w:rPr>
          <w:rFonts w:hint="eastAsia"/>
          <w:lang w:val="zh-CN"/>
        </w:rPr>
      </w:pPr>
    </w:p>
    <w:p w:rsidR="0099470E" w:rsidRDefault="0099470E">
      <w:pPr>
        <w:ind w:left="420"/>
        <w:rPr>
          <w:rFonts w:hint="eastAsia"/>
          <w:lang w:val="zh-CN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Test07;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MainApp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99470E" w:rsidRDefault="0099470E" w:rsidP="0099470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470E" w:rsidRDefault="0099470E">
      <w:pPr>
        <w:ind w:left="420"/>
        <w:rPr>
          <w:lang w:val="zh-CN"/>
        </w:rPr>
      </w:pPr>
      <w:bookmarkStart w:id="0" w:name="_GoBack"/>
      <w:bookmarkEnd w:id="0"/>
    </w:p>
    <w:sectPr w:rsidR="0099470E"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08B" w:rsidRDefault="00B7108B">
      <w:pPr>
        <w:spacing w:line="240" w:lineRule="auto"/>
      </w:pPr>
      <w:r>
        <w:separator/>
      </w:r>
    </w:p>
  </w:endnote>
  <w:endnote w:type="continuationSeparator" w:id="0">
    <w:p w:rsidR="00B7108B" w:rsidRDefault="00B71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56C9" w:rsidRDefault="007E56C9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08B" w:rsidRDefault="00B7108B">
      <w:pPr>
        <w:spacing w:line="240" w:lineRule="auto"/>
      </w:pPr>
      <w:r>
        <w:separator/>
      </w:r>
    </w:p>
  </w:footnote>
  <w:footnote w:type="continuationSeparator" w:id="0">
    <w:p w:rsidR="00B7108B" w:rsidRDefault="00B71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A3173F"/>
    <w:multiLevelType w:val="multilevel"/>
    <w:tmpl w:val="30A3173F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E312D1"/>
    <w:multiLevelType w:val="multilevel"/>
    <w:tmpl w:val="4BE312D1"/>
    <w:lvl w:ilvl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570465B"/>
    <w:multiLevelType w:val="multilevel"/>
    <w:tmpl w:val="6570465B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AF9116A"/>
    <w:multiLevelType w:val="multilevel"/>
    <w:tmpl w:val="6AF9116A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036F"/>
    <w:rsid w:val="00006985"/>
    <w:rsid w:val="000131A2"/>
    <w:rsid w:val="00022D74"/>
    <w:rsid w:val="00027E71"/>
    <w:rsid w:val="000364DE"/>
    <w:rsid w:val="000379C4"/>
    <w:rsid w:val="00052B4E"/>
    <w:rsid w:val="00056AF0"/>
    <w:rsid w:val="000621E0"/>
    <w:rsid w:val="00090654"/>
    <w:rsid w:val="000B616E"/>
    <w:rsid w:val="001116C7"/>
    <w:rsid w:val="0011358B"/>
    <w:rsid w:val="00113784"/>
    <w:rsid w:val="0011421E"/>
    <w:rsid w:val="0012562D"/>
    <w:rsid w:val="001529D0"/>
    <w:rsid w:val="00154922"/>
    <w:rsid w:val="00156C74"/>
    <w:rsid w:val="00183E85"/>
    <w:rsid w:val="0018522E"/>
    <w:rsid w:val="00185319"/>
    <w:rsid w:val="001A12B7"/>
    <w:rsid w:val="001B2254"/>
    <w:rsid w:val="001C6D96"/>
    <w:rsid w:val="001E3F7D"/>
    <w:rsid w:val="001E4879"/>
    <w:rsid w:val="001E686C"/>
    <w:rsid w:val="001F16C8"/>
    <w:rsid w:val="001F4808"/>
    <w:rsid w:val="001F7B9E"/>
    <w:rsid w:val="00203578"/>
    <w:rsid w:val="002415A4"/>
    <w:rsid w:val="00252F43"/>
    <w:rsid w:val="00272215"/>
    <w:rsid w:val="0027688B"/>
    <w:rsid w:val="0027727D"/>
    <w:rsid w:val="00283600"/>
    <w:rsid w:val="002853C7"/>
    <w:rsid w:val="00287E68"/>
    <w:rsid w:val="002A54CF"/>
    <w:rsid w:val="002A5D9B"/>
    <w:rsid w:val="002C2A94"/>
    <w:rsid w:val="002C788C"/>
    <w:rsid w:val="002D3DB3"/>
    <w:rsid w:val="002E65B3"/>
    <w:rsid w:val="002F4600"/>
    <w:rsid w:val="00306C9D"/>
    <w:rsid w:val="00310732"/>
    <w:rsid w:val="0033091D"/>
    <w:rsid w:val="003369A9"/>
    <w:rsid w:val="00341533"/>
    <w:rsid w:val="003474FF"/>
    <w:rsid w:val="00347E92"/>
    <w:rsid w:val="00350AB9"/>
    <w:rsid w:val="00351EC1"/>
    <w:rsid w:val="00354D10"/>
    <w:rsid w:val="00366203"/>
    <w:rsid w:val="003663CB"/>
    <w:rsid w:val="00366E06"/>
    <w:rsid w:val="00373CF3"/>
    <w:rsid w:val="00376862"/>
    <w:rsid w:val="00381266"/>
    <w:rsid w:val="003A73EA"/>
    <w:rsid w:val="003B0329"/>
    <w:rsid w:val="003C3615"/>
    <w:rsid w:val="003D251C"/>
    <w:rsid w:val="003D2533"/>
    <w:rsid w:val="003E0DB6"/>
    <w:rsid w:val="003E551A"/>
    <w:rsid w:val="00421234"/>
    <w:rsid w:val="00422752"/>
    <w:rsid w:val="00424257"/>
    <w:rsid w:val="00437FB6"/>
    <w:rsid w:val="00443B82"/>
    <w:rsid w:val="00452DC1"/>
    <w:rsid w:val="00454410"/>
    <w:rsid w:val="00460949"/>
    <w:rsid w:val="004766C6"/>
    <w:rsid w:val="00482632"/>
    <w:rsid w:val="00483119"/>
    <w:rsid w:val="00484063"/>
    <w:rsid w:val="00494956"/>
    <w:rsid w:val="004A4790"/>
    <w:rsid w:val="004A7365"/>
    <w:rsid w:val="004A737D"/>
    <w:rsid w:val="004C15E0"/>
    <w:rsid w:val="004C18FB"/>
    <w:rsid w:val="004C323D"/>
    <w:rsid w:val="004D3065"/>
    <w:rsid w:val="004D7E55"/>
    <w:rsid w:val="004E31EF"/>
    <w:rsid w:val="005213DA"/>
    <w:rsid w:val="005259AA"/>
    <w:rsid w:val="005453B8"/>
    <w:rsid w:val="005520F4"/>
    <w:rsid w:val="00563A40"/>
    <w:rsid w:val="00563F41"/>
    <w:rsid w:val="00564D1E"/>
    <w:rsid w:val="0057053A"/>
    <w:rsid w:val="00570BE3"/>
    <w:rsid w:val="005715BF"/>
    <w:rsid w:val="005805F6"/>
    <w:rsid w:val="00586B37"/>
    <w:rsid w:val="00590074"/>
    <w:rsid w:val="005A37A6"/>
    <w:rsid w:val="005A6FA5"/>
    <w:rsid w:val="005B4731"/>
    <w:rsid w:val="005C2972"/>
    <w:rsid w:val="005D2693"/>
    <w:rsid w:val="005E5DAB"/>
    <w:rsid w:val="005F0B5E"/>
    <w:rsid w:val="006018C9"/>
    <w:rsid w:val="00610DF8"/>
    <w:rsid w:val="00624433"/>
    <w:rsid w:val="00625387"/>
    <w:rsid w:val="0062562E"/>
    <w:rsid w:val="00630A36"/>
    <w:rsid w:val="0063364C"/>
    <w:rsid w:val="00662536"/>
    <w:rsid w:val="006817C0"/>
    <w:rsid w:val="006B13A5"/>
    <w:rsid w:val="006B6FB2"/>
    <w:rsid w:val="006B7309"/>
    <w:rsid w:val="006B7E4E"/>
    <w:rsid w:val="006C4005"/>
    <w:rsid w:val="006D4489"/>
    <w:rsid w:val="006E7217"/>
    <w:rsid w:val="00707BC7"/>
    <w:rsid w:val="00714175"/>
    <w:rsid w:val="00742F99"/>
    <w:rsid w:val="00746034"/>
    <w:rsid w:val="0077237C"/>
    <w:rsid w:val="00794653"/>
    <w:rsid w:val="00794735"/>
    <w:rsid w:val="00795F8B"/>
    <w:rsid w:val="00796698"/>
    <w:rsid w:val="007A0E88"/>
    <w:rsid w:val="007A2E7B"/>
    <w:rsid w:val="007A6735"/>
    <w:rsid w:val="007C0984"/>
    <w:rsid w:val="007C48BA"/>
    <w:rsid w:val="007C4DA5"/>
    <w:rsid w:val="007D0731"/>
    <w:rsid w:val="007D66FF"/>
    <w:rsid w:val="007E1E60"/>
    <w:rsid w:val="007E267A"/>
    <w:rsid w:val="007E56C9"/>
    <w:rsid w:val="007F27EC"/>
    <w:rsid w:val="00801B6D"/>
    <w:rsid w:val="008049D5"/>
    <w:rsid w:val="0081607D"/>
    <w:rsid w:val="0082002C"/>
    <w:rsid w:val="008203D9"/>
    <w:rsid w:val="00843869"/>
    <w:rsid w:val="00855538"/>
    <w:rsid w:val="00870657"/>
    <w:rsid w:val="008760F7"/>
    <w:rsid w:val="0087724E"/>
    <w:rsid w:val="00882AFC"/>
    <w:rsid w:val="00885E76"/>
    <w:rsid w:val="00891627"/>
    <w:rsid w:val="0089218D"/>
    <w:rsid w:val="008921F6"/>
    <w:rsid w:val="0089505D"/>
    <w:rsid w:val="00897859"/>
    <w:rsid w:val="008B2B1C"/>
    <w:rsid w:val="008C354C"/>
    <w:rsid w:val="008C4678"/>
    <w:rsid w:val="008C684F"/>
    <w:rsid w:val="008D6DB7"/>
    <w:rsid w:val="008E2588"/>
    <w:rsid w:val="0090306B"/>
    <w:rsid w:val="00903FDB"/>
    <w:rsid w:val="00917BE0"/>
    <w:rsid w:val="009226CD"/>
    <w:rsid w:val="00927047"/>
    <w:rsid w:val="00944534"/>
    <w:rsid w:val="009567E9"/>
    <w:rsid w:val="0096019F"/>
    <w:rsid w:val="0096137E"/>
    <w:rsid w:val="00970A87"/>
    <w:rsid w:val="009729A4"/>
    <w:rsid w:val="00980555"/>
    <w:rsid w:val="009810A7"/>
    <w:rsid w:val="00985023"/>
    <w:rsid w:val="0099470E"/>
    <w:rsid w:val="009B7BE7"/>
    <w:rsid w:val="009C544A"/>
    <w:rsid w:val="009D29FD"/>
    <w:rsid w:val="009D2C95"/>
    <w:rsid w:val="009E2BC4"/>
    <w:rsid w:val="009E3D11"/>
    <w:rsid w:val="009E698B"/>
    <w:rsid w:val="009F2475"/>
    <w:rsid w:val="009F5451"/>
    <w:rsid w:val="00A32612"/>
    <w:rsid w:val="00A40AC7"/>
    <w:rsid w:val="00A43385"/>
    <w:rsid w:val="00A47B2F"/>
    <w:rsid w:val="00A53D7D"/>
    <w:rsid w:val="00A60E24"/>
    <w:rsid w:val="00A65A65"/>
    <w:rsid w:val="00A82404"/>
    <w:rsid w:val="00A84DA4"/>
    <w:rsid w:val="00A859AB"/>
    <w:rsid w:val="00A97DC9"/>
    <w:rsid w:val="00AA56CF"/>
    <w:rsid w:val="00AA5D21"/>
    <w:rsid w:val="00AB24B3"/>
    <w:rsid w:val="00AB551A"/>
    <w:rsid w:val="00AB78B8"/>
    <w:rsid w:val="00AB7E49"/>
    <w:rsid w:val="00AC7747"/>
    <w:rsid w:val="00AC7C26"/>
    <w:rsid w:val="00AD1C23"/>
    <w:rsid w:val="00AD6358"/>
    <w:rsid w:val="00AE06BC"/>
    <w:rsid w:val="00AE4394"/>
    <w:rsid w:val="00AE78C9"/>
    <w:rsid w:val="00AF77CD"/>
    <w:rsid w:val="00B10E57"/>
    <w:rsid w:val="00B14A29"/>
    <w:rsid w:val="00B24198"/>
    <w:rsid w:val="00B26FC4"/>
    <w:rsid w:val="00B32112"/>
    <w:rsid w:val="00B32D43"/>
    <w:rsid w:val="00B41842"/>
    <w:rsid w:val="00B422B4"/>
    <w:rsid w:val="00B55F6A"/>
    <w:rsid w:val="00B61E82"/>
    <w:rsid w:val="00B7108B"/>
    <w:rsid w:val="00B74C79"/>
    <w:rsid w:val="00B80BC2"/>
    <w:rsid w:val="00B81776"/>
    <w:rsid w:val="00B96C5E"/>
    <w:rsid w:val="00B97515"/>
    <w:rsid w:val="00BA06F8"/>
    <w:rsid w:val="00BA394B"/>
    <w:rsid w:val="00BC5D47"/>
    <w:rsid w:val="00BC6ACD"/>
    <w:rsid w:val="00BD2571"/>
    <w:rsid w:val="00BD77C3"/>
    <w:rsid w:val="00BF3D23"/>
    <w:rsid w:val="00BF648F"/>
    <w:rsid w:val="00C061BD"/>
    <w:rsid w:val="00C15696"/>
    <w:rsid w:val="00C24300"/>
    <w:rsid w:val="00C25FE8"/>
    <w:rsid w:val="00C30059"/>
    <w:rsid w:val="00C32BBE"/>
    <w:rsid w:val="00C33D53"/>
    <w:rsid w:val="00C34F33"/>
    <w:rsid w:val="00C5373B"/>
    <w:rsid w:val="00C54F80"/>
    <w:rsid w:val="00C63711"/>
    <w:rsid w:val="00CA2D3F"/>
    <w:rsid w:val="00CA4A60"/>
    <w:rsid w:val="00CA515C"/>
    <w:rsid w:val="00CA7706"/>
    <w:rsid w:val="00CB0EE1"/>
    <w:rsid w:val="00CC02D9"/>
    <w:rsid w:val="00CC1FEF"/>
    <w:rsid w:val="00CF02A5"/>
    <w:rsid w:val="00D03751"/>
    <w:rsid w:val="00D107BB"/>
    <w:rsid w:val="00D14B48"/>
    <w:rsid w:val="00D2025A"/>
    <w:rsid w:val="00D3553C"/>
    <w:rsid w:val="00D35C44"/>
    <w:rsid w:val="00D36ACD"/>
    <w:rsid w:val="00D37B73"/>
    <w:rsid w:val="00D4066A"/>
    <w:rsid w:val="00D53D71"/>
    <w:rsid w:val="00D55DDF"/>
    <w:rsid w:val="00D649EF"/>
    <w:rsid w:val="00D65BC4"/>
    <w:rsid w:val="00D74B7D"/>
    <w:rsid w:val="00D752CA"/>
    <w:rsid w:val="00D7783C"/>
    <w:rsid w:val="00D835AA"/>
    <w:rsid w:val="00D976AF"/>
    <w:rsid w:val="00DA3BC4"/>
    <w:rsid w:val="00DB0F63"/>
    <w:rsid w:val="00DB53DE"/>
    <w:rsid w:val="00DC13FD"/>
    <w:rsid w:val="00DC216D"/>
    <w:rsid w:val="00DC5B3E"/>
    <w:rsid w:val="00DD2329"/>
    <w:rsid w:val="00DD745A"/>
    <w:rsid w:val="00DE3175"/>
    <w:rsid w:val="00DF6ED7"/>
    <w:rsid w:val="00E12790"/>
    <w:rsid w:val="00E14BAE"/>
    <w:rsid w:val="00E243AC"/>
    <w:rsid w:val="00E439EF"/>
    <w:rsid w:val="00E556E1"/>
    <w:rsid w:val="00E56F45"/>
    <w:rsid w:val="00E61964"/>
    <w:rsid w:val="00E651FF"/>
    <w:rsid w:val="00E82FD9"/>
    <w:rsid w:val="00E909AE"/>
    <w:rsid w:val="00E926C9"/>
    <w:rsid w:val="00EA6E88"/>
    <w:rsid w:val="00EB349A"/>
    <w:rsid w:val="00EB3CF9"/>
    <w:rsid w:val="00ED425A"/>
    <w:rsid w:val="00ED42BB"/>
    <w:rsid w:val="00EF0697"/>
    <w:rsid w:val="00EF35E2"/>
    <w:rsid w:val="00F14797"/>
    <w:rsid w:val="00F14FF7"/>
    <w:rsid w:val="00F17FFE"/>
    <w:rsid w:val="00F26F31"/>
    <w:rsid w:val="00F35748"/>
    <w:rsid w:val="00F5296F"/>
    <w:rsid w:val="00F62DFE"/>
    <w:rsid w:val="00F64064"/>
    <w:rsid w:val="00F8161D"/>
    <w:rsid w:val="00F900CA"/>
    <w:rsid w:val="00F91EB8"/>
    <w:rsid w:val="00FB0256"/>
    <w:rsid w:val="00FB1ADD"/>
    <w:rsid w:val="00FD3709"/>
    <w:rsid w:val="00FF1603"/>
    <w:rsid w:val="00FF5DEA"/>
    <w:rsid w:val="068B3A9D"/>
    <w:rsid w:val="083A2BF6"/>
    <w:rsid w:val="0CA54458"/>
    <w:rsid w:val="125E4185"/>
    <w:rsid w:val="147258E3"/>
    <w:rsid w:val="1C3E416F"/>
    <w:rsid w:val="1E8253DE"/>
    <w:rsid w:val="22F50D3B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qFormat/>
    <w:rPr>
      <w:kern w:val="0"/>
      <w:sz w:val="18"/>
      <w:szCs w:val="18"/>
      <w:lang w:val="zh-CN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Char3">
    <w:name w:val="页脚 Char"/>
    <w:link w:val="a7"/>
    <w:uiPriority w:val="99"/>
    <w:qFormat/>
    <w:rPr>
      <w:sz w:val="18"/>
      <w:szCs w:val="18"/>
      <w:lang w:val="zh-CN" w:eastAsia="zh-CN"/>
    </w:rPr>
  </w:style>
  <w:style w:type="character" w:customStyle="1" w:styleId="Char2">
    <w:name w:val="批注框文本 Char"/>
    <w:link w:val="a6"/>
    <w:uiPriority w:val="99"/>
    <w:qFormat/>
    <w:rPr>
      <w:sz w:val="18"/>
      <w:szCs w:val="18"/>
      <w:lang w:val="zh-CN" w:eastAsia="zh-CN"/>
    </w:rPr>
  </w:style>
  <w:style w:type="character" w:customStyle="1" w:styleId="Char4">
    <w:name w:val="页眉 Char"/>
    <w:link w:val="a8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5">
    <w:name w:val="标题 Char"/>
    <w:link w:val="a9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c">
    <w:name w:val="List Paragraph"/>
    <w:basedOn w:val="a"/>
    <w:uiPriority w:val="99"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2099</TotalTime>
  <Pages>21</Pages>
  <Words>2405</Words>
  <Characters>13714</Characters>
  <Application>Microsoft Office Word</Application>
  <DocSecurity>0</DocSecurity>
  <Lines>114</Lines>
  <Paragraphs>32</Paragraphs>
  <ScaleCrop>false</ScaleCrop>
  <Company>Microsoft</Company>
  <LinksUpToDate>false</LinksUpToDate>
  <CharactersWithSpaces>16087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262</cp:revision>
  <dcterms:created xsi:type="dcterms:W3CDTF">2017-02-27T09:33:00Z</dcterms:created>
  <dcterms:modified xsi:type="dcterms:W3CDTF">2018-08-10T00:55:00Z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