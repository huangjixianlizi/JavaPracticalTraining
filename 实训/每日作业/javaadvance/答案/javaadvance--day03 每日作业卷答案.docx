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jc w:val="center"/>
        <w:rPr>
          <w:rFonts w:ascii="黑体" w:hAnsi="黑体" w:eastAsia="黑体" w:cs="黑体"/>
          <w:b/>
          <w:bCs/>
          <w:sz w:val="84"/>
          <w:szCs w:val="84"/>
          <w:lang w:val="zh-CN"/>
        </w:rPr>
      </w:pPr>
      <w:r>
        <w:rPr>
          <w:rFonts w:hint="eastAsia" w:ascii="黑体" w:hAnsi="黑体" w:eastAsia="黑体" w:cs="黑体"/>
          <w:b/>
          <w:bCs/>
          <w:sz w:val="84"/>
          <w:szCs w:val="84"/>
        </w:rPr>
        <w:t>每日作业卷答案</w:t>
      </w:r>
    </w:p>
    <w:p>
      <w:pPr>
        <w:spacing w:line="276" w:lineRule="auto"/>
        <w:rPr>
          <w:lang w:val="zh-CN"/>
        </w:rPr>
      </w:pPr>
    </w:p>
    <w:p>
      <w:pPr>
        <w:spacing w:line="276" w:lineRule="auto"/>
        <w:jc w:val="center"/>
        <w:rPr>
          <w:lang w:val="zh-CN"/>
        </w:rPr>
      </w:pPr>
      <w:r>
        <w:rPr>
          <w:rFonts w:hint="eastAsia" w:ascii="方正姚体" w:hAnsi="方正姚体" w:eastAsia="方正姚体" w:cs="方正姚体"/>
          <w:b/>
          <w:bCs/>
          <w:sz w:val="48"/>
          <w:szCs w:val="48"/>
          <w:lang w:val="en-US" w:eastAsia="zh-CN"/>
        </w:rPr>
        <w:t>就业班JavaSE</w:t>
      </w:r>
      <w:r>
        <w:rPr>
          <w:rFonts w:hint="eastAsia" w:ascii="方正姚体" w:hAnsi="方正姚体" w:eastAsia="方正姚体" w:cs="方正姚体"/>
          <w:b/>
          <w:bCs/>
          <w:sz w:val="48"/>
          <w:szCs w:val="48"/>
          <w:lang w:val="zh-CN"/>
        </w:rPr>
        <w:t>第</w:t>
      </w:r>
      <w:r>
        <w:rPr>
          <w:rFonts w:hint="eastAsia" w:ascii="方正姚体" w:hAnsi="方正姚体" w:eastAsia="方正姚体" w:cs="方正姚体"/>
          <w:b/>
          <w:bCs/>
          <w:sz w:val="48"/>
          <w:szCs w:val="48"/>
          <w:lang w:val="en-US" w:eastAsia="zh-CN"/>
        </w:rPr>
        <w:t>3</w:t>
      </w:r>
      <w:r>
        <w:rPr>
          <w:rFonts w:hint="eastAsia" w:ascii="方正姚体" w:hAnsi="方正姚体" w:eastAsia="方正姚体" w:cs="方正姚体"/>
          <w:b/>
          <w:bCs/>
          <w:sz w:val="48"/>
          <w:szCs w:val="48"/>
          <w:lang w:val="zh-CN"/>
        </w:rPr>
        <w:t>天</w:t>
      </w: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jc w:val="center"/>
        <w:rPr>
          <w:rFonts w:ascii="黑体" w:hAnsi="黑体" w:eastAsia="黑体" w:cs="黑体"/>
          <w:sz w:val="36"/>
          <w:szCs w:val="36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  <w:bookmarkStart w:id="0" w:name="_GoBack"/>
      <w:bookmarkEnd w:id="0"/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pStyle w:val="2"/>
        <w:rPr>
          <w:lang w:val="zh-CN"/>
        </w:rPr>
      </w:pPr>
      <w:r>
        <w:rPr>
          <w:rFonts w:hint="eastAsia"/>
          <w:lang w:val="zh-CN"/>
        </w:rPr>
        <w:t>关卡1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1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请阐述接口中成员的特点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</w:t>
      </w:r>
      <w:r>
        <w:rPr>
          <w:rFonts w:hint="eastAsia"/>
          <w:lang w:val="en-US" w:eastAsia="zh-CN"/>
        </w:rPr>
        <w:t>答案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1. 接口中的方法都是使用public abstract 修饰的,所以接口中的方法都是抽象的.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2.  接口中变量都是使用</w:t>
      </w:r>
      <w:r>
        <w:rPr>
          <w:rFonts w:hint="eastAsia"/>
        </w:rPr>
        <w:t>public static final</w:t>
      </w:r>
      <w:r>
        <w:rPr>
          <w:rFonts w:hint="eastAsia"/>
          <w:lang w:val="en-US" w:eastAsia="zh-CN"/>
        </w:rPr>
        <w:t xml:space="preserve"> 修饰的</w:t>
      </w:r>
      <w:r>
        <w:rPr>
          <w:rFonts w:hint="eastAsia"/>
        </w:rPr>
        <w:t xml:space="preserve"> 所以接口中的变量也称之为常量，其值不能改变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3.  接口不可以直接创建对象,因为接口中的方法都是抽象方法,创建对象没有意义.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4.  实现接口的类,如果实现了接口中的所有抽象方法就可以创建对象,否则是抽象类不能创建对象.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2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请阐述接口的特点.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操作步骤答案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接口可以继承接口但类不能继承接口,只能实现接口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Java中的类不支持多继承,但是java 中的接口支持多继承. 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Java支持继承父类的同时,再实现多个接口.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 允许父类的与实现接口的有相同的功能</w:t>
      </w:r>
    </w:p>
    <w:p>
      <w:pPr>
        <w:pStyle w:val="3"/>
        <w:rPr>
          <w:lang w:val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3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请阐述接口与抽象的区别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操作步骤答案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相同点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都位于继承的顶端,用于被其他类实现或继承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都不能直接实例化对象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都可以包含抽象方法,其实现类或子类必须覆盖这些抽象方法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区别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抽象类为部分方法提供实现,避免子类重复实现这些方法,提高代码重用性;接口只能包含抽象方法;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一个类只能继承一个直接父类(可能是抽象类),却可以实现多个接口;(接口弥补了Java的单继承)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抽象类为继承体系中的共性内容,接口为继承体系中的扩展功能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如何选用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优先选用接口,尽量少用抽象类;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需要定义子类的行为,又要为子类提供共性功能时才选用抽象类;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4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请阐述一下你对多态理解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操作步骤答案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多态前提条件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必须子父类关系或类实现接口关系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必须有子类覆盖父类或接口方法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必须有父类引用指向子类对象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多态有哪些注意事项?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成员变量编译看父类中是否存在,不存在编译失败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成员变量运行父类中的变量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成员方法编译看父类中是否存在,不存在编译失败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成员方法运行子类重写的方法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多态的好处和弊端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好处:提高了代码的复用性与扩展性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弊端:不能调用子类特有方法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多态的向上转型 </w:t>
      </w:r>
    </w:p>
    <w:p>
      <w:pPr>
        <w:pStyle w:val="38"/>
        <w:rPr>
          <w:rFonts w:hint="eastAsia"/>
          <w:lang w:val="en-US" w:eastAsia="zh-CN"/>
        </w:rPr>
      </w:pPr>
      <w:r>
        <w:rPr>
          <w:rFonts w:hint="eastAsia"/>
        </w:rPr>
        <w:t>向上转型：当有子类对象赋值给一个父类引用时，便是向上转型，多态本身就是向上转型的过程。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什么是多态的向下转型, 为什么要向下转型 , 向下转型需要注意什么?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</w:rPr>
        <w:t>向下转型：一个已经向上转型的子类对象可以使用强制类型转换的格式，将父类引用转为子类引用，这个过程是向下转型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由于多态情况下不能使用子类(或实现类)特有方法,当需要使用子类(或实现类)特有方法就需要向下转型. 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如果向下转型的引用变量,指向的不是所要转换的类型,在程序运行时就会报类型转换异常,在向下转型时,必须确保引用指向的是所要转换的类型,此时可以使用instanceof关键进行判断.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5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请使用代码描述：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使用6000元的雷神电脑,编程和玩游戏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使用3000元的华为手机打电话和玩游戏</w:t>
      </w:r>
    </w:p>
    <w:p>
      <w:pPr>
        <w:pStyle w:val="4"/>
        <w:rPr>
          <w:rFonts w:hint="eastAsia"/>
        </w:rPr>
      </w:pPr>
      <w:r>
        <w:rPr>
          <w:rFonts w:hint="eastAsia"/>
          <w:lang w:val="zh-CN"/>
        </w:rPr>
        <w:t>操作步骤答案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1.定义玩游戏(PlayGame)接口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a)声明抽象 playGame()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interface</w:t>
      </w:r>
      <w:r>
        <w:rPr>
          <w:rFonts w:hint="eastAsia" w:ascii="Consolas" w:hAnsi="Consolas" w:eastAsia="Consolas"/>
          <w:color w:val="000000"/>
          <w:sz w:val="24"/>
        </w:rPr>
        <w:t xml:space="preserve"> PlayGame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a)声明抽象 playGame()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abstract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playGame();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2.定义手机类(Phone)类,实现玩游戏(PlayGame)接口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a)属性: 品牌(brand),价格(price)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b)功能: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i.特有功能: 打电话(call())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1.输出格式: 在使用3000 元 华为手机打电话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ii.实现接口功能: 玩游戏()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1.输出格式: 在使用3000 元 华为手机发短信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c)提供 空参,有参构造;setters和getters方法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Phone </w:t>
      </w:r>
      <w:r>
        <w:rPr>
          <w:rFonts w:hint="eastAsia" w:ascii="Consolas" w:hAnsi="Consolas" w:eastAsia="Consolas"/>
          <w:b/>
          <w:color w:val="7F0055"/>
          <w:sz w:val="24"/>
        </w:rPr>
        <w:t>implements</w:t>
      </w:r>
      <w:r>
        <w:rPr>
          <w:rFonts w:hint="eastAsia" w:ascii="Consolas" w:hAnsi="Consolas" w:eastAsia="Consolas"/>
          <w:color w:val="000000"/>
          <w:sz w:val="24"/>
        </w:rPr>
        <w:t xml:space="preserve"> PlayGame{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a)属性: 品牌(brand),价格(price)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brand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C0"/>
          <w:sz w:val="24"/>
        </w:rPr>
        <w:t>price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b)功能: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i.特有功能: 打电话(call())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1.输出格式: 在使用3000 元 华为手机打电话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call(){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2A00FF"/>
          <w:sz w:val="24"/>
        </w:rPr>
        <w:t>"在使用"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0000C0"/>
          <w:sz w:val="24"/>
        </w:rPr>
        <w:t>price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2A00FF"/>
          <w:sz w:val="24"/>
        </w:rPr>
        <w:t>" 元 "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0000C0"/>
          <w:sz w:val="24"/>
        </w:rPr>
        <w:t>brand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2A00FF"/>
          <w:sz w:val="24"/>
        </w:rPr>
        <w:t>"手机打电话"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ii.实现接口功能: 玩游戏()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1.输出格式: 在使用3000 元 华为手机发短信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playGame(){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2A00FF"/>
          <w:sz w:val="24"/>
        </w:rPr>
        <w:t>"在使用"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0000C0"/>
          <w:sz w:val="24"/>
        </w:rPr>
        <w:t>price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2A00FF"/>
          <w:sz w:val="24"/>
        </w:rPr>
        <w:t>" 元 "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0000C0"/>
          <w:sz w:val="24"/>
        </w:rPr>
        <w:t>brand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2A00FF"/>
          <w:sz w:val="24"/>
        </w:rPr>
        <w:t>"手机玩游戏"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c)提供 空参,有参构造;setters和getters方法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Phone()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super</w:t>
      </w:r>
      <w:r>
        <w:rPr>
          <w:rFonts w:hint="eastAsia" w:ascii="Consolas" w:hAnsi="Consolas" w:eastAsia="Consolas"/>
          <w:color w:val="000000"/>
          <w:sz w:val="24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Phone(String </w:t>
      </w:r>
      <w:r>
        <w:rPr>
          <w:rFonts w:hint="eastAsia" w:ascii="Consolas" w:hAnsi="Consolas" w:eastAsia="Consolas"/>
          <w:color w:val="6A3E3E"/>
          <w:sz w:val="24"/>
        </w:rPr>
        <w:t>brand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price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super</w:t>
      </w:r>
      <w:r>
        <w:rPr>
          <w:rFonts w:hint="eastAsia" w:ascii="Consolas" w:hAnsi="Consolas" w:eastAsia="Consolas"/>
          <w:color w:val="000000"/>
          <w:sz w:val="24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brand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brand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price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price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String getBrand()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C0"/>
          <w:sz w:val="24"/>
        </w:rPr>
        <w:t>brand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setBrand(String </w:t>
      </w:r>
      <w:r>
        <w:rPr>
          <w:rFonts w:hint="eastAsia" w:ascii="Consolas" w:hAnsi="Consolas" w:eastAsia="Consolas"/>
          <w:color w:val="6A3E3E"/>
          <w:sz w:val="24"/>
        </w:rPr>
        <w:t>brand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brand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brand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getPrice()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C0"/>
          <w:sz w:val="24"/>
        </w:rPr>
        <w:t>price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setPrice(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price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price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price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pStyle w:val="3"/>
        <w:numPr>
          <w:ilvl w:val="1"/>
          <w:numId w:val="0"/>
        </w:numPr>
        <w:ind w:leftChars="0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3.定义电脑(Computer)类实现玩游戏接口(PlayGame())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a)属性: 品牌(brand)和价格(price)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b)功能: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i.实现playGame()方法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1.输出格式: 使用6000元的雷神电脑玩游戏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ii.特有功能: 编码(coding)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1.输出格式: 使用6000元的雷神电脑开发JavaEE应用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c)提供空参,有参构造,setters与getters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Computer </w:t>
      </w:r>
      <w:r>
        <w:rPr>
          <w:rFonts w:hint="eastAsia" w:ascii="Consolas" w:hAnsi="Consolas" w:eastAsia="Consolas"/>
          <w:b/>
          <w:color w:val="7F0055"/>
          <w:sz w:val="24"/>
        </w:rPr>
        <w:t>implements</w:t>
      </w:r>
      <w:r>
        <w:rPr>
          <w:rFonts w:hint="eastAsia" w:ascii="Consolas" w:hAnsi="Consolas" w:eastAsia="Consolas"/>
          <w:color w:val="000000"/>
          <w:sz w:val="24"/>
        </w:rPr>
        <w:t xml:space="preserve"> PlayGame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a)属性: 品牌(brand)和价格(price)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brand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C0"/>
          <w:sz w:val="24"/>
        </w:rPr>
        <w:t>price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b)功能: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i.实现playGame()方法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1.输出格式: 使用6000元的雷神电脑玩游戏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playGame(){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2A00FF"/>
          <w:sz w:val="24"/>
        </w:rPr>
        <w:t>"使用"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0000C0"/>
          <w:sz w:val="24"/>
        </w:rPr>
        <w:t>price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2A00FF"/>
          <w:sz w:val="24"/>
        </w:rPr>
        <w:t>"元的"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0000C0"/>
          <w:sz w:val="24"/>
        </w:rPr>
        <w:t>brand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2A00FF"/>
          <w:sz w:val="24"/>
        </w:rPr>
        <w:t>"电脑玩游戏"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ii.特有功能: 编码(coding)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1.输出格式: 使用6000元的雷神电脑开发JavaEE应用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coding(){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2A00FF"/>
          <w:sz w:val="24"/>
        </w:rPr>
        <w:t>"使用"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0000C0"/>
          <w:sz w:val="24"/>
        </w:rPr>
        <w:t>price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2A00FF"/>
          <w:sz w:val="24"/>
        </w:rPr>
        <w:t>"元的"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0000C0"/>
          <w:sz w:val="24"/>
        </w:rPr>
        <w:t>brand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2A00FF"/>
          <w:sz w:val="24"/>
        </w:rPr>
        <w:t>"电脑开发JavaEE应用"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c)提供空参,有参构造,setters与getters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Computer()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super</w:t>
      </w:r>
      <w:r>
        <w:rPr>
          <w:rFonts w:hint="eastAsia" w:ascii="Consolas" w:hAnsi="Consolas" w:eastAsia="Consolas"/>
          <w:color w:val="000000"/>
          <w:sz w:val="24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Computer(String </w:t>
      </w:r>
      <w:r>
        <w:rPr>
          <w:rFonts w:hint="eastAsia" w:ascii="Consolas" w:hAnsi="Consolas" w:eastAsia="Consolas"/>
          <w:color w:val="6A3E3E"/>
          <w:sz w:val="24"/>
        </w:rPr>
        <w:t>brand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price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super</w:t>
      </w:r>
      <w:r>
        <w:rPr>
          <w:rFonts w:hint="eastAsia" w:ascii="Consolas" w:hAnsi="Consolas" w:eastAsia="Consolas"/>
          <w:color w:val="000000"/>
          <w:sz w:val="24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brand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brand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price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price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String getBrand()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C0"/>
          <w:sz w:val="24"/>
        </w:rPr>
        <w:t>brand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setBrand(String </w:t>
      </w:r>
      <w:r>
        <w:rPr>
          <w:rFonts w:hint="eastAsia" w:ascii="Consolas" w:hAnsi="Consolas" w:eastAsia="Consolas"/>
          <w:color w:val="6A3E3E"/>
          <w:sz w:val="24"/>
        </w:rPr>
        <w:t>brand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brand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brand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getPrice()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C0"/>
          <w:sz w:val="24"/>
        </w:rPr>
        <w:t>price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setPrice(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price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price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price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rPr>
          <w:rFonts w:hint="eastAsia" w:ascii="Consolas" w:hAnsi="Consolas" w:eastAsia="Consolas"/>
          <w:color w:val="000000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4.定义测试类Test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a)定义main方法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b)在main方法中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i.创建手机对象 p,品牌赋值为华为,价格赋值为3000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ii.调用手机对象 p的玩游戏功能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iii.调用手机对象 p的打电话功能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iv.创建电脑对象 c,品牌赋值为雷神,价格赋值为6000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v.调用电脑对象c的玩游戏功能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vi.调用电脑对象c的编程功能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Test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main(String[] </w:t>
      </w:r>
      <w:r>
        <w:rPr>
          <w:rFonts w:hint="eastAsia" w:ascii="Consolas" w:hAnsi="Consolas" w:eastAsia="Consolas"/>
          <w:color w:val="6A3E3E"/>
          <w:sz w:val="24"/>
        </w:rPr>
        <w:t>args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i.创建手机对象 p,品牌赋值为华为,价格赋值为3000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Phone </w:t>
      </w:r>
      <w:r>
        <w:rPr>
          <w:rFonts w:hint="eastAsia" w:ascii="Consolas" w:hAnsi="Consolas" w:eastAsia="Consolas"/>
          <w:color w:val="6A3E3E"/>
          <w:sz w:val="24"/>
        </w:rPr>
        <w:t>p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Phone(</w:t>
      </w:r>
      <w:r>
        <w:rPr>
          <w:rFonts w:hint="eastAsia" w:ascii="Consolas" w:hAnsi="Consolas" w:eastAsia="Consolas"/>
          <w:color w:val="2A00FF"/>
          <w:sz w:val="24"/>
        </w:rPr>
        <w:t>"华为"</w:t>
      </w:r>
      <w:r>
        <w:rPr>
          <w:rFonts w:hint="eastAsia" w:ascii="Consolas" w:hAnsi="Consolas" w:eastAsia="Consolas"/>
          <w:color w:val="000000"/>
          <w:sz w:val="24"/>
        </w:rPr>
        <w:t>, 3000);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ii.调用手机对象 p的玩游戏功能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p</w:t>
      </w:r>
      <w:r>
        <w:rPr>
          <w:rFonts w:hint="eastAsia" w:ascii="Consolas" w:hAnsi="Consolas" w:eastAsia="Consolas"/>
          <w:color w:val="000000"/>
          <w:sz w:val="24"/>
        </w:rPr>
        <w:t>.playGame();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iii.调用手机对象 p的打电话功能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p</w:t>
      </w:r>
      <w:r>
        <w:rPr>
          <w:rFonts w:hint="eastAsia" w:ascii="Consolas" w:hAnsi="Consolas" w:eastAsia="Consolas"/>
          <w:color w:val="000000"/>
          <w:sz w:val="24"/>
        </w:rPr>
        <w:t>.call();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iv.创建电脑对象 c,品牌赋值为雷神,价格赋值为6000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Computer </w:t>
      </w:r>
      <w:r>
        <w:rPr>
          <w:rFonts w:hint="eastAsia" w:ascii="Consolas" w:hAnsi="Consolas" w:eastAsia="Consolas"/>
          <w:color w:val="6A3E3E"/>
          <w:sz w:val="24"/>
        </w:rPr>
        <w:t>c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Computer(</w:t>
      </w:r>
      <w:r>
        <w:rPr>
          <w:rFonts w:hint="eastAsia" w:ascii="Consolas" w:hAnsi="Consolas" w:eastAsia="Consolas"/>
          <w:color w:val="2A00FF"/>
          <w:sz w:val="24"/>
        </w:rPr>
        <w:t>"雷神"</w:t>
      </w:r>
      <w:r>
        <w:rPr>
          <w:rFonts w:hint="eastAsia" w:ascii="Consolas" w:hAnsi="Consolas" w:eastAsia="Consolas"/>
          <w:color w:val="000000"/>
          <w:sz w:val="24"/>
        </w:rPr>
        <w:t>, 6000);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v.调用电脑对象c的玩游戏功能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c</w:t>
      </w:r>
      <w:r>
        <w:rPr>
          <w:rFonts w:hint="eastAsia" w:ascii="Consolas" w:hAnsi="Consolas" w:eastAsia="Consolas"/>
          <w:color w:val="000000"/>
          <w:sz w:val="24"/>
        </w:rPr>
        <w:t>.playGame();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vi.调用电脑对象c的编程功能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c</w:t>
      </w:r>
      <w:r>
        <w:rPr>
          <w:rFonts w:hint="eastAsia" w:ascii="Consolas" w:hAnsi="Consolas" w:eastAsia="Consolas"/>
          <w:color w:val="000000"/>
          <w:sz w:val="24"/>
        </w:rPr>
        <w:t>.coding();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lang w:val="zh-CN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6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请使用代码描述:   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奥迪车(Audi)都具有跑的功能，但是智能奥迪车(SmartAudi)除了具有跑的功能外，还具有自动泊车(automaticParking)和无人驾驶(automaticDrive)的功能！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要求:在测试类中创建Audi车对象和智能奥迪车对象,分别调用各自方法; 然后测试向上转型(转换为父类类型和实现的接口类型)和向下转型.</w:t>
      </w:r>
    </w:p>
    <w:p>
      <w:p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操作步骤答案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1.定义奥迪车类(</w:t>
      </w:r>
      <w:r>
        <w:rPr>
          <w:rFonts w:hint="eastAsia" w:ascii="Consolas" w:hAnsi="Consolas" w:eastAsia="Consolas"/>
          <w:color w:val="3F7F5F"/>
          <w:sz w:val="24"/>
          <w:u w:val="single"/>
        </w:rPr>
        <w:t>Audi</w:t>
      </w:r>
      <w:r>
        <w:rPr>
          <w:rFonts w:hint="eastAsia" w:ascii="Consolas" w:hAnsi="Consolas" w:eastAsia="Consolas"/>
          <w:color w:val="3F7F5F"/>
          <w:sz w:val="24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a)成员方法: 跑(run())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i.输出格式: 奥迪车在跑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Audi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a)成员方法: 跑(run())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i.输出格式: 奥迪车在跑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run(){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2A00FF"/>
          <w:sz w:val="24"/>
        </w:rPr>
        <w:t>"奥迪车在跑"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2.定义智能接口(Smart)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a)抽象方法: 自动泊车(automaticParking)和无人驾驶(automaticDrive)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interface</w:t>
      </w:r>
      <w:r>
        <w:rPr>
          <w:rFonts w:hint="eastAsia" w:ascii="Consolas" w:hAnsi="Consolas" w:eastAsia="Consolas"/>
          <w:color w:val="000000"/>
          <w:sz w:val="24"/>
        </w:rPr>
        <w:t xml:space="preserve"> Smart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 自动泊车(automaticParking)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abstract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automaticParking();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无人驾驶(automaticDrive)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abstract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automaticDrive();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3.定义智能奥迪车类(SmartAudi) 继承</w:t>
      </w:r>
      <w:r>
        <w:rPr>
          <w:rFonts w:hint="eastAsia" w:ascii="Consolas" w:hAnsi="Consolas" w:eastAsia="Consolas"/>
          <w:color w:val="3F7F5F"/>
          <w:sz w:val="24"/>
          <w:u w:val="single"/>
        </w:rPr>
        <w:t>Audi</w:t>
      </w:r>
      <w:r>
        <w:rPr>
          <w:rFonts w:hint="eastAsia" w:ascii="Consolas" w:hAnsi="Consolas" w:eastAsia="Consolas"/>
          <w:color w:val="3F7F5F"/>
          <w:sz w:val="24"/>
        </w:rPr>
        <w:t>实现Smart接口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a)成员方法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i.实现automaticParking方法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1.输出:智能奥迪车在自动泊车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ii.实现automaticDrive方法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1.输出:智能奥迪车在无人驾驶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SmartAudi </w:t>
      </w:r>
      <w:r>
        <w:rPr>
          <w:rFonts w:hint="eastAsia" w:ascii="Consolas" w:hAnsi="Consolas" w:eastAsia="Consolas"/>
          <w:b/>
          <w:color w:val="7F0055"/>
          <w:sz w:val="24"/>
        </w:rPr>
        <w:t>extends</w:t>
      </w:r>
      <w:r>
        <w:rPr>
          <w:rFonts w:hint="eastAsia" w:ascii="Consolas" w:hAnsi="Consolas" w:eastAsia="Consolas"/>
          <w:color w:val="000000"/>
          <w:sz w:val="24"/>
        </w:rPr>
        <w:t xml:space="preserve"> Audi </w:t>
      </w:r>
      <w:r>
        <w:rPr>
          <w:rFonts w:hint="eastAsia" w:ascii="Consolas" w:hAnsi="Consolas" w:eastAsia="Consolas"/>
          <w:b/>
          <w:color w:val="7F0055"/>
          <w:sz w:val="24"/>
        </w:rPr>
        <w:t>implements</w:t>
      </w:r>
      <w:r>
        <w:rPr>
          <w:rFonts w:hint="eastAsia" w:ascii="Consolas" w:hAnsi="Consolas" w:eastAsia="Consolas"/>
          <w:color w:val="000000"/>
          <w:sz w:val="24"/>
        </w:rPr>
        <w:t xml:space="preserve"> Smart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i.实现automaticParking方法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automaticParking()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2A00FF"/>
          <w:sz w:val="24"/>
        </w:rPr>
        <w:t>"智能奥迪车在自动泊车"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  ii.实现automaticDrive方法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automaticDrive()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  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2A00FF"/>
          <w:sz w:val="24"/>
        </w:rPr>
        <w:t>"智能奥迪车在自动驾驶"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rPr>
          <w:rFonts w:hint="eastAsia" w:ascii="Consolas" w:hAnsi="Consolas" w:eastAsia="Consolas"/>
          <w:color w:val="000000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4.定义测试类Test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a)提供main方法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b)在main方法中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i.创建</w:t>
      </w:r>
      <w:r>
        <w:rPr>
          <w:rFonts w:hint="eastAsia" w:ascii="Consolas" w:hAnsi="Consolas" w:eastAsia="Consolas"/>
          <w:color w:val="3F7F5F"/>
          <w:sz w:val="24"/>
          <w:u w:val="single"/>
        </w:rPr>
        <w:t>Audi</w:t>
      </w:r>
      <w:r>
        <w:rPr>
          <w:rFonts w:hint="eastAsia" w:ascii="Consolas" w:hAnsi="Consolas" w:eastAsia="Consolas"/>
          <w:color w:val="3F7F5F"/>
          <w:sz w:val="24"/>
        </w:rPr>
        <w:t>车对象 a,调用跑方法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ii.创建SmartAudi车对象 </w:t>
      </w:r>
      <w:r>
        <w:rPr>
          <w:rFonts w:hint="eastAsia" w:ascii="Consolas" w:hAnsi="Consolas" w:eastAsia="Consolas"/>
          <w:color w:val="3F7F5F"/>
          <w:sz w:val="24"/>
          <w:u w:val="single"/>
        </w:rPr>
        <w:t>sa</w:t>
      </w:r>
      <w:r>
        <w:rPr>
          <w:rFonts w:hint="eastAsia" w:ascii="Consolas" w:hAnsi="Consolas" w:eastAsia="Consolas"/>
          <w:color w:val="3F7F5F"/>
          <w:sz w:val="24"/>
        </w:rPr>
        <w:t>,调用跑,自动泊车,自动驾驶方法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iii.定义</w:t>
      </w:r>
      <w:r>
        <w:rPr>
          <w:rFonts w:hint="eastAsia" w:ascii="Consolas" w:hAnsi="Consolas" w:eastAsia="Consolas"/>
          <w:color w:val="3F7F5F"/>
          <w:sz w:val="24"/>
          <w:u w:val="single"/>
        </w:rPr>
        <w:t>Audi</w:t>
      </w:r>
      <w:r>
        <w:rPr>
          <w:rFonts w:hint="eastAsia" w:ascii="Consolas" w:hAnsi="Consolas" w:eastAsia="Consolas"/>
          <w:color w:val="3F7F5F"/>
          <w:sz w:val="24"/>
        </w:rPr>
        <w:t xml:space="preserve">类型的变量 </w:t>
      </w:r>
      <w:r>
        <w:rPr>
          <w:rFonts w:hint="eastAsia" w:ascii="Consolas" w:hAnsi="Consolas" w:eastAsia="Consolas"/>
          <w:color w:val="3F7F5F"/>
          <w:sz w:val="24"/>
          <w:u w:val="single"/>
        </w:rPr>
        <w:t>aa</w:t>
      </w:r>
      <w:r>
        <w:rPr>
          <w:rFonts w:hint="eastAsia" w:ascii="Consolas" w:hAnsi="Consolas" w:eastAsia="Consolas"/>
          <w:color w:val="3F7F5F"/>
          <w:sz w:val="24"/>
        </w:rPr>
        <w:t xml:space="preserve"> 把</w:t>
      </w:r>
      <w:r>
        <w:rPr>
          <w:rFonts w:hint="eastAsia" w:ascii="Consolas" w:hAnsi="Consolas" w:eastAsia="Consolas"/>
          <w:color w:val="3F7F5F"/>
          <w:sz w:val="24"/>
          <w:u w:val="single"/>
        </w:rPr>
        <w:t>sa</w:t>
      </w:r>
      <w:r>
        <w:rPr>
          <w:rFonts w:hint="eastAsia" w:ascii="Consolas" w:hAnsi="Consolas" w:eastAsia="Consolas"/>
          <w:color w:val="3F7F5F"/>
          <w:sz w:val="24"/>
        </w:rPr>
        <w:t>赋值</w:t>
      </w:r>
      <w:r>
        <w:rPr>
          <w:rFonts w:hint="eastAsia" w:ascii="Consolas" w:hAnsi="Consolas" w:eastAsia="Consolas"/>
          <w:color w:val="3F7F5F"/>
          <w:sz w:val="24"/>
          <w:u w:val="single"/>
        </w:rPr>
        <w:t>aa</w:t>
      </w:r>
      <w:r>
        <w:rPr>
          <w:rFonts w:hint="eastAsia" w:ascii="Consolas" w:hAnsi="Consolas" w:eastAsia="Consolas"/>
          <w:color w:val="3F7F5F"/>
          <w:sz w:val="24"/>
        </w:rPr>
        <w:t>; 测试</w:t>
      </w:r>
      <w:r>
        <w:rPr>
          <w:rFonts w:hint="eastAsia" w:ascii="Consolas" w:hAnsi="Consolas" w:eastAsia="Consolas"/>
          <w:color w:val="3F7F5F"/>
          <w:sz w:val="24"/>
          <w:u w:val="single"/>
        </w:rPr>
        <w:t>aa</w:t>
      </w:r>
      <w:r>
        <w:rPr>
          <w:rFonts w:hint="eastAsia" w:ascii="Consolas" w:hAnsi="Consolas" w:eastAsia="Consolas"/>
          <w:color w:val="3F7F5F"/>
          <w:sz w:val="24"/>
        </w:rPr>
        <w:t>只能调用run方法,不能调用其他方法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iv.判断如果</w:t>
      </w:r>
      <w:r>
        <w:rPr>
          <w:rFonts w:hint="eastAsia" w:ascii="Consolas" w:hAnsi="Consolas" w:eastAsia="Consolas"/>
          <w:color w:val="3F7F5F"/>
          <w:sz w:val="24"/>
          <w:u w:val="single"/>
        </w:rPr>
        <w:t>aa</w:t>
      </w:r>
      <w:r>
        <w:rPr>
          <w:rFonts w:hint="eastAsia" w:ascii="Consolas" w:hAnsi="Consolas" w:eastAsia="Consolas"/>
          <w:color w:val="3F7F5F"/>
          <w:sz w:val="24"/>
        </w:rPr>
        <w:t>是SmartAudi的实例对象, 把</w:t>
      </w:r>
      <w:r>
        <w:rPr>
          <w:rFonts w:hint="eastAsia" w:ascii="Consolas" w:hAnsi="Consolas" w:eastAsia="Consolas"/>
          <w:color w:val="3F7F5F"/>
          <w:sz w:val="24"/>
          <w:u w:val="single"/>
        </w:rPr>
        <w:t>aa</w:t>
      </w:r>
      <w:r>
        <w:rPr>
          <w:rFonts w:hint="eastAsia" w:ascii="Consolas" w:hAnsi="Consolas" w:eastAsia="Consolas"/>
          <w:color w:val="3F7F5F"/>
          <w:sz w:val="24"/>
        </w:rPr>
        <w:t>强制转换为</w:t>
      </w:r>
      <w:r>
        <w:rPr>
          <w:rFonts w:hint="eastAsia" w:ascii="Consolas" w:hAnsi="Consolas" w:eastAsia="Consolas"/>
          <w:color w:val="3F7F5F"/>
          <w:sz w:val="24"/>
          <w:u w:val="single"/>
        </w:rPr>
        <w:t>saa</w:t>
      </w:r>
      <w:r>
        <w:rPr>
          <w:rFonts w:hint="eastAsia" w:ascii="Consolas" w:hAnsi="Consolas" w:eastAsia="Consolas"/>
          <w:color w:val="3F7F5F"/>
          <w:sz w:val="24"/>
        </w:rPr>
        <w:t>;使用</w:t>
      </w:r>
      <w:r>
        <w:rPr>
          <w:rFonts w:hint="eastAsia" w:ascii="Consolas" w:hAnsi="Consolas" w:eastAsia="Consolas"/>
          <w:color w:val="3F7F5F"/>
          <w:sz w:val="24"/>
          <w:u w:val="single"/>
        </w:rPr>
        <w:t>saa</w:t>
      </w:r>
      <w:r>
        <w:rPr>
          <w:rFonts w:hint="eastAsia" w:ascii="Consolas" w:hAnsi="Consolas" w:eastAsia="Consolas"/>
          <w:color w:val="3F7F5F"/>
          <w:sz w:val="24"/>
        </w:rPr>
        <w:t>调用自动泊车和自动驾驶方法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v.定义Smart类型的变量 s,把</w:t>
      </w:r>
      <w:r>
        <w:rPr>
          <w:rFonts w:hint="eastAsia" w:ascii="Consolas" w:hAnsi="Consolas" w:eastAsia="Consolas"/>
          <w:color w:val="3F7F5F"/>
          <w:sz w:val="24"/>
          <w:u w:val="single"/>
        </w:rPr>
        <w:t>sa</w:t>
      </w:r>
      <w:r>
        <w:rPr>
          <w:rFonts w:hint="eastAsia" w:ascii="Consolas" w:hAnsi="Consolas" w:eastAsia="Consolas"/>
          <w:color w:val="3F7F5F"/>
          <w:sz w:val="24"/>
        </w:rPr>
        <w:t>赋值给s,测试只能调用自动泊车和自动驾驶方法,不能调用run方法.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Test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main(String[] </w:t>
      </w:r>
      <w:r>
        <w:rPr>
          <w:rFonts w:hint="eastAsia" w:ascii="Consolas" w:hAnsi="Consolas" w:eastAsia="Consolas"/>
          <w:color w:val="6A3E3E"/>
          <w:sz w:val="24"/>
        </w:rPr>
        <w:t>args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i.创建</w:t>
      </w:r>
      <w:r>
        <w:rPr>
          <w:rFonts w:hint="eastAsia" w:ascii="Consolas" w:hAnsi="Consolas" w:eastAsia="Consolas"/>
          <w:color w:val="3F7F5F"/>
          <w:sz w:val="24"/>
          <w:u w:val="single"/>
        </w:rPr>
        <w:t>Audi</w:t>
      </w:r>
      <w:r>
        <w:rPr>
          <w:rFonts w:hint="eastAsia" w:ascii="Consolas" w:hAnsi="Consolas" w:eastAsia="Consolas"/>
          <w:color w:val="3F7F5F"/>
          <w:sz w:val="24"/>
        </w:rPr>
        <w:t>车对象 a,调用跑方法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Audi </w:t>
      </w:r>
      <w:r>
        <w:rPr>
          <w:rFonts w:hint="eastAsia" w:ascii="Consolas" w:hAnsi="Consolas" w:eastAsia="Consolas"/>
          <w:color w:val="6A3E3E"/>
          <w:sz w:val="24"/>
        </w:rPr>
        <w:t>a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Audi();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a</w:t>
      </w:r>
      <w:r>
        <w:rPr>
          <w:rFonts w:hint="eastAsia" w:ascii="Consolas" w:hAnsi="Consolas" w:eastAsia="Consolas"/>
          <w:color w:val="000000"/>
          <w:sz w:val="24"/>
        </w:rPr>
        <w:t>.run();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ii.创建SmartAudi车对象 </w:t>
      </w:r>
      <w:r>
        <w:rPr>
          <w:rFonts w:hint="eastAsia" w:ascii="Consolas" w:hAnsi="Consolas" w:eastAsia="Consolas"/>
          <w:color w:val="3F7F5F"/>
          <w:sz w:val="24"/>
          <w:u w:val="single"/>
        </w:rPr>
        <w:t>sa</w:t>
      </w:r>
      <w:r>
        <w:rPr>
          <w:rFonts w:hint="eastAsia" w:ascii="Consolas" w:hAnsi="Consolas" w:eastAsia="Consolas"/>
          <w:color w:val="3F7F5F"/>
          <w:sz w:val="24"/>
        </w:rPr>
        <w:t>,调用跑,自动泊车,自动驾驶方法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SmartAudi </w:t>
      </w:r>
      <w:r>
        <w:rPr>
          <w:rFonts w:hint="eastAsia" w:ascii="Consolas" w:hAnsi="Consolas" w:eastAsia="Consolas"/>
          <w:color w:val="6A3E3E"/>
          <w:sz w:val="24"/>
        </w:rPr>
        <w:t>sa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SmartAudi();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sa</w:t>
      </w:r>
      <w:r>
        <w:rPr>
          <w:rFonts w:hint="eastAsia" w:ascii="Consolas" w:hAnsi="Consolas" w:eastAsia="Consolas"/>
          <w:color w:val="000000"/>
          <w:sz w:val="24"/>
        </w:rPr>
        <w:t>.run();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sa</w:t>
      </w:r>
      <w:r>
        <w:rPr>
          <w:rFonts w:hint="eastAsia" w:ascii="Consolas" w:hAnsi="Consolas" w:eastAsia="Consolas"/>
          <w:color w:val="000000"/>
          <w:sz w:val="24"/>
        </w:rPr>
        <w:t>.automaticParking();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sa</w:t>
      </w:r>
      <w:r>
        <w:rPr>
          <w:rFonts w:hint="eastAsia" w:ascii="Consolas" w:hAnsi="Consolas" w:eastAsia="Consolas"/>
          <w:color w:val="000000"/>
          <w:sz w:val="24"/>
        </w:rPr>
        <w:t>.automaticDrive();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iii.定义</w:t>
      </w:r>
      <w:r>
        <w:rPr>
          <w:rFonts w:hint="eastAsia" w:ascii="Consolas" w:hAnsi="Consolas" w:eastAsia="Consolas"/>
          <w:color w:val="3F7F5F"/>
          <w:sz w:val="24"/>
          <w:u w:val="single"/>
        </w:rPr>
        <w:t>Audi</w:t>
      </w:r>
      <w:r>
        <w:rPr>
          <w:rFonts w:hint="eastAsia" w:ascii="Consolas" w:hAnsi="Consolas" w:eastAsia="Consolas"/>
          <w:color w:val="3F7F5F"/>
          <w:sz w:val="24"/>
        </w:rPr>
        <w:t xml:space="preserve">类型的变量 </w:t>
      </w:r>
      <w:r>
        <w:rPr>
          <w:rFonts w:hint="eastAsia" w:ascii="Consolas" w:hAnsi="Consolas" w:eastAsia="Consolas"/>
          <w:color w:val="3F7F5F"/>
          <w:sz w:val="24"/>
          <w:u w:val="single"/>
        </w:rPr>
        <w:t>aa</w:t>
      </w:r>
      <w:r>
        <w:rPr>
          <w:rFonts w:hint="eastAsia" w:ascii="Consolas" w:hAnsi="Consolas" w:eastAsia="Consolas"/>
          <w:color w:val="3F7F5F"/>
          <w:sz w:val="24"/>
        </w:rPr>
        <w:t xml:space="preserve"> 把</w:t>
      </w:r>
      <w:r>
        <w:rPr>
          <w:rFonts w:hint="eastAsia" w:ascii="Consolas" w:hAnsi="Consolas" w:eastAsia="Consolas"/>
          <w:color w:val="3F7F5F"/>
          <w:sz w:val="24"/>
          <w:u w:val="single"/>
        </w:rPr>
        <w:t>sa</w:t>
      </w:r>
      <w:r>
        <w:rPr>
          <w:rFonts w:hint="eastAsia" w:ascii="Consolas" w:hAnsi="Consolas" w:eastAsia="Consolas"/>
          <w:color w:val="3F7F5F"/>
          <w:sz w:val="24"/>
        </w:rPr>
        <w:t>赋值</w:t>
      </w:r>
      <w:r>
        <w:rPr>
          <w:rFonts w:hint="eastAsia" w:ascii="Consolas" w:hAnsi="Consolas" w:eastAsia="Consolas"/>
          <w:color w:val="3F7F5F"/>
          <w:sz w:val="24"/>
          <w:u w:val="single"/>
        </w:rPr>
        <w:t>aa</w:t>
      </w:r>
      <w:r>
        <w:rPr>
          <w:rFonts w:hint="eastAsia" w:ascii="Consolas" w:hAnsi="Consolas" w:eastAsia="Consolas"/>
          <w:color w:val="3F7F5F"/>
          <w:sz w:val="24"/>
        </w:rPr>
        <w:t>; 测试</w:t>
      </w:r>
      <w:r>
        <w:rPr>
          <w:rFonts w:hint="eastAsia" w:ascii="Consolas" w:hAnsi="Consolas" w:eastAsia="Consolas"/>
          <w:color w:val="3F7F5F"/>
          <w:sz w:val="24"/>
          <w:u w:val="single"/>
        </w:rPr>
        <w:t>aa</w:t>
      </w:r>
      <w:r>
        <w:rPr>
          <w:rFonts w:hint="eastAsia" w:ascii="Consolas" w:hAnsi="Consolas" w:eastAsia="Consolas"/>
          <w:color w:val="3F7F5F"/>
          <w:sz w:val="24"/>
        </w:rPr>
        <w:t>只能调用run方法,不能调用其他方法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Audi </w:t>
      </w:r>
      <w:r>
        <w:rPr>
          <w:rFonts w:hint="eastAsia" w:ascii="Consolas" w:hAnsi="Consolas" w:eastAsia="Consolas"/>
          <w:color w:val="6A3E3E"/>
          <w:sz w:val="24"/>
        </w:rPr>
        <w:t>aa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sa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aa</w:t>
      </w:r>
      <w:r>
        <w:rPr>
          <w:rFonts w:hint="eastAsia" w:ascii="Consolas" w:hAnsi="Consolas" w:eastAsia="Consolas"/>
          <w:color w:val="000000"/>
          <w:sz w:val="24"/>
        </w:rPr>
        <w:t>.run();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aa.automaticParking(); 编译报错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aa.automaticDrive();   编译报错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iv.判断如果</w:t>
      </w:r>
      <w:r>
        <w:rPr>
          <w:rFonts w:hint="eastAsia" w:ascii="Consolas" w:hAnsi="Consolas" w:eastAsia="Consolas"/>
          <w:color w:val="3F7F5F"/>
          <w:sz w:val="24"/>
          <w:u w:val="single"/>
        </w:rPr>
        <w:t>aa</w:t>
      </w:r>
      <w:r>
        <w:rPr>
          <w:rFonts w:hint="eastAsia" w:ascii="Consolas" w:hAnsi="Consolas" w:eastAsia="Consolas"/>
          <w:color w:val="3F7F5F"/>
          <w:sz w:val="24"/>
        </w:rPr>
        <w:t>是SmartAudi的实例对象, 把</w:t>
      </w:r>
      <w:r>
        <w:rPr>
          <w:rFonts w:hint="eastAsia" w:ascii="Consolas" w:hAnsi="Consolas" w:eastAsia="Consolas"/>
          <w:color w:val="3F7F5F"/>
          <w:sz w:val="24"/>
          <w:u w:val="single"/>
        </w:rPr>
        <w:t>aa</w:t>
      </w:r>
      <w:r>
        <w:rPr>
          <w:rFonts w:hint="eastAsia" w:ascii="Consolas" w:hAnsi="Consolas" w:eastAsia="Consolas"/>
          <w:color w:val="3F7F5F"/>
          <w:sz w:val="24"/>
        </w:rPr>
        <w:t>强制转换为</w:t>
      </w:r>
      <w:r>
        <w:rPr>
          <w:rFonts w:hint="eastAsia" w:ascii="Consolas" w:hAnsi="Consolas" w:eastAsia="Consolas"/>
          <w:color w:val="3F7F5F"/>
          <w:sz w:val="24"/>
          <w:u w:val="single"/>
        </w:rPr>
        <w:t>saa</w:t>
      </w:r>
      <w:r>
        <w:rPr>
          <w:rFonts w:hint="eastAsia" w:ascii="Consolas" w:hAnsi="Consolas" w:eastAsia="Consolas"/>
          <w:color w:val="3F7F5F"/>
          <w:sz w:val="24"/>
        </w:rPr>
        <w:t>;使用</w:t>
      </w:r>
      <w:r>
        <w:rPr>
          <w:rFonts w:hint="eastAsia" w:ascii="Consolas" w:hAnsi="Consolas" w:eastAsia="Consolas"/>
          <w:color w:val="3F7F5F"/>
          <w:sz w:val="24"/>
          <w:u w:val="single"/>
        </w:rPr>
        <w:t>saa</w:t>
      </w:r>
      <w:r>
        <w:rPr>
          <w:rFonts w:hint="eastAsia" w:ascii="Consolas" w:hAnsi="Consolas" w:eastAsia="Consolas"/>
          <w:color w:val="3F7F5F"/>
          <w:sz w:val="24"/>
        </w:rPr>
        <w:t>调用自动泊车和自动驾驶方法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aa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instanceof</w:t>
      </w:r>
      <w:r>
        <w:rPr>
          <w:rFonts w:hint="eastAsia" w:ascii="Consolas" w:hAnsi="Consolas" w:eastAsia="Consolas"/>
          <w:color w:val="000000"/>
          <w:sz w:val="24"/>
        </w:rPr>
        <w:t xml:space="preserve"> SmartAudi){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SmartAudi </w:t>
      </w:r>
      <w:r>
        <w:rPr>
          <w:rFonts w:hint="eastAsia" w:ascii="Consolas" w:hAnsi="Consolas" w:eastAsia="Consolas"/>
          <w:color w:val="6A3E3E"/>
          <w:sz w:val="24"/>
        </w:rPr>
        <w:t>saa</w:t>
      </w:r>
      <w:r>
        <w:rPr>
          <w:rFonts w:hint="eastAsia" w:ascii="Consolas" w:hAnsi="Consolas" w:eastAsia="Consolas"/>
          <w:color w:val="000000"/>
          <w:sz w:val="24"/>
        </w:rPr>
        <w:t xml:space="preserve"> = (SmartAudi) </w:t>
      </w:r>
      <w:r>
        <w:rPr>
          <w:rFonts w:hint="eastAsia" w:ascii="Consolas" w:hAnsi="Consolas" w:eastAsia="Consolas"/>
          <w:color w:val="6A3E3E"/>
          <w:sz w:val="24"/>
        </w:rPr>
        <w:t>aa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saa</w:t>
      </w:r>
      <w:r>
        <w:rPr>
          <w:rFonts w:hint="eastAsia" w:ascii="Consolas" w:hAnsi="Consolas" w:eastAsia="Consolas"/>
          <w:color w:val="000000"/>
          <w:sz w:val="24"/>
        </w:rPr>
        <w:t>.automaticParking();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saa</w:t>
      </w:r>
      <w:r>
        <w:rPr>
          <w:rFonts w:hint="eastAsia" w:ascii="Consolas" w:hAnsi="Consolas" w:eastAsia="Consolas"/>
          <w:color w:val="000000"/>
          <w:sz w:val="24"/>
        </w:rPr>
        <w:t>.automaticDrive();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v.定义Smart类型的变量 s,把</w:t>
      </w:r>
      <w:r>
        <w:rPr>
          <w:rFonts w:hint="eastAsia" w:ascii="Consolas" w:hAnsi="Consolas" w:eastAsia="Consolas"/>
          <w:color w:val="3F7F5F"/>
          <w:sz w:val="24"/>
          <w:u w:val="single"/>
        </w:rPr>
        <w:t>sa</w:t>
      </w:r>
      <w:r>
        <w:rPr>
          <w:rFonts w:hint="eastAsia" w:ascii="Consolas" w:hAnsi="Consolas" w:eastAsia="Consolas"/>
          <w:color w:val="3F7F5F"/>
          <w:sz w:val="24"/>
        </w:rPr>
        <w:t>赋值给s,测试只能调用自动泊车和自动驾驶方法,不能调用run方法.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Smart </w:t>
      </w:r>
      <w:r>
        <w:rPr>
          <w:rFonts w:hint="eastAsia" w:ascii="Consolas" w:hAnsi="Consolas" w:eastAsia="Consolas"/>
          <w:color w:val="6A3E3E"/>
          <w:sz w:val="24"/>
        </w:rPr>
        <w:t>s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sa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s</w:t>
      </w:r>
      <w:r>
        <w:rPr>
          <w:rFonts w:hint="eastAsia" w:ascii="Consolas" w:hAnsi="Consolas" w:eastAsia="Consolas"/>
          <w:color w:val="000000"/>
          <w:sz w:val="24"/>
        </w:rPr>
        <w:t>.automaticDrive();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s</w:t>
      </w:r>
      <w:r>
        <w:rPr>
          <w:rFonts w:hint="eastAsia" w:ascii="Consolas" w:hAnsi="Consolas" w:eastAsia="Consolas"/>
          <w:color w:val="000000"/>
          <w:sz w:val="24"/>
        </w:rPr>
        <w:t>.automaticParking();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s.run(); 编译报错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rPr>
          <w:rFonts w:hint="eastAsia" w:ascii="Consolas" w:hAnsi="Consolas" w:eastAsia="Consolas"/>
          <w:color w:val="000000"/>
          <w:sz w:val="24"/>
          <w:lang w:val="zh-CN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pStyle w:val="2"/>
        <w:tabs>
          <w:tab w:val="right" w:pos="7881"/>
        </w:tabs>
        <w:rPr>
          <w:lang w:val="zh-CN"/>
        </w:rPr>
      </w:pPr>
      <w:r>
        <w:rPr>
          <w:rFonts w:hint="eastAsia"/>
          <w:lang w:val="zh-CN"/>
        </w:rPr>
        <w:t>关卡2</w:t>
      </w:r>
      <w:r>
        <w:rPr>
          <w:rFonts w:hint="eastAsia"/>
          <w:lang w:val="zh-CN"/>
        </w:rPr>
        <w:tab/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1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请使用代码描述：</w:t>
      </w:r>
    </w:p>
    <w:p>
      <w:p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100元诺基亚手机(Phone)可以打电话(call)和发短信(sendMessage)</w:t>
      </w:r>
    </w:p>
    <w:p>
      <w:p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3000元的华为智能手机可以打电话,发短信和玩游戏(playGame)</w:t>
      </w:r>
    </w:p>
    <w:p>
      <w:p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2000元的iPad 平板,可以听歌(listenMusic)和玩游戏.</w:t>
      </w:r>
    </w:p>
    <w:p>
      <w:pPr>
        <w:ind w:left="840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要求: 把手机的共性提取到父类中,特性的功能放到接口.  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操作步骤答案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1.定义玩游戏(PlayGame)接口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a)声明抽象方法 playGame()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interface</w:t>
      </w:r>
      <w:r>
        <w:rPr>
          <w:rFonts w:hint="eastAsia" w:ascii="Consolas" w:hAnsi="Consolas" w:eastAsia="Consolas"/>
          <w:color w:val="000000"/>
          <w:sz w:val="24"/>
        </w:rPr>
        <w:t xml:space="preserve"> PlayGame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</w:t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abstract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playGame();</w:t>
      </w:r>
    </w:p>
    <w:p>
      <w:pPr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2.定义手机类(Phone)类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a)属性: 品牌(brand),价格(price)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b)功能: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i.打电话(call(String name))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1.输出格式: 在使用100 元 诺基亚 手机 给 景甜 打电话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ii.发短信(sendMessage(String name))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1.输出格式: 在使用100 元 诺基亚 手机 给 景甜 发短信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c)提供 空参,有参构造;setters和getters方法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Phone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a)属性: 品牌(brand),价格(price)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brand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C0"/>
          <w:sz w:val="24"/>
        </w:rPr>
        <w:t>price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b)功能: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i.打电话(call(String name))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1.输出格式: 在使用100 元 诺基亚 手机 给 景甜 打电话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call(String </w:t>
      </w:r>
      <w:r>
        <w:rPr>
          <w:rFonts w:hint="eastAsia" w:ascii="Consolas" w:hAnsi="Consolas" w:eastAsia="Consolas"/>
          <w:color w:val="6A3E3E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2A00FF"/>
          <w:sz w:val="24"/>
        </w:rPr>
        <w:t>"在使用"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0000C0"/>
          <w:sz w:val="24"/>
        </w:rPr>
        <w:t>price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2A00FF"/>
          <w:sz w:val="24"/>
        </w:rPr>
        <w:t>"元 "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0000C0"/>
          <w:sz w:val="24"/>
        </w:rPr>
        <w:t>brand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2A00FF"/>
          <w:sz w:val="24"/>
        </w:rPr>
        <w:t>" 手机 给 "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6A3E3E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2A00FF"/>
          <w:sz w:val="24"/>
        </w:rPr>
        <w:t>" 打电话"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ii.发短信(sendMessage(String name))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1.输出格式: 在使用100 元 诺基亚 手机 给 景甜 发短信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sendMessage(String </w:t>
      </w:r>
      <w:r>
        <w:rPr>
          <w:rFonts w:hint="eastAsia" w:ascii="Consolas" w:hAnsi="Consolas" w:eastAsia="Consolas"/>
          <w:color w:val="6A3E3E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2A00FF"/>
          <w:sz w:val="24"/>
        </w:rPr>
        <w:t>"在使用"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0000C0"/>
          <w:sz w:val="24"/>
        </w:rPr>
        <w:t>price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2A00FF"/>
          <w:sz w:val="24"/>
        </w:rPr>
        <w:t>"元 "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0000C0"/>
          <w:sz w:val="24"/>
        </w:rPr>
        <w:t>brand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2A00FF"/>
          <w:sz w:val="24"/>
        </w:rPr>
        <w:t>" 手机 给 "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6A3E3E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2A00FF"/>
          <w:sz w:val="24"/>
        </w:rPr>
        <w:t>" 发短信"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c)提供 空参,有参构造;setters和getters方法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Phone()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super</w:t>
      </w:r>
      <w:r>
        <w:rPr>
          <w:rFonts w:hint="eastAsia" w:ascii="Consolas" w:hAnsi="Consolas" w:eastAsia="Consolas"/>
          <w:color w:val="000000"/>
          <w:sz w:val="24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Phone(String </w:t>
      </w:r>
      <w:r>
        <w:rPr>
          <w:rFonts w:hint="eastAsia" w:ascii="Consolas" w:hAnsi="Consolas" w:eastAsia="Consolas"/>
          <w:color w:val="6A3E3E"/>
          <w:sz w:val="24"/>
        </w:rPr>
        <w:t>brand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price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super</w:t>
      </w:r>
      <w:r>
        <w:rPr>
          <w:rFonts w:hint="eastAsia" w:ascii="Consolas" w:hAnsi="Consolas" w:eastAsia="Consolas"/>
          <w:color w:val="000000"/>
          <w:sz w:val="24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brand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brand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price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price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String getBrand()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C0"/>
          <w:sz w:val="24"/>
        </w:rPr>
        <w:t>brand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setBrand(String </w:t>
      </w:r>
      <w:r>
        <w:rPr>
          <w:rFonts w:hint="eastAsia" w:ascii="Consolas" w:hAnsi="Consolas" w:eastAsia="Consolas"/>
          <w:color w:val="6A3E3E"/>
          <w:sz w:val="24"/>
        </w:rPr>
        <w:t>brand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brand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brand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getPrice()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C0"/>
          <w:sz w:val="24"/>
        </w:rPr>
        <w:t>price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setPrice(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price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price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price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3.定义智能手机(SmartPhone)类继承手机类(Phone),实现玩游戏接口(PlayGame())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a)实现playGame()方法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i.在使用3000元的 华为 手机玩游戏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b)提供空参,有参构造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SmartPhone </w:t>
      </w:r>
      <w:r>
        <w:rPr>
          <w:rFonts w:hint="eastAsia" w:ascii="Consolas" w:hAnsi="Consolas" w:eastAsia="Consolas"/>
          <w:b/>
          <w:color w:val="7F0055"/>
          <w:sz w:val="24"/>
        </w:rPr>
        <w:t>extends</w:t>
      </w:r>
      <w:r>
        <w:rPr>
          <w:rFonts w:hint="eastAsia" w:ascii="Consolas" w:hAnsi="Consolas" w:eastAsia="Consolas"/>
          <w:color w:val="000000"/>
          <w:sz w:val="24"/>
        </w:rPr>
        <w:t xml:space="preserve"> Phone </w:t>
      </w:r>
      <w:r>
        <w:rPr>
          <w:rFonts w:hint="eastAsia" w:ascii="Consolas" w:hAnsi="Consolas" w:eastAsia="Consolas"/>
          <w:b/>
          <w:color w:val="7F0055"/>
          <w:sz w:val="24"/>
        </w:rPr>
        <w:t>implements</w:t>
      </w:r>
      <w:r>
        <w:rPr>
          <w:rFonts w:hint="eastAsia" w:ascii="Consolas" w:hAnsi="Consolas" w:eastAsia="Consolas"/>
          <w:color w:val="000000"/>
          <w:sz w:val="24"/>
        </w:rPr>
        <w:t xml:space="preserve"> PlayGame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//a)实现playGame()方法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i.在使用5000元的iPhone手机玩游戏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playGame()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2A00FF"/>
          <w:sz w:val="24"/>
        </w:rPr>
        <w:t>"在使用"</w:t>
      </w:r>
      <w:r>
        <w:rPr>
          <w:rFonts w:hint="eastAsia" w:ascii="Consolas" w:hAnsi="Consolas" w:eastAsia="Consolas"/>
          <w:color w:val="000000"/>
          <w:sz w:val="24"/>
        </w:rPr>
        <w:t>+getPrice()+</w:t>
      </w:r>
      <w:r>
        <w:rPr>
          <w:rFonts w:hint="eastAsia" w:ascii="Consolas" w:hAnsi="Consolas" w:eastAsia="Consolas"/>
          <w:color w:val="2A00FF"/>
          <w:sz w:val="24"/>
        </w:rPr>
        <w:t>"元的"</w:t>
      </w:r>
      <w:r>
        <w:rPr>
          <w:rFonts w:hint="eastAsia" w:ascii="Consolas" w:hAnsi="Consolas" w:eastAsia="Consolas"/>
          <w:color w:val="000000"/>
          <w:sz w:val="24"/>
        </w:rPr>
        <w:t>+getBrand()+</w:t>
      </w:r>
      <w:r>
        <w:rPr>
          <w:rFonts w:hint="eastAsia" w:ascii="Consolas" w:hAnsi="Consolas" w:eastAsia="Consolas"/>
          <w:color w:val="2A00FF"/>
          <w:sz w:val="24"/>
        </w:rPr>
        <w:t>"手机玩游戏"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//b)提供空参,有参构造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SmartPhone()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super</w:t>
      </w:r>
      <w:r>
        <w:rPr>
          <w:rFonts w:hint="eastAsia" w:ascii="Consolas" w:hAnsi="Consolas" w:eastAsia="Consolas"/>
          <w:color w:val="000000"/>
          <w:sz w:val="24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SmartPhone(String </w:t>
      </w:r>
      <w:r>
        <w:rPr>
          <w:rFonts w:hint="eastAsia" w:ascii="Consolas" w:hAnsi="Consolas" w:eastAsia="Consolas"/>
          <w:color w:val="6A3E3E"/>
          <w:sz w:val="24"/>
        </w:rPr>
        <w:t>brand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price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super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brand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6A3E3E"/>
          <w:sz w:val="24"/>
        </w:rPr>
        <w:t>price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4.定义平板(Pad)类,实现PlayGame接口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a)属性:品牌(brand),价格(price)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b)成员方法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i.实现playGame()方法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1.输出格式: 在使用2000元的iPad平板玩游戏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ii.特有方法: 听音乐(listenMusic)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1.输出格式: 在使用2000元的iPad平板玩听音乐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c)提供空参,有参构造,setters和getters方法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Pad </w:t>
      </w:r>
      <w:r>
        <w:rPr>
          <w:rFonts w:hint="eastAsia" w:ascii="Consolas" w:hAnsi="Consolas" w:eastAsia="Consolas"/>
          <w:b/>
          <w:color w:val="7F0055"/>
          <w:sz w:val="24"/>
        </w:rPr>
        <w:t>implements</w:t>
      </w:r>
      <w:r>
        <w:rPr>
          <w:rFonts w:hint="eastAsia" w:ascii="Consolas" w:hAnsi="Consolas" w:eastAsia="Consolas"/>
          <w:color w:val="000000"/>
          <w:sz w:val="24"/>
        </w:rPr>
        <w:t xml:space="preserve"> PlayGame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a)属性:品牌(brand),价格(price)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brand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C0"/>
          <w:sz w:val="24"/>
        </w:rPr>
        <w:t>price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b)成员方法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i.实现playGame()方法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1.输出格式: 在使用2000元的iPad平板玩游戏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playGame()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2A00FF"/>
          <w:sz w:val="24"/>
        </w:rPr>
        <w:t>"在使用"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0000C0"/>
          <w:sz w:val="24"/>
        </w:rPr>
        <w:t>price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2A00FF"/>
          <w:sz w:val="24"/>
        </w:rPr>
        <w:t>"元的"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0000C0"/>
          <w:sz w:val="24"/>
        </w:rPr>
        <w:t>brand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2A00FF"/>
          <w:sz w:val="24"/>
        </w:rPr>
        <w:t>"平板玩游戏"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ii.特有方法: 听音乐(listenMusic)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1.输出格式: 在使用2000元的iPad平板听音乐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listenMusic(){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2A00FF"/>
          <w:sz w:val="24"/>
        </w:rPr>
        <w:t>"在使用"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0000C0"/>
          <w:sz w:val="24"/>
        </w:rPr>
        <w:t>price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2A00FF"/>
          <w:sz w:val="24"/>
        </w:rPr>
        <w:t>"元的"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0000C0"/>
          <w:sz w:val="24"/>
        </w:rPr>
        <w:t>brand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2A00FF"/>
          <w:sz w:val="24"/>
        </w:rPr>
        <w:t>"平板听音乐"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c)提供空参,有参构造,setters和getters方法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Pad()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super</w:t>
      </w:r>
      <w:r>
        <w:rPr>
          <w:rFonts w:hint="eastAsia" w:ascii="Consolas" w:hAnsi="Consolas" w:eastAsia="Consolas"/>
          <w:color w:val="000000"/>
          <w:sz w:val="24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Pad(String </w:t>
      </w:r>
      <w:r>
        <w:rPr>
          <w:rFonts w:hint="eastAsia" w:ascii="Consolas" w:hAnsi="Consolas" w:eastAsia="Consolas"/>
          <w:color w:val="6A3E3E"/>
          <w:sz w:val="24"/>
        </w:rPr>
        <w:t>brand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price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super</w:t>
      </w:r>
      <w:r>
        <w:rPr>
          <w:rFonts w:hint="eastAsia" w:ascii="Consolas" w:hAnsi="Consolas" w:eastAsia="Consolas"/>
          <w:color w:val="000000"/>
          <w:sz w:val="24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brand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brand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price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price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String getBrand()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C0"/>
          <w:sz w:val="24"/>
        </w:rPr>
        <w:t>brand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setBrand(String </w:t>
      </w:r>
      <w:r>
        <w:rPr>
          <w:rFonts w:hint="eastAsia" w:ascii="Consolas" w:hAnsi="Consolas" w:eastAsia="Consolas"/>
          <w:color w:val="6A3E3E"/>
          <w:sz w:val="24"/>
        </w:rPr>
        <w:t>brand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brand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brand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getPrice()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C0"/>
          <w:sz w:val="24"/>
        </w:rPr>
        <w:t>price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setPrice(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price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price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price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5.定义测试类Test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a)创建手机对象 </w:t>
      </w:r>
      <w:r>
        <w:rPr>
          <w:rFonts w:hint="eastAsia" w:ascii="Consolas" w:hAnsi="Consolas" w:eastAsia="Consolas"/>
          <w:color w:val="3F7F5F"/>
          <w:sz w:val="24"/>
          <w:u w:val="single"/>
        </w:rPr>
        <w:t>njy</w:t>
      </w:r>
      <w:r>
        <w:rPr>
          <w:rFonts w:hint="eastAsia" w:ascii="Consolas" w:hAnsi="Consolas" w:eastAsia="Consolas"/>
          <w:color w:val="3F7F5F"/>
          <w:sz w:val="24"/>
        </w:rPr>
        <w:t>,品牌赋值为诺基亚,价格赋值为100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b)调用手机对象 </w:t>
      </w:r>
      <w:r>
        <w:rPr>
          <w:rFonts w:hint="eastAsia" w:ascii="Consolas" w:hAnsi="Consolas" w:eastAsia="Consolas"/>
          <w:color w:val="3F7F5F"/>
          <w:sz w:val="24"/>
          <w:u w:val="single"/>
        </w:rPr>
        <w:t>njy</w:t>
      </w:r>
      <w:r>
        <w:rPr>
          <w:rFonts w:hint="eastAsia" w:ascii="Consolas" w:hAnsi="Consolas" w:eastAsia="Consolas"/>
          <w:color w:val="3F7F5F"/>
          <w:sz w:val="24"/>
        </w:rPr>
        <w:t>的打印电话和发短信功能,传入 景甜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c)创建智能手机对象 </w:t>
      </w:r>
      <w:r>
        <w:rPr>
          <w:rFonts w:hint="eastAsia" w:ascii="Consolas" w:hAnsi="Consolas" w:eastAsia="Consolas"/>
          <w:color w:val="3F7F5F"/>
          <w:sz w:val="24"/>
          <w:u w:val="single"/>
        </w:rPr>
        <w:t>sp</w:t>
      </w:r>
      <w:r>
        <w:rPr>
          <w:rFonts w:hint="eastAsia" w:ascii="Consolas" w:hAnsi="Consolas" w:eastAsia="Consolas"/>
          <w:color w:val="3F7F5F"/>
          <w:sz w:val="24"/>
        </w:rPr>
        <w:t>,品牌赋值为华为,价格赋值为3000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d)调用智能数据对象</w:t>
      </w:r>
      <w:r>
        <w:rPr>
          <w:rFonts w:hint="eastAsia" w:ascii="Consolas" w:hAnsi="Consolas" w:eastAsia="Consolas"/>
          <w:color w:val="3F7F5F"/>
          <w:sz w:val="24"/>
          <w:u w:val="single"/>
        </w:rPr>
        <w:t>sp</w:t>
      </w:r>
      <w:r>
        <w:rPr>
          <w:rFonts w:hint="eastAsia" w:ascii="Consolas" w:hAnsi="Consolas" w:eastAsia="Consolas"/>
          <w:color w:val="3F7F5F"/>
          <w:sz w:val="24"/>
        </w:rPr>
        <w:t>的打电话,发短信功能都传入林思意, 调用玩游戏功能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e)创建平板对象 p,品牌赋值为iPad,价格赋值为2000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f)调用平板p对象的听歌和玩游戏功能.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Test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main(String[] </w:t>
      </w:r>
      <w:r>
        <w:rPr>
          <w:rFonts w:hint="eastAsia" w:ascii="Consolas" w:hAnsi="Consolas" w:eastAsia="Consolas"/>
          <w:color w:val="6A3E3E"/>
          <w:sz w:val="24"/>
        </w:rPr>
        <w:t>args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a)创建手机对象 </w:t>
      </w:r>
      <w:r>
        <w:rPr>
          <w:rFonts w:hint="eastAsia" w:ascii="Consolas" w:hAnsi="Consolas" w:eastAsia="Consolas"/>
          <w:color w:val="3F7F5F"/>
          <w:sz w:val="24"/>
          <w:u w:val="single"/>
        </w:rPr>
        <w:t>njy</w:t>
      </w:r>
      <w:r>
        <w:rPr>
          <w:rFonts w:hint="eastAsia" w:ascii="Consolas" w:hAnsi="Consolas" w:eastAsia="Consolas"/>
          <w:color w:val="3F7F5F"/>
          <w:sz w:val="24"/>
        </w:rPr>
        <w:t>,品牌赋值为诺基亚,价格赋值为100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Phone </w:t>
      </w:r>
      <w:r>
        <w:rPr>
          <w:rFonts w:hint="eastAsia" w:ascii="Consolas" w:hAnsi="Consolas" w:eastAsia="Consolas"/>
          <w:color w:val="6A3E3E"/>
          <w:sz w:val="24"/>
        </w:rPr>
        <w:t>njy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Phone();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njy</w:t>
      </w:r>
      <w:r>
        <w:rPr>
          <w:rFonts w:hint="eastAsia" w:ascii="Consolas" w:hAnsi="Consolas" w:eastAsia="Consolas"/>
          <w:color w:val="000000"/>
          <w:sz w:val="24"/>
        </w:rPr>
        <w:t>.setBrand(</w:t>
      </w:r>
      <w:r>
        <w:rPr>
          <w:rFonts w:hint="eastAsia" w:ascii="Consolas" w:hAnsi="Consolas" w:eastAsia="Consolas"/>
          <w:color w:val="2A00FF"/>
          <w:sz w:val="24"/>
        </w:rPr>
        <w:t>"诺基亚"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njy</w:t>
      </w:r>
      <w:r>
        <w:rPr>
          <w:rFonts w:hint="eastAsia" w:ascii="Consolas" w:hAnsi="Consolas" w:eastAsia="Consolas"/>
          <w:color w:val="000000"/>
          <w:sz w:val="24"/>
        </w:rPr>
        <w:t>.setPrice(100);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b)调用手机对象 </w:t>
      </w:r>
      <w:r>
        <w:rPr>
          <w:rFonts w:hint="eastAsia" w:ascii="Consolas" w:hAnsi="Consolas" w:eastAsia="Consolas"/>
          <w:color w:val="3F7F5F"/>
          <w:sz w:val="24"/>
          <w:u w:val="single"/>
        </w:rPr>
        <w:t>njy</w:t>
      </w:r>
      <w:r>
        <w:rPr>
          <w:rFonts w:hint="eastAsia" w:ascii="Consolas" w:hAnsi="Consolas" w:eastAsia="Consolas"/>
          <w:color w:val="3F7F5F"/>
          <w:sz w:val="24"/>
        </w:rPr>
        <w:t>的打印电话和发短信功能,传入 景甜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njy</w:t>
      </w:r>
      <w:r>
        <w:rPr>
          <w:rFonts w:hint="eastAsia" w:ascii="Consolas" w:hAnsi="Consolas" w:eastAsia="Consolas"/>
          <w:color w:val="000000"/>
          <w:sz w:val="24"/>
        </w:rPr>
        <w:t>.call(</w:t>
      </w:r>
      <w:r>
        <w:rPr>
          <w:rFonts w:hint="eastAsia" w:ascii="Consolas" w:hAnsi="Consolas" w:eastAsia="Consolas"/>
          <w:color w:val="2A00FF"/>
          <w:sz w:val="24"/>
        </w:rPr>
        <w:t>"景甜"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njy</w:t>
      </w:r>
      <w:r>
        <w:rPr>
          <w:rFonts w:hint="eastAsia" w:ascii="Consolas" w:hAnsi="Consolas" w:eastAsia="Consolas"/>
          <w:color w:val="000000"/>
          <w:sz w:val="24"/>
        </w:rPr>
        <w:t>.sendMessage(</w:t>
      </w:r>
      <w:r>
        <w:rPr>
          <w:rFonts w:hint="eastAsia" w:ascii="Consolas" w:hAnsi="Consolas" w:eastAsia="Consolas"/>
          <w:color w:val="2A00FF"/>
          <w:sz w:val="24"/>
        </w:rPr>
        <w:t>"景甜"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c)创建智能手机对象 </w:t>
      </w:r>
      <w:r>
        <w:rPr>
          <w:rFonts w:hint="eastAsia" w:ascii="Consolas" w:hAnsi="Consolas" w:eastAsia="Consolas"/>
          <w:color w:val="3F7F5F"/>
          <w:sz w:val="24"/>
          <w:u w:val="single"/>
        </w:rPr>
        <w:t>sp</w:t>
      </w:r>
      <w:r>
        <w:rPr>
          <w:rFonts w:hint="eastAsia" w:ascii="Consolas" w:hAnsi="Consolas" w:eastAsia="Consolas"/>
          <w:color w:val="3F7F5F"/>
          <w:sz w:val="24"/>
        </w:rPr>
        <w:t>,品牌赋值为华为,价格赋值为3000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SmartPhone </w:t>
      </w:r>
      <w:r>
        <w:rPr>
          <w:rFonts w:hint="eastAsia" w:ascii="Consolas" w:hAnsi="Consolas" w:eastAsia="Consolas"/>
          <w:color w:val="6A3E3E"/>
          <w:sz w:val="24"/>
        </w:rPr>
        <w:t>sp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SmartPhone(</w:t>
      </w:r>
      <w:r>
        <w:rPr>
          <w:rFonts w:hint="eastAsia" w:ascii="Consolas" w:hAnsi="Consolas" w:eastAsia="Consolas"/>
          <w:color w:val="2A00FF"/>
          <w:sz w:val="24"/>
        </w:rPr>
        <w:t>"华为"</w:t>
      </w:r>
      <w:r>
        <w:rPr>
          <w:rFonts w:hint="eastAsia" w:ascii="Consolas" w:hAnsi="Consolas" w:eastAsia="Consolas"/>
          <w:color w:val="000000"/>
          <w:sz w:val="24"/>
        </w:rPr>
        <w:t>, 2000);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d)调用智能数据对象</w:t>
      </w:r>
      <w:r>
        <w:rPr>
          <w:rFonts w:hint="eastAsia" w:ascii="Consolas" w:hAnsi="Consolas" w:eastAsia="Consolas"/>
          <w:color w:val="3F7F5F"/>
          <w:sz w:val="24"/>
          <w:u w:val="single"/>
        </w:rPr>
        <w:t>sp</w:t>
      </w:r>
      <w:r>
        <w:rPr>
          <w:rFonts w:hint="eastAsia" w:ascii="Consolas" w:hAnsi="Consolas" w:eastAsia="Consolas"/>
          <w:color w:val="3F7F5F"/>
          <w:sz w:val="24"/>
        </w:rPr>
        <w:t>的打电话,发短信功能都传入林思意, 调用玩游戏功能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sp</w:t>
      </w:r>
      <w:r>
        <w:rPr>
          <w:rFonts w:hint="eastAsia" w:ascii="Consolas" w:hAnsi="Consolas" w:eastAsia="Consolas"/>
          <w:color w:val="000000"/>
          <w:sz w:val="24"/>
        </w:rPr>
        <w:t>.call(</w:t>
      </w:r>
      <w:r>
        <w:rPr>
          <w:rFonts w:hint="eastAsia" w:ascii="Consolas" w:hAnsi="Consolas" w:eastAsia="Consolas"/>
          <w:color w:val="2A00FF"/>
          <w:sz w:val="24"/>
        </w:rPr>
        <w:t>"林思意"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sp</w:t>
      </w:r>
      <w:r>
        <w:rPr>
          <w:rFonts w:hint="eastAsia" w:ascii="Consolas" w:hAnsi="Consolas" w:eastAsia="Consolas"/>
          <w:color w:val="000000"/>
          <w:sz w:val="24"/>
        </w:rPr>
        <w:t>.sendMessage(</w:t>
      </w:r>
      <w:r>
        <w:rPr>
          <w:rFonts w:hint="eastAsia" w:ascii="Consolas" w:hAnsi="Consolas" w:eastAsia="Consolas"/>
          <w:color w:val="2A00FF"/>
          <w:sz w:val="24"/>
        </w:rPr>
        <w:t>"林思意"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sp</w:t>
      </w:r>
      <w:r>
        <w:rPr>
          <w:rFonts w:hint="eastAsia" w:ascii="Consolas" w:hAnsi="Consolas" w:eastAsia="Consolas"/>
          <w:color w:val="000000"/>
          <w:sz w:val="24"/>
        </w:rPr>
        <w:t>.playGame();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e)创建平板对象 p,品牌赋值为iPad,价格赋值为2000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Pad </w:t>
      </w:r>
      <w:r>
        <w:rPr>
          <w:rFonts w:hint="eastAsia" w:ascii="Consolas" w:hAnsi="Consolas" w:eastAsia="Consolas"/>
          <w:color w:val="6A3E3E"/>
          <w:sz w:val="24"/>
        </w:rPr>
        <w:t>p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Pad(</w:t>
      </w:r>
      <w:r>
        <w:rPr>
          <w:rFonts w:hint="eastAsia" w:ascii="Consolas" w:hAnsi="Consolas" w:eastAsia="Consolas"/>
          <w:color w:val="2A00FF"/>
          <w:sz w:val="24"/>
        </w:rPr>
        <w:t>"iPad"</w:t>
      </w:r>
      <w:r>
        <w:rPr>
          <w:rFonts w:hint="eastAsia" w:ascii="Consolas" w:hAnsi="Consolas" w:eastAsia="Consolas"/>
          <w:color w:val="000000"/>
          <w:sz w:val="24"/>
        </w:rPr>
        <w:t>, 2000);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f)调用平板p对象的听歌和玩游戏功能.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p</w:t>
      </w:r>
      <w:r>
        <w:rPr>
          <w:rFonts w:hint="eastAsia" w:ascii="Consolas" w:hAnsi="Consolas" w:eastAsia="Consolas"/>
          <w:color w:val="000000"/>
          <w:sz w:val="24"/>
        </w:rPr>
        <w:t>.listenMusic();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p</w:t>
      </w:r>
      <w:r>
        <w:rPr>
          <w:rFonts w:hint="eastAsia" w:ascii="Consolas" w:hAnsi="Consolas" w:eastAsia="Consolas"/>
          <w:color w:val="000000"/>
          <w:sz w:val="24"/>
        </w:rPr>
        <w:t>.playGame();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rPr>
          <w:rFonts w:hint="eastAsia" w:ascii="Consolas" w:hAnsi="Consolas" w:eastAsia="Consolas"/>
          <w:color w:val="000000"/>
          <w:sz w:val="24"/>
          <w:lang w:val="zh-CN"/>
        </w:rPr>
      </w:pP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2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请使用代码描述:  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所有的学生都有年龄和姓名,都会吃饭(学生餐)和学习,但是有部分学生会打篮球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所有的老师都有年龄和姓名,都会吃饭(工作餐)和讲课,但有部分老师会打篮球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去打篮球,会打篮球的老师和学生可以. (提示通过在测试类中的静态方法实现)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去食堂吃饭,所有人都可以去(提示通过在测试类中的静态方法实现)</w:t>
      </w:r>
    </w:p>
    <w:p>
      <w:pPr>
        <w:ind w:firstLine="420" w:firstLineChars="0"/>
        <w:rPr>
          <w:lang w:val="zh-CN"/>
        </w:rPr>
      </w:pP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操作步骤答案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1.定义抽象人类(Person)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a)属性: 姓名(name),年龄(age)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b)抽象方法: eat()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c)提供:无参,有参构造方法和setters和getters方法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abstract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Person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a)属性: 姓名(name),年龄(age)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C0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b)抽象方法: eat()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abstract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eat();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c)提供:无参,有参构造方法和setters和getters方法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Person()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super</w:t>
      </w:r>
      <w:r>
        <w:rPr>
          <w:rFonts w:hint="eastAsia" w:ascii="Consolas" w:hAnsi="Consolas" w:eastAsia="Consolas"/>
          <w:color w:val="000000"/>
          <w:sz w:val="24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Person(String </w:t>
      </w:r>
      <w:r>
        <w:rPr>
          <w:rFonts w:hint="eastAsia" w:ascii="Consolas" w:hAnsi="Consolas" w:eastAsia="Consolas"/>
          <w:color w:val="6A3E3E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super</w:t>
      </w:r>
      <w:r>
        <w:rPr>
          <w:rFonts w:hint="eastAsia" w:ascii="Consolas" w:hAnsi="Consolas" w:eastAsia="Consolas"/>
          <w:color w:val="000000"/>
          <w:sz w:val="24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String getName()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C0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setName(String </w:t>
      </w:r>
      <w:r>
        <w:rPr>
          <w:rFonts w:hint="eastAsia" w:ascii="Consolas" w:hAnsi="Consolas" w:eastAsia="Consolas"/>
          <w:color w:val="6A3E3E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getAge()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C0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setAge(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2.定义运动接口(Sport)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a)抽象方法: playBasketball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interface</w:t>
      </w:r>
      <w:r>
        <w:rPr>
          <w:rFonts w:hint="eastAsia" w:ascii="Consolas" w:hAnsi="Consolas" w:eastAsia="Consolas"/>
          <w:color w:val="000000"/>
          <w:sz w:val="24"/>
        </w:rPr>
        <w:t xml:space="preserve"> Sport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abstract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playBasketball();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3.定义老师类(Teacher)继承Person类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 成员方法:: 实现抽象方法eat()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i.输出格式: 年龄为30岁周晓斌老师,正在吃工作餐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   b) 提供: 无参,有参构造方法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Teacher </w:t>
      </w:r>
      <w:r>
        <w:rPr>
          <w:rFonts w:hint="eastAsia" w:ascii="Consolas" w:hAnsi="Consolas" w:eastAsia="Consolas"/>
          <w:b/>
          <w:color w:val="7F0055"/>
          <w:sz w:val="24"/>
        </w:rPr>
        <w:t>extends</w:t>
      </w:r>
      <w:r>
        <w:rPr>
          <w:rFonts w:hint="eastAsia" w:ascii="Consolas" w:hAnsi="Consolas" w:eastAsia="Consolas"/>
          <w:color w:val="000000"/>
          <w:sz w:val="24"/>
        </w:rPr>
        <w:t xml:space="preserve"> Person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//a) 成员方法:: 实现抽象方法eat()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  i.输出格式: 年龄为30岁周晓斌老师,正在吃工作餐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eat()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提供: 无参,有参构造方法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Teacher()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super</w:t>
      </w:r>
      <w:r>
        <w:rPr>
          <w:rFonts w:hint="eastAsia" w:ascii="Consolas" w:hAnsi="Consolas" w:eastAsia="Consolas"/>
          <w:color w:val="000000"/>
          <w:sz w:val="24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Teacher(String </w:t>
      </w:r>
      <w:r>
        <w:rPr>
          <w:rFonts w:hint="eastAsia" w:ascii="Consolas" w:hAnsi="Consolas" w:eastAsia="Consolas"/>
          <w:color w:val="6A3E3E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super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6A3E3E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4.定义运动老师类(SportTeacher)继承老师类(Teacher)实现运动接口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a)成员方法: 实现playBasketball的抽象方法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i.输出格式: 年龄为30岁 周晓斌 老师在打篮球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b)提供: 无参,有参构造方法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SportTeacher </w:t>
      </w:r>
      <w:r>
        <w:rPr>
          <w:rFonts w:hint="eastAsia" w:ascii="Consolas" w:hAnsi="Consolas" w:eastAsia="Consolas"/>
          <w:b/>
          <w:color w:val="7F0055"/>
          <w:sz w:val="24"/>
        </w:rPr>
        <w:t>extends</w:t>
      </w:r>
      <w:r>
        <w:rPr>
          <w:rFonts w:hint="eastAsia" w:ascii="Consolas" w:hAnsi="Consolas" w:eastAsia="Consolas"/>
          <w:color w:val="000000"/>
          <w:sz w:val="24"/>
        </w:rPr>
        <w:t xml:space="preserve"> Teacher </w:t>
      </w:r>
      <w:r>
        <w:rPr>
          <w:rFonts w:hint="eastAsia" w:ascii="Consolas" w:hAnsi="Consolas" w:eastAsia="Consolas"/>
          <w:b/>
          <w:color w:val="7F0055"/>
          <w:sz w:val="24"/>
        </w:rPr>
        <w:t>implements</w:t>
      </w:r>
      <w:r>
        <w:rPr>
          <w:rFonts w:hint="eastAsia" w:ascii="Consolas" w:hAnsi="Consolas" w:eastAsia="Consolas"/>
          <w:color w:val="000000"/>
          <w:sz w:val="24"/>
        </w:rPr>
        <w:t xml:space="preserve"> Sport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//a)成员方法: 实现playBasketball的抽象方法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i.输出格式: 年龄为30岁 周晓斌 老师在打篮球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playBasketball()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2A00FF"/>
          <w:sz w:val="24"/>
        </w:rPr>
        <w:t>"年龄为"</w:t>
      </w:r>
      <w:r>
        <w:rPr>
          <w:rFonts w:hint="eastAsia" w:ascii="Consolas" w:hAnsi="Consolas" w:eastAsia="Consolas"/>
          <w:color w:val="000000"/>
          <w:sz w:val="24"/>
        </w:rPr>
        <w:t>+getAge()+</w:t>
      </w:r>
      <w:r>
        <w:rPr>
          <w:rFonts w:hint="eastAsia" w:ascii="Consolas" w:hAnsi="Consolas" w:eastAsia="Consolas"/>
          <w:color w:val="2A00FF"/>
          <w:sz w:val="24"/>
        </w:rPr>
        <w:t>"岁 "</w:t>
      </w:r>
      <w:r>
        <w:rPr>
          <w:rFonts w:hint="eastAsia" w:ascii="Consolas" w:hAnsi="Consolas" w:eastAsia="Consolas"/>
          <w:color w:val="000000"/>
          <w:sz w:val="24"/>
        </w:rPr>
        <w:t>+getName()+</w:t>
      </w:r>
      <w:r>
        <w:rPr>
          <w:rFonts w:hint="eastAsia" w:ascii="Consolas" w:hAnsi="Consolas" w:eastAsia="Consolas"/>
          <w:color w:val="2A00FF"/>
          <w:sz w:val="24"/>
        </w:rPr>
        <w:t>" 老师在打篮球"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//b)提供: 无参,有参构造方法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SportTeacher()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super</w:t>
      </w:r>
      <w:r>
        <w:rPr>
          <w:rFonts w:hint="eastAsia" w:ascii="Consolas" w:hAnsi="Consolas" w:eastAsia="Consolas"/>
          <w:color w:val="000000"/>
          <w:sz w:val="24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SportTeacher(String </w:t>
      </w:r>
      <w:r>
        <w:rPr>
          <w:rFonts w:hint="eastAsia" w:ascii="Consolas" w:hAnsi="Consolas" w:eastAsia="Consolas"/>
          <w:color w:val="6A3E3E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super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6A3E3E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5.定义学生类(Student),继承人类(Person)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a)成员方法:现抽象方法eat()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i.输出格式: 年龄18岁的 叶知秋 在吃学生餐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b)提供: 无参,有参构造方法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Student </w:t>
      </w:r>
      <w:r>
        <w:rPr>
          <w:rFonts w:hint="eastAsia" w:ascii="Consolas" w:hAnsi="Consolas" w:eastAsia="Consolas"/>
          <w:b/>
          <w:color w:val="7F0055"/>
          <w:sz w:val="24"/>
        </w:rPr>
        <w:t>extends</w:t>
      </w:r>
      <w:r>
        <w:rPr>
          <w:rFonts w:hint="eastAsia" w:ascii="Consolas" w:hAnsi="Consolas" w:eastAsia="Consolas"/>
          <w:color w:val="000000"/>
          <w:sz w:val="24"/>
        </w:rPr>
        <w:t xml:space="preserve"> Person{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//a)成员方法:现抽象方法eat()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i.输出格式: 年龄18岁的 叶知秋 在吃学生餐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eat()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2A00FF"/>
          <w:sz w:val="24"/>
        </w:rPr>
        <w:t>"年龄"</w:t>
      </w:r>
      <w:r>
        <w:rPr>
          <w:rFonts w:hint="eastAsia" w:ascii="Consolas" w:hAnsi="Consolas" w:eastAsia="Consolas"/>
          <w:color w:val="000000"/>
          <w:sz w:val="24"/>
        </w:rPr>
        <w:t>+getAge()+</w:t>
      </w:r>
      <w:r>
        <w:rPr>
          <w:rFonts w:hint="eastAsia" w:ascii="Consolas" w:hAnsi="Consolas" w:eastAsia="Consolas"/>
          <w:color w:val="2A00FF"/>
          <w:sz w:val="24"/>
        </w:rPr>
        <w:t>"岁的 "</w:t>
      </w:r>
      <w:r>
        <w:rPr>
          <w:rFonts w:hint="eastAsia" w:ascii="Consolas" w:hAnsi="Consolas" w:eastAsia="Consolas"/>
          <w:color w:val="000000"/>
          <w:sz w:val="24"/>
        </w:rPr>
        <w:t>+getName()+</w:t>
      </w:r>
      <w:r>
        <w:rPr>
          <w:rFonts w:hint="eastAsia" w:ascii="Consolas" w:hAnsi="Consolas" w:eastAsia="Consolas"/>
          <w:color w:val="2A00FF"/>
          <w:sz w:val="24"/>
        </w:rPr>
        <w:t>" 在吃学生餐"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//b)提供: 无参,有参构造方法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Student()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super</w:t>
      </w:r>
      <w:r>
        <w:rPr>
          <w:rFonts w:hint="eastAsia" w:ascii="Consolas" w:hAnsi="Consolas" w:eastAsia="Consolas"/>
          <w:color w:val="000000"/>
          <w:sz w:val="24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Student(String </w:t>
      </w:r>
      <w:r>
        <w:rPr>
          <w:rFonts w:hint="eastAsia" w:ascii="Consolas" w:hAnsi="Consolas" w:eastAsia="Consolas"/>
          <w:color w:val="6A3E3E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super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6A3E3E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5.定义学生类(Student),继承人类(Person)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a)成员方法:现抽象方法eat()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i.输出格式: 年龄18岁的 叶知秋 在吃学生餐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b)提供: 无参,有参构造方法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Student </w:t>
      </w:r>
      <w:r>
        <w:rPr>
          <w:rFonts w:hint="eastAsia" w:ascii="Consolas" w:hAnsi="Consolas" w:eastAsia="Consolas"/>
          <w:b/>
          <w:color w:val="7F0055"/>
          <w:sz w:val="24"/>
        </w:rPr>
        <w:t>extends</w:t>
      </w:r>
      <w:r>
        <w:rPr>
          <w:rFonts w:hint="eastAsia" w:ascii="Consolas" w:hAnsi="Consolas" w:eastAsia="Consolas"/>
          <w:color w:val="000000"/>
          <w:sz w:val="24"/>
        </w:rPr>
        <w:t xml:space="preserve"> Person{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//a)成员方法:现抽象方法eat()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i.输出格式: 年龄18岁的 叶知秋 在吃学生餐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eat()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2A00FF"/>
          <w:sz w:val="24"/>
        </w:rPr>
        <w:t>"年龄"</w:t>
      </w:r>
      <w:r>
        <w:rPr>
          <w:rFonts w:hint="eastAsia" w:ascii="Consolas" w:hAnsi="Consolas" w:eastAsia="Consolas"/>
          <w:color w:val="000000"/>
          <w:sz w:val="24"/>
        </w:rPr>
        <w:t>+getAge()+</w:t>
      </w:r>
      <w:r>
        <w:rPr>
          <w:rFonts w:hint="eastAsia" w:ascii="Consolas" w:hAnsi="Consolas" w:eastAsia="Consolas"/>
          <w:color w:val="2A00FF"/>
          <w:sz w:val="24"/>
        </w:rPr>
        <w:t>"岁的 "</w:t>
      </w:r>
      <w:r>
        <w:rPr>
          <w:rFonts w:hint="eastAsia" w:ascii="Consolas" w:hAnsi="Consolas" w:eastAsia="Consolas"/>
          <w:color w:val="000000"/>
          <w:sz w:val="24"/>
        </w:rPr>
        <w:t>+getName()+</w:t>
      </w:r>
      <w:r>
        <w:rPr>
          <w:rFonts w:hint="eastAsia" w:ascii="Consolas" w:hAnsi="Consolas" w:eastAsia="Consolas"/>
          <w:color w:val="2A00FF"/>
          <w:sz w:val="24"/>
        </w:rPr>
        <w:t>" 在吃学生餐"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//b)提供: 无参,有参构造方法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Student()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super</w:t>
      </w:r>
      <w:r>
        <w:rPr>
          <w:rFonts w:hint="eastAsia" w:ascii="Consolas" w:hAnsi="Consolas" w:eastAsia="Consolas"/>
          <w:color w:val="000000"/>
          <w:sz w:val="24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Student(String </w:t>
      </w:r>
      <w:r>
        <w:rPr>
          <w:rFonts w:hint="eastAsia" w:ascii="Consolas" w:hAnsi="Consolas" w:eastAsia="Consolas"/>
          <w:color w:val="6A3E3E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super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6A3E3E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7.定义测试类Test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a)提供静态方法去运动goToSport(Sport  s) ,在方法中调用s的打篮球功能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b)提供静态方法去餐馆goToRestaurant(Person p),在方法中调用p对象的吃方法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c)提供main方法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d)在main方法中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i.创建运动老师对象</w:t>
      </w:r>
      <w:r>
        <w:rPr>
          <w:rFonts w:hint="eastAsia" w:ascii="Consolas" w:hAnsi="Consolas" w:eastAsia="Consolas"/>
          <w:color w:val="3F7F5F"/>
          <w:sz w:val="24"/>
          <w:u w:val="single"/>
        </w:rPr>
        <w:t>sp</w:t>
      </w:r>
      <w:r>
        <w:rPr>
          <w:rFonts w:hint="eastAsia" w:ascii="Consolas" w:hAnsi="Consolas" w:eastAsia="Consolas"/>
          <w:color w:val="3F7F5F"/>
          <w:sz w:val="24"/>
        </w:rPr>
        <w:t>,年龄赋值为30,姓名赋值为周晓斌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i.思考这里为什么要传入Sport接口类型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ii.创建运动学生对象</w:t>
      </w:r>
      <w:r>
        <w:rPr>
          <w:rFonts w:hint="eastAsia" w:ascii="Consolas" w:hAnsi="Consolas" w:eastAsia="Consolas"/>
          <w:color w:val="3F7F5F"/>
          <w:sz w:val="24"/>
          <w:u w:val="single"/>
        </w:rPr>
        <w:t>ss</w:t>
      </w:r>
      <w:r>
        <w:rPr>
          <w:rFonts w:hint="eastAsia" w:ascii="Consolas" w:hAnsi="Consolas" w:eastAsia="Consolas"/>
          <w:color w:val="3F7F5F"/>
          <w:sz w:val="24"/>
        </w:rPr>
        <w:t>,年龄赋值为18,姓名赋值为叶知秋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i.思考这里为什么要传入顶层父类类型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iii.调用去运动goToSport方法传入对象</w:t>
      </w:r>
      <w:r>
        <w:rPr>
          <w:rFonts w:hint="eastAsia" w:ascii="Consolas" w:hAnsi="Consolas" w:eastAsia="Consolas"/>
          <w:color w:val="3F7F5F"/>
          <w:sz w:val="24"/>
          <w:u w:val="single"/>
        </w:rPr>
        <w:t>sp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iv.调用去运动goToSport方法,传入对象</w:t>
      </w:r>
      <w:r>
        <w:rPr>
          <w:rFonts w:hint="eastAsia" w:ascii="Consolas" w:hAnsi="Consolas" w:eastAsia="Consolas"/>
          <w:color w:val="3F7F5F"/>
          <w:sz w:val="24"/>
          <w:u w:val="single"/>
        </w:rPr>
        <w:t>ss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v.调用去食堂gotToRestaurant方法,传入</w:t>
      </w:r>
      <w:r>
        <w:rPr>
          <w:rFonts w:hint="eastAsia" w:ascii="Consolas" w:hAnsi="Consolas" w:eastAsia="Consolas"/>
          <w:color w:val="3F7F5F"/>
          <w:sz w:val="24"/>
          <w:u w:val="single"/>
        </w:rPr>
        <w:t>sp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vi.调用去食堂goToRestaurant方法,传入</w:t>
      </w:r>
      <w:r>
        <w:rPr>
          <w:rFonts w:hint="eastAsia" w:ascii="Consolas" w:hAnsi="Consolas" w:eastAsia="Consolas"/>
          <w:color w:val="3F7F5F"/>
          <w:sz w:val="24"/>
          <w:u w:val="single"/>
        </w:rPr>
        <w:t>ss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Test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a)提供静态方法去运动goToSport(Sport  s) ,在方法中调用s的打篮球功能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goToSport(Sport  </w:t>
      </w:r>
      <w:r>
        <w:rPr>
          <w:rFonts w:hint="eastAsia" w:ascii="Consolas" w:hAnsi="Consolas" w:eastAsia="Consolas"/>
          <w:color w:val="6A3E3E"/>
          <w:sz w:val="24"/>
        </w:rPr>
        <w:t>s</w:t>
      </w:r>
      <w:r>
        <w:rPr>
          <w:rFonts w:hint="eastAsia" w:ascii="Consolas" w:hAnsi="Consolas" w:eastAsia="Consolas"/>
          <w:color w:val="000000"/>
          <w:sz w:val="24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s</w:t>
      </w:r>
      <w:r>
        <w:rPr>
          <w:rFonts w:hint="eastAsia" w:ascii="Consolas" w:hAnsi="Consolas" w:eastAsia="Consolas"/>
          <w:color w:val="000000"/>
          <w:sz w:val="24"/>
        </w:rPr>
        <w:t>.playBasketball();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b)提供静态方法去餐馆goToRestaurant(Person p),在方法中调用p对象的吃方法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goToRestaurant(Person </w:t>
      </w:r>
      <w:r>
        <w:rPr>
          <w:rFonts w:hint="eastAsia" w:ascii="Consolas" w:hAnsi="Consolas" w:eastAsia="Consolas"/>
          <w:color w:val="6A3E3E"/>
          <w:sz w:val="24"/>
        </w:rPr>
        <w:t>p</w:t>
      </w:r>
      <w:r>
        <w:rPr>
          <w:rFonts w:hint="eastAsia" w:ascii="Consolas" w:hAnsi="Consolas" w:eastAsia="Consolas"/>
          <w:color w:val="000000"/>
          <w:sz w:val="24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p</w:t>
      </w:r>
      <w:r>
        <w:rPr>
          <w:rFonts w:hint="eastAsia" w:ascii="Consolas" w:hAnsi="Consolas" w:eastAsia="Consolas"/>
          <w:color w:val="000000"/>
          <w:sz w:val="24"/>
        </w:rPr>
        <w:t>.eat();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main方法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main(String[] </w:t>
      </w:r>
      <w:r>
        <w:rPr>
          <w:rFonts w:hint="eastAsia" w:ascii="Consolas" w:hAnsi="Consolas" w:eastAsia="Consolas"/>
          <w:color w:val="6A3E3E"/>
          <w:sz w:val="24"/>
        </w:rPr>
        <w:t>args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i.创建运动老师对象</w:t>
      </w:r>
      <w:r>
        <w:rPr>
          <w:rFonts w:hint="eastAsia" w:ascii="Consolas" w:hAnsi="Consolas" w:eastAsia="Consolas"/>
          <w:color w:val="3F7F5F"/>
          <w:sz w:val="24"/>
          <w:u w:val="single"/>
        </w:rPr>
        <w:t>sp</w:t>
      </w:r>
      <w:r>
        <w:rPr>
          <w:rFonts w:hint="eastAsia" w:ascii="Consolas" w:hAnsi="Consolas" w:eastAsia="Consolas"/>
          <w:color w:val="3F7F5F"/>
          <w:sz w:val="24"/>
        </w:rPr>
        <w:t>,年龄赋值为30,姓名赋值为周晓斌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SportTeacher </w:t>
      </w:r>
      <w:r>
        <w:rPr>
          <w:rFonts w:hint="eastAsia" w:ascii="Consolas" w:hAnsi="Consolas" w:eastAsia="Consolas"/>
          <w:color w:val="6A3E3E"/>
          <w:sz w:val="24"/>
        </w:rPr>
        <w:t>sp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SportTeacher();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sp</w:t>
      </w:r>
      <w:r>
        <w:rPr>
          <w:rFonts w:hint="eastAsia" w:ascii="Consolas" w:hAnsi="Consolas" w:eastAsia="Consolas"/>
          <w:color w:val="000000"/>
          <w:sz w:val="24"/>
        </w:rPr>
        <w:t>.setAge(30);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sp</w:t>
      </w:r>
      <w:r>
        <w:rPr>
          <w:rFonts w:hint="eastAsia" w:ascii="Consolas" w:hAnsi="Consolas" w:eastAsia="Consolas"/>
          <w:color w:val="000000"/>
          <w:sz w:val="24"/>
        </w:rPr>
        <w:t>.setName(</w:t>
      </w:r>
      <w:r>
        <w:rPr>
          <w:rFonts w:hint="eastAsia" w:ascii="Consolas" w:hAnsi="Consolas" w:eastAsia="Consolas"/>
          <w:color w:val="2A00FF"/>
          <w:sz w:val="24"/>
        </w:rPr>
        <w:t>"周晓斌"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ii.创建运动学生对象</w:t>
      </w:r>
      <w:r>
        <w:rPr>
          <w:rFonts w:hint="eastAsia" w:ascii="Consolas" w:hAnsi="Consolas" w:eastAsia="Consolas"/>
          <w:color w:val="3F7F5F"/>
          <w:sz w:val="24"/>
          <w:u w:val="single"/>
        </w:rPr>
        <w:t>ss</w:t>
      </w:r>
      <w:r>
        <w:rPr>
          <w:rFonts w:hint="eastAsia" w:ascii="Consolas" w:hAnsi="Consolas" w:eastAsia="Consolas"/>
          <w:color w:val="3F7F5F"/>
          <w:sz w:val="24"/>
        </w:rPr>
        <w:t>,年龄赋值为18,姓名赋值为叶知秋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SportStudent </w:t>
      </w:r>
      <w:r>
        <w:rPr>
          <w:rFonts w:hint="eastAsia" w:ascii="Consolas" w:hAnsi="Consolas" w:eastAsia="Consolas"/>
          <w:color w:val="6A3E3E"/>
          <w:sz w:val="24"/>
        </w:rPr>
        <w:t>ss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SportStudent(</w:t>
      </w:r>
      <w:r>
        <w:rPr>
          <w:rFonts w:hint="eastAsia" w:ascii="Consolas" w:hAnsi="Consolas" w:eastAsia="Consolas"/>
          <w:color w:val="2A00FF"/>
          <w:sz w:val="24"/>
        </w:rPr>
        <w:t>"叶知秋"</w:t>
      </w:r>
      <w:r>
        <w:rPr>
          <w:rFonts w:hint="eastAsia" w:ascii="Consolas" w:hAnsi="Consolas" w:eastAsia="Consolas"/>
          <w:color w:val="000000"/>
          <w:sz w:val="24"/>
        </w:rPr>
        <w:t>, 18);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iii.调用去运动goToSport方法传入对象</w:t>
      </w:r>
      <w:r>
        <w:rPr>
          <w:rFonts w:hint="eastAsia" w:ascii="Consolas" w:hAnsi="Consolas" w:eastAsia="Consolas"/>
          <w:color w:val="3F7F5F"/>
          <w:sz w:val="24"/>
          <w:u w:val="single"/>
        </w:rPr>
        <w:t>sp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i/>
          <w:color w:val="000000"/>
          <w:sz w:val="24"/>
        </w:rPr>
        <w:t>goToSport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sp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iv.调用去运动goToSport方法,传入对象</w:t>
      </w:r>
      <w:r>
        <w:rPr>
          <w:rFonts w:hint="eastAsia" w:ascii="Consolas" w:hAnsi="Consolas" w:eastAsia="Consolas"/>
          <w:color w:val="3F7F5F"/>
          <w:sz w:val="24"/>
          <w:u w:val="single"/>
        </w:rPr>
        <w:t>ss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i/>
          <w:color w:val="000000"/>
          <w:sz w:val="24"/>
        </w:rPr>
        <w:t>goToSport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ss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v.调用去食堂gotToRestaurant方法,传入</w:t>
      </w:r>
      <w:r>
        <w:rPr>
          <w:rFonts w:hint="eastAsia" w:ascii="Consolas" w:hAnsi="Consolas" w:eastAsia="Consolas"/>
          <w:color w:val="3F7F5F"/>
          <w:sz w:val="24"/>
          <w:u w:val="single"/>
        </w:rPr>
        <w:t>sp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i/>
          <w:color w:val="000000"/>
          <w:sz w:val="24"/>
        </w:rPr>
        <w:t>goToRestaurant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sp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vi.调用去食堂goToRestaurant方法,传入</w:t>
      </w:r>
      <w:r>
        <w:rPr>
          <w:rFonts w:hint="eastAsia" w:ascii="Consolas" w:hAnsi="Consolas" w:eastAsia="Consolas"/>
          <w:color w:val="3F7F5F"/>
          <w:sz w:val="24"/>
          <w:u w:val="single"/>
        </w:rPr>
        <w:t>ss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i/>
          <w:color w:val="000000"/>
          <w:sz w:val="24"/>
        </w:rPr>
        <w:t>goToRestaurant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ss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3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请用代码描述: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在动物园每一个动物都有颜色和年龄,都会吃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所有老虎都吃肉,但是有的老虎会表演(钻火圈)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所有的大猩猩都吃香蕉,但有大猩猩会表演(骑自行车)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所有的鹦鹉都吃小米和说话,但是有的鹦鹉会表演(过跷跷板)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在动物园中管理员有年龄和姓名,他会喂动物和组织会表演的动物进行演出,如果演出时鹦鹉,还会让鹦鹉说你好</w:t>
      </w:r>
    </w:p>
    <w:p>
      <w:pPr>
        <w:ind w:left="420" w:leftChars="0" w:firstLine="420" w:firstLineChars="0"/>
        <w:rPr>
          <w:lang w:val="zh-CN"/>
        </w:rPr>
      </w:pPr>
    </w:p>
    <w:p>
      <w:pPr>
        <w:pStyle w:val="4"/>
        <w:rPr>
          <w:rFonts w:hint="eastAsia" w:ascii="宋体" w:hAnsi="宋体" w:eastAsia="宋体"/>
          <w:color w:val="000000"/>
          <w:sz w:val="24"/>
          <w:highlight w:val="white"/>
        </w:rPr>
      </w:pPr>
      <w:r>
        <w:rPr>
          <w:rFonts w:hint="eastAsia"/>
          <w:lang w:val="zh-CN"/>
        </w:rPr>
        <w:t>操作步骤答案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1.定义动物类(Animal)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a)属性:颜色(color),年龄(age)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b)抽象方法: 吃(eat)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c)提供: 空参,带参构造;setters和getters方法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abstract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Animal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a)属性:颜色(color),年龄(age)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color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C0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b)抽象方法: 吃(eat)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abstract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eat();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c)提供: 空参,带参构造;setters和getters方法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Animal()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super</w:t>
      </w:r>
      <w:r>
        <w:rPr>
          <w:rFonts w:hint="eastAsia" w:ascii="Consolas" w:hAnsi="Consolas" w:eastAsia="Consolas"/>
          <w:color w:val="000000"/>
          <w:sz w:val="24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Animal(String </w:t>
      </w:r>
      <w:r>
        <w:rPr>
          <w:rFonts w:hint="eastAsia" w:ascii="Consolas" w:hAnsi="Consolas" w:eastAsia="Consolas"/>
          <w:color w:val="6A3E3E"/>
          <w:sz w:val="24"/>
        </w:rPr>
        <w:t>color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super</w:t>
      </w:r>
      <w:r>
        <w:rPr>
          <w:rFonts w:hint="eastAsia" w:ascii="Consolas" w:hAnsi="Consolas" w:eastAsia="Consolas"/>
          <w:color w:val="000000"/>
          <w:sz w:val="24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color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color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String getColor()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C0"/>
          <w:sz w:val="24"/>
        </w:rPr>
        <w:t>color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setColor(String </w:t>
      </w:r>
      <w:r>
        <w:rPr>
          <w:rFonts w:hint="eastAsia" w:ascii="Consolas" w:hAnsi="Consolas" w:eastAsia="Consolas"/>
          <w:color w:val="6A3E3E"/>
          <w:sz w:val="24"/>
        </w:rPr>
        <w:t>color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color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color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getAge()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C0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setAge(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2.定义表演者接口(Actor)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a)抽象方法: play()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interface</w:t>
      </w:r>
      <w:r>
        <w:rPr>
          <w:rFonts w:hint="eastAsia" w:ascii="Consolas" w:hAnsi="Consolas" w:eastAsia="Consolas"/>
          <w:color w:val="000000"/>
          <w:sz w:val="24"/>
        </w:rPr>
        <w:t xml:space="preserve"> Actor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表演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abstract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play();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3.定义老虎类(Tiger),继承动物类(Animal)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a)实现抽象方法: 吃(eat)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i.输出格式: 2岁的黄色老虎吃肉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b)提供: 空参,带参构造;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Tiger </w:t>
      </w:r>
      <w:r>
        <w:rPr>
          <w:rFonts w:hint="eastAsia" w:ascii="Consolas" w:hAnsi="Consolas" w:eastAsia="Consolas"/>
          <w:b/>
          <w:color w:val="7F0055"/>
          <w:sz w:val="24"/>
        </w:rPr>
        <w:t>extends</w:t>
      </w:r>
      <w:r>
        <w:rPr>
          <w:rFonts w:hint="eastAsia" w:ascii="Consolas" w:hAnsi="Consolas" w:eastAsia="Consolas"/>
          <w:color w:val="000000"/>
          <w:sz w:val="24"/>
        </w:rPr>
        <w:t xml:space="preserve"> Animal 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//a)实现抽象方法: 吃(eat)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i.输出格式: 2岁的黄色老虎吃肉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eat(){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.println(getAge()+</w:t>
      </w:r>
      <w:r>
        <w:rPr>
          <w:rFonts w:hint="eastAsia" w:ascii="Consolas" w:hAnsi="Consolas" w:eastAsia="Consolas"/>
          <w:color w:val="2A00FF"/>
          <w:sz w:val="24"/>
        </w:rPr>
        <w:t>"岁的"</w:t>
      </w:r>
      <w:r>
        <w:rPr>
          <w:rFonts w:hint="eastAsia" w:ascii="Consolas" w:hAnsi="Consolas" w:eastAsia="Consolas"/>
          <w:color w:val="000000"/>
          <w:sz w:val="24"/>
        </w:rPr>
        <w:t>+getColor()+</w:t>
      </w:r>
      <w:r>
        <w:rPr>
          <w:rFonts w:hint="eastAsia" w:ascii="Consolas" w:hAnsi="Consolas" w:eastAsia="Consolas"/>
          <w:color w:val="2A00FF"/>
          <w:sz w:val="24"/>
        </w:rPr>
        <w:t>"老虎吃肉"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//b)提供: 空参,带参构造;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Tiger()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super</w:t>
      </w:r>
      <w:r>
        <w:rPr>
          <w:rFonts w:hint="eastAsia" w:ascii="Consolas" w:hAnsi="Consolas" w:eastAsia="Consolas"/>
          <w:color w:val="000000"/>
          <w:sz w:val="24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Tiger(String </w:t>
      </w:r>
      <w:r>
        <w:rPr>
          <w:rFonts w:hint="eastAsia" w:ascii="Consolas" w:hAnsi="Consolas" w:eastAsia="Consolas"/>
          <w:color w:val="6A3E3E"/>
          <w:sz w:val="24"/>
        </w:rPr>
        <w:t>color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super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color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6A3E3E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4.定义会表演的老虎类(ActedTiger),继承老虎类(Tiger),实现表演者接口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a)实现抽象方法表演(play)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i.输出格式: 2岁的黄色老虎在表演钻火圈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b)提供: 空参,带参构造;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ActedTiger  </w:t>
      </w:r>
      <w:r>
        <w:rPr>
          <w:rFonts w:hint="eastAsia" w:ascii="Consolas" w:hAnsi="Consolas" w:eastAsia="Consolas"/>
          <w:b/>
          <w:color w:val="7F0055"/>
          <w:sz w:val="24"/>
        </w:rPr>
        <w:t>extends</w:t>
      </w:r>
      <w:r>
        <w:rPr>
          <w:rFonts w:hint="eastAsia" w:ascii="Consolas" w:hAnsi="Consolas" w:eastAsia="Consolas"/>
          <w:color w:val="000000"/>
          <w:sz w:val="24"/>
        </w:rPr>
        <w:t xml:space="preserve"> Tiger </w:t>
      </w:r>
      <w:r>
        <w:rPr>
          <w:rFonts w:hint="eastAsia" w:ascii="Consolas" w:hAnsi="Consolas" w:eastAsia="Consolas"/>
          <w:b/>
          <w:color w:val="7F0055"/>
          <w:sz w:val="24"/>
        </w:rPr>
        <w:t>implements</w:t>
      </w:r>
      <w:r>
        <w:rPr>
          <w:rFonts w:hint="eastAsia" w:ascii="Consolas" w:hAnsi="Consolas" w:eastAsia="Consolas"/>
          <w:color w:val="000000"/>
          <w:sz w:val="24"/>
        </w:rPr>
        <w:t xml:space="preserve"> Actor{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//a)实现抽象方法表演(play)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i.输出格式: 2岁的黄色老虎在表演钻火圈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play(){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.println(getAge()+</w:t>
      </w:r>
      <w:r>
        <w:rPr>
          <w:rFonts w:hint="eastAsia" w:ascii="Consolas" w:hAnsi="Consolas" w:eastAsia="Consolas"/>
          <w:color w:val="2A00FF"/>
          <w:sz w:val="24"/>
        </w:rPr>
        <w:t>"岁的"</w:t>
      </w:r>
      <w:r>
        <w:rPr>
          <w:rFonts w:hint="eastAsia" w:ascii="Consolas" w:hAnsi="Consolas" w:eastAsia="Consolas"/>
          <w:color w:val="000000"/>
          <w:sz w:val="24"/>
        </w:rPr>
        <w:t>+getColor()+</w:t>
      </w:r>
      <w:r>
        <w:rPr>
          <w:rFonts w:hint="eastAsia" w:ascii="Consolas" w:hAnsi="Consolas" w:eastAsia="Consolas"/>
          <w:color w:val="2A00FF"/>
          <w:sz w:val="24"/>
        </w:rPr>
        <w:t>"老虎在表演钻火圈"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//b)提供: 空参,带参构造;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ActedTiger()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super</w:t>
      </w:r>
      <w:r>
        <w:rPr>
          <w:rFonts w:hint="eastAsia" w:ascii="Consolas" w:hAnsi="Consolas" w:eastAsia="Consolas"/>
          <w:color w:val="000000"/>
          <w:sz w:val="24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ActedTiger(String </w:t>
      </w:r>
      <w:r>
        <w:rPr>
          <w:rFonts w:hint="eastAsia" w:ascii="Consolas" w:hAnsi="Consolas" w:eastAsia="Consolas"/>
          <w:color w:val="6A3E3E"/>
          <w:sz w:val="24"/>
        </w:rPr>
        <w:t>color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super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color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6A3E3E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5.定义大猩猩类(Gorilla),继承动物类(Animal)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a)实现抽象方法: 吃(eat)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i.输出格式: 3岁的黑色大猩猩吃香蕉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b)提供: 空参,带参构造;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Gorilla </w:t>
      </w:r>
      <w:r>
        <w:rPr>
          <w:rFonts w:hint="eastAsia" w:ascii="Consolas" w:hAnsi="Consolas" w:eastAsia="Consolas"/>
          <w:b/>
          <w:color w:val="7F0055"/>
          <w:sz w:val="24"/>
        </w:rPr>
        <w:t>extends</w:t>
      </w:r>
      <w:r>
        <w:rPr>
          <w:rFonts w:hint="eastAsia" w:ascii="Consolas" w:hAnsi="Consolas" w:eastAsia="Consolas"/>
          <w:color w:val="000000"/>
          <w:sz w:val="24"/>
        </w:rPr>
        <w:t xml:space="preserve"> Animal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//a)实现抽象方法: 吃(eat)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i.输出格式: 3岁的黑色大猩猩吃香蕉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eat(){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.println(getAge()+</w:t>
      </w:r>
      <w:r>
        <w:rPr>
          <w:rFonts w:hint="eastAsia" w:ascii="Consolas" w:hAnsi="Consolas" w:eastAsia="Consolas"/>
          <w:color w:val="2A00FF"/>
          <w:sz w:val="24"/>
        </w:rPr>
        <w:t>"岁的"</w:t>
      </w:r>
      <w:r>
        <w:rPr>
          <w:rFonts w:hint="eastAsia" w:ascii="Consolas" w:hAnsi="Consolas" w:eastAsia="Consolas"/>
          <w:color w:val="000000"/>
          <w:sz w:val="24"/>
        </w:rPr>
        <w:t>+getColor()+</w:t>
      </w:r>
      <w:r>
        <w:rPr>
          <w:rFonts w:hint="eastAsia" w:ascii="Consolas" w:hAnsi="Consolas" w:eastAsia="Consolas"/>
          <w:color w:val="2A00FF"/>
          <w:sz w:val="24"/>
        </w:rPr>
        <w:t>"大猩猩吃香蕉"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//b)提供: 空参,带参构造;</w:t>
      </w:r>
      <w:r>
        <w:rPr>
          <w:rFonts w:hint="eastAsia" w:ascii="Consolas" w:hAnsi="Consolas" w:eastAsia="Consolas"/>
          <w:color w:val="3F7F5F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Gorilla()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super</w:t>
      </w:r>
      <w:r>
        <w:rPr>
          <w:rFonts w:hint="eastAsia" w:ascii="Consolas" w:hAnsi="Consolas" w:eastAsia="Consolas"/>
          <w:color w:val="000000"/>
          <w:sz w:val="24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Gorilla(String </w:t>
      </w:r>
      <w:r>
        <w:rPr>
          <w:rFonts w:hint="eastAsia" w:ascii="Consolas" w:hAnsi="Consolas" w:eastAsia="Consolas"/>
          <w:color w:val="6A3E3E"/>
          <w:sz w:val="24"/>
        </w:rPr>
        <w:t>color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super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color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6A3E3E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6.定义会表演的大猩猩(ActedGorilla),继承大猩猩类(Gorilla),实现表演者接口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a)实现抽象方法表演(play)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i.输出格式: 3岁的黑色大猩猩在表演骑自行车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b)提供: 空参,带参构造;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ActedGorilla </w:t>
      </w:r>
      <w:r>
        <w:rPr>
          <w:rFonts w:hint="eastAsia" w:ascii="Consolas" w:hAnsi="Consolas" w:eastAsia="Consolas"/>
          <w:b/>
          <w:color w:val="7F0055"/>
          <w:sz w:val="24"/>
        </w:rPr>
        <w:t>extends</w:t>
      </w:r>
      <w:r>
        <w:rPr>
          <w:rFonts w:hint="eastAsia" w:ascii="Consolas" w:hAnsi="Consolas" w:eastAsia="Consolas"/>
          <w:color w:val="000000"/>
          <w:sz w:val="24"/>
        </w:rPr>
        <w:t xml:space="preserve"> Gorilla </w:t>
      </w:r>
      <w:r>
        <w:rPr>
          <w:rFonts w:hint="eastAsia" w:ascii="Consolas" w:hAnsi="Consolas" w:eastAsia="Consolas"/>
          <w:b/>
          <w:color w:val="7F0055"/>
          <w:sz w:val="24"/>
        </w:rPr>
        <w:t>implements</w:t>
      </w:r>
      <w:r>
        <w:rPr>
          <w:rFonts w:hint="eastAsia" w:ascii="Consolas" w:hAnsi="Consolas" w:eastAsia="Consolas"/>
          <w:color w:val="000000"/>
          <w:sz w:val="24"/>
        </w:rPr>
        <w:t xml:space="preserve"> Actor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//a)实现抽象方法表演(play)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i.输出格式: 3岁的黑色大猩猩在表演骑自行车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play(){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.println(getAge()+</w:t>
      </w:r>
      <w:r>
        <w:rPr>
          <w:rFonts w:hint="eastAsia" w:ascii="Consolas" w:hAnsi="Consolas" w:eastAsia="Consolas"/>
          <w:color w:val="2A00FF"/>
          <w:sz w:val="24"/>
        </w:rPr>
        <w:t>"岁的"</w:t>
      </w:r>
      <w:r>
        <w:rPr>
          <w:rFonts w:hint="eastAsia" w:ascii="Consolas" w:hAnsi="Consolas" w:eastAsia="Consolas"/>
          <w:color w:val="000000"/>
          <w:sz w:val="24"/>
        </w:rPr>
        <w:t>+getColor()+</w:t>
      </w:r>
      <w:r>
        <w:rPr>
          <w:rFonts w:hint="eastAsia" w:ascii="Consolas" w:hAnsi="Consolas" w:eastAsia="Consolas"/>
          <w:color w:val="2A00FF"/>
          <w:sz w:val="24"/>
        </w:rPr>
        <w:t>"大猩猩在表演骑自行车"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//b)提供: 空参,带参构造;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ActedGorilla()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super</w:t>
      </w:r>
      <w:r>
        <w:rPr>
          <w:rFonts w:hint="eastAsia" w:ascii="Consolas" w:hAnsi="Consolas" w:eastAsia="Consolas"/>
          <w:color w:val="000000"/>
          <w:sz w:val="24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ActedGorilla(String </w:t>
      </w:r>
      <w:r>
        <w:rPr>
          <w:rFonts w:hint="eastAsia" w:ascii="Consolas" w:hAnsi="Consolas" w:eastAsia="Consolas"/>
          <w:color w:val="6A3E3E"/>
          <w:sz w:val="24"/>
        </w:rPr>
        <w:t>color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super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color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6A3E3E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7.定义鹦鹉类(Parrot),继承动物类(Animal)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a)实现抽象方法: 吃(eat)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i.输出格式: 1岁的绿色鹦鹉在吃小米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b)特有方法: 说话(say)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i.输出格式: 1岁的绿色鹦鹉在说你好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c)提供: 空参,带参构造;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Parrot </w:t>
      </w:r>
      <w:r>
        <w:rPr>
          <w:rFonts w:hint="eastAsia" w:ascii="Consolas" w:hAnsi="Consolas" w:eastAsia="Consolas"/>
          <w:b/>
          <w:color w:val="7F0055"/>
          <w:sz w:val="24"/>
        </w:rPr>
        <w:t>extends</w:t>
      </w:r>
      <w:r>
        <w:rPr>
          <w:rFonts w:hint="eastAsia" w:ascii="Consolas" w:hAnsi="Consolas" w:eastAsia="Consolas"/>
          <w:color w:val="000000"/>
          <w:sz w:val="24"/>
        </w:rPr>
        <w:t xml:space="preserve"> Animal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//a)实现抽象方法: 吃(eat)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i.输出格式: 1岁的绿色鹦鹉在吃小米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eat(){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.println(getAge()+</w:t>
      </w:r>
      <w:r>
        <w:rPr>
          <w:rFonts w:hint="eastAsia" w:ascii="Consolas" w:hAnsi="Consolas" w:eastAsia="Consolas"/>
          <w:color w:val="2A00FF"/>
          <w:sz w:val="24"/>
        </w:rPr>
        <w:t>"岁的"</w:t>
      </w:r>
      <w:r>
        <w:rPr>
          <w:rFonts w:hint="eastAsia" w:ascii="Consolas" w:hAnsi="Consolas" w:eastAsia="Consolas"/>
          <w:color w:val="000000"/>
          <w:sz w:val="24"/>
        </w:rPr>
        <w:t>+getColor()+</w:t>
      </w:r>
      <w:r>
        <w:rPr>
          <w:rFonts w:hint="eastAsia" w:ascii="Consolas" w:hAnsi="Consolas" w:eastAsia="Consolas"/>
          <w:color w:val="2A00FF"/>
          <w:sz w:val="24"/>
        </w:rPr>
        <w:t>"鹦鹉在吃小米"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//b)特有方法: 说话(say)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i.输出格式: 1岁的绿色鹦鹉在说你好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say(){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.println(getAge()+</w:t>
      </w:r>
      <w:r>
        <w:rPr>
          <w:rFonts w:hint="eastAsia" w:ascii="Consolas" w:hAnsi="Consolas" w:eastAsia="Consolas"/>
          <w:color w:val="2A00FF"/>
          <w:sz w:val="24"/>
        </w:rPr>
        <w:t>"岁的"</w:t>
      </w:r>
      <w:r>
        <w:rPr>
          <w:rFonts w:hint="eastAsia" w:ascii="Consolas" w:hAnsi="Consolas" w:eastAsia="Consolas"/>
          <w:color w:val="000000"/>
          <w:sz w:val="24"/>
        </w:rPr>
        <w:t>+getColor()+</w:t>
      </w:r>
      <w:r>
        <w:rPr>
          <w:rFonts w:hint="eastAsia" w:ascii="Consolas" w:hAnsi="Consolas" w:eastAsia="Consolas"/>
          <w:color w:val="2A00FF"/>
          <w:sz w:val="24"/>
        </w:rPr>
        <w:t>"鹦鹉在说你好"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//c)提供: 空参,带参构造;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Parrot()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super</w:t>
      </w:r>
      <w:r>
        <w:rPr>
          <w:rFonts w:hint="eastAsia" w:ascii="Consolas" w:hAnsi="Consolas" w:eastAsia="Consolas"/>
          <w:color w:val="000000"/>
          <w:sz w:val="24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Parrot(String </w:t>
      </w:r>
      <w:r>
        <w:rPr>
          <w:rFonts w:hint="eastAsia" w:ascii="Consolas" w:hAnsi="Consolas" w:eastAsia="Consolas"/>
          <w:color w:val="6A3E3E"/>
          <w:sz w:val="24"/>
        </w:rPr>
        <w:t>color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super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color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6A3E3E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8.定义会会表演的鹦鹉类(ActedParrot),继承鹦鹉类(Parrot),实现表演者接口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a)实现抽象方法表演(play)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i.输出格式: 1岁的绿色鹦鹉在表演过跷跷板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b)提供: 空参,带参构造;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ActedParrot </w:t>
      </w:r>
      <w:r>
        <w:rPr>
          <w:rFonts w:hint="eastAsia" w:ascii="Consolas" w:hAnsi="Consolas" w:eastAsia="Consolas"/>
          <w:b/>
          <w:color w:val="7F0055"/>
          <w:sz w:val="24"/>
        </w:rPr>
        <w:t>extends</w:t>
      </w:r>
      <w:r>
        <w:rPr>
          <w:rFonts w:hint="eastAsia" w:ascii="Consolas" w:hAnsi="Consolas" w:eastAsia="Consolas"/>
          <w:color w:val="000000"/>
          <w:sz w:val="24"/>
        </w:rPr>
        <w:t xml:space="preserve"> Parrot </w:t>
      </w:r>
      <w:r>
        <w:rPr>
          <w:rFonts w:hint="eastAsia" w:ascii="Consolas" w:hAnsi="Consolas" w:eastAsia="Consolas"/>
          <w:b/>
          <w:color w:val="7F0055"/>
          <w:sz w:val="24"/>
        </w:rPr>
        <w:t>implements</w:t>
      </w:r>
      <w:r>
        <w:rPr>
          <w:rFonts w:hint="eastAsia" w:ascii="Consolas" w:hAnsi="Consolas" w:eastAsia="Consolas"/>
          <w:color w:val="000000"/>
          <w:sz w:val="24"/>
        </w:rPr>
        <w:t xml:space="preserve"> Actor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//a)实现抽象方法表演(play)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i.输出格式: 1岁的绿色鹦鹉在表演过跷跷板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play(){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.println(getAge()+</w:t>
      </w:r>
      <w:r>
        <w:rPr>
          <w:rFonts w:hint="eastAsia" w:ascii="Consolas" w:hAnsi="Consolas" w:eastAsia="Consolas"/>
          <w:color w:val="2A00FF"/>
          <w:sz w:val="24"/>
        </w:rPr>
        <w:t>"岁的"</w:t>
      </w:r>
      <w:r>
        <w:rPr>
          <w:rFonts w:hint="eastAsia" w:ascii="Consolas" w:hAnsi="Consolas" w:eastAsia="Consolas"/>
          <w:color w:val="000000"/>
          <w:sz w:val="24"/>
        </w:rPr>
        <w:t>+getColor()+</w:t>
      </w:r>
      <w:r>
        <w:rPr>
          <w:rFonts w:hint="eastAsia" w:ascii="Consolas" w:hAnsi="Consolas" w:eastAsia="Consolas"/>
          <w:color w:val="2A00FF"/>
          <w:sz w:val="24"/>
        </w:rPr>
        <w:t>"鹦鹉在表演过跷跷板"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//b)提供: 空参,带参构造;</w:t>
      </w:r>
      <w:r>
        <w:rPr>
          <w:rFonts w:hint="eastAsia" w:ascii="Consolas" w:hAnsi="Consolas" w:eastAsia="Consolas"/>
          <w:color w:val="3F7F5F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ActedParrot()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super</w:t>
      </w:r>
      <w:r>
        <w:rPr>
          <w:rFonts w:hint="eastAsia" w:ascii="Consolas" w:hAnsi="Consolas" w:eastAsia="Consolas"/>
          <w:color w:val="000000"/>
          <w:sz w:val="24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ActedParrot(String </w:t>
      </w:r>
      <w:r>
        <w:rPr>
          <w:rFonts w:hint="eastAsia" w:ascii="Consolas" w:hAnsi="Consolas" w:eastAsia="Consolas"/>
          <w:color w:val="6A3E3E"/>
          <w:sz w:val="24"/>
        </w:rPr>
        <w:t>color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super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color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6A3E3E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9.定义动物园管理员类(ZooManager)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a)属性:姓名(name),年龄(age)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b)行为: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i.喂养动物(feed(Animal a)),调用吃的方法;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1.请思考此处为什么使用Animal作为参数类型而不是其子类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2.在方法内部,调用a对象的eat方法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ii.组织演出(letItShow(Actor a))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1.请思考此处为什么使用Actor接口类型作为参数类型而不是其实现类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2.在方法内部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a)调用a的play方法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b)如果是鹦鹉,把a向下转型为Parrot类型,调用说话方法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c) 提供空参,有参构造方法与setters和getters方法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ZooManager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a)属性:姓名(name),年龄(age)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C0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b)行为: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i.喂养动物(feed(Animal a)),调用吃的方法;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1.请思考此处为什么使用Animal作为参数类型而不是其子类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2.在方法内部,调用a对象的eat方法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feed(Animal </w:t>
      </w:r>
      <w:r>
        <w:rPr>
          <w:rFonts w:hint="eastAsia" w:ascii="Consolas" w:hAnsi="Consolas" w:eastAsia="Consolas"/>
          <w:color w:val="6A3E3E"/>
          <w:sz w:val="24"/>
        </w:rPr>
        <w:t>a</w:t>
      </w:r>
      <w:r>
        <w:rPr>
          <w:rFonts w:hint="eastAsia" w:ascii="Consolas" w:hAnsi="Consolas" w:eastAsia="Consolas"/>
          <w:color w:val="000000"/>
          <w:sz w:val="24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a</w:t>
      </w:r>
      <w:r>
        <w:rPr>
          <w:rFonts w:hint="eastAsia" w:ascii="Consolas" w:hAnsi="Consolas" w:eastAsia="Consolas"/>
          <w:color w:val="000000"/>
          <w:sz w:val="24"/>
        </w:rPr>
        <w:t>.eat();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ii.组织演出(letItShow(Actor a))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1.请思考此处为什么使用Actor接口类型作为参数类型而不是其实现类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2.在方法内部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a)调用a的play方法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b)如果是鹦鹉,把a向下转型为Parrot类型,调用说话方法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letItShow(Actor </w:t>
      </w:r>
      <w:r>
        <w:rPr>
          <w:rFonts w:hint="eastAsia" w:ascii="Consolas" w:hAnsi="Consolas" w:eastAsia="Consolas"/>
          <w:color w:val="6A3E3E"/>
          <w:sz w:val="24"/>
        </w:rPr>
        <w:t>a</w:t>
      </w:r>
      <w:r>
        <w:rPr>
          <w:rFonts w:hint="eastAsia" w:ascii="Consolas" w:hAnsi="Consolas" w:eastAsia="Consolas"/>
          <w:color w:val="000000"/>
          <w:sz w:val="24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a)调用a的play方法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a</w:t>
      </w:r>
      <w:r>
        <w:rPr>
          <w:rFonts w:hint="eastAsia" w:ascii="Consolas" w:hAnsi="Consolas" w:eastAsia="Consolas"/>
          <w:color w:val="000000"/>
          <w:sz w:val="24"/>
        </w:rPr>
        <w:t>.play();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b)如果是鹦鹉,把a向下转型为Parrot类型,调用说话方法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a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instanceof</w:t>
      </w:r>
      <w:r>
        <w:rPr>
          <w:rFonts w:hint="eastAsia" w:ascii="Consolas" w:hAnsi="Consolas" w:eastAsia="Consolas"/>
          <w:color w:val="000000"/>
          <w:sz w:val="24"/>
        </w:rPr>
        <w:t xml:space="preserve"> Parrot){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Parrot </w:t>
      </w:r>
      <w:r>
        <w:rPr>
          <w:rFonts w:hint="eastAsia" w:ascii="Consolas" w:hAnsi="Consolas" w:eastAsia="Consolas"/>
          <w:color w:val="6A3E3E"/>
          <w:sz w:val="24"/>
        </w:rPr>
        <w:t>p</w:t>
      </w:r>
      <w:r>
        <w:rPr>
          <w:rFonts w:hint="eastAsia" w:ascii="Consolas" w:hAnsi="Consolas" w:eastAsia="Consolas"/>
          <w:color w:val="000000"/>
          <w:sz w:val="24"/>
        </w:rPr>
        <w:t xml:space="preserve"> = (Parrot) </w:t>
      </w:r>
      <w:r>
        <w:rPr>
          <w:rFonts w:hint="eastAsia" w:ascii="Consolas" w:hAnsi="Consolas" w:eastAsia="Consolas"/>
          <w:color w:val="6A3E3E"/>
          <w:sz w:val="24"/>
        </w:rPr>
        <w:t>a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p</w:t>
      </w:r>
      <w:r>
        <w:rPr>
          <w:rFonts w:hint="eastAsia" w:ascii="Consolas" w:hAnsi="Consolas" w:eastAsia="Consolas"/>
          <w:color w:val="000000"/>
          <w:sz w:val="24"/>
        </w:rPr>
        <w:t>.say();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c) 提供空参,有参构造方法与setters和getters方法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ZooManager()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super</w:t>
      </w:r>
      <w:r>
        <w:rPr>
          <w:rFonts w:hint="eastAsia" w:ascii="Consolas" w:hAnsi="Consolas" w:eastAsia="Consolas"/>
          <w:color w:val="000000"/>
          <w:sz w:val="24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ZooManager(String </w:t>
      </w:r>
      <w:r>
        <w:rPr>
          <w:rFonts w:hint="eastAsia" w:ascii="Consolas" w:hAnsi="Consolas" w:eastAsia="Consolas"/>
          <w:color w:val="6A3E3E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super</w:t>
      </w:r>
      <w:r>
        <w:rPr>
          <w:rFonts w:hint="eastAsia" w:ascii="Consolas" w:hAnsi="Consolas" w:eastAsia="Consolas"/>
          <w:color w:val="000000"/>
          <w:sz w:val="24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String getName()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C0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setName(String </w:t>
      </w:r>
      <w:r>
        <w:rPr>
          <w:rFonts w:hint="eastAsia" w:ascii="Consolas" w:hAnsi="Consolas" w:eastAsia="Consolas"/>
          <w:color w:val="6A3E3E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getAge()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C0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setAge(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10.定义测试类Test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a)提供main方法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b)在main方法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i.创建会表演的老虎类(ActedTiger)对象t,把颜色赋值为黄色,年龄赋值为2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ii.创建会表演的大猩猩(ActedGorilla)对象g,把颜色赋值黑色,年龄赋值为3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iii.创建会表演的鹦鹉类(ActedParrot)对象 p,把颜色赋值为绿色,年龄赋值1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iv.创建物园管理员类(ZooManager)对象</w:t>
      </w:r>
      <w:r>
        <w:rPr>
          <w:rFonts w:hint="eastAsia" w:ascii="Consolas" w:hAnsi="Consolas" w:eastAsia="Consolas"/>
          <w:color w:val="3F7F5F"/>
          <w:sz w:val="24"/>
          <w:u w:val="single"/>
        </w:rPr>
        <w:t>zm</w:t>
      </w:r>
      <w:r>
        <w:rPr>
          <w:rFonts w:hint="eastAsia" w:ascii="Consolas" w:hAnsi="Consolas" w:eastAsia="Consolas"/>
          <w:color w:val="3F7F5F"/>
          <w:sz w:val="24"/>
        </w:rPr>
        <w:t>,把名称赋值邓超,年龄赋值30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1.调用</w:t>
      </w:r>
      <w:r>
        <w:rPr>
          <w:rFonts w:hint="eastAsia" w:ascii="Consolas" w:hAnsi="Consolas" w:eastAsia="Consolas"/>
          <w:color w:val="3F7F5F"/>
          <w:sz w:val="24"/>
          <w:u w:val="single"/>
        </w:rPr>
        <w:t>zm</w:t>
      </w:r>
      <w:r>
        <w:rPr>
          <w:rFonts w:hint="eastAsia" w:ascii="Consolas" w:hAnsi="Consolas" w:eastAsia="Consolas"/>
          <w:color w:val="3F7F5F"/>
          <w:sz w:val="24"/>
        </w:rPr>
        <w:t>对象的喂养动物(feed(Animal a))方法,分别传入t,g,p对象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2.调用</w:t>
      </w:r>
      <w:r>
        <w:rPr>
          <w:rFonts w:hint="eastAsia" w:ascii="Consolas" w:hAnsi="Consolas" w:eastAsia="Consolas"/>
          <w:color w:val="3F7F5F"/>
          <w:sz w:val="24"/>
          <w:u w:val="single"/>
        </w:rPr>
        <w:t>zm</w:t>
      </w:r>
      <w:r>
        <w:rPr>
          <w:rFonts w:hint="eastAsia" w:ascii="Consolas" w:hAnsi="Consolas" w:eastAsia="Consolas"/>
          <w:color w:val="3F7F5F"/>
          <w:sz w:val="24"/>
        </w:rPr>
        <w:t>对象的组织表演(letItShow(Actor a))方法,分别传入t,g,p对象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Test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main(String[] </w:t>
      </w:r>
      <w:r>
        <w:rPr>
          <w:rFonts w:hint="eastAsia" w:ascii="Consolas" w:hAnsi="Consolas" w:eastAsia="Consolas"/>
          <w:color w:val="6A3E3E"/>
          <w:sz w:val="24"/>
        </w:rPr>
        <w:t>args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i.创建会表演的老虎类(ActedTiger)对象t,把颜色赋值为黄色,年龄赋值为2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ActedTiger </w:t>
      </w:r>
      <w:r>
        <w:rPr>
          <w:rFonts w:hint="eastAsia" w:ascii="Consolas" w:hAnsi="Consolas" w:eastAsia="Consolas"/>
          <w:color w:val="6A3E3E"/>
          <w:sz w:val="24"/>
        </w:rPr>
        <w:t>t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ActedTiger();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t</w:t>
      </w:r>
      <w:r>
        <w:rPr>
          <w:rFonts w:hint="eastAsia" w:ascii="Consolas" w:hAnsi="Consolas" w:eastAsia="Consolas"/>
          <w:color w:val="000000"/>
          <w:sz w:val="24"/>
        </w:rPr>
        <w:t>.setAge(2);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t</w:t>
      </w:r>
      <w:r>
        <w:rPr>
          <w:rFonts w:hint="eastAsia" w:ascii="Consolas" w:hAnsi="Consolas" w:eastAsia="Consolas"/>
          <w:color w:val="000000"/>
          <w:sz w:val="24"/>
        </w:rPr>
        <w:t>.setColor(</w:t>
      </w:r>
      <w:r>
        <w:rPr>
          <w:rFonts w:hint="eastAsia" w:ascii="Consolas" w:hAnsi="Consolas" w:eastAsia="Consolas"/>
          <w:color w:val="2A00FF"/>
          <w:sz w:val="24"/>
        </w:rPr>
        <w:t>"黄色"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ii.创建会表演的大猩猩(ActedGorilla)对象g,把颜色赋值黑色,年龄赋值为3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ActedGorilla </w:t>
      </w:r>
      <w:r>
        <w:rPr>
          <w:rFonts w:hint="eastAsia" w:ascii="Consolas" w:hAnsi="Consolas" w:eastAsia="Consolas"/>
          <w:color w:val="6A3E3E"/>
          <w:sz w:val="24"/>
        </w:rPr>
        <w:t>g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ActedGorilla();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g</w:t>
      </w:r>
      <w:r>
        <w:rPr>
          <w:rFonts w:hint="eastAsia" w:ascii="Consolas" w:hAnsi="Consolas" w:eastAsia="Consolas"/>
          <w:color w:val="000000"/>
          <w:sz w:val="24"/>
        </w:rPr>
        <w:t>.setAge(3);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g</w:t>
      </w:r>
      <w:r>
        <w:rPr>
          <w:rFonts w:hint="eastAsia" w:ascii="Consolas" w:hAnsi="Consolas" w:eastAsia="Consolas"/>
          <w:color w:val="000000"/>
          <w:sz w:val="24"/>
        </w:rPr>
        <w:t>.setColor(</w:t>
      </w:r>
      <w:r>
        <w:rPr>
          <w:rFonts w:hint="eastAsia" w:ascii="Consolas" w:hAnsi="Consolas" w:eastAsia="Consolas"/>
          <w:color w:val="2A00FF"/>
          <w:sz w:val="24"/>
        </w:rPr>
        <w:t>"黑色"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iii.创建会表演的鹦鹉类(ActedParrot)对象 p,把颜色赋值为绿色,年龄赋值1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ActedParrot </w:t>
      </w:r>
      <w:r>
        <w:rPr>
          <w:rFonts w:hint="eastAsia" w:ascii="Consolas" w:hAnsi="Consolas" w:eastAsia="Consolas"/>
          <w:color w:val="6A3E3E"/>
          <w:sz w:val="24"/>
        </w:rPr>
        <w:t>p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ActedParrot(</w:t>
      </w:r>
      <w:r>
        <w:rPr>
          <w:rFonts w:hint="eastAsia" w:ascii="Consolas" w:hAnsi="Consolas" w:eastAsia="Consolas"/>
          <w:color w:val="2A00FF"/>
          <w:sz w:val="24"/>
        </w:rPr>
        <w:t>"绿色"</w:t>
      </w:r>
      <w:r>
        <w:rPr>
          <w:rFonts w:hint="eastAsia" w:ascii="Consolas" w:hAnsi="Consolas" w:eastAsia="Consolas"/>
          <w:color w:val="000000"/>
          <w:sz w:val="24"/>
        </w:rPr>
        <w:t>, 1);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iv.创建物园管理员类(ZooManager)对象</w:t>
      </w:r>
      <w:r>
        <w:rPr>
          <w:rFonts w:hint="eastAsia" w:ascii="Consolas" w:hAnsi="Consolas" w:eastAsia="Consolas"/>
          <w:color w:val="3F7F5F"/>
          <w:sz w:val="24"/>
          <w:u w:val="single"/>
        </w:rPr>
        <w:t>zm</w:t>
      </w:r>
      <w:r>
        <w:rPr>
          <w:rFonts w:hint="eastAsia" w:ascii="Consolas" w:hAnsi="Consolas" w:eastAsia="Consolas"/>
          <w:color w:val="3F7F5F"/>
          <w:sz w:val="24"/>
        </w:rPr>
        <w:t>,把名称赋值邓超,年龄赋值30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ZooManager </w:t>
      </w:r>
      <w:r>
        <w:rPr>
          <w:rFonts w:hint="eastAsia" w:ascii="Consolas" w:hAnsi="Consolas" w:eastAsia="Consolas"/>
          <w:color w:val="6A3E3E"/>
          <w:sz w:val="24"/>
        </w:rPr>
        <w:t>zm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ZooManager(</w:t>
      </w:r>
      <w:r>
        <w:rPr>
          <w:rFonts w:hint="eastAsia" w:ascii="Consolas" w:hAnsi="Consolas" w:eastAsia="Consolas"/>
          <w:color w:val="2A00FF"/>
          <w:sz w:val="24"/>
        </w:rPr>
        <w:t>"邓超"</w:t>
      </w:r>
      <w:r>
        <w:rPr>
          <w:rFonts w:hint="eastAsia" w:ascii="Consolas" w:hAnsi="Consolas" w:eastAsia="Consolas"/>
          <w:color w:val="000000"/>
          <w:sz w:val="24"/>
        </w:rPr>
        <w:t>, 30);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1.调用</w:t>
      </w:r>
      <w:r>
        <w:rPr>
          <w:rFonts w:hint="eastAsia" w:ascii="Consolas" w:hAnsi="Consolas" w:eastAsia="Consolas"/>
          <w:color w:val="3F7F5F"/>
          <w:sz w:val="24"/>
          <w:u w:val="single"/>
        </w:rPr>
        <w:t>zm</w:t>
      </w:r>
      <w:r>
        <w:rPr>
          <w:rFonts w:hint="eastAsia" w:ascii="Consolas" w:hAnsi="Consolas" w:eastAsia="Consolas"/>
          <w:color w:val="3F7F5F"/>
          <w:sz w:val="24"/>
        </w:rPr>
        <w:t>对象的喂养动物(feed(Animal a))方法,分别传入t,g,p对象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zm</w:t>
      </w:r>
      <w:r>
        <w:rPr>
          <w:rFonts w:hint="eastAsia" w:ascii="Consolas" w:hAnsi="Consolas" w:eastAsia="Consolas"/>
          <w:color w:val="000000"/>
          <w:sz w:val="24"/>
        </w:rPr>
        <w:t>.feed(</w:t>
      </w:r>
      <w:r>
        <w:rPr>
          <w:rFonts w:hint="eastAsia" w:ascii="Consolas" w:hAnsi="Consolas" w:eastAsia="Consolas"/>
          <w:color w:val="6A3E3E"/>
          <w:sz w:val="24"/>
        </w:rPr>
        <w:t>t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zm</w:t>
      </w:r>
      <w:r>
        <w:rPr>
          <w:rFonts w:hint="eastAsia" w:ascii="Consolas" w:hAnsi="Consolas" w:eastAsia="Consolas"/>
          <w:color w:val="000000"/>
          <w:sz w:val="24"/>
        </w:rPr>
        <w:t>.feed(</w:t>
      </w:r>
      <w:r>
        <w:rPr>
          <w:rFonts w:hint="eastAsia" w:ascii="Consolas" w:hAnsi="Consolas" w:eastAsia="Consolas"/>
          <w:color w:val="6A3E3E"/>
          <w:sz w:val="24"/>
        </w:rPr>
        <w:t>g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zm</w:t>
      </w:r>
      <w:r>
        <w:rPr>
          <w:rFonts w:hint="eastAsia" w:ascii="Consolas" w:hAnsi="Consolas" w:eastAsia="Consolas"/>
          <w:color w:val="000000"/>
          <w:sz w:val="24"/>
        </w:rPr>
        <w:t>.feed(</w:t>
      </w:r>
      <w:r>
        <w:rPr>
          <w:rFonts w:hint="eastAsia" w:ascii="Consolas" w:hAnsi="Consolas" w:eastAsia="Consolas"/>
          <w:color w:val="6A3E3E"/>
          <w:sz w:val="24"/>
        </w:rPr>
        <w:t>p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2.调用</w:t>
      </w:r>
      <w:r>
        <w:rPr>
          <w:rFonts w:hint="eastAsia" w:ascii="Consolas" w:hAnsi="Consolas" w:eastAsia="Consolas"/>
          <w:color w:val="3F7F5F"/>
          <w:sz w:val="24"/>
          <w:u w:val="single"/>
        </w:rPr>
        <w:t>zm</w:t>
      </w:r>
      <w:r>
        <w:rPr>
          <w:rFonts w:hint="eastAsia" w:ascii="Consolas" w:hAnsi="Consolas" w:eastAsia="Consolas"/>
          <w:color w:val="3F7F5F"/>
          <w:sz w:val="24"/>
        </w:rPr>
        <w:t>对象的组织表演(letItShow(Actor a))方法,分别传入t,g,p对象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zm</w:t>
      </w:r>
      <w:r>
        <w:rPr>
          <w:rFonts w:hint="eastAsia" w:ascii="Consolas" w:hAnsi="Consolas" w:eastAsia="Consolas"/>
          <w:color w:val="000000"/>
          <w:sz w:val="24"/>
        </w:rPr>
        <w:t>.letItShow(</w:t>
      </w:r>
      <w:r>
        <w:rPr>
          <w:rFonts w:hint="eastAsia" w:ascii="Consolas" w:hAnsi="Consolas" w:eastAsia="Consolas"/>
          <w:color w:val="6A3E3E"/>
          <w:sz w:val="24"/>
        </w:rPr>
        <w:t>t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zm</w:t>
      </w:r>
      <w:r>
        <w:rPr>
          <w:rFonts w:hint="eastAsia" w:ascii="Consolas" w:hAnsi="Consolas" w:eastAsia="Consolas"/>
          <w:color w:val="000000"/>
          <w:sz w:val="24"/>
        </w:rPr>
        <w:t>.letItShow(</w:t>
      </w:r>
      <w:r>
        <w:rPr>
          <w:rFonts w:hint="eastAsia" w:ascii="Consolas" w:hAnsi="Consolas" w:eastAsia="Consolas"/>
          <w:color w:val="6A3E3E"/>
          <w:sz w:val="24"/>
        </w:rPr>
        <w:t>g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zm</w:t>
      </w:r>
      <w:r>
        <w:rPr>
          <w:rFonts w:hint="eastAsia" w:ascii="Consolas" w:hAnsi="Consolas" w:eastAsia="Consolas"/>
          <w:color w:val="000000"/>
          <w:sz w:val="24"/>
        </w:rPr>
        <w:t>.letItShow(</w:t>
      </w:r>
      <w:r>
        <w:rPr>
          <w:rFonts w:hint="eastAsia" w:ascii="Consolas" w:hAnsi="Consolas" w:eastAsia="Consolas"/>
          <w:color w:val="6A3E3E"/>
          <w:sz w:val="24"/>
        </w:rPr>
        <w:t>p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pStyle w:val="2"/>
        <w:rPr>
          <w:lang w:val="zh-CN"/>
        </w:rPr>
      </w:pPr>
      <w:r>
        <w:rPr>
          <w:rFonts w:hint="eastAsia"/>
          <w:lang w:val="zh-CN"/>
        </w:rPr>
        <w:t>关卡3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1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请使用代码描述:   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所有飞机(Plane)都具有飞(fly)的功能，但是战斗机(Battleplane)除了具有飞的功能外，还具有发射炮弹(fire)的功能！</w:t>
      </w:r>
    </w:p>
    <w:p>
      <w:pPr>
        <w:ind w:left="420" w:leftChars="0" w:firstLine="420" w:firstLineChars="0"/>
        <w:rPr>
          <w:rFonts w:hint="eastAsia"/>
          <w:lang w:val="zh-CN" w:eastAsia="zh-CN"/>
        </w:rPr>
      </w:pPr>
      <w:r>
        <w:rPr>
          <w:rFonts w:hint="eastAsia"/>
          <w:lang w:val="en-US" w:eastAsia="zh-CN"/>
        </w:rPr>
        <w:t>要求:在测试类中创建战斗机对象,分别调用fly和fire方法; 然后测试向上转型(转换为父类类型和实现的接口类型)和向下转型.</w:t>
      </w:r>
    </w:p>
    <w:p>
      <w:pPr>
        <w:pStyle w:val="4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/>
          <w:lang w:val="en-US" w:eastAsia="zh-CN"/>
        </w:rPr>
        <w:t>操作步骤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 w:ascii="Consolas" w:hAnsi="Consolas"/>
          <w:color w:val="auto"/>
          <w:sz w:val="24"/>
          <w:lang w:val="en-US" w:eastAsia="zh-CN"/>
        </w:rPr>
      </w:pPr>
      <w:r>
        <w:rPr>
          <w:rFonts w:hint="eastAsia" w:ascii="Consolas" w:hAnsi="Consolas"/>
          <w:color w:val="auto"/>
          <w:sz w:val="24"/>
          <w:lang w:val="en-US" w:eastAsia="zh-CN"/>
        </w:rPr>
        <w:t>定义飞机类Plane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eastAsia" w:ascii="Consolas" w:hAnsi="Consolas"/>
          <w:color w:val="auto"/>
          <w:sz w:val="24"/>
          <w:lang w:val="en-US" w:eastAsia="zh-CN"/>
        </w:rPr>
      </w:pPr>
      <w:r>
        <w:rPr>
          <w:rFonts w:hint="eastAsia" w:ascii="Consolas" w:hAnsi="Consolas"/>
          <w:color w:val="auto"/>
          <w:sz w:val="24"/>
          <w:lang w:val="en-US" w:eastAsia="zh-CN"/>
        </w:rPr>
        <w:t>成员方法:fly()</w:t>
      </w:r>
    </w:p>
    <w:p>
      <w:pPr>
        <w:numPr>
          <w:ilvl w:val="2"/>
          <w:numId w:val="6"/>
        </w:numPr>
        <w:ind w:left="1260" w:leftChars="0" w:hanging="420" w:firstLineChars="0"/>
        <w:rPr>
          <w:rFonts w:hint="eastAsia" w:ascii="Consolas" w:hAnsi="Consolas"/>
          <w:color w:val="auto"/>
          <w:sz w:val="24"/>
          <w:lang w:val="en-US" w:eastAsia="zh-CN"/>
        </w:rPr>
      </w:pPr>
      <w:r>
        <w:rPr>
          <w:rFonts w:hint="eastAsia" w:ascii="Consolas" w:hAnsi="Consolas"/>
          <w:color w:val="auto"/>
          <w:sz w:val="24"/>
          <w:lang w:val="en-US" w:eastAsia="zh-CN"/>
        </w:rPr>
        <w:t>输出:飞机在飞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 w:ascii="Consolas" w:hAnsi="Consolas"/>
          <w:color w:val="auto"/>
          <w:sz w:val="24"/>
          <w:lang w:val="en-US" w:eastAsia="zh-CN"/>
        </w:rPr>
      </w:pPr>
      <w:r>
        <w:rPr>
          <w:rFonts w:hint="eastAsia" w:ascii="Consolas" w:hAnsi="Consolas"/>
          <w:color w:val="auto"/>
          <w:sz w:val="24"/>
          <w:lang w:val="en-US" w:eastAsia="zh-CN"/>
        </w:rPr>
        <w:t>定义接口类Firing接口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eastAsia" w:ascii="Consolas" w:hAnsi="Consolas"/>
          <w:color w:val="auto"/>
          <w:sz w:val="24"/>
          <w:lang w:val="en-US" w:eastAsia="zh-CN"/>
        </w:rPr>
      </w:pPr>
      <w:r>
        <w:rPr>
          <w:rFonts w:hint="eastAsia" w:ascii="Consolas" w:hAnsi="Consolas"/>
          <w:color w:val="auto"/>
          <w:sz w:val="24"/>
          <w:lang w:val="en-US" w:eastAsia="zh-CN"/>
        </w:rPr>
        <w:t>抽象方法:fire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 w:ascii="Consolas" w:hAnsi="Consolas"/>
          <w:color w:val="auto"/>
          <w:sz w:val="24"/>
          <w:lang w:val="en-US" w:eastAsia="zh-CN"/>
        </w:rPr>
      </w:pPr>
      <w:r>
        <w:rPr>
          <w:rFonts w:hint="eastAsia" w:ascii="Consolas" w:hAnsi="Consolas"/>
          <w:color w:val="auto"/>
          <w:sz w:val="24"/>
          <w:lang w:val="en-US" w:eastAsia="zh-CN"/>
        </w:rPr>
        <w:t>定义战斗机类(</w:t>
      </w:r>
      <w:r>
        <w:rPr>
          <w:rFonts w:hint="eastAsia"/>
          <w:lang w:val="en-US" w:eastAsia="zh-CN"/>
        </w:rPr>
        <w:t>Battleplane</w:t>
      </w:r>
      <w:r>
        <w:rPr>
          <w:rFonts w:hint="eastAsia" w:ascii="Consolas" w:hAnsi="Consolas"/>
          <w:color w:val="auto"/>
          <w:sz w:val="24"/>
          <w:lang w:val="en-US" w:eastAsia="zh-CN"/>
        </w:rPr>
        <w:t>) 继承 Plane 实现 Firing接口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eastAsia" w:ascii="Consolas" w:hAnsi="Consolas"/>
          <w:color w:val="auto"/>
          <w:sz w:val="24"/>
          <w:lang w:val="en-US" w:eastAsia="zh-CN"/>
        </w:rPr>
      </w:pPr>
      <w:r>
        <w:rPr>
          <w:rFonts w:hint="eastAsia" w:ascii="Consolas" w:hAnsi="Consolas"/>
          <w:color w:val="auto"/>
          <w:sz w:val="24"/>
          <w:lang w:val="en-US" w:eastAsia="zh-CN"/>
        </w:rPr>
        <w:t>实现抽象方法 fire</w:t>
      </w:r>
    </w:p>
    <w:p>
      <w:pPr>
        <w:numPr>
          <w:ilvl w:val="2"/>
          <w:numId w:val="6"/>
        </w:numPr>
        <w:ind w:left="1260" w:leftChars="0" w:hanging="420" w:firstLineChars="0"/>
        <w:rPr>
          <w:rFonts w:hint="eastAsia" w:ascii="Consolas" w:hAnsi="Consolas"/>
          <w:color w:val="auto"/>
          <w:sz w:val="24"/>
          <w:lang w:val="en-US" w:eastAsia="zh-CN"/>
        </w:rPr>
      </w:pPr>
      <w:r>
        <w:rPr>
          <w:rFonts w:hint="eastAsia" w:ascii="Consolas" w:hAnsi="Consolas"/>
          <w:color w:val="auto"/>
          <w:sz w:val="24"/>
          <w:lang w:val="en-US" w:eastAsia="zh-CN"/>
        </w:rPr>
        <w:t>输出:战斗机在发射炮弹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 w:ascii="Consolas" w:hAnsi="Consolas"/>
          <w:color w:val="auto"/>
          <w:sz w:val="24"/>
          <w:lang w:val="en-US" w:eastAsia="zh-CN"/>
        </w:rPr>
      </w:pPr>
      <w:r>
        <w:rPr>
          <w:rFonts w:hint="eastAsia" w:ascii="Consolas" w:hAnsi="Consolas"/>
          <w:color w:val="auto"/>
          <w:sz w:val="24"/>
          <w:lang w:val="en-US" w:eastAsia="zh-CN"/>
        </w:rPr>
        <w:t>定义测试类(Test)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eastAsia" w:ascii="Consolas" w:hAnsi="Consolas"/>
          <w:color w:val="auto"/>
          <w:sz w:val="24"/>
          <w:lang w:val="en-US" w:eastAsia="zh-CN"/>
        </w:rPr>
      </w:pPr>
      <w:r>
        <w:rPr>
          <w:rFonts w:hint="eastAsia" w:ascii="Consolas" w:hAnsi="Consolas"/>
          <w:color w:val="auto"/>
          <w:sz w:val="24"/>
          <w:lang w:val="en-US" w:eastAsia="zh-CN"/>
        </w:rPr>
        <w:t>创建战斗机(Battleplane)的对象 bp,调用飞和发射炮弹功能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eastAsia" w:ascii="Consolas" w:hAnsi="Consolas"/>
          <w:color w:val="auto"/>
          <w:sz w:val="24"/>
          <w:lang w:val="en-US" w:eastAsia="zh-CN"/>
        </w:rPr>
      </w:pPr>
      <w:r>
        <w:rPr>
          <w:rFonts w:hint="eastAsia" w:ascii="Consolas" w:hAnsi="Consolas"/>
          <w:color w:val="auto"/>
          <w:sz w:val="24"/>
          <w:lang w:val="en-US" w:eastAsia="zh-CN"/>
        </w:rPr>
        <w:t>把bp赋值给 Plane p,</w:t>
      </w:r>
    </w:p>
    <w:p>
      <w:pPr>
        <w:numPr>
          <w:ilvl w:val="2"/>
          <w:numId w:val="6"/>
        </w:numPr>
        <w:ind w:left="1260" w:leftChars="0" w:hanging="420" w:firstLineChars="0"/>
        <w:rPr>
          <w:rFonts w:hint="eastAsia" w:ascii="Consolas" w:hAnsi="Consolas"/>
          <w:color w:val="auto"/>
          <w:sz w:val="24"/>
          <w:lang w:val="en-US" w:eastAsia="zh-CN"/>
        </w:rPr>
      </w:pPr>
      <w:r>
        <w:rPr>
          <w:rFonts w:hint="eastAsia" w:ascii="Consolas" w:hAnsi="Consolas"/>
          <w:color w:val="auto"/>
          <w:sz w:val="24"/>
          <w:lang w:val="en-US" w:eastAsia="zh-CN"/>
        </w:rPr>
        <w:t>尝试调用fly和fire方法</w:t>
      </w:r>
    </w:p>
    <w:p>
      <w:pPr>
        <w:numPr>
          <w:ilvl w:val="2"/>
          <w:numId w:val="6"/>
        </w:numPr>
        <w:ind w:left="1260" w:leftChars="0" w:hanging="420" w:firstLineChars="0"/>
        <w:rPr>
          <w:rFonts w:hint="eastAsia" w:ascii="Consolas" w:hAnsi="Consolas"/>
          <w:color w:val="auto"/>
          <w:sz w:val="24"/>
          <w:lang w:val="en-US" w:eastAsia="zh-CN"/>
        </w:rPr>
      </w:pPr>
      <w:r>
        <w:rPr>
          <w:rFonts w:hint="eastAsia" w:ascii="Consolas" w:hAnsi="Consolas"/>
          <w:color w:val="auto"/>
          <w:sz w:val="24"/>
          <w:lang w:val="en-US" w:eastAsia="zh-CN"/>
        </w:rPr>
        <w:t>先判断p是否是Battleplane的实例对象,如果是把p向下转型为Battleplane,然后调用fire方法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eastAsia" w:ascii="Consolas" w:hAnsi="Consolas"/>
          <w:color w:val="auto"/>
          <w:sz w:val="24"/>
          <w:lang w:val="en-US" w:eastAsia="zh-CN"/>
        </w:rPr>
      </w:pPr>
      <w:r>
        <w:rPr>
          <w:rFonts w:hint="eastAsia" w:ascii="Consolas" w:hAnsi="Consolas"/>
          <w:color w:val="auto"/>
          <w:sz w:val="24"/>
          <w:lang w:val="en-US" w:eastAsia="zh-CN"/>
        </w:rPr>
        <w:t>把bp赋值给 Fireing 类型 f 变量</w:t>
      </w:r>
    </w:p>
    <w:p>
      <w:pPr>
        <w:numPr>
          <w:ilvl w:val="2"/>
          <w:numId w:val="6"/>
        </w:numPr>
        <w:ind w:left="1260" w:leftChars="0" w:hanging="420" w:firstLineChars="0"/>
        <w:rPr>
          <w:rFonts w:hint="eastAsia" w:ascii="Consolas" w:hAnsi="Consolas"/>
          <w:color w:val="auto"/>
          <w:sz w:val="24"/>
          <w:lang w:val="en-US" w:eastAsia="zh-CN"/>
        </w:rPr>
      </w:pPr>
      <w:r>
        <w:rPr>
          <w:rFonts w:hint="eastAsia" w:ascii="Consolas" w:hAnsi="Consolas"/>
          <w:color w:val="auto"/>
          <w:sz w:val="24"/>
          <w:lang w:val="en-US" w:eastAsia="zh-CN"/>
        </w:rPr>
        <w:t>尝试使用使用f调用fly和fire方法</w:t>
      </w:r>
    </w:p>
    <w:p>
      <w:pPr>
        <w:numPr>
          <w:ilvl w:val="2"/>
          <w:numId w:val="6"/>
        </w:numPr>
        <w:ind w:left="1260" w:leftChars="0" w:hanging="420" w:firstLineChars="0"/>
        <w:rPr>
          <w:rFonts w:hint="eastAsia" w:ascii="Consolas" w:hAnsi="Consolas" w:eastAsia="Consolas"/>
          <w:color w:val="3F7F5F"/>
          <w:sz w:val="24"/>
          <w:lang w:val="zh-CN"/>
        </w:rPr>
      </w:pPr>
      <w:r>
        <w:rPr>
          <w:rFonts w:hint="eastAsia" w:ascii="Consolas" w:hAnsi="Consolas"/>
          <w:color w:val="auto"/>
          <w:sz w:val="24"/>
          <w:lang w:val="en-US" w:eastAsia="zh-CN"/>
        </w:rPr>
        <w:t>先判断f是否是Battleplane的实例对象,如果是把f向下转为为Battleplane,然后调用fly方法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操作步骤答案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1.定义飞机类Plane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a)成员方法:fly()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i.输出:飞机在飞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Plane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飞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fly(){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2A00FF"/>
          <w:sz w:val="24"/>
        </w:rPr>
        <w:t>"飞机在飞"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2.定义接口类Firing接口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a)抽象方法:fire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interface</w:t>
      </w:r>
      <w:r>
        <w:rPr>
          <w:rFonts w:hint="eastAsia" w:ascii="Consolas" w:hAnsi="Consolas" w:eastAsia="Consolas"/>
          <w:color w:val="000000"/>
          <w:sz w:val="24"/>
        </w:rPr>
        <w:t xml:space="preserve"> Firing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  a)抽象方法:发射 fire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abstract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fire();</w:t>
      </w:r>
    </w:p>
    <w:p>
      <w:pPr>
        <w:rPr>
          <w:lang w:val="zh-CN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3.定义战斗机类(</w:t>
      </w:r>
      <w:r>
        <w:rPr>
          <w:rFonts w:hint="eastAsia" w:ascii="Consolas" w:hAnsi="Consolas" w:eastAsia="Consolas"/>
          <w:color w:val="3F7F5F"/>
          <w:sz w:val="24"/>
          <w:u w:val="single"/>
        </w:rPr>
        <w:t>Battleplane</w:t>
      </w:r>
      <w:r>
        <w:rPr>
          <w:rFonts w:hint="eastAsia" w:ascii="Consolas" w:hAnsi="Consolas" w:eastAsia="Consolas"/>
          <w:color w:val="3F7F5F"/>
          <w:sz w:val="24"/>
        </w:rPr>
        <w:t>) 继承 Plane 实现 Firing接口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a)实现抽象方法 fire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i.输出:战斗机在发射炮弹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Battleplane </w:t>
      </w:r>
      <w:r>
        <w:rPr>
          <w:rFonts w:hint="eastAsia" w:ascii="Consolas" w:hAnsi="Consolas" w:eastAsia="Consolas"/>
          <w:b/>
          <w:color w:val="7F0055"/>
          <w:sz w:val="24"/>
        </w:rPr>
        <w:t>extends</w:t>
      </w:r>
      <w:r>
        <w:rPr>
          <w:rFonts w:hint="eastAsia" w:ascii="Consolas" w:hAnsi="Consolas" w:eastAsia="Consolas"/>
          <w:color w:val="000000"/>
          <w:sz w:val="24"/>
        </w:rPr>
        <w:t xml:space="preserve"> Plane </w:t>
      </w:r>
      <w:r>
        <w:rPr>
          <w:rFonts w:hint="eastAsia" w:ascii="Consolas" w:hAnsi="Consolas" w:eastAsia="Consolas"/>
          <w:b/>
          <w:color w:val="7F0055"/>
          <w:sz w:val="24"/>
        </w:rPr>
        <w:t>implements</w:t>
      </w:r>
      <w:r>
        <w:rPr>
          <w:rFonts w:hint="eastAsia" w:ascii="Consolas" w:hAnsi="Consolas" w:eastAsia="Consolas"/>
          <w:color w:val="000000"/>
          <w:sz w:val="24"/>
        </w:rPr>
        <w:t xml:space="preserve"> Firing{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  发射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fire()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2A00FF"/>
          <w:sz w:val="24"/>
        </w:rPr>
        <w:t>"战斗机在发射炮弹"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rPr>
          <w:rFonts w:hint="eastAsia" w:ascii="Consolas" w:hAnsi="Consolas" w:eastAsia="Consolas"/>
          <w:color w:val="000000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4.定义测试类(Test)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a)创建战斗机(</w:t>
      </w:r>
      <w:r>
        <w:rPr>
          <w:rFonts w:hint="eastAsia" w:ascii="Consolas" w:hAnsi="Consolas" w:eastAsia="Consolas"/>
          <w:color w:val="3F7F5F"/>
          <w:sz w:val="24"/>
          <w:u w:val="single"/>
        </w:rPr>
        <w:t>Battleplane</w:t>
      </w:r>
      <w:r>
        <w:rPr>
          <w:rFonts w:hint="eastAsia" w:ascii="Consolas" w:hAnsi="Consolas" w:eastAsia="Consolas"/>
          <w:color w:val="3F7F5F"/>
          <w:sz w:val="24"/>
        </w:rPr>
        <w:t xml:space="preserve">)的对象 </w:t>
      </w:r>
      <w:r>
        <w:rPr>
          <w:rFonts w:hint="eastAsia" w:ascii="Consolas" w:hAnsi="Consolas" w:eastAsia="Consolas"/>
          <w:color w:val="3F7F5F"/>
          <w:sz w:val="24"/>
          <w:u w:val="single"/>
        </w:rPr>
        <w:t>bp</w:t>
      </w:r>
      <w:r>
        <w:rPr>
          <w:rFonts w:hint="eastAsia" w:ascii="Consolas" w:hAnsi="Consolas" w:eastAsia="Consolas"/>
          <w:color w:val="3F7F5F"/>
          <w:sz w:val="24"/>
        </w:rPr>
        <w:t>,调用飞和发射炮弹功能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b)把</w:t>
      </w:r>
      <w:r>
        <w:rPr>
          <w:rFonts w:hint="eastAsia" w:ascii="Consolas" w:hAnsi="Consolas" w:eastAsia="Consolas"/>
          <w:color w:val="3F7F5F"/>
          <w:sz w:val="24"/>
          <w:u w:val="single"/>
        </w:rPr>
        <w:t>bp</w:t>
      </w:r>
      <w:r>
        <w:rPr>
          <w:rFonts w:hint="eastAsia" w:ascii="Consolas" w:hAnsi="Consolas" w:eastAsia="Consolas"/>
          <w:color w:val="3F7F5F"/>
          <w:sz w:val="24"/>
        </w:rPr>
        <w:t>赋值给 Plane p,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i.尝试调用fly和fire方法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ii.先判断p是否是</w:t>
      </w:r>
      <w:r>
        <w:rPr>
          <w:rFonts w:hint="eastAsia" w:ascii="Consolas" w:hAnsi="Consolas" w:eastAsia="Consolas"/>
          <w:color w:val="3F7F5F"/>
          <w:sz w:val="24"/>
          <w:u w:val="single"/>
        </w:rPr>
        <w:t>Battleplane</w:t>
      </w:r>
      <w:r>
        <w:rPr>
          <w:rFonts w:hint="eastAsia" w:ascii="Consolas" w:hAnsi="Consolas" w:eastAsia="Consolas"/>
          <w:color w:val="3F7F5F"/>
          <w:sz w:val="24"/>
        </w:rPr>
        <w:t>的实例对象,如果是把p向下转型为</w:t>
      </w:r>
      <w:r>
        <w:rPr>
          <w:rFonts w:hint="eastAsia" w:ascii="Consolas" w:hAnsi="Consolas" w:eastAsia="Consolas"/>
          <w:color w:val="3F7F5F"/>
          <w:sz w:val="24"/>
          <w:u w:val="single"/>
        </w:rPr>
        <w:t>Battleplane</w:t>
      </w:r>
      <w:r>
        <w:rPr>
          <w:rFonts w:hint="eastAsia" w:ascii="Consolas" w:hAnsi="Consolas" w:eastAsia="Consolas"/>
          <w:color w:val="3F7F5F"/>
          <w:sz w:val="24"/>
        </w:rPr>
        <w:t>,然后调用fire方法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c)把</w:t>
      </w:r>
      <w:r>
        <w:rPr>
          <w:rFonts w:hint="eastAsia" w:ascii="Consolas" w:hAnsi="Consolas" w:eastAsia="Consolas"/>
          <w:color w:val="3F7F5F"/>
          <w:sz w:val="24"/>
          <w:u w:val="single"/>
        </w:rPr>
        <w:t>bp</w:t>
      </w:r>
      <w:r>
        <w:rPr>
          <w:rFonts w:hint="eastAsia" w:ascii="Consolas" w:hAnsi="Consolas" w:eastAsia="Consolas"/>
          <w:color w:val="3F7F5F"/>
          <w:sz w:val="24"/>
        </w:rPr>
        <w:t xml:space="preserve">赋值给 </w:t>
      </w:r>
      <w:r>
        <w:rPr>
          <w:rFonts w:hint="eastAsia" w:ascii="Consolas" w:hAnsi="Consolas" w:eastAsia="Consolas"/>
          <w:color w:val="3F7F5F"/>
          <w:sz w:val="24"/>
          <w:u w:val="single"/>
        </w:rPr>
        <w:t>Fireing</w:t>
      </w:r>
      <w:r>
        <w:rPr>
          <w:rFonts w:hint="eastAsia" w:ascii="Consolas" w:hAnsi="Consolas" w:eastAsia="Consolas"/>
          <w:color w:val="3F7F5F"/>
          <w:sz w:val="24"/>
        </w:rPr>
        <w:t xml:space="preserve"> 类型 f 变量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i.尝试使用使用f调用fly和fire方法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ii.先判断f是否是</w:t>
      </w:r>
      <w:r>
        <w:rPr>
          <w:rFonts w:hint="eastAsia" w:ascii="Consolas" w:hAnsi="Consolas" w:eastAsia="Consolas"/>
          <w:color w:val="3F7F5F"/>
          <w:sz w:val="24"/>
          <w:u w:val="single"/>
        </w:rPr>
        <w:t>Battleplane</w:t>
      </w:r>
      <w:r>
        <w:rPr>
          <w:rFonts w:hint="eastAsia" w:ascii="Consolas" w:hAnsi="Consolas" w:eastAsia="Consolas"/>
          <w:color w:val="3F7F5F"/>
          <w:sz w:val="24"/>
        </w:rPr>
        <w:t>的实例对象,如果是把f向下转为为</w:t>
      </w:r>
      <w:r>
        <w:rPr>
          <w:rFonts w:hint="eastAsia" w:ascii="Consolas" w:hAnsi="Consolas" w:eastAsia="Consolas"/>
          <w:color w:val="3F7F5F"/>
          <w:sz w:val="24"/>
          <w:u w:val="single"/>
        </w:rPr>
        <w:t>Battleplane</w:t>
      </w:r>
      <w:r>
        <w:rPr>
          <w:rFonts w:hint="eastAsia" w:ascii="Consolas" w:hAnsi="Consolas" w:eastAsia="Consolas"/>
          <w:color w:val="3F7F5F"/>
          <w:sz w:val="24"/>
        </w:rPr>
        <w:t>,然后调用fly方法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Test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main(String[] </w:t>
      </w:r>
      <w:r>
        <w:rPr>
          <w:rFonts w:hint="eastAsia" w:ascii="Consolas" w:hAnsi="Consolas" w:eastAsia="Consolas"/>
          <w:color w:val="6A3E3E"/>
          <w:sz w:val="24"/>
        </w:rPr>
        <w:t>args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a)创建战斗机(</w:t>
      </w:r>
      <w:r>
        <w:rPr>
          <w:rFonts w:hint="eastAsia" w:ascii="Consolas" w:hAnsi="Consolas" w:eastAsia="Consolas"/>
          <w:color w:val="3F7F5F"/>
          <w:sz w:val="24"/>
          <w:u w:val="single"/>
        </w:rPr>
        <w:t>Battleplane</w:t>
      </w:r>
      <w:r>
        <w:rPr>
          <w:rFonts w:hint="eastAsia" w:ascii="Consolas" w:hAnsi="Consolas" w:eastAsia="Consolas"/>
          <w:color w:val="3F7F5F"/>
          <w:sz w:val="24"/>
        </w:rPr>
        <w:t xml:space="preserve">)的对象 </w:t>
      </w:r>
      <w:r>
        <w:rPr>
          <w:rFonts w:hint="eastAsia" w:ascii="Consolas" w:hAnsi="Consolas" w:eastAsia="Consolas"/>
          <w:color w:val="3F7F5F"/>
          <w:sz w:val="24"/>
          <w:u w:val="single"/>
        </w:rPr>
        <w:t>bp</w:t>
      </w:r>
      <w:r>
        <w:rPr>
          <w:rFonts w:hint="eastAsia" w:ascii="Consolas" w:hAnsi="Consolas" w:eastAsia="Consolas"/>
          <w:color w:val="3F7F5F"/>
          <w:sz w:val="24"/>
        </w:rPr>
        <w:t>,调用飞和发射炮弹功能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Battleplane </w:t>
      </w:r>
      <w:r>
        <w:rPr>
          <w:rFonts w:hint="eastAsia" w:ascii="Consolas" w:hAnsi="Consolas" w:eastAsia="Consolas"/>
          <w:color w:val="6A3E3E"/>
          <w:sz w:val="24"/>
        </w:rPr>
        <w:t>bp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Battleplane();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bp</w:t>
      </w:r>
      <w:r>
        <w:rPr>
          <w:rFonts w:hint="eastAsia" w:ascii="Consolas" w:hAnsi="Consolas" w:eastAsia="Consolas"/>
          <w:color w:val="000000"/>
          <w:sz w:val="24"/>
        </w:rPr>
        <w:t>.fly();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bp</w:t>
      </w:r>
      <w:r>
        <w:rPr>
          <w:rFonts w:hint="eastAsia" w:ascii="Consolas" w:hAnsi="Consolas" w:eastAsia="Consolas"/>
          <w:color w:val="000000"/>
          <w:sz w:val="24"/>
        </w:rPr>
        <w:t>.fire();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b)把</w:t>
      </w:r>
      <w:r>
        <w:rPr>
          <w:rFonts w:hint="eastAsia" w:ascii="Consolas" w:hAnsi="Consolas" w:eastAsia="Consolas"/>
          <w:color w:val="3F7F5F"/>
          <w:sz w:val="24"/>
          <w:u w:val="single"/>
        </w:rPr>
        <w:t>bp</w:t>
      </w:r>
      <w:r>
        <w:rPr>
          <w:rFonts w:hint="eastAsia" w:ascii="Consolas" w:hAnsi="Consolas" w:eastAsia="Consolas"/>
          <w:color w:val="3F7F5F"/>
          <w:sz w:val="24"/>
        </w:rPr>
        <w:t>赋值给 Plane p,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i.尝试调用fly和fire方法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Plane </w:t>
      </w:r>
      <w:r>
        <w:rPr>
          <w:rFonts w:hint="eastAsia" w:ascii="Consolas" w:hAnsi="Consolas" w:eastAsia="Consolas"/>
          <w:color w:val="6A3E3E"/>
          <w:sz w:val="24"/>
        </w:rPr>
        <w:t>p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bp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p</w:t>
      </w:r>
      <w:r>
        <w:rPr>
          <w:rFonts w:hint="eastAsia" w:ascii="Consolas" w:hAnsi="Consolas" w:eastAsia="Consolas"/>
          <w:color w:val="000000"/>
          <w:sz w:val="24"/>
        </w:rPr>
        <w:t>.fly();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p.fire(); 编译报错,方法调用编译看左边的类型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ii.先判断p是否是</w:t>
      </w:r>
      <w:r>
        <w:rPr>
          <w:rFonts w:hint="eastAsia" w:ascii="Consolas" w:hAnsi="Consolas" w:eastAsia="Consolas"/>
          <w:color w:val="3F7F5F"/>
          <w:sz w:val="24"/>
          <w:u w:val="single"/>
        </w:rPr>
        <w:t>Battleplane</w:t>
      </w:r>
      <w:r>
        <w:rPr>
          <w:rFonts w:hint="eastAsia" w:ascii="Consolas" w:hAnsi="Consolas" w:eastAsia="Consolas"/>
          <w:color w:val="3F7F5F"/>
          <w:sz w:val="24"/>
        </w:rPr>
        <w:t>的实例对象,如果是把p向下转型为</w:t>
      </w:r>
      <w:r>
        <w:rPr>
          <w:rFonts w:hint="eastAsia" w:ascii="Consolas" w:hAnsi="Consolas" w:eastAsia="Consolas"/>
          <w:color w:val="3F7F5F"/>
          <w:sz w:val="24"/>
          <w:u w:val="single"/>
        </w:rPr>
        <w:t>Battleplane</w:t>
      </w:r>
      <w:r>
        <w:rPr>
          <w:rFonts w:hint="eastAsia" w:ascii="Consolas" w:hAnsi="Consolas" w:eastAsia="Consolas"/>
          <w:color w:val="3F7F5F"/>
          <w:sz w:val="24"/>
        </w:rPr>
        <w:t>,然后调用fire方法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p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instanceof</w:t>
      </w:r>
      <w:r>
        <w:rPr>
          <w:rFonts w:hint="eastAsia" w:ascii="Consolas" w:hAnsi="Consolas" w:eastAsia="Consolas"/>
          <w:color w:val="000000"/>
          <w:sz w:val="24"/>
        </w:rPr>
        <w:t xml:space="preserve"> Battleplane){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Battleplane </w:t>
      </w:r>
      <w:r>
        <w:rPr>
          <w:rFonts w:hint="eastAsia" w:ascii="Consolas" w:hAnsi="Consolas" w:eastAsia="Consolas"/>
          <w:color w:val="6A3E3E"/>
          <w:sz w:val="24"/>
        </w:rPr>
        <w:t>bpp</w:t>
      </w:r>
      <w:r>
        <w:rPr>
          <w:rFonts w:hint="eastAsia" w:ascii="Consolas" w:hAnsi="Consolas" w:eastAsia="Consolas"/>
          <w:color w:val="000000"/>
          <w:sz w:val="24"/>
        </w:rPr>
        <w:t xml:space="preserve"> = (Battleplane) </w:t>
      </w:r>
      <w:r>
        <w:rPr>
          <w:rFonts w:hint="eastAsia" w:ascii="Consolas" w:hAnsi="Consolas" w:eastAsia="Consolas"/>
          <w:color w:val="6A3E3E"/>
          <w:sz w:val="24"/>
        </w:rPr>
        <w:t>p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bpp</w:t>
      </w:r>
      <w:r>
        <w:rPr>
          <w:rFonts w:hint="eastAsia" w:ascii="Consolas" w:hAnsi="Consolas" w:eastAsia="Consolas"/>
          <w:color w:val="000000"/>
          <w:sz w:val="24"/>
        </w:rPr>
        <w:t>.fire();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c)把</w:t>
      </w:r>
      <w:r>
        <w:rPr>
          <w:rFonts w:hint="eastAsia" w:ascii="Consolas" w:hAnsi="Consolas" w:eastAsia="Consolas"/>
          <w:color w:val="3F7F5F"/>
          <w:sz w:val="24"/>
          <w:u w:val="single"/>
        </w:rPr>
        <w:t>bp</w:t>
      </w:r>
      <w:r>
        <w:rPr>
          <w:rFonts w:hint="eastAsia" w:ascii="Consolas" w:hAnsi="Consolas" w:eastAsia="Consolas"/>
          <w:color w:val="3F7F5F"/>
          <w:sz w:val="24"/>
        </w:rPr>
        <w:t xml:space="preserve">赋值给 </w:t>
      </w:r>
      <w:r>
        <w:rPr>
          <w:rFonts w:hint="eastAsia" w:ascii="Consolas" w:hAnsi="Consolas" w:eastAsia="Consolas"/>
          <w:color w:val="3F7F5F"/>
          <w:sz w:val="24"/>
          <w:u w:val="single"/>
        </w:rPr>
        <w:t>Fireing</w:t>
      </w:r>
      <w:r>
        <w:rPr>
          <w:rFonts w:hint="eastAsia" w:ascii="Consolas" w:hAnsi="Consolas" w:eastAsia="Consolas"/>
          <w:color w:val="3F7F5F"/>
          <w:sz w:val="24"/>
        </w:rPr>
        <w:t xml:space="preserve"> 类型 f 变量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Firing </w:t>
      </w:r>
      <w:r>
        <w:rPr>
          <w:rFonts w:hint="eastAsia" w:ascii="Consolas" w:hAnsi="Consolas" w:eastAsia="Consolas"/>
          <w:color w:val="6A3E3E"/>
          <w:sz w:val="24"/>
        </w:rPr>
        <w:t>f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bp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i.尝试使用使用f调用fly和fire方法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f</w:t>
      </w:r>
      <w:r>
        <w:rPr>
          <w:rFonts w:hint="eastAsia" w:ascii="Consolas" w:hAnsi="Consolas" w:eastAsia="Consolas"/>
          <w:color w:val="000000"/>
          <w:sz w:val="24"/>
        </w:rPr>
        <w:t>.fire();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ii.先判断f是否是</w:t>
      </w:r>
      <w:r>
        <w:rPr>
          <w:rFonts w:hint="eastAsia" w:ascii="Consolas" w:hAnsi="Consolas" w:eastAsia="Consolas"/>
          <w:color w:val="3F7F5F"/>
          <w:sz w:val="24"/>
          <w:u w:val="single"/>
        </w:rPr>
        <w:t>Battleplane</w:t>
      </w:r>
      <w:r>
        <w:rPr>
          <w:rFonts w:hint="eastAsia" w:ascii="Consolas" w:hAnsi="Consolas" w:eastAsia="Consolas"/>
          <w:color w:val="3F7F5F"/>
          <w:sz w:val="24"/>
        </w:rPr>
        <w:t>的实例对象,如果是把f向下转为为</w:t>
      </w:r>
      <w:r>
        <w:rPr>
          <w:rFonts w:hint="eastAsia" w:ascii="Consolas" w:hAnsi="Consolas" w:eastAsia="Consolas"/>
          <w:color w:val="3F7F5F"/>
          <w:sz w:val="24"/>
          <w:u w:val="single"/>
        </w:rPr>
        <w:t>Battleplane</w:t>
      </w:r>
      <w:r>
        <w:rPr>
          <w:rFonts w:hint="eastAsia" w:ascii="Consolas" w:hAnsi="Consolas" w:eastAsia="Consolas"/>
          <w:color w:val="3F7F5F"/>
          <w:sz w:val="24"/>
        </w:rPr>
        <w:t>,然后调用fly方法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f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instanceof</w:t>
      </w:r>
      <w:r>
        <w:rPr>
          <w:rFonts w:hint="eastAsia" w:ascii="Consolas" w:hAnsi="Consolas" w:eastAsia="Consolas"/>
          <w:color w:val="000000"/>
          <w:sz w:val="24"/>
        </w:rPr>
        <w:t xml:space="preserve"> Battleplane){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Battleplane </w:t>
      </w:r>
      <w:r>
        <w:rPr>
          <w:rFonts w:hint="eastAsia" w:ascii="Consolas" w:hAnsi="Consolas" w:eastAsia="Consolas"/>
          <w:color w:val="6A3E3E"/>
          <w:sz w:val="24"/>
        </w:rPr>
        <w:t>pf</w:t>
      </w:r>
      <w:r>
        <w:rPr>
          <w:rFonts w:hint="eastAsia" w:ascii="Consolas" w:hAnsi="Consolas" w:eastAsia="Consolas"/>
          <w:color w:val="000000"/>
          <w:sz w:val="24"/>
        </w:rPr>
        <w:t xml:space="preserve"> = (Battleplane) </w:t>
      </w:r>
      <w:r>
        <w:rPr>
          <w:rFonts w:hint="eastAsia" w:ascii="Consolas" w:hAnsi="Consolas" w:eastAsia="Consolas"/>
          <w:color w:val="6A3E3E"/>
          <w:sz w:val="24"/>
        </w:rPr>
        <w:t>f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pf</w:t>
      </w:r>
      <w:r>
        <w:rPr>
          <w:rFonts w:hint="eastAsia" w:ascii="Consolas" w:hAnsi="Consolas" w:eastAsia="Consolas"/>
          <w:color w:val="000000"/>
          <w:sz w:val="24"/>
        </w:rPr>
        <w:t>.fly();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rPr>
          <w:rFonts w:hint="eastAsia" w:ascii="Consolas" w:hAnsi="Consolas" w:eastAsia="Consolas"/>
          <w:color w:val="000000"/>
          <w:sz w:val="24"/>
          <w:lang w:val="zh-CN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2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请使用代码描述:  </w:t>
      </w:r>
    </w:p>
    <w:p>
      <w:p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所有的猫都有颜色和年龄,都会吃(吃鱼)和抓老鼠,但是有部猫会卖萌(actingCute)</w:t>
      </w:r>
    </w:p>
    <w:p>
      <w:p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所有的狗都有颜色和年龄,都会吃(肯骨头)和看家,但有部分狗会卖萌(actingCute)</w:t>
      </w:r>
    </w:p>
    <w:p>
      <w:p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去卖萌,会卖萌的猫和狗可以. (提示通过在测试类中的静态方法实现)</w:t>
      </w:r>
    </w:p>
    <w:p>
      <w:p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去吃饭,所有动物都可以去(提示通过在测试类中的静态方法实现)</w:t>
      </w:r>
    </w:p>
    <w:p>
      <w:pPr>
        <w:ind w:firstLine="420" w:firstLineChars="0"/>
        <w:rPr>
          <w:lang w:val="zh-CN"/>
        </w:rPr>
      </w:pPr>
    </w:p>
    <w:p>
      <w:pPr>
        <w:pStyle w:val="4"/>
        <w:rPr>
          <w:lang w:val="zh-CN"/>
        </w:rPr>
      </w:pPr>
      <w:r>
        <w:rPr>
          <w:rFonts w:hint="eastAsia"/>
          <w:lang w:val="en-US" w:eastAsia="zh-CN"/>
        </w:rPr>
        <w:t>操作步骤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总体思路:</w:t>
      </w:r>
    </w:p>
    <w:p>
      <w:pPr>
        <w:numPr>
          <w:ilvl w:val="0"/>
          <w:numId w:val="7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把猫和狗都有属性和行为抽取到动物类中</w:t>
      </w:r>
    </w:p>
    <w:p>
      <w:pPr>
        <w:numPr>
          <w:ilvl w:val="0"/>
          <w:numId w:val="7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把卖萌的额外功能提取高接口中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实现步骤:</w:t>
      </w:r>
    </w:p>
    <w:p>
      <w:pPr>
        <w:numPr>
          <w:ilvl w:val="0"/>
          <w:numId w:val="8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定义抽象动物类Animal</w:t>
      </w:r>
    </w:p>
    <w:p>
      <w:pPr>
        <w:numPr>
          <w:ilvl w:val="1"/>
          <w:numId w:val="8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属性: 颜色(Color) ,年龄(age)</w:t>
      </w:r>
    </w:p>
    <w:p>
      <w:pPr>
        <w:numPr>
          <w:ilvl w:val="1"/>
          <w:numId w:val="8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抽象方法: 吃(eat)</w:t>
      </w:r>
    </w:p>
    <w:p>
      <w:pPr>
        <w:numPr>
          <w:ilvl w:val="1"/>
          <w:numId w:val="8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提供:空参,有参构造方法,setters和getters 方法</w:t>
      </w:r>
    </w:p>
    <w:p>
      <w:pPr>
        <w:numPr>
          <w:ilvl w:val="0"/>
          <w:numId w:val="8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定义接口卖萌接口(ActingCute)</w:t>
      </w:r>
    </w:p>
    <w:p>
      <w:pPr>
        <w:numPr>
          <w:ilvl w:val="1"/>
          <w:numId w:val="8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抽象方法: 卖萌(actingCute)</w:t>
      </w:r>
    </w:p>
    <w:p>
      <w:pPr>
        <w:numPr>
          <w:ilvl w:val="0"/>
          <w:numId w:val="8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定义狗类(Dog)继承动物类(Animal)</w:t>
      </w:r>
    </w:p>
    <w:p>
      <w:pPr>
        <w:numPr>
          <w:ilvl w:val="1"/>
          <w:numId w:val="8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实现父类抽象吃(eat)方法</w:t>
      </w:r>
    </w:p>
    <w:p>
      <w:pPr>
        <w:numPr>
          <w:ilvl w:val="2"/>
          <w:numId w:val="8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输出格式: 2岁黑色的狗在肯骨头</w:t>
      </w:r>
    </w:p>
    <w:p>
      <w:pPr>
        <w:numPr>
          <w:ilvl w:val="1"/>
          <w:numId w:val="8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特有方法: 看家(lookHome)</w:t>
      </w:r>
    </w:p>
    <w:p>
      <w:pPr>
        <w:numPr>
          <w:ilvl w:val="2"/>
          <w:numId w:val="8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输出格式: 2岁黑色的狗在看家</w:t>
      </w:r>
    </w:p>
    <w:p>
      <w:pPr>
        <w:numPr>
          <w:ilvl w:val="1"/>
          <w:numId w:val="8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提供:空参,有参构造方法</w:t>
      </w:r>
    </w:p>
    <w:p>
      <w:pPr>
        <w:numPr>
          <w:ilvl w:val="0"/>
          <w:numId w:val="8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定义会卖萌的狗类(ActingCuteDog) 继承狗类(Dog) 实现卖萌接口(ActingCute)</w:t>
      </w:r>
    </w:p>
    <w:p>
      <w:pPr>
        <w:numPr>
          <w:ilvl w:val="1"/>
          <w:numId w:val="8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实现接口中的卖萌方法:actingCute())</w:t>
      </w:r>
    </w:p>
    <w:p>
      <w:pPr>
        <w:numPr>
          <w:ilvl w:val="2"/>
          <w:numId w:val="8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输出格式: 2岁黑色的狗在装无辜</w:t>
      </w:r>
    </w:p>
    <w:p>
      <w:pPr>
        <w:numPr>
          <w:ilvl w:val="1"/>
          <w:numId w:val="8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提供:空参,有参构造方法</w:t>
      </w:r>
    </w:p>
    <w:p>
      <w:pPr>
        <w:numPr>
          <w:ilvl w:val="0"/>
          <w:numId w:val="8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定义猫类(Cat) 继承动物类(Animal)</w:t>
      </w:r>
    </w:p>
    <w:p>
      <w:pPr>
        <w:numPr>
          <w:ilvl w:val="1"/>
          <w:numId w:val="8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实现父类的吃(eat)方法</w:t>
      </w:r>
    </w:p>
    <w:p>
      <w:pPr>
        <w:numPr>
          <w:ilvl w:val="2"/>
          <w:numId w:val="8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输出格式: 1岁白色的猫在吃鱼</w:t>
      </w:r>
    </w:p>
    <w:p>
      <w:pPr>
        <w:numPr>
          <w:ilvl w:val="1"/>
          <w:numId w:val="8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特有方法:抓老鼠</w:t>
      </w:r>
    </w:p>
    <w:p>
      <w:pPr>
        <w:numPr>
          <w:ilvl w:val="2"/>
          <w:numId w:val="8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输出格式: 1岁白色的猫在抓老鼠</w:t>
      </w:r>
    </w:p>
    <w:p>
      <w:pPr>
        <w:numPr>
          <w:ilvl w:val="1"/>
          <w:numId w:val="8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提供:空参,有参构造方法</w:t>
      </w:r>
    </w:p>
    <w:p>
      <w:pPr>
        <w:numPr>
          <w:ilvl w:val="0"/>
          <w:numId w:val="8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定义会卖萌的猫类(ActingCuteCat) 继承猫类(Cat) 实现卖萌接口(ActionCute)</w:t>
      </w:r>
    </w:p>
    <w:p>
      <w:pPr>
        <w:numPr>
          <w:ilvl w:val="1"/>
          <w:numId w:val="8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实现接口中的卖萌方法:actingCute())</w:t>
      </w:r>
    </w:p>
    <w:p>
      <w:pPr>
        <w:numPr>
          <w:ilvl w:val="2"/>
          <w:numId w:val="8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输出格式: 1岁白色的猫在扮可怜</w:t>
      </w:r>
    </w:p>
    <w:p>
      <w:pPr>
        <w:numPr>
          <w:ilvl w:val="1"/>
          <w:numId w:val="8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提供:空参,有参构造方法</w:t>
      </w:r>
    </w:p>
    <w:p>
      <w:pPr>
        <w:numPr>
          <w:ilvl w:val="0"/>
          <w:numId w:val="8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定义测试类(Test)</w:t>
      </w:r>
    </w:p>
    <w:p>
      <w:pPr>
        <w:numPr>
          <w:ilvl w:val="1"/>
          <w:numId w:val="8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定义静态方法 去卖萌(goToActingCute(ActingCute ac))</w:t>
      </w:r>
    </w:p>
    <w:p>
      <w:pPr>
        <w:numPr>
          <w:ilvl w:val="2"/>
          <w:numId w:val="8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在方法中:调用卖萌方法</w:t>
      </w:r>
    </w:p>
    <w:p>
      <w:pPr>
        <w:numPr>
          <w:ilvl w:val="2"/>
          <w:numId w:val="8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如果传入的猫就调用猫的抓老鼠方法</w:t>
      </w:r>
    </w:p>
    <w:p>
      <w:pPr>
        <w:numPr>
          <w:ilvl w:val="2"/>
          <w:numId w:val="8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如果传入的狗就调用狗的看家方法</w:t>
      </w:r>
    </w:p>
    <w:p>
      <w:pPr>
        <w:numPr>
          <w:ilvl w:val="1"/>
          <w:numId w:val="8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定义静态方法 去吃饭(goToEat(Animal a))</w:t>
      </w:r>
    </w:p>
    <w:p>
      <w:pPr>
        <w:numPr>
          <w:ilvl w:val="2"/>
          <w:numId w:val="8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在方法中调用吃方法</w:t>
      </w:r>
    </w:p>
    <w:p>
      <w:pPr>
        <w:numPr>
          <w:ilvl w:val="2"/>
          <w:numId w:val="8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如果传入的猫就调用猫的抓老鼠方法</w:t>
      </w:r>
    </w:p>
    <w:p>
      <w:pPr>
        <w:numPr>
          <w:ilvl w:val="2"/>
          <w:numId w:val="8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如果传入的狗就调用狗的看家方法</w:t>
      </w:r>
    </w:p>
    <w:p>
      <w:pPr>
        <w:numPr>
          <w:ilvl w:val="1"/>
          <w:numId w:val="8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定义main方法</w:t>
      </w:r>
    </w:p>
    <w:p>
      <w:pPr>
        <w:numPr>
          <w:ilvl w:val="1"/>
          <w:numId w:val="8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在main方法中</w:t>
      </w:r>
    </w:p>
    <w:p>
      <w:pPr>
        <w:numPr>
          <w:ilvl w:val="2"/>
          <w:numId w:val="8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创建狗对象d,颜色赋值花色,年龄赋值3</w:t>
      </w:r>
    </w:p>
    <w:p>
      <w:pPr>
        <w:numPr>
          <w:ilvl w:val="2"/>
          <w:numId w:val="8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创建会卖萌的狗对象 ad,颜色赋值为黑色,年龄赋值2</w:t>
      </w:r>
    </w:p>
    <w:p>
      <w:pPr>
        <w:numPr>
          <w:ilvl w:val="2"/>
          <w:numId w:val="8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创建猫对象c,颜色赋值为蓝色,年龄赋值为4</w:t>
      </w:r>
    </w:p>
    <w:p>
      <w:pPr>
        <w:numPr>
          <w:ilvl w:val="2"/>
          <w:numId w:val="8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创建会卖萌的猫对象,ac,颜色赋值白色,年龄赋值为1</w:t>
      </w:r>
    </w:p>
    <w:p>
      <w:pPr>
        <w:numPr>
          <w:ilvl w:val="2"/>
          <w:numId w:val="8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调用4次去吃饭方法,分别传入对象d,ad,c,ac</w:t>
      </w:r>
    </w:p>
    <w:p>
      <w:pPr>
        <w:numPr>
          <w:ilvl w:val="2"/>
          <w:numId w:val="8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调用2次去卖萌方法,分别传入ad,ac</w:t>
      </w:r>
    </w:p>
    <w:p>
      <w:pPr>
        <w:numPr>
          <w:ilvl w:val="2"/>
          <w:numId w:val="8"/>
        </w:numPr>
        <w:ind w:left="1260" w:leftChars="0" w:hanging="420" w:firstLineChars="0"/>
        <w:rPr>
          <w:color w:val="auto"/>
          <w:lang w:val="zh-CN"/>
        </w:rPr>
      </w:pPr>
      <w:r>
        <w:rPr>
          <w:rFonts w:hint="eastAsia"/>
          <w:lang w:val="en-US" w:eastAsia="zh-CN"/>
        </w:rPr>
        <w:t>调用2次去卖萌方法,分别传入d,c; 这里调用编译会通过吗? 思考为什么?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操作步骤答案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1.定义抽象动物类Animal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a)属性: 颜色(Color) ,年龄(age)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b)抽象方法: 吃(eat)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c)提供:空参,有参构造方法,setters和getters 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abstract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Animal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a)属性: 颜色(Color) ,年龄(age)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color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C0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b)抽象方法: 吃(eat)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abstract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eat();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c)提供:空参,有参构造方法,setters和getters 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Animal()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super</w:t>
      </w:r>
      <w:r>
        <w:rPr>
          <w:rFonts w:hint="eastAsia" w:ascii="Consolas" w:hAnsi="Consolas" w:eastAsia="Consolas"/>
          <w:color w:val="000000"/>
          <w:sz w:val="24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Animal(String </w:t>
      </w:r>
      <w:r>
        <w:rPr>
          <w:rFonts w:hint="eastAsia" w:ascii="Consolas" w:hAnsi="Consolas" w:eastAsia="Consolas"/>
          <w:color w:val="6A3E3E"/>
          <w:sz w:val="24"/>
        </w:rPr>
        <w:t>color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super</w:t>
      </w:r>
      <w:r>
        <w:rPr>
          <w:rFonts w:hint="eastAsia" w:ascii="Consolas" w:hAnsi="Consolas" w:eastAsia="Consolas"/>
          <w:color w:val="000000"/>
          <w:sz w:val="24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color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color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String getColor()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C0"/>
          <w:sz w:val="24"/>
        </w:rPr>
        <w:t>color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setColor(String </w:t>
      </w:r>
      <w:r>
        <w:rPr>
          <w:rFonts w:hint="eastAsia" w:ascii="Consolas" w:hAnsi="Consolas" w:eastAsia="Consolas"/>
          <w:color w:val="6A3E3E"/>
          <w:sz w:val="24"/>
        </w:rPr>
        <w:t>color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color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color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getAge()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C0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setAge(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rPr>
          <w:lang w:val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2.定义接口卖萌接口(ActingCute)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a)抽象方法: 卖萌(actingCute)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interface</w:t>
      </w:r>
      <w:r>
        <w:rPr>
          <w:rFonts w:hint="eastAsia" w:ascii="Consolas" w:hAnsi="Consolas" w:eastAsia="Consolas"/>
          <w:color w:val="000000"/>
          <w:sz w:val="24"/>
        </w:rPr>
        <w:t xml:space="preserve"> ActingCute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卖萌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abstract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actingCute();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3.定义狗类(Dog)继承动物类(Animal)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a)实现父类抽象吃(eat)方法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i.输出格式: 2岁黑色的狗在肯骨头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b)特有方法: 看家(lookHome)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i.输出格式: 2岁黑色的狗在看家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c)提供:空参,有参构造方法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Dog </w:t>
      </w:r>
      <w:r>
        <w:rPr>
          <w:rFonts w:hint="eastAsia" w:ascii="Consolas" w:hAnsi="Consolas" w:eastAsia="Consolas"/>
          <w:b/>
          <w:color w:val="7F0055"/>
          <w:sz w:val="24"/>
        </w:rPr>
        <w:t>extends</w:t>
      </w:r>
      <w:r>
        <w:rPr>
          <w:rFonts w:hint="eastAsia" w:ascii="Consolas" w:hAnsi="Consolas" w:eastAsia="Consolas"/>
          <w:color w:val="000000"/>
          <w:sz w:val="24"/>
        </w:rPr>
        <w:t xml:space="preserve"> Animal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a)实现父类抽象吃(eat)方法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   i.输出格式: 2岁黑色的狗在肯骨头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eat(){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.println(getAge()+</w:t>
      </w:r>
      <w:r>
        <w:rPr>
          <w:rFonts w:hint="eastAsia" w:ascii="Consolas" w:hAnsi="Consolas" w:eastAsia="Consolas"/>
          <w:color w:val="2A00FF"/>
          <w:sz w:val="24"/>
        </w:rPr>
        <w:t>"岁"</w:t>
      </w:r>
      <w:r>
        <w:rPr>
          <w:rFonts w:hint="eastAsia" w:ascii="Consolas" w:hAnsi="Consolas" w:eastAsia="Consolas"/>
          <w:color w:val="000000"/>
          <w:sz w:val="24"/>
        </w:rPr>
        <w:t>+getColor()+</w:t>
      </w:r>
      <w:r>
        <w:rPr>
          <w:rFonts w:hint="eastAsia" w:ascii="Consolas" w:hAnsi="Consolas" w:eastAsia="Consolas"/>
          <w:color w:val="2A00FF"/>
          <w:sz w:val="24"/>
        </w:rPr>
        <w:t>"的狗在肯骨头"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b)特有方法: 看家(lookHome)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i.输出格式: 2岁黑色的狗在看家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lookHome(){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.println(getAge()+</w:t>
      </w:r>
      <w:r>
        <w:rPr>
          <w:rFonts w:hint="eastAsia" w:ascii="Consolas" w:hAnsi="Consolas" w:eastAsia="Consolas"/>
          <w:color w:val="2A00FF"/>
          <w:sz w:val="24"/>
        </w:rPr>
        <w:t>"岁"</w:t>
      </w:r>
      <w:r>
        <w:rPr>
          <w:rFonts w:hint="eastAsia" w:ascii="Consolas" w:hAnsi="Consolas" w:eastAsia="Consolas"/>
          <w:color w:val="000000"/>
          <w:sz w:val="24"/>
        </w:rPr>
        <w:t>+getColor()+</w:t>
      </w:r>
      <w:r>
        <w:rPr>
          <w:rFonts w:hint="eastAsia" w:ascii="Consolas" w:hAnsi="Consolas" w:eastAsia="Consolas"/>
          <w:color w:val="2A00FF"/>
          <w:sz w:val="24"/>
        </w:rPr>
        <w:t>"的在看家"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  c)提供:空参,有参构造方法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Dog()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super</w:t>
      </w:r>
      <w:r>
        <w:rPr>
          <w:rFonts w:hint="eastAsia" w:ascii="Consolas" w:hAnsi="Consolas" w:eastAsia="Consolas"/>
          <w:color w:val="000000"/>
          <w:sz w:val="24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Dog(String </w:t>
      </w:r>
      <w:r>
        <w:rPr>
          <w:rFonts w:hint="eastAsia" w:ascii="Consolas" w:hAnsi="Consolas" w:eastAsia="Consolas"/>
          <w:color w:val="6A3E3E"/>
          <w:sz w:val="24"/>
        </w:rPr>
        <w:t>color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super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color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6A3E3E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4.定义会卖萌的狗类(ActingCuteDog) 继承狗类(Dog) 实现卖萌接口(ActingCute)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a)实现接口中的卖萌方法:actingCute())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i.输出格式: 2岁黑色的狗在装无辜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b)提供:空参,有参构造方法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ActingCuteDog </w:t>
      </w:r>
      <w:r>
        <w:rPr>
          <w:rFonts w:hint="eastAsia" w:ascii="Consolas" w:hAnsi="Consolas" w:eastAsia="Consolas"/>
          <w:b/>
          <w:color w:val="7F0055"/>
          <w:sz w:val="24"/>
        </w:rPr>
        <w:t>extends</w:t>
      </w:r>
      <w:r>
        <w:rPr>
          <w:rFonts w:hint="eastAsia" w:ascii="Consolas" w:hAnsi="Consolas" w:eastAsia="Consolas"/>
          <w:color w:val="000000"/>
          <w:sz w:val="24"/>
        </w:rPr>
        <w:t xml:space="preserve"> Dog </w:t>
      </w:r>
      <w:r>
        <w:rPr>
          <w:rFonts w:hint="eastAsia" w:ascii="Consolas" w:hAnsi="Consolas" w:eastAsia="Consolas"/>
          <w:b/>
          <w:color w:val="7F0055"/>
          <w:sz w:val="24"/>
        </w:rPr>
        <w:t>implements</w:t>
      </w:r>
      <w:r>
        <w:rPr>
          <w:rFonts w:hint="eastAsia" w:ascii="Consolas" w:hAnsi="Consolas" w:eastAsia="Consolas"/>
          <w:color w:val="000000"/>
          <w:sz w:val="24"/>
        </w:rPr>
        <w:t xml:space="preserve"> ActingCute{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//a)实现接口中的卖萌方法:actingCute())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i.输出格式: 2岁黑色的狗在装无辜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actingCute(){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.println(getAge()+</w:t>
      </w:r>
      <w:r>
        <w:rPr>
          <w:rFonts w:hint="eastAsia" w:ascii="Consolas" w:hAnsi="Consolas" w:eastAsia="Consolas"/>
          <w:color w:val="2A00FF"/>
          <w:sz w:val="24"/>
        </w:rPr>
        <w:t>"岁"</w:t>
      </w:r>
      <w:r>
        <w:rPr>
          <w:rFonts w:hint="eastAsia" w:ascii="Consolas" w:hAnsi="Consolas" w:eastAsia="Consolas"/>
          <w:color w:val="000000"/>
          <w:sz w:val="24"/>
        </w:rPr>
        <w:t>+getColor()+</w:t>
      </w:r>
      <w:r>
        <w:rPr>
          <w:rFonts w:hint="eastAsia" w:ascii="Consolas" w:hAnsi="Consolas" w:eastAsia="Consolas"/>
          <w:color w:val="2A00FF"/>
          <w:sz w:val="24"/>
        </w:rPr>
        <w:t>"的狗在装无辜"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//b)提供:空参,有参构造方法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ActingCuteDog()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super</w:t>
      </w:r>
      <w:r>
        <w:rPr>
          <w:rFonts w:hint="eastAsia" w:ascii="Consolas" w:hAnsi="Consolas" w:eastAsia="Consolas"/>
          <w:color w:val="000000"/>
          <w:sz w:val="24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ActingCuteDog(String </w:t>
      </w:r>
      <w:r>
        <w:rPr>
          <w:rFonts w:hint="eastAsia" w:ascii="Consolas" w:hAnsi="Consolas" w:eastAsia="Consolas"/>
          <w:color w:val="6A3E3E"/>
          <w:sz w:val="24"/>
        </w:rPr>
        <w:t>color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super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color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6A3E3E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5.定义猫类(Cat) 继承动物类(Animal)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a)实现父类的吃(eat)方法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i.输出格式: 1岁白色的猫在吃鱼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b)特有方法:抓老鼠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i.输出格式: 1岁白色的猫在抓老鼠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c)提供:空参,有参构造方法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Cat </w:t>
      </w:r>
      <w:r>
        <w:rPr>
          <w:rFonts w:hint="eastAsia" w:ascii="Consolas" w:hAnsi="Consolas" w:eastAsia="Consolas"/>
          <w:b/>
          <w:color w:val="7F0055"/>
          <w:sz w:val="24"/>
        </w:rPr>
        <w:t>extends</w:t>
      </w:r>
      <w:r>
        <w:rPr>
          <w:rFonts w:hint="eastAsia" w:ascii="Consolas" w:hAnsi="Consolas" w:eastAsia="Consolas"/>
          <w:color w:val="000000"/>
          <w:sz w:val="24"/>
        </w:rPr>
        <w:t xml:space="preserve"> Animal{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//a)实现父类的吃(eat)方法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i.输出格式: 1岁白色的猫在吃鱼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eat(){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.println(getAge()+</w:t>
      </w:r>
      <w:r>
        <w:rPr>
          <w:rFonts w:hint="eastAsia" w:ascii="Consolas" w:hAnsi="Consolas" w:eastAsia="Consolas"/>
          <w:color w:val="2A00FF"/>
          <w:sz w:val="24"/>
        </w:rPr>
        <w:t>"岁"</w:t>
      </w:r>
      <w:r>
        <w:rPr>
          <w:rFonts w:hint="eastAsia" w:ascii="Consolas" w:hAnsi="Consolas" w:eastAsia="Consolas"/>
          <w:color w:val="000000"/>
          <w:sz w:val="24"/>
        </w:rPr>
        <w:t>+getColor()+</w:t>
      </w:r>
      <w:r>
        <w:rPr>
          <w:rFonts w:hint="eastAsia" w:ascii="Consolas" w:hAnsi="Consolas" w:eastAsia="Consolas"/>
          <w:color w:val="2A00FF"/>
          <w:sz w:val="24"/>
        </w:rPr>
        <w:t>"的猫在吃鱼"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//b)特有方法:抓老鼠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i.输出格式: 1岁白色的猫在抓老鼠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catchMouse(){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.println(getAge()+</w:t>
      </w:r>
      <w:r>
        <w:rPr>
          <w:rFonts w:hint="eastAsia" w:ascii="Consolas" w:hAnsi="Consolas" w:eastAsia="Consolas"/>
          <w:color w:val="2A00FF"/>
          <w:sz w:val="24"/>
        </w:rPr>
        <w:t>"岁"</w:t>
      </w:r>
      <w:r>
        <w:rPr>
          <w:rFonts w:hint="eastAsia" w:ascii="Consolas" w:hAnsi="Consolas" w:eastAsia="Consolas"/>
          <w:color w:val="000000"/>
          <w:sz w:val="24"/>
        </w:rPr>
        <w:t>+getColor()+</w:t>
      </w:r>
      <w:r>
        <w:rPr>
          <w:rFonts w:hint="eastAsia" w:ascii="Consolas" w:hAnsi="Consolas" w:eastAsia="Consolas"/>
          <w:color w:val="2A00FF"/>
          <w:sz w:val="24"/>
        </w:rPr>
        <w:t>"的猫在抓老鼠"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//c)提供:空参,有参构造方法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Cat()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super</w:t>
      </w:r>
      <w:r>
        <w:rPr>
          <w:rFonts w:hint="eastAsia" w:ascii="Consolas" w:hAnsi="Consolas" w:eastAsia="Consolas"/>
          <w:color w:val="000000"/>
          <w:sz w:val="24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Cat(String </w:t>
      </w:r>
      <w:r>
        <w:rPr>
          <w:rFonts w:hint="eastAsia" w:ascii="Consolas" w:hAnsi="Consolas" w:eastAsia="Consolas"/>
          <w:color w:val="6A3E3E"/>
          <w:sz w:val="24"/>
        </w:rPr>
        <w:t>color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super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color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6A3E3E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6.定义会卖萌的猫类(ActingCuteCat) 继承猫类(Cat) 实现卖萌接口(ActionCute)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a)实现接口中的卖萌方法:actingCute())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i.输出格式: 1岁白色的猫在扮可怜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b)提供:空参,有参构造方法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ActingCuteCat  </w:t>
      </w:r>
      <w:r>
        <w:rPr>
          <w:rFonts w:hint="eastAsia" w:ascii="Consolas" w:hAnsi="Consolas" w:eastAsia="Consolas"/>
          <w:b/>
          <w:color w:val="7F0055"/>
          <w:sz w:val="24"/>
        </w:rPr>
        <w:t>extends</w:t>
      </w:r>
      <w:r>
        <w:rPr>
          <w:rFonts w:hint="eastAsia" w:ascii="Consolas" w:hAnsi="Consolas" w:eastAsia="Consolas"/>
          <w:color w:val="000000"/>
          <w:sz w:val="24"/>
        </w:rPr>
        <w:t xml:space="preserve"> Cat </w:t>
      </w:r>
      <w:r>
        <w:rPr>
          <w:rFonts w:hint="eastAsia" w:ascii="Consolas" w:hAnsi="Consolas" w:eastAsia="Consolas"/>
          <w:b/>
          <w:color w:val="7F0055"/>
          <w:sz w:val="24"/>
        </w:rPr>
        <w:t>implements</w:t>
      </w:r>
      <w:r>
        <w:rPr>
          <w:rFonts w:hint="eastAsia" w:ascii="Consolas" w:hAnsi="Consolas" w:eastAsia="Consolas"/>
          <w:color w:val="000000"/>
          <w:sz w:val="24"/>
        </w:rPr>
        <w:t xml:space="preserve"> ActingCute{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//a)实现接口中的卖萌方法:actingCute())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i.输出格式: 1岁白色的猫在扮可怜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actingCute(){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.println(getAge()+</w:t>
      </w:r>
      <w:r>
        <w:rPr>
          <w:rFonts w:hint="eastAsia" w:ascii="Consolas" w:hAnsi="Consolas" w:eastAsia="Consolas"/>
          <w:color w:val="2A00FF"/>
          <w:sz w:val="24"/>
        </w:rPr>
        <w:t>"岁"</w:t>
      </w:r>
      <w:r>
        <w:rPr>
          <w:rFonts w:hint="eastAsia" w:ascii="Consolas" w:hAnsi="Consolas" w:eastAsia="Consolas"/>
          <w:color w:val="000000"/>
          <w:sz w:val="24"/>
        </w:rPr>
        <w:t>+getColor()+</w:t>
      </w:r>
      <w:r>
        <w:rPr>
          <w:rFonts w:hint="eastAsia" w:ascii="Consolas" w:hAnsi="Consolas" w:eastAsia="Consolas"/>
          <w:color w:val="2A00FF"/>
          <w:sz w:val="24"/>
        </w:rPr>
        <w:t>"的猫在扮可怜"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//b)提供:空参,有参构造方法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ActingCuteCat()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super</w:t>
      </w:r>
      <w:r>
        <w:rPr>
          <w:rFonts w:hint="eastAsia" w:ascii="Consolas" w:hAnsi="Consolas" w:eastAsia="Consolas"/>
          <w:color w:val="000000"/>
          <w:sz w:val="24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ActingCuteCat(String </w:t>
      </w:r>
      <w:r>
        <w:rPr>
          <w:rFonts w:hint="eastAsia" w:ascii="Consolas" w:hAnsi="Consolas" w:eastAsia="Consolas"/>
          <w:color w:val="6A3E3E"/>
          <w:sz w:val="24"/>
        </w:rPr>
        <w:t>color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super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color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6A3E3E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rPr>
          <w:rFonts w:hint="eastAsia" w:ascii="Consolas" w:hAnsi="Consolas" w:eastAsia="Consolas"/>
          <w:color w:val="000000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7.定义测试类(Test)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a)定义静态方法 去卖萌(goToActingCute(ActingCute </w:t>
      </w:r>
      <w:r>
        <w:rPr>
          <w:rFonts w:hint="eastAsia" w:ascii="Consolas" w:hAnsi="Consolas" w:eastAsia="Consolas"/>
          <w:color w:val="3F7F5F"/>
          <w:sz w:val="24"/>
          <w:u w:val="single"/>
        </w:rPr>
        <w:t>ac</w:t>
      </w:r>
      <w:r>
        <w:rPr>
          <w:rFonts w:hint="eastAsia" w:ascii="Consolas" w:hAnsi="Consolas" w:eastAsia="Consolas"/>
          <w:color w:val="3F7F5F"/>
          <w:sz w:val="24"/>
        </w:rPr>
        <w:t>))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3F7F5F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i.在方法中:调用卖萌方法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   ii.如果传入的猫就调用猫的抓老鼠方法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3F7F5F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     iii.如果传入的狗就调用狗的看家方法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b)定义静态方法 去吃饭(goToEat(Animal a))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3F7F5F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i.在方法中:调用吃方法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   ii.如果传入的猫就调用猫的抓老鼠方法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3F7F5F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     iii.如果传入的狗就调用狗的看家方法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c)定义main方法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d)在main方法中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i.创建狗对象d,颜色赋值花色,年龄赋值3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ii.创建会卖萌的狗对象 ad,颜色赋值为黑色,年龄赋值2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iii.创建猫对象c,颜色赋值为蓝色,年龄赋值为4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iv.创建会卖萌的猫对象,</w:t>
      </w:r>
      <w:r>
        <w:rPr>
          <w:rFonts w:hint="eastAsia" w:ascii="Consolas" w:hAnsi="Consolas" w:eastAsia="Consolas"/>
          <w:color w:val="3F7F5F"/>
          <w:sz w:val="24"/>
          <w:u w:val="single"/>
        </w:rPr>
        <w:t>ac</w:t>
      </w:r>
      <w:r>
        <w:rPr>
          <w:rFonts w:hint="eastAsia" w:ascii="Consolas" w:hAnsi="Consolas" w:eastAsia="Consolas"/>
          <w:color w:val="3F7F5F"/>
          <w:sz w:val="24"/>
        </w:rPr>
        <w:t>,颜色赋值白色,年龄赋值为1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v.调用4次去吃饭方法,分别传入对象d,ad,c,</w:t>
      </w:r>
      <w:r>
        <w:rPr>
          <w:rFonts w:hint="eastAsia" w:ascii="Consolas" w:hAnsi="Consolas" w:eastAsia="Consolas"/>
          <w:color w:val="3F7F5F"/>
          <w:sz w:val="24"/>
          <w:u w:val="single"/>
        </w:rPr>
        <w:t>ac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vi.调用2次去卖萌方法,分别传入ad,</w:t>
      </w:r>
      <w:r>
        <w:rPr>
          <w:rFonts w:hint="eastAsia" w:ascii="Consolas" w:hAnsi="Consolas" w:eastAsia="Consolas"/>
          <w:color w:val="3F7F5F"/>
          <w:sz w:val="24"/>
          <w:u w:val="single"/>
        </w:rPr>
        <w:t>ac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vii.调用2次去卖萌方法,分别传入d,c; 这里调用编译会通过吗? 思考为什么?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Test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a)定义静态方法 去卖萌(goToActingCute(ActingCute </w:t>
      </w:r>
      <w:r>
        <w:rPr>
          <w:rFonts w:hint="eastAsia" w:ascii="Consolas" w:hAnsi="Consolas" w:eastAsia="Consolas"/>
          <w:color w:val="3F7F5F"/>
          <w:sz w:val="24"/>
          <w:u w:val="single"/>
        </w:rPr>
        <w:t>ac</w:t>
      </w:r>
      <w:r>
        <w:rPr>
          <w:rFonts w:hint="eastAsia" w:ascii="Consolas" w:hAnsi="Consolas" w:eastAsia="Consolas"/>
          <w:color w:val="3F7F5F"/>
          <w:sz w:val="24"/>
        </w:rPr>
        <w:t>))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goToActingCute(ActingCute </w:t>
      </w:r>
      <w:r>
        <w:rPr>
          <w:rFonts w:hint="eastAsia" w:ascii="Consolas" w:hAnsi="Consolas" w:eastAsia="Consolas"/>
          <w:color w:val="6A3E3E"/>
          <w:sz w:val="24"/>
        </w:rPr>
        <w:t>ac</w:t>
      </w:r>
      <w:r>
        <w:rPr>
          <w:rFonts w:hint="eastAsia" w:ascii="Consolas" w:hAnsi="Consolas" w:eastAsia="Consolas"/>
          <w:color w:val="000000"/>
          <w:sz w:val="24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i.在方法中:调用吃方法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ac</w:t>
      </w:r>
      <w:r>
        <w:rPr>
          <w:rFonts w:hint="eastAsia" w:ascii="Consolas" w:hAnsi="Consolas" w:eastAsia="Consolas"/>
          <w:color w:val="000000"/>
          <w:sz w:val="24"/>
        </w:rPr>
        <w:t>.actingCute();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ii.如果传入的猫就调用猫的抓老鼠方法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ac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instanceof</w:t>
      </w:r>
      <w:r>
        <w:rPr>
          <w:rFonts w:hint="eastAsia" w:ascii="Consolas" w:hAnsi="Consolas" w:eastAsia="Consolas"/>
          <w:color w:val="000000"/>
          <w:sz w:val="24"/>
        </w:rPr>
        <w:t xml:space="preserve"> Cat){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Cat </w:t>
      </w:r>
      <w:r>
        <w:rPr>
          <w:rFonts w:hint="eastAsia" w:ascii="Consolas" w:hAnsi="Consolas" w:eastAsia="Consolas"/>
          <w:color w:val="6A3E3E"/>
          <w:sz w:val="24"/>
        </w:rPr>
        <w:t>c</w:t>
      </w:r>
      <w:r>
        <w:rPr>
          <w:rFonts w:hint="eastAsia" w:ascii="Consolas" w:hAnsi="Consolas" w:eastAsia="Consolas"/>
          <w:color w:val="000000"/>
          <w:sz w:val="24"/>
        </w:rPr>
        <w:t xml:space="preserve"> = (Cat) </w:t>
      </w:r>
      <w:r>
        <w:rPr>
          <w:rFonts w:hint="eastAsia" w:ascii="Consolas" w:hAnsi="Consolas" w:eastAsia="Consolas"/>
          <w:color w:val="6A3E3E"/>
          <w:sz w:val="24"/>
        </w:rPr>
        <w:t>ac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c</w:t>
      </w:r>
      <w:r>
        <w:rPr>
          <w:rFonts w:hint="eastAsia" w:ascii="Consolas" w:hAnsi="Consolas" w:eastAsia="Consolas"/>
          <w:color w:val="000000"/>
          <w:sz w:val="24"/>
        </w:rPr>
        <w:t>.catchMouse();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      iii.如果传入的狗就调用狗的看家方法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ac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instanceof</w:t>
      </w:r>
      <w:r>
        <w:rPr>
          <w:rFonts w:hint="eastAsia" w:ascii="Consolas" w:hAnsi="Consolas" w:eastAsia="Consolas"/>
          <w:color w:val="000000"/>
          <w:sz w:val="24"/>
        </w:rPr>
        <w:t xml:space="preserve"> Dog){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Dog </w:t>
      </w:r>
      <w:r>
        <w:rPr>
          <w:rFonts w:hint="eastAsia" w:ascii="Consolas" w:hAnsi="Consolas" w:eastAsia="Consolas"/>
          <w:color w:val="6A3E3E"/>
          <w:sz w:val="24"/>
        </w:rPr>
        <w:t>d</w:t>
      </w:r>
      <w:r>
        <w:rPr>
          <w:rFonts w:hint="eastAsia" w:ascii="Consolas" w:hAnsi="Consolas" w:eastAsia="Consolas"/>
          <w:color w:val="000000"/>
          <w:sz w:val="24"/>
        </w:rPr>
        <w:t xml:space="preserve"> = (Dog) </w:t>
      </w:r>
      <w:r>
        <w:rPr>
          <w:rFonts w:hint="eastAsia" w:ascii="Consolas" w:hAnsi="Consolas" w:eastAsia="Consolas"/>
          <w:color w:val="6A3E3E"/>
          <w:sz w:val="24"/>
        </w:rPr>
        <w:t>ac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d</w:t>
      </w:r>
      <w:r>
        <w:rPr>
          <w:rFonts w:hint="eastAsia" w:ascii="Consolas" w:hAnsi="Consolas" w:eastAsia="Consolas"/>
          <w:color w:val="000000"/>
          <w:sz w:val="24"/>
        </w:rPr>
        <w:t>.lookHome();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b)定义静态方法 去吃饭(goToEat(Animal a))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goToEat(Animal </w:t>
      </w:r>
      <w:r>
        <w:rPr>
          <w:rFonts w:hint="eastAsia" w:ascii="Consolas" w:hAnsi="Consolas" w:eastAsia="Consolas"/>
          <w:color w:val="6A3E3E"/>
          <w:sz w:val="24"/>
        </w:rPr>
        <w:t>a</w:t>
      </w:r>
      <w:r>
        <w:rPr>
          <w:rFonts w:hint="eastAsia" w:ascii="Consolas" w:hAnsi="Consolas" w:eastAsia="Consolas"/>
          <w:color w:val="000000"/>
          <w:sz w:val="24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i.在方法中:调用吃方法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a</w:t>
      </w:r>
      <w:r>
        <w:rPr>
          <w:rFonts w:hint="eastAsia" w:ascii="Consolas" w:hAnsi="Consolas" w:eastAsia="Consolas"/>
          <w:color w:val="000000"/>
          <w:sz w:val="24"/>
        </w:rPr>
        <w:t>.eat();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ii.如果传入的猫就调用猫的抓老鼠方法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a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instanceof</w:t>
      </w:r>
      <w:r>
        <w:rPr>
          <w:rFonts w:hint="eastAsia" w:ascii="Consolas" w:hAnsi="Consolas" w:eastAsia="Consolas"/>
          <w:color w:val="000000"/>
          <w:sz w:val="24"/>
        </w:rPr>
        <w:t xml:space="preserve"> Cat){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Cat </w:t>
      </w:r>
      <w:r>
        <w:rPr>
          <w:rFonts w:hint="eastAsia" w:ascii="Consolas" w:hAnsi="Consolas" w:eastAsia="Consolas"/>
          <w:color w:val="6A3E3E"/>
          <w:sz w:val="24"/>
        </w:rPr>
        <w:t>c</w:t>
      </w:r>
      <w:r>
        <w:rPr>
          <w:rFonts w:hint="eastAsia" w:ascii="Consolas" w:hAnsi="Consolas" w:eastAsia="Consolas"/>
          <w:color w:val="000000"/>
          <w:sz w:val="24"/>
        </w:rPr>
        <w:t xml:space="preserve"> = (Cat) </w:t>
      </w:r>
      <w:r>
        <w:rPr>
          <w:rFonts w:hint="eastAsia" w:ascii="Consolas" w:hAnsi="Consolas" w:eastAsia="Consolas"/>
          <w:color w:val="6A3E3E"/>
          <w:sz w:val="24"/>
        </w:rPr>
        <w:t>a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c</w:t>
      </w:r>
      <w:r>
        <w:rPr>
          <w:rFonts w:hint="eastAsia" w:ascii="Consolas" w:hAnsi="Consolas" w:eastAsia="Consolas"/>
          <w:color w:val="000000"/>
          <w:sz w:val="24"/>
        </w:rPr>
        <w:t>.catchMouse();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      iii.如果传入的狗就调用狗的看家方法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a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instanceof</w:t>
      </w:r>
      <w:r>
        <w:rPr>
          <w:rFonts w:hint="eastAsia" w:ascii="Consolas" w:hAnsi="Consolas" w:eastAsia="Consolas"/>
          <w:color w:val="000000"/>
          <w:sz w:val="24"/>
        </w:rPr>
        <w:t xml:space="preserve"> Dog){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Dog </w:t>
      </w:r>
      <w:r>
        <w:rPr>
          <w:rFonts w:hint="eastAsia" w:ascii="Consolas" w:hAnsi="Consolas" w:eastAsia="Consolas"/>
          <w:color w:val="6A3E3E"/>
          <w:sz w:val="24"/>
        </w:rPr>
        <w:t>d</w:t>
      </w:r>
      <w:r>
        <w:rPr>
          <w:rFonts w:hint="eastAsia" w:ascii="Consolas" w:hAnsi="Consolas" w:eastAsia="Consolas"/>
          <w:color w:val="000000"/>
          <w:sz w:val="24"/>
        </w:rPr>
        <w:t xml:space="preserve"> = (Dog) </w:t>
      </w:r>
      <w:r>
        <w:rPr>
          <w:rFonts w:hint="eastAsia" w:ascii="Consolas" w:hAnsi="Consolas" w:eastAsia="Consolas"/>
          <w:color w:val="6A3E3E"/>
          <w:sz w:val="24"/>
        </w:rPr>
        <w:t>a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d</w:t>
      </w:r>
      <w:r>
        <w:rPr>
          <w:rFonts w:hint="eastAsia" w:ascii="Consolas" w:hAnsi="Consolas" w:eastAsia="Consolas"/>
          <w:color w:val="000000"/>
          <w:sz w:val="24"/>
        </w:rPr>
        <w:t>.lookHome();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c)定义main方法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main(String[] </w:t>
      </w:r>
      <w:r>
        <w:rPr>
          <w:rFonts w:hint="eastAsia" w:ascii="Consolas" w:hAnsi="Consolas" w:eastAsia="Consolas"/>
          <w:color w:val="6A3E3E"/>
          <w:sz w:val="24"/>
        </w:rPr>
        <w:t>args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i.创建狗对象d,颜色赋值花色,年龄赋值3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Dog </w:t>
      </w:r>
      <w:r>
        <w:rPr>
          <w:rFonts w:hint="eastAsia" w:ascii="Consolas" w:hAnsi="Consolas" w:eastAsia="Consolas"/>
          <w:color w:val="6A3E3E"/>
          <w:sz w:val="24"/>
        </w:rPr>
        <w:t>d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Dog(</w:t>
      </w:r>
      <w:r>
        <w:rPr>
          <w:rFonts w:hint="eastAsia" w:ascii="Consolas" w:hAnsi="Consolas" w:eastAsia="Consolas"/>
          <w:color w:val="2A00FF"/>
          <w:sz w:val="24"/>
        </w:rPr>
        <w:t>"花色"</w:t>
      </w:r>
      <w:r>
        <w:rPr>
          <w:rFonts w:hint="eastAsia" w:ascii="Consolas" w:hAnsi="Consolas" w:eastAsia="Consolas"/>
          <w:color w:val="000000"/>
          <w:sz w:val="24"/>
        </w:rPr>
        <w:t>, 3);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ii.创建会卖萌的狗对象 ad,颜色赋值为黑色,年龄赋值2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ActingCuteDog </w:t>
      </w:r>
      <w:r>
        <w:rPr>
          <w:rFonts w:hint="eastAsia" w:ascii="Consolas" w:hAnsi="Consolas" w:eastAsia="Consolas"/>
          <w:color w:val="6A3E3E"/>
          <w:sz w:val="24"/>
        </w:rPr>
        <w:t>ad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ActingCuteDog(</w:t>
      </w:r>
      <w:r>
        <w:rPr>
          <w:rFonts w:hint="eastAsia" w:ascii="Consolas" w:hAnsi="Consolas" w:eastAsia="Consolas"/>
          <w:color w:val="2A00FF"/>
          <w:sz w:val="24"/>
        </w:rPr>
        <w:t>"黑色"</w:t>
      </w:r>
      <w:r>
        <w:rPr>
          <w:rFonts w:hint="eastAsia" w:ascii="Consolas" w:hAnsi="Consolas" w:eastAsia="Consolas"/>
          <w:color w:val="000000"/>
          <w:sz w:val="24"/>
        </w:rPr>
        <w:t>, 2);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iii.创建猫对象c,颜色赋值为蓝色,年龄赋值为4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Cat </w:t>
      </w:r>
      <w:r>
        <w:rPr>
          <w:rFonts w:hint="eastAsia" w:ascii="Consolas" w:hAnsi="Consolas" w:eastAsia="Consolas"/>
          <w:color w:val="6A3E3E"/>
          <w:sz w:val="24"/>
        </w:rPr>
        <w:t>c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Cat();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c</w:t>
      </w:r>
      <w:r>
        <w:rPr>
          <w:rFonts w:hint="eastAsia" w:ascii="Consolas" w:hAnsi="Consolas" w:eastAsia="Consolas"/>
          <w:color w:val="000000"/>
          <w:sz w:val="24"/>
        </w:rPr>
        <w:t>.setAge(4);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c</w:t>
      </w:r>
      <w:r>
        <w:rPr>
          <w:rFonts w:hint="eastAsia" w:ascii="Consolas" w:hAnsi="Consolas" w:eastAsia="Consolas"/>
          <w:color w:val="000000"/>
          <w:sz w:val="24"/>
        </w:rPr>
        <w:t>.setColor(</w:t>
      </w:r>
      <w:r>
        <w:rPr>
          <w:rFonts w:hint="eastAsia" w:ascii="Consolas" w:hAnsi="Consolas" w:eastAsia="Consolas"/>
          <w:color w:val="2A00FF"/>
          <w:sz w:val="24"/>
        </w:rPr>
        <w:t>"蓝色"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iv.创建会卖萌的猫对象,</w:t>
      </w:r>
      <w:r>
        <w:rPr>
          <w:rFonts w:hint="eastAsia" w:ascii="Consolas" w:hAnsi="Consolas" w:eastAsia="Consolas"/>
          <w:color w:val="3F7F5F"/>
          <w:sz w:val="24"/>
          <w:u w:val="single"/>
        </w:rPr>
        <w:t>ac</w:t>
      </w:r>
      <w:r>
        <w:rPr>
          <w:rFonts w:hint="eastAsia" w:ascii="Consolas" w:hAnsi="Consolas" w:eastAsia="Consolas"/>
          <w:color w:val="3F7F5F"/>
          <w:sz w:val="24"/>
        </w:rPr>
        <w:t>,颜色赋值白色,年龄赋值为1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ActingCuteCat </w:t>
      </w:r>
      <w:r>
        <w:rPr>
          <w:rFonts w:hint="eastAsia" w:ascii="Consolas" w:hAnsi="Consolas" w:eastAsia="Consolas"/>
          <w:color w:val="6A3E3E"/>
          <w:sz w:val="24"/>
        </w:rPr>
        <w:t>ac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ActingCuteCat();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ac</w:t>
      </w:r>
      <w:r>
        <w:rPr>
          <w:rFonts w:hint="eastAsia" w:ascii="Consolas" w:hAnsi="Consolas" w:eastAsia="Consolas"/>
          <w:color w:val="000000"/>
          <w:sz w:val="24"/>
        </w:rPr>
        <w:t>.setAge(1);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ac</w:t>
      </w:r>
      <w:r>
        <w:rPr>
          <w:rFonts w:hint="eastAsia" w:ascii="Consolas" w:hAnsi="Consolas" w:eastAsia="Consolas"/>
          <w:color w:val="000000"/>
          <w:sz w:val="24"/>
        </w:rPr>
        <w:t>.setColor(</w:t>
      </w:r>
      <w:r>
        <w:rPr>
          <w:rFonts w:hint="eastAsia" w:ascii="Consolas" w:hAnsi="Consolas" w:eastAsia="Consolas"/>
          <w:color w:val="2A00FF"/>
          <w:sz w:val="24"/>
        </w:rPr>
        <w:t>"白色"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v.调用4次去吃饭方法,分别传入对象d,ad,c,</w:t>
      </w:r>
      <w:r>
        <w:rPr>
          <w:rFonts w:hint="eastAsia" w:ascii="Consolas" w:hAnsi="Consolas" w:eastAsia="Consolas"/>
          <w:color w:val="3F7F5F"/>
          <w:sz w:val="24"/>
          <w:u w:val="single"/>
        </w:rPr>
        <w:t>ac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i/>
          <w:color w:val="000000"/>
          <w:sz w:val="24"/>
        </w:rPr>
        <w:t>goToEat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d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i/>
          <w:color w:val="000000"/>
          <w:sz w:val="24"/>
        </w:rPr>
        <w:t>goToEat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ad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i/>
          <w:color w:val="000000"/>
          <w:sz w:val="24"/>
        </w:rPr>
        <w:t>goToEat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c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i/>
          <w:color w:val="000000"/>
          <w:sz w:val="24"/>
        </w:rPr>
        <w:t>goToEat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ac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vi.调用2次去卖萌方法,分别传入ad,</w:t>
      </w:r>
      <w:r>
        <w:rPr>
          <w:rFonts w:hint="eastAsia" w:ascii="Consolas" w:hAnsi="Consolas" w:eastAsia="Consolas"/>
          <w:color w:val="3F7F5F"/>
          <w:sz w:val="24"/>
          <w:u w:val="single"/>
        </w:rPr>
        <w:t>ac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i/>
          <w:color w:val="000000"/>
          <w:sz w:val="24"/>
        </w:rPr>
        <w:t>goToActingCute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ad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i/>
          <w:color w:val="000000"/>
          <w:sz w:val="24"/>
        </w:rPr>
        <w:t>goToActingCute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ac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vii.调用2次去卖萌方法,分别传入d,c; 这里调用编译会通过吗? 思考为什么?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goToActingCute(c); //编译失败 只有实现卖萌接口的类的对象,才可以作为参数传入.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goToActingCute(d); //编译失败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lang w:val="zh-CN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pStyle w:val="3"/>
        <w:rPr>
          <w:b/>
          <w:bCs/>
          <w:lang w:val="zh-CN"/>
        </w:rPr>
      </w:pPr>
      <w:r>
        <w:rPr>
          <w:rFonts w:hint="eastAsia"/>
          <w:b/>
          <w:bCs/>
          <w:lang w:val="zh-CN"/>
        </w:rPr>
        <w:t>训练案例</w:t>
      </w:r>
      <w:r>
        <w:rPr>
          <w:rFonts w:hint="eastAsia"/>
          <w:b/>
          <w:bCs/>
          <w:lang w:val="en-US" w:eastAsia="zh-CN"/>
        </w:rPr>
        <w:t>3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请用代码描述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在某个公司每一个员工都有工号(id),姓名(name)和工资(salary),都要工作(work). 按照做工作的内容不同分为行政部(AdminStaff),开发部(Developer)和财务部(Treasurer)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所有行政部人员都要工作(采购),但是有的行政部员工会表演(play)(跳舞)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所有的开发部人员都要工作(编程),但有开发部员工会表演(play)(唱歌)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所有的财务部人员都要工作(对账),但是有的财务部员工表演(play)(玩魔术)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35岁的薛之谦老板会让安排员工工作和组织员工表演.</w:t>
      </w:r>
    </w:p>
    <w:p>
      <w:pPr>
        <w:ind w:firstLine="420" w:firstLineChars="0"/>
        <w:rPr>
          <w:lang w:val="zh-CN"/>
        </w:rPr>
      </w:pPr>
    </w:p>
    <w:p>
      <w:pPr>
        <w:pStyle w:val="4"/>
        <w:rPr>
          <w:lang w:val="zh-CN"/>
        </w:rPr>
      </w:pPr>
      <w:r>
        <w:rPr>
          <w:rFonts w:hint="eastAsia"/>
          <w:lang w:val="en-US" w:eastAsia="zh-CN"/>
        </w:rPr>
        <w:t>操作步骤描述</w:t>
      </w:r>
    </w:p>
    <w:p>
      <w:pPr>
        <w:numPr>
          <w:ilvl w:val="0"/>
          <w:numId w:val="9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定义抽象员工类(Employee)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属性:工号(id),姓名(name)和工资(salary)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抽象方法 (work)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提供空参,带参构造方法和setters,getters方法</w:t>
      </w:r>
    </w:p>
    <w:p>
      <w:pPr>
        <w:numPr>
          <w:ilvl w:val="0"/>
          <w:numId w:val="9"/>
        </w:numPr>
        <w:ind w:left="0" w:leftChars="0" w:firstLine="0" w:firstLineChars="0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  <w:t>定义表演接口(Actor)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  <w:t xml:space="preserve">抽象方法:play() </w:t>
      </w:r>
    </w:p>
    <w:p>
      <w:pPr>
        <w:numPr>
          <w:ilvl w:val="0"/>
          <w:numId w:val="9"/>
        </w:numPr>
        <w:ind w:left="0" w:leftChars="0" w:firstLine="0" w:firstLineChars="0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  <w:t>定义行政部员工类(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AdminStaff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  <w:t xml:space="preserve">)  继承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Employee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  <w:t>实现抽象方法work()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  <w:t>输出格式: 工号为001的行政部员工景甜在采购物品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提供空参,带参构造方法</w:t>
      </w:r>
    </w:p>
    <w:p>
      <w:pPr>
        <w:numPr>
          <w:ilvl w:val="0"/>
          <w:numId w:val="9"/>
        </w:numPr>
        <w:ind w:left="0" w:leftChars="0" w:firstLine="0" w:firstLineChars="0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定义会表演的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  <w:t>行政部员工类(Acted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AdminStaff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  <w:t xml:space="preserve">)  继承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AdminStaff 实现 Actor接口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实现抽象方法 play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  <w:t>输出格式: 工号为001的行政部员工景甜在跳舞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提供空参,带参构造方法</w:t>
      </w:r>
    </w:p>
    <w:p>
      <w:pPr>
        <w:numPr>
          <w:ilvl w:val="0"/>
          <w:numId w:val="9"/>
        </w:numPr>
        <w:ind w:left="0" w:leftChars="0" w:firstLine="0" w:firstLineChars="0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  <w:t>定义开发部员工类(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Developer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  <w:t xml:space="preserve">)  继承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Employee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  <w:t>实现抽象方法work()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  <w:t>输出格式: 工号为010的开发部员工林俊杰在开发JavaEE应用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提供空参,带参构造方法</w:t>
      </w:r>
    </w:p>
    <w:p>
      <w:pPr>
        <w:numPr>
          <w:ilvl w:val="0"/>
          <w:numId w:val="9"/>
        </w:numPr>
        <w:ind w:left="0" w:leftChars="0" w:firstLine="0" w:firstLineChars="0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定义会表演的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  <w:t>开发部员工类(Acted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Developer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  <w:t xml:space="preserve">)  继承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Developer实现 Actor接口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实现抽象方法 play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  <w:t>输出格式: 工号为010的开发部员工林俊杰在唱歌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提供空参,带参构造方法</w:t>
      </w:r>
    </w:p>
    <w:p>
      <w:pPr>
        <w:numPr>
          <w:ilvl w:val="0"/>
          <w:numId w:val="9"/>
        </w:numPr>
        <w:ind w:left="0" w:leftChars="0" w:firstLine="0" w:firstLineChars="0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  <w:t>定义财务部员工类(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Treasurer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  <w:t xml:space="preserve">)  继承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Employee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  <w:t>实现抽象方法work()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  <w:t>输出格式: 工号为100 的财务部员工林思意在对账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提供空参,带参构造方法</w:t>
      </w:r>
    </w:p>
    <w:p>
      <w:pPr>
        <w:numPr>
          <w:ilvl w:val="0"/>
          <w:numId w:val="9"/>
        </w:numPr>
        <w:ind w:left="0" w:leftChars="0" w:firstLine="0" w:firstLineChars="0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定义会表演的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  <w:t>财务部员工类(Acted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Treasurer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  <w:t xml:space="preserve">)  继承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Treasurer实现 Actor接口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实现抽象方法 play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  <w:t>输出格式: 工号为100的财务部员工林思意在表演魔术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提供空参,带参构造方法</w:t>
      </w:r>
    </w:p>
    <w:p>
      <w:pPr>
        <w:numPr>
          <w:ilvl w:val="0"/>
          <w:numId w:val="9"/>
        </w:numPr>
        <w:ind w:left="0" w:leftChars="0" w:firstLine="0" w:firstLineChars="0"/>
        <w:rPr>
          <w:rFonts w:hint="eastAsia" w:ascii="Consolas" w:hAnsi="Consolas" w:eastAsia="宋体"/>
          <w:color w:val="000000"/>
          <w:sz w:val="24"/>
          <w:lang w:val="en-US" w:eastAsia="zh-CN"/>
        </w:rPr>
      </w:pPr>
      <w:r>
        <w:rPr>
          <w:rFonts w:hint="eastAsia" w:ascii="Consolas" w:hAnsi="Consolas"/>
          <w:color w:val="000000"/>
          <w:sz w:val="24"/>
          <w:lang w:val="en-US" w:eastAsia="zh-CN"/>
        </w:rPr>
        <w:t>老板类Boss类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eastAsia" w:ascii="Consolas" w:hAnsi="Consolas" w:eastAsia="宋体"/>
          <w:color w:val="000000"/>
          <w:sz w:val="24"/>
          <w:lang w:val="en-US" w:eastAsia="zh-CN"/>
        </w:rPr>
      </w:pPr>
      <w:r>
        <w:rPr>
          <w:rFonts w:hint="eastAsia" w:ascii="Consolas" w:hAnsi="Consolas"/>
          <w:color w:val="000000"/>
          <w:sz w:val="24"/>
          <w:lang w:val="en-US" w:eastAsia="zh-CN"/>
        </w:rPr>
        <w:t>属性: 年龄,姓名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eastAsia" w:ascii="Consolas" w:hAnsi="Consolas" w:eastAsia="宋体"/>
          <w:color w:val="000000"/>
          <w:sz w:val="24"/>
          <w:lang w:val="en-US" w:eastAsia="zh-CN"/>
        </w:rPr>
      </w:pPr>
      <w:r>
        <w:rPr>
          <w:rFonts w:hint="eastAsia" w:ascii="Consolas" w:hAnsi="Consolas"/>
          <w:color w:val="000000"/>
          <w:sz w:val="24"/>
          <w:lang w:val="en-US" w:eastAsia="zh-CN"/>
        </w:rPr>
        <w:t xml:space="preserve">行为: 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eastAsia" w:ascii="Consolas" w:hAnsi="Consolas" w:eastAsia="宋体"/>
          <w:color w:val="000000"/>
          <w:sz w:val="24"/>
          <w:lang w:val="en-US" w:eastAsia="zh-CN"/>
        </w:rPr>
      </w:pPr>
      <w:r>
        <w:rPr>
          <w:rFonts w:hint="eastAsia" w:ascii="Consolas" w:hAnsi="Consolas"/>
          <w:color w:val="000000"/>
          <w:sz w:val="24"/>
          <w:lang w:val="en-US" w:eastAsia="zh-CN"/>
        </w:rPr>
        <w:t>安排工作(letWork(Employee e)</w:t>
      </w:r>
    </w:p>
    <w:p>
      <w:pPr>
        <w:numPr>
          <w:ilvl w:val="3"/>
          <w:numId w:val="9"/>
        </w:numPr>
        <w:ind w:left="1680" w:leftChars="0" w:hanging="420" w:firstLineChars="0"/>
        <w:rPr>
          <w:rFonts w:hint="eastAsia" w:ascii="Consolas" w:hAnsi="Consolas" w:eastAsia="宋体"/>
          <w:color w:val="000000"/>
          <w:sz w:val="24"/>
          <w:lang w:val="en-US" w:eastAsia="zh-CN"/>
        </w:rPr>
      </w:pPr>
      <w:r>
        <w:rPr>
          <w:rFonts w:hint="eastAsia" w:ascii="Consolas" w:hAnsi="Consolas"/>
          <w:color w:val="000000"/>
          <w:sz w:val="24"/>
          <w:lang w:val="en-US" w:eastAsia="zh-CN"/>
        </w:rPr>
        <w:t>调用e对象的工作方法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eastAsia" w:ascii="Consolas" w:hAnsi="Consolas" w:eastAsia="宋体"/>
          <w:color w:val="000000"/>
          <w:sz w:val="24"/>
          <w:lang w:val="en-US" w:eastAsia="zh-CN"/>
        </w:rPr>
      </w:pPr>
      <w:r>
        <w:rPr>
          <w:rFonts w:hint="eastAsia" w:ascii="Consolas" w:hAnsi="Consolas"/>
          <w:color w:val="000000"/>
          <w:sz w:val="24"/>
          <w:lang w:val="en-US" w:eastAsia="zh-CN"/>
        </w:rPr>
        <w:t>组织表演(letPlay(Actor a)</w:t>
      </w:r>
    </w:p>
    <w:p>
      <w:pPr>
        <w:numPr>
          <w:ilvl w:val="3"/>
          <w:numId w:val="9"/>
        </w:numPr>
        <w:ind w:left="1680" w:leftChars="0" w:hanging="420" w:firstLineChars="0"/>
        <w:rPr>
          <w:rFonts w:hint="eastAsia" w:ascii="Consolas" w:hAnsi="Consolas" w:eastAsia="宋体"/>
          <w:color w:val="000000"/>
          <w:sz w:val="24"/>
          <w:lang w:val="en-US" w:eastAsia="zh-CN"/>
        </w:rPr>
      </w:pPr>
      <w:r>
        <w:rPr>
          <w:rFonts w:hint="eastAsia" w:ascii="Consolas" w:hAnsi="Consolas"/>
          <w:color w:val="000000"/>
          <w:sz w:val="24"/>
          <w:lang w:val="en-US" w:eastAsia="zh-CN"/>
        </w:rPr>
        <w:t>调用a对象的,表演方法.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eastAsia" w:ascii="Consolas" w:hAnsi="Consolas" w:eastAsia="宋体"/>
          <w:color w:val="auto"/>
          <w:sz w:val="24"/>
          <w:lang w:val="en-US" w:eastAsia="zh-CN"/>
        </w:rPr>
      </w:pPr>
      <w:r>
        <w:rPr>
          <w:rFonts w:hint="eastAsia" w:ascii="Consolas" w:hAnsi="Consolas" w:eastAsia="Consolas"/>
          <w:color w:val="auto"/>
          <w:sz w:val="24"/>
          <w:highlight w:val="white"/>
        </w:rPr>
        <w:t>提供空参,带参构造方法;setters和getters方法</w:t>
      </w:r>
    </w:p>
    <w:p>
      <w:pPr>
        <w:numPr>
          <w:ilvl w:val="0"/>
          <w:numId w:val="9"/>
        </w:numPr>
        <w:ind w:left="0" w:leftChars="0" w:firstLine="0" w:firstLineChars="0"/>
        <w:rPr>
          <w:rFonts w:hint="eastAsia" w:ascii="Consolas" w:hAnsi="Consolas" w:eastAsia="宋体"/>
          <w:color w:val="000000"/>
          <w:sz w:val="24"/>
          <w:lang w:val="en-US" w:eastAsia="zh-CN"/>
        </w:rPr>
      </w:pPr>
      <w:r>
        <w:rPr>
          <w:rFonts w:hint="eastAsia" w:ascii="Consolas" w:hAnsi="Consolas"/>
          <w:color w:val="000000"/>
          <w:sz w:val="24"/>
          <w:lang w:val="en-US" w:eastAsia="zh-CN"/>
        </w:rPr>
        <w:t>测试类Test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eastAsia" w:ascii="Consolas" w:hAnsi="Consolas" w:eastAsia="宋体"/>
          <w:color w:val="000000"/>
          <w:sz w:val="24"/>
          <w:lang w:val="en-US" w:eastAsia="zh-CN"/>
        </w:rPr>
      </w:pPr>
      <w:r>
        <w:rPr>
          <w:rFonts w:hint="eastAsia" w:ascii="Consolas" w:hAnsi="Consolas"/>
          <w:color w:val="000000"/>
          <w:sz w:val="24"/>
          <w:lang w:val="en-US" w:eastAsia="zh-CN"/>
        </w:rPr>
        <w:t>提供main方法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eastAsia" w:ascii="Consolas" w:hAnsi="Consolas" w:eastAsia="宋体"/>
          <w:color w:val="000000"/>
          <w:sz w:val="24"/>
          <w:lang w:val="en-US" w:eastAsia="zh-CN"/>
        </w:rPr>
      </w:pPr>
      <w:r>
        <w:rPr>
          <w:rFonts w:hint="eastAsia" w:ascii="Consolas" w:hAnsi="Consolas"/>
          <w:color w:val="000000"/>
          <w:sz w:val="24"/>
          <w:lang w:val="en-US" w:eastAsia="zh-CN"/>
        </w:rPr>
        <w:t>在main方法中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eastAsia" w:ascii="Consolas" w:hAnsi="Consolas" w:eastAsia="宋体"/>
          <w:color w:val="000000"/>
          <w:sz w:val="24"/>
          <w:lang w:val="en-US" w:eastAsia="zh-CN"/>
        </w:rPr>
      </w:pPr>
      <w:r>
        <w:rPr>
          <w:rFonts w:hint="eastAsia" w:ascii="Consolas" w:hAnsi="Consolas"/>
          <w:color w:val="000000"/>
          <w:sz w:val="24"/>
          <w:lang w:val="en-US" w:eastAsia="zh-CN"/>
        </w:rPr>
        <w:t>创建会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表演的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  <w:t>行政部员工类(Acted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AdminStaff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  <w:t>)对象 aas,工号赋值为001,姓名赋值为景甜,工资赋值5000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eastAsia" w:ascii="Consolas" w:hAnsi="Consolas" w:eastAsia="宋体"/>
          <w:color w:val="000000"/>
          <w:sz w:val="24"/>
          <w:lang w:val="en-US" w:eastAsia="zh-CN"/>
        </w:rPr>
      </w:pPr>
      <w:r>
        <w:rPr>
          <w:rFonts w:hint="eastAsia" w:ascii="Consolas" w:hAnsi="Consolas"/>
          <w:color w:val="000000"/>
          <w:sz w:val="24"/>
          <w:lang w:val="en-US" w:eastAsia="zh-CN"/>
        </w:rPr>
        <w:t>创建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会表演的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  <w:t>开发部员工类(Acted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Developer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  <w:t>) 对象ad,工号赋值为010,姓名赋值为林俊杰,工资赋值为10000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eastAsia" w:ascii="Consolas" w:hAnsi="Consolas" w:eastAsia="宋体"/>
          <w:color w:val="000000"/>
          <w:sz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  <w:t>创建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会表演的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  <w:t>财务部员工类(Acted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Treasurer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  <w:t>) 对象 at,工号赋值为100,姓名赋值为林思意,工资赋值为8000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eastAsia" w:ascii="Consolas" w:hAnsi="Consolas" w:eastAsia="宋体"/>
          <w:color w:val="000000"/>
          <w:sz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  <w:t>创建老板(Boss)对象,姓名赋值为薛之谦,年龄赋值为30</w:t>
      </w:r>
    </w:p>
    <w:p>
      <w:pPr>
        <w:numPr>
          <w:ilvl w:val="3"/>
          <w:numId w:val="9"/>
        </w:numPr>
        <w:ind w:left="1680" w:leftChars="0" w:hanging="420" w:firstLineChars="0"/>
        <w:rPr>
          <w:rFonts w:hint="eastAsia" w:ascii="Consolas" w:hAnsi="Consolas" w:eastAsia="宋体"/>
          <w:color w:val="000000"/>
          <w:sz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  <w:t>调用三次</w:t>
      </w:r>
      <w:r>
        <w:rPr>
          <w:rFonts w:hint="eastAsia" w:ascii="Consolas" w:hAnsi="Consolas"/>
          <w:color w:val="000000"/>
          <w:sz w:val="24"/>
          <w:lang w:val="en-US" w:eastAsia="zh-CN"/>
        </w:rPr>
        <w:t>letWork(Employee e)方法,分别传入ass,ad,at</w:t>
      </w:r>
    </w:p>
    <w:p>
      <w:pPr>
        <w:numPr>
          <w:ilvl w:val="3"/>
          <w:numId w:val="9"/>
        </w:numPr>
        <w:ind w:left="1680" w:leftChars="0" w:hanging="420" w:firstLineChars="0"/>
        <w:rPr>
          <w:rFonts w:hint="eastAsia" w:ascii="Consolas" w:hAnsi="Consolas" w:eastAsia="宋体"/>
          <w:color w:val="000000"/>
          <w:sz w:val="24"/>
          <w:lang w:val="en-US" w:eastAsia="zh-CN"/>
        </w:rPr>
      </w:pPr>
      <w:r>
        <w:rPr>
          <w:rFonts w:hint="eastAsia" w:ascii="Consolas" w:hAnsi="Consolas"/>
          <w:color w:val="000000"/>
          <w:sz w:val="24"/>
          <w:lang w:val="en-US" w:eastAsia="zh-CN"/>
        </w:rPr>
        <w:t>调用三次letPlay(Actor a)方法,分别传入ass,ad,at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操作步骤答案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1.定义抽象员工类(Employee)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a)属性:工号(id),姓名(name)和工资(salary)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b)抽象方法 (work)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c)提供空参,带参构造方法和setters,getters方法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abstract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Employee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a)属性:工号(id),姓名(name)和工资(salary)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id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  <w:u w:val="single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C0"/>
          <w:sz w:val="24"/>
        </w:rPr>
        <w:t>salary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b)抽象方法 (work)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abstract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work();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c)提供空参,带参构造方法和setters,getters方法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Employee()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super</w:t>
      </w:r>
      <w:r>
        <w:rPr>
          <w:rFonts w:hint="eastAsia" w:ascii="Consolas" w:hAnsi="Consolas" w:eastAsia="Consolas"/>
          <w:color w:val="000000"/>
          <w:sz w:val="24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Employee(String </w:t>
      </w:r>
      <w:r>
        <w:rPr>
          <w:rFonts w:hint="eastAsia" w:ascii="Consolas" w:hAnsi="Consolas" w:eastAsia="Consolas"/>
          <w:color w:val="6A3E3E"/>
          <w:sz w:val="24"/>
        </w:rPr>
        <w:t>id</w:t>
      </w:r>
      <w:r>
        <w:rPr>
          <w:rFonts w:hint="eastAsia" w:ascii="Consolas" w:hAnsi="Consolas" w:eastAsia="Consolas"/>
          <w:color w:val="000000"/>
          <w:sz w:val="24"/>
        </w:rPr>
        <w:t xml:space="preserve">, String </w:t>
      </w:r>
      <w:r>
        <w:rPr>
          <w:rFonts w:hint="eastAsia" w:ascii="Consolas" w:hAnsi="Consolas" w:eastAsia="Consolas"/>
          <w:color w:val="6A3E3E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b/>
          <w:color w:val="7F0055"/>
          <w:sz w:val="24"/>
          <w:u w:val="single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salary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super</w:t>
      </w:r>
      <w:r>
        <w:rPr>
          <w:rFonts w:hint="eastAsia" w:ascii="Consolas" w:hAnsi="Consolas" w:eastAsia="Consolas"/>
          <w:color w:val="000000"/>
          <w:sz w:val="24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id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id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salary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salary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String getId()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C0"/>
          <w:sz w:val="24"/>
        </w:rPr>
        <w:t>id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setId(String </w:t>
      </w:r>
      <w:r>
        <w:rPr>
          <w:rFonts w:hint="eastAsia" w:ascii="Consolas" w:hAnsi="Consolas" w:eastAsia="Consolas"/>
          <w:color w:val="6A3E3E"/>
          <w:sz w:val="24"/>
        </w:rPr>
        <w:t>id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id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id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String getName()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C0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setName(String </w:t>
      </w:r>
      <w:r>
        <w:rPr>
          <w:rFonts w:hint="eastAsia" w:ascii="Consolas" w:hAnsi="Consolas" w:eastAsia="Consolas"/>
          <w:color w:val="6A3E3E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  <w:u w:val="single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getSalary()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C0"/>
          <w:sz w:val="24"/>
        </w:rPr>
        <w:t>salary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setSalary(</w:t>
      </w:r>
      <w:r>
        <w:rPr>
          <w:rFonts w:hint="eastAsia" w:ascii="Consolas" w:hAnsi="Consolas" w:eastAsia="Consolas"/>
          <w:b/>
          <w:color w:val="7F0055"/>
          <w:sz w:val="24"/>
          <w:u w:val="single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salary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salary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salary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2.定义表演接口(Actor)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a)抽象方法:play()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interface</w:t>
      </w:r>
      <w:r>
        <w:rPr>
          <w:rFonts w:hint="eastAsia" w:ascii="Consolas" w:hAnsi="Consolas" w:eastAsia="Consolas"/>
          <w:color w:val="000000"/>
          <w:sz w:val="24"/>
        </w:rPr>
        <w:t xml:space="preserve"> Actor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表演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play();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3.定义行政部员工类(AdminStaff)  继承 Employee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a)实现抽象方法work()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i.输出格式: 工号为001的行政部员工景甜在采购物品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b)提供空参,带参构造方法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AdminStaff </w:t>
      </w:r>
      <w:r>
        <w:rPr>
          <w:rFonts w:hint="eastAsia" w:ascii="Consolas" w:hAnsi="Consolas" w:eastAsia="Consolas"/>
          <w:b/>
          <w:color w:val="7F0055"/>
          <w:sz w:val="24"/>
        </w:rPr>
        <w:t>extends</w:t>
      </w:r>
      <w:r>
        <w:rPr>
          <w:rFonts w:hint="eastAsia" w:ascii="Consolas" w:hAnsi="Consolas" w:eastAsia="Consolas"/>
          <w:color w:val="000000"/>
          <w:sz w:val="24"/>
        </w:rPr>
        <w:t xml:space="preserve"> Employee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//a)实现抽象方法work()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i.输出格式: 工号为001的行政部员工景甜在采购物品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work(){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2A00FF"/>
          <w:sz w:val="24"/>
        </w:rPr>
        <w:t>"工号为"</w:t>
      </w:r>
      <w:r>
        <w:rPr>
          <w:rFonts w:hint="eastAsia" w:ascii="Consolas" w:hAnsi="Consolas" w:eastAsia="Consolas"/>
          <w:color w:val="000000"/>
          <w:sz w:val="24"/>
        </w:rPr>
        <w:t>+getId()+</w:t>
      </w:r>
      <w:r>
        <w:rPr>
          <w:rFonts w:hint="eastAsia" w:ascii="Consolas" w:hAnsi="Consolas" w:eastAsia="Consolas"/>
          <w:color w:val="2A00FF"/>
          <w:sz w:val="24"/>
        </w:rPr>
        <w:t>"的行政部员工"</w:t>
      </w:r>
      <w:r>
        <w:rPr>
          <w:rFonts w:hint="eastAsia" w:ascii="Consolas" w:hAnsi="Consolas" w:eastAsia="Consolas"/>
          <w:color w:val="000000"/>
          <w:sz w:val="24"/>
        </w:rPr>
        <w:t>+getName()+</w:t>
      </w:r>
      <w:r>
        <w:rPr>
          <w:rFonts w:hint="eastAsia" w:ascii="Consolas" w:hAnsi="Consolas" w:eastAsia="Consolas"/>
          <w:color w:val="2A00FF"/>
          <w:sz w:val="24"/>
        </w:rPr>
        <w:t>"在采购物品"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//b)提供空参,带参构造方法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AdminStaff()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super</w:t>
      </w:r>
      <w:r>
        <w:rPr>
          <w:rFonts w:hint="eastAsia" w:ascii="Consolas" w:hAnsi="Consolas" w:eastAsia="Consolas"/>
          <w:color w:val="000000"/>
          <w:sz w:val="24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AdminStaff(String </w:t>
      </w:r>
      <w:r>
        <w:rPr>
          <w:rFonts w:hint="eastAsia" w:ascii="Consolas" w:hAnsi="Consolas" w:eastAsia="Consolas"/>
          <w:color w:val="6A3E3E"/>
          <w:sz w:val="24"/>
        </w:rPr>
        <w:t>id</w:t>
      </w:r>
      <w:r>
        <w:rPr>
          <w:rFonts w:hint="eastAsia" w:ascii="Consolas" w:hAnsi="Consolas" w:eastAsia="Consolas"/>
          <w:color w:val="000000"/>
          <w:sz w:val="24"/>
        </w:rPr>
        <w:t xml:space="preserve">, String </w:t>
      </w:r>
      <w:r>
        <w:rPr>
          <w:rFonts w:hint="eastAsia" w:ascii="Consolas" w:hAnsi="Consolas" w:eastAsia="Consolas"/>
          <w:color w:val="6A3E3E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salary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super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id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6A3E3E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6A3E3E"/>
          <w:sz w:val="24"/>
        </w:rPr>
        <w:t>salary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color w:val="000000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4.定义会表演的行政部员工类(ActedAdminStaff)  继承 AdminStaff 实现 Actor接口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a)实现抽象方法 play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i.输出格式: 工号为001的行政部员工景甜在跳舞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b)提供空参,带参构造方法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ActedAdminStaff </w:t>
      </w:r>
      <w:r>
        <w:rPr>
          <w:rFonts w:hint="eastAsia" w:ascii="Consolas" w:hAnsi="Consolas" w:eastAsia="Consolas"/>
          <w:b/>
          <w:color w:val="7F0055"/>
          <w:sz w:val="24"/>
        </w:rPr>
        <w:t>extends</w:t>
      </w:r>
      <w:r>
        <w:rPr>
          <w:rFonts w:hint="eastAsia" w:ascii="Consolas" w:hAnsi="Consolas" w:eastAsia="Consolas"/>
          <w:color w:val="000000"/>
          <w:sz w:val="24"/>
        </w:rPr>
        <w:t xml:space="preserve"> AdminStaff </w:t>
      </w:r>
      <w:r>
        <w:rPr>
          <w:rFonts w:hint="eastAsia" w:ascii="Consolas" w:hAnsi="Consolas" w:eastAsia="Consolas"/>
          <w:b/>
          <w:color w:val="7F0055"/>
          <w:sz w:val="24"/>
        </w:rPr>
        <w:t>implements</w:t>
      </w:r>
      <w:r>
        <w:rPr>
          <w:rFonts w:hint="eastAsia" w:ascii="Consolas" w:hAnsi="Consolas" w:eastAsia="Consolas"/>
          <w:color w:val="000000"/>
          <w:sz w:val="24"/>
        </w:rPr>
        <w:t xml:space="preserve"> Actor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//a)实现抽象方法 play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i.输出格式: 工号为001的行政部员工景甜在跳舞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play(){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2A00FF"/>
          <w:sz w:val="24"/>
        </w:rPr>
        <w:t>"工号为"</w:t>
      </w:r>
      <w:r>
        <w:rPr>
          <w:rFonts w:hint="eastAsia" w:ascii="Consolas" w:hAnsi="Consolas" w:eastAsia="Consolas"/>
          <w:color w:val="000000"/>
          <w:sz w:val="24"/>
        </w:rPr>
        <w:t>+getId()+</w:t>
      </w:r>
      <w:r>
        <w:rPr>
          <w:rFonts w:hint="eastAsia" w:ascii="Consolas" w:hAnsi="Consolas" w:eastAsia="Consolas"/>
          <w:color w:val="2A00FF"/>
          <w:sz w:val="24"/>
        </w:rPr>
        <w:t>"的行政部员工"</w:t>
      </w:r>
      <w:r>
        <w:rPr>
          <w:rFonts w:hint="eastAsia" w:ascii="Consolas" w:hAnsi="Consolas" w:eastAsia="Consolas"/>
          <w:color w:val="000000"/>
          <w:sz w:val="24"/>
        </w:rPr>
        <w:t>+getName()+</w:t>
      </w:r>
      <w:r>
        <w:rPr>
          <w:rFonts w:hint="eastAsia" w:ascii="Consolas" w:hAnsi="Consolas" w:eastAsia="Consolas"/>
          <w:color w:val="2A00FF"/>
          <w:sz w:val="24"/>
        </w:rPr>
        <w:t>"在跳舞"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//b)提供空参,带参构造方法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ActedAdminStaff()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super</w:t>
      </w:r>
      <w:r>
        <w:rPr>
          <w:rFonts w:hint="eastAsia" w:ascii="Consolas" w:hAnsi="Consolas" w:eastAsia="Consolas"/>
          <w:color w:val="000000"/>
          <w:sz w:val="24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ActedAdminStaff(String </w:t>
      </w:r>
      <w:r>
        <w:rPr>
          <w:rFonts w:hint="eastAsia" w:ascii="Consolas" w:hAnsi="Consolas" w:eastAsia="Consolas"/>
          <w:color w:val="6A3E3E"/>
          <w:sz w:val="24"/>
        </w:rPr>
        <w:t>id</w:t>
      </w:r>
      <w:r>
        <w:rPr>
          <w:rFonts w:hint="eastAsia" w:ascii="Consolas" w:hAnsi="Consolas" w:eastAsia="Consolas"/>
          <w:color w:val="000000"/>
          <w:sz w:val="24"/>
        </w:rPr>
        <w:t xml:space="preserve">, String </w:t>
      </w:r>
      <w:r>
        <w:rPr>
          <w:rFonts w:hint="eastAsia" w:ascii="Consolas" w:hAnsi="Consolas" w:eastAsia="Consolas"/>
          <w:color w:val="6A3E3E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salary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super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id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6A3E3E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6A3E3E"/>
          <w:sz w:val="24"/>
        </w:rPr>
        <w:t>salary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5.定义开发部员工类(Developer)  继承 Employee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a)实现抽象方法work()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i.输出格式: 工号为010的开发部员工林俊杰在开发JavaEE应用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b)提供空参,带参构造方法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Developer </w:t>
      </w:r>
      <w:r>
        <w:rPr>
          <w:rFonts w:hint="eastAsia" w:ascii="Consolas" w:hAnsi="Consolas" w:eastAsia="Consolas"/>
          <w:b/>
          <w:color w:val="7F0055"/>
          <w:sz w:val="24"/>
        </w:rPr>
        <w:t>extends</w:t>
      </w:r>
      <w:r>
        <w:rPr>
          <w:rFonts w:hint="eastAsia" w:ascii="Consolas" w:hAnsi="Consolas" w:eastAsia="Consolas"/>
          <w:color w:val="000000"/>
          <w:sz w:val="24"/>
        </w:rPr>
        <w:t xml:space="preserve"> Employee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//a)实现抽象方法work()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 i.输出格式: 工号为010的开发部员工林俊杰在开发JavaEE应用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work(){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2A00FF"/>
          <w:sz w:val="24"/>
        </w:rPr>
        <w:t>"工号为"</w:t>
      </w:r>
      <w:r>
        <w:rPr>
          <w:rFonts w:hint="eastAsia" w:ascii="Consolas" w:hAnsi="Consolas" w:eastAsia="Consolas"/>
          <w:color w:val="000000"/>
          <w:sz w:val="24"/>
        </w:rPr>
        <w:t>+getId()+</w:t>
      </w:r>
      <w:r>
        <w:rPr>
          <w:rFonts w:hint="eastAsia" w:ascii="Consolas" w:hAnsi="Consolas" w:eastAsia="Consolas"/>
          <w:color w:val="2A00FF"/>
          <w:sz w:val="24"/>
        </w:rPr>
        <w:t>"的开发部员工"</w:t>
      </w:r>
      <w:r>
        <w:rPr>
          <w:rFonts w:hint="eastAsia" w:ascii="Consolas" w:hAnsi="Consolas" w:eastAsia="Consolas"/>
          <w:color w:val="000000"/>
          <w:sz w:val="24"/>
        </w:rPr>
        <w:t>+getName()+</w:t>
      </w:r>
      <w:r>
        <w:rPr>
          <w:rFonts w:hint="eastAsia" w:ascii="Consolas" w:hAnsi="Consolas" w:eastAsia="Consolas"/>
          <w:color w:val="2A00FF"/>
          <w:sz w:val="24"/>
        </w:rPr>
        <w:t>"在开发JavaEE应用"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//b)提供空参,带参构造方法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Developer()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super</w:t>
      </w:r>
      <w:r>
        <w:rPr>
          <w:rFonts w:hint="eastAsia" w:ascii="Consolas" w:hAnsi="Consolas" w:eastAsia="Consolas"/>
          <w:color w:val="000000"/>
          <w:sz w:val="24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Developer(String </w:t>
      </w:r>
      <w:r>
        <w:rPr>
          <w:rFonts w:hint="eastAsia" w:ascii="Consolas" w:hAnsi="Consolas" w:eastAsia="Consolas"/>
          <w:color w:val="6A3E3E"/>
          <w:sz w:val="24"/>
        </w:rPr>
        <w:t>id</w:t>
      </w:r>
      <w:r>
        <w:rPr>
          <w:rFonts w:hint="eastAsia" w:ascii="Consolas" w:hAnsi="Consolas" w:eastAsia="Consolas"/>
          <w:color w:val="000000"/>
          <w:sz w:val="24"/>
        </w:rPr>
        <w:t xml:space="preserve">, String </w:t>
      </w:r>
      <w:r>
        <w:rPr>
          <w:rFonts w:hint="eastAsia" w:ascii="Consolas" w:hAnsi="Consolas" w:eastAsia="Consolas"/>
          <w:color w:val="6A3E3E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salary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super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id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6A3E3E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6A3E3E"/>
          <w:sz w:val="24"/>
        </w:rPr>
        <w:t>salary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color w:val="000000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6.定义会表演的开发部员工类(ActedDeveloper)  继承 Developer实现 Actor接口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a)实现抽象方法 play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i.输出格式: 工号为010的开发部员工林俊杰在唱歌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b)提供空参,带参构造方法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ActedDeveloper </w:t>
      </w:r>
      <w:r>
        <w:rPr>
          <w:rFonts w:hint="eastAsia" w:ascii="Consolas" w:hAnsi="Consolas" w:eastAsia="Consolas"/>
          <w:b/>
          <w:color w:val="7F0055"/>
          <w:sz w:val="24"/>
        </w:rPr>
        <w:t>extends</w:t>
      </w:r>
      <w:r>
        <w:rPr>
          <w:rFonts w:hint="eastAsia" w:ascii="Consolas" w:hAnsi="Consolas" w:eastAsia="Consolas"/>
          <w:color w:val="000000"/>
          <w:sz w:val="24"/>
        </w:rPr>
        <w:t xml:space="preserve"> Developer </w:t>
      </w:r>
      <w:r>
        <w:rPr>
          <w:rFonts w:hint="eastAsia" w:ascii="Consolas" w:hAnsi="Consolas" w:eastAsia="Consolas"/>
          <w:b/>
          <w:color w:val="7F0055"/>
          <w:sz w:val="24"/>
        </w:rPr>
        <w:t>implements</w:t>
      </w:r>
      <w:r>
        <w:rPr>
          <w:rFonts w:hint="eastAsia" w:ascii="Consolas" w:hAnsi="Consolas" w:eastAsia="Consolas"/>
          <w:color w:val="000000"/>
          <w:sz w:val="24"/>
        </w:rPr>
        <w:t xml:space="preserve"> Actor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//a)实现抽象方法 play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i.输出格式: 工号为010的行开发部员工林俊杰在唱歌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play(){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2A00FF"/>
          <w:sz w:val="24"/>
        </w:rPr>
        <w:t>"工号为"</w:t>
      </w:r>
      <w:r>
        <w:rPr>
          <w:rFonts w:hint="eastAsia" w:ascii="Consolas" w:hAnsi="Consolas" w:eastAsia="Consolas"/>
          <w:color w:val="000000"/>
          <w:sz w:val="24"/>
        </w:rPr>
        <w:t>+getId()+</w:t>
      </w:r>
      <w:r>
        <w:rPr>
          <w:rFonts w:hint="eastAsia" w:ascii="Consolas" w:hAnsi="Consolas" w:eastAsia="Consolas"/>
          <w:color w:val="2A00FF"/>
          <w:sz w:val="24"/>
        </w:rPr>
        <w:t>"的开发部员工"</w:t>
      </w:r>
      <w:r>
        <w:rPr>
          <w:rFonts w:hint="eastAsia" w:ascii="Consolas" w:hAnsi="Consolas" w:eastAsia="Consolas"/>
          <w:color w:val="000000"/>
          <w:sz w:val="24"/>
        </w:rPr>
        <w:t>+getName()+</w:t>
      </w:r>
      <w:r>
        <w:rPr>
          <w:rFonts w:hint="eastAsia" w:ascii="Consolas" w:hAnsi="Consolas" w:eastAsia="Consolas"/>
          <w:color w:val="2A00FF"/>
          <w:sz w:val="24"/>
        </w:rPr>
        <w:t>"在唱歌"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//b)提供空参,带参构造方法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ActedDeveloper()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super</w:t>
      </w:r>
      <w:r>
        <w:rPr>
          <w:rFonts w:hint="eastAsia" w:ascii="Consolas" w:hAnsi="Consolas" w:eastAsia="Consolas"/>
          <w:color w:val="000000"/>
          <w:sz w:val="24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ActedDeveloper(String </w:t>
      </w:r>
      <w:r>
        <w:rPr>
          <w:rFonts w:hint="eastAsia" w:ascii="Consolas" w:hAnsi="Consolas" w:eastAsia="Consolas"/>
          <w:color w:val="6A3E3E"/>
          <w:sz w:val="24"/>
        </w:rPr>
        <w:t>id</w:t>
      </w:r>
      <w:r>
        <w:rPr>
          <w:rFonts w:hint="eastAsia" w:ascii="Consolas" w:hAnsi="Consolas" w:eastAsia="Consolas"/>
          <w:color w:val="000000"/>
          <w:sz w:val="24"/>
        </w:rPr>
        <w:t xml:space="preserve">, String </w:t>
      </w:r>
      <w:r>
        <w:rPr>
          <w:rFonts w:hint="eastAsia" w:ascii="Consolas" w:hAnsi="Consolas" w:eastAsia="Consolas"/>
          <w:color w:val="6A3E3E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salary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super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id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6A3E3E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6A3E3E"/>
          <w:sz w:val="24"/>
        </w:rPr>
        <w:t>salary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7.定义财务部员工类(Treasurer)  继承 Employee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a)实现抽象方法work()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i.输出格式: 工号为100 的财务部员工林思意在对账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b)提供空参,带参构造方法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Treasurer </w:t>
      </w:r>
      <w:r>
        <w:rPr>
          <w:rFonts w:hint="eastAsia" w:ascii="Consolas" w:hAnsi="Consolas" w:eastAsia="Consolas"/>
          <w:b/>
          <w:color w:val="7F0055"/>
          <w:sz w:val="24"/>
        </w:rPr>
        <w:t>extends</w:t>
      </w:r>
      <w:r>
        <w:rPr>
          <w:rFonts w:hint="eastAsia" w:ascii="Consolas" w:hAnsi="Consolas" w:eastAsia="Consolas"/>
          <w:color w:val="000000"/>
          <w:sz w:val="24"/>
        </w:rPr>
        <w:t xml:space="preserve"> Employee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//a)实现抽象方法work()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i.输出格式: 工号为100 的财务部员工林思意在对账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work(){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2A00FF"/>
          <w:sz w:val="24"/>
        </w:rPr>
        <w:t>"工号为"</w:t>
      </w:r>
      <w:r>
        <w:rPr>
          <w:rFonts w:hint="eastAsia" w:ascii="Consolas" w:hAnsi="Consolas" w:eastAsia="Consolas"/>
          <w:color w:val="000000"/>
          <w:sz w:val="24"/>
        </w:rPr>
        <w:t>+getId()+</w:t>
      </w:r>
      <w:r>
        <w:rPr>
          <w:rFonts w:hint="eastAsia" w:ascii="Consolas" w:hAnsi="Consolas" w:eastAsia="Consolas"/>
          <w:color w:val="2A00FF"/>
          <w:sz w:val="24"/>
        </w:rPr>
        <w:t>" 的财务部员工"</w:t>
      </w:r>
      <w:r>
        <w:rPr>
          <w:rFonts w:hint="eastAsia" w:ascii="Consolas" w:hAnsi="Consolas" w:eastAsia="Consolas"/>
          <w:color w:val="000000"/>
          <w:sz w:val="24"/>
        </w:rPr>
        <w:t>+getName()+</w:t>
      </w:r>
      <w:r>
        <w:rPr>
          <w:rFonts w:hint="eastAsia" w:ascii="Consolas" w:hAnsi="Consolas" w:eastAsia="Consolas"/>
          <w:color w:val="2A00FF"/>
          <w:sz w:val="24"/>
        </w:rPr>
        <w:t>"在对账"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b)提供空参,带参构造方法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Treasurer()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super</w:t>
      </w:r>
      <w:r>
        <w:rPr>
          <w:rFonts w:hint="eastAsia" w:ascii="Consolas" w:hAnsi="Consolas" w:eastAsia="Consolas"/>
          <w:color w:val="000000"/>
          <w:sz w:val="24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Treasurer(String </w:t>
      </w:r>
      <w:r>
        <w:rPr>
          <w:rFonts w:hint="eastAsia" w:ascii="Consolas" w:hAnsi="Consolas" w:eastAsia="Consolas"/>
          <w:color w:val="6A3E3E"/>
          <w:sz w:val="24"/>
        </w:rPr>
        <w:t>id</w:t>
      </w:r>
      <w:r>
        <w:rPr>
          <w:rFonts w:hint="eastAsia" w:ascii="Consolas" w:hAnsi="Consolas" w:eastAsia="Consolas"/>
          <w:color w:val="000000"/>
          <w:sz w:val="24"/>
        </w:rPr>
        <w:t xml:space="preserve">, String </w:t>
      </w:r>
      <w:r>
        <w:rPr>
          <w:rFonts w:hint="eastAsia" w:ascii="Consolas" w:hAnsi="Consolas" w:eastAsia="Consolas"/>
          <w:color w:val="6A3E3E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salary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super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id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6A3E3E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6A3E3E"/>
          <w:sz w:val="24"/>
        </w:rPr>
        <w:t>salary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8.定义会表演的财务部员工类(ActedTreasurer)  继承 Treasurer实现 Actor接口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a)实现抽象方法 play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i.输出格式: 工号为100的行财务部员工林思意在表演魔术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b)提供空参,带参构造方法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ActedTreasurer </w:t>
      </w:r>
      <w:r>
        <w:rPr>
          <w:rFonts w:hint="eastAsia" w:ascii="Consolas" w:hAnsi="Consolas" w:eastAsia="Consolas"/>
          <w:b/>
          <w:color w:val="7F0055"/>
          <w:sz w:val="24"/>
        </w:rPr>
        <w:t>extends</w:t>
      </w:r>
      <w:r>
        <w:rPr>
          <w:rFonts w:hint="eastAsia" w:ascii="Consolas" w:hAnsi="Consolas" w:eastAsia="Consolas"/>
          <w:color w:val="000000"/>
          <w:sz w:val="24"/>
        </w:rPr>
        <w:t xml:space="preserve"> Treasurer </w:t>
      </w:r>
      <w:r>
        <w:rPr>
          <w:rFonts w:hint="eastAsia" w:ascii="Consolas" w:hAnsi="Consolas" w:eastAsia="Consolas"/>
          <w:b/>
          <w:color w:val="7F0055"/>
          <w:sz w:val="24"/>
        </w:rPr>
        <w:t>implements</w:t>
      </w:r>
      <w:r>
        <w:rPr>
          <w:rFonts w:hint="eastAsia" w:ascii="Consolas" w:hAnsi="Consolas" w:eastAsia="Consolas"/>
          <w:color w:val="000000"/>
          <w:sz w:val="24"/>
        </w:rPr>
        <w:t xml:space="preserve"> Actor{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//a)实现抽象方法 play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 i.输出格式: 工号为100的行开发部员工林思意在表演魔术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play(){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2A00FF"/>
          <w:sz w:val="24"/>
        </w:rPr>
        <w:t>"工号为"</w:t>
      </w:r>
      <w:r>
        <w:rPr>
          <w:rFonts w:hint="eastAsia" w:ascii="Consolas" w:hAnsi="Consolas" w:eastAsia="Consolas"/>
          <w:color w:val="000000"/>
          <w:sz w:val="24"/>
        </w:rPr>
        <w:t>+getId()+</w:t>
      </w:r>
      <w:r>
        <w:rPr>
          <w:rFonts w:hint="eastAsia" w:ascii="Consolas" w:hAnsi="Consolas" w:eastAsia="Consolas"/>
          <w:color w:val="2A00FF"/>
          <w:sz w:val="24"/>
        </w:rPr>
        <w:t>"的行财务部员工"</w:t>
      </w:r>
      <w:r>
        <w:rPr>
          <w:rFonts w:hint="eastAsia" w:ascii="Consolas" w:hAnsi="Consolas" w:eastAsia="Consolas"/>
          <w:color w:val="000000"/>
          <w:sz w:val="24"/>
        </w:rPr>
        <w:t>+getName()+</w:t>
      </w:r>
      <w:r>
        <w:rPr>
          <w:rFonts w:hint="eastAsia" w:ascii="Consolas" w:hAnsi="Consolas" w:eastAsia="Consolas"/>
          <w:color w:val="2A00FF"/>
          <w:sz w:val="24"/>
        </w:rPr>
        <w:t>"在表演魔术"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//b)提供空参,带参构造方法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ActedTreasurer()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super</w:t>
      </w:r>
      <w:r>
        <w:rPr>
          <w:rFonts w:hint="eastAsia" w:ascii="Consolas" w:hAnsi="Consolas" w:eastAsia="Consolas"/>
          <w:color w:val="000000"/>
          <w:sz w:val="24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ActedTreasurer(String </w:t>
      </w:r>
      <w:r>
        <w:rPr>
          <w:rFonts w:hint="eastAsia" w:ascii="Consolas" w:hAnsi="Consolas" w:eastAsia="Consolas"/>
          <w:color w:val="6A3E3E"/>
          <w:sz w:val="24"/>
        </w:rPr>
        <w:t>id</w:t>
      </w:r>
      <w:r>
        <w:rPr>
          <w:rFonts w:hint="eastAsia" w:ascii="Consolas" w:hAnsi="Consolas" w:eastAsia="Consolas"/>
          <w:color w:val="000000"/>
          <w:sz w:val="24"/>
        </w:rPr>
        <w:t xml:space="preserve">, String </w:t>
      </w:r>
      <w:r>
        <w:rPr>
          <w:rFonts w:hint="eastAsia" w:ascii="Consolas" w:hAnsi="Consolas" w:eastAsia="Consolas"/>
          <w:color w:val="6A3E3E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salary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super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id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6A3E3E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6A3E3E"/>
          <w:sz w:val="24"/>
        </w:rPr>
        <w:t>salary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9.老板类Boss类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a)属性: 年龄,姓名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b)行为: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i.安排工作(letWork(Employee e)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1.调用e对象的工作方法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ii.组织表演(letPlay(Actor a)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1.调用a对象的,表演方法.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c) 提供空参,带参构造方法;setters和getters方法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Boss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a)属性: 年龄,姓名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C0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b)行为: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i.安排工作(letWork(Employee e)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1.调用e对象的工作方法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letWork(Employee </w:t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>.work();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ii.组织表演(letPlay(Actor a)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1.调用a对象的,表演方法.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letPlay(Actor </w:t>
      </w:r>
      <w:r>
        <w:rPr>
          <w:rFonts w:hint="eastAsia" w:ascii="Consolas" w:hAnsi="Consolas" w:eastAsia="Consolas"/>
          <w:color w:val="6A3E3E"/>
          <w:sz w:val="24"/>
        </w:rPr>
        <w:t>a</w:t>
      </w:r>
      <w:r>
        <w:rPr>
          <w:rFonts w:hint="eastAsia" w:ascii="Consolas" w:hAnsi="Consolas" w:eastAsia="Consolas"/>
          <w:color w:val="000000"/>
          <w:sz w:val="24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a</w:t>
      </w:r>
      <w:r>
        <w:rPr>
          <w:rFonts w:hint="eastAsia" w:ascii="Consolas" w:hAnsi="Consolas" w:eastAsia="Consolas"/>
          <w:color w:val="000000"/>
          <w:sz w:val="24"/>
        </w:rPr>
        <w:t>.play();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c) 提供空参,带参构造方法;setters和getters方法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Boss()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super</w:t>
      </w:r>
      <w:r>
        <w:rPr>
          <w:rFonts w:hint="eastAsia" w:ascii="Consolas" w:hAnsi="Consolas" w:eastAsia="Consolas"/>
          <w:color w:val="000000"/>
          <w:sz w:val="24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Boss(String </w:t>
      </w:r>
      <w:r>
        <w:rPr>
          <w:rFonts w:hint="eastAsia" w:ascii="Consolas" w:hAnsi="Consolas" w:eastAsia="Consolas"/>
          <w:color w:val="6A3E3E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super</w:t>
      </w:r>
      <w:r>
        <w:rPr>
          <w:rFonts w:hint="eastAsia" w:ascii="Consolas" w:hAnsi="Consolas" w:eastAsia="Consolas"/>
          <w:color w:val="000000"/>
          <w:sz w:val="24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String getName()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C0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setName(String </w:t>
      </w:r>
      <w:r>
        <w:rPr>
          <w:rFonts w:hint="eastAsia" w:ascii="Consolas" w:hAnsi="Consolas" w:eastAsia="Consolas"/>
          <w:color w:val="6A3E3E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getAge()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C0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setAge(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10.测试类Test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a)提供main方法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b)在main方法中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i.创建会表演的行政部员工类(ActedAdminStaff)对象 </w:t>
      </w:r>
      <w:r>
        <w:rPr>
          <w:rFonts w:hint="eastAsia" w:ascii="Consolas" w:hAnsi="Consolas" w:eastAsia="Consolas"/>
          <w:color w:val="3F7F5F"/>
          <w:sz w:val="24"/>
          <w:u w:val="single"/>
        </w:rPr>
        <w:t>aas</w:t>
      </w:r>
      <w:r>
        <w:rPr>
          <w:rFonts w:hint="eastAsia" w:ascii="Consolas" w:hAnsi="Consolas" w:eastAsia="Consolas"/>
          <w:color w:val="3F7F5F"/>
          <w:sz w:val="24"/>
        </w:rPr>
        <w:t>,工号赋值为001,姓名赋值为景甜,工资赋值5000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ii.创建会表演的开发部员工类(ActedDeveloper) 对象ad,工号赋值为010,姓名赋值为林俊杰,工资赋值为10000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iii.创建会表演的财务部员工类(ActedTreasurer) 对象 at,工号赋值为100,姓名赋值为林思意,工资赋值为8000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iv.创建老板(Boss)对象,姓名赋值为薛之谦,年龄赋值为30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1.调用三次letWork(Employee e)方法,分别传入ass,ad,at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2.调用三次letPlayo(Actor a)方法,分别传入ass,ad,at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Test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main(String[] </w:t>
      </w:r>
      <w:r>
        <w:rPr>
          <w:rFonts w:hint="eastAsia" w:ascii="Consolas" w:hAnsi="Consolas" w:eastAsia="Consolas"/>
          <w:color w:val="6A3E3E"/>
          <w:sz w:val="24"/>
        </w:rPr>
        <w:t>args</w:t>
      </w:r>
      <w:r>
        <w:rPr>
          <w:rFonts w:hint="eastAsia" w:ascii="Consolas" w:hAnsi="Consolas" w:eastAsia="Consolas"/>
          <w:color w:val="000000"/>
          <w:sz w:val="24"/>
        </w:rPr>
        <w:t>) {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i.创建会表演的行政部员工类(ActedAdminStaff)对象 </w:t>
      </w:r>
      <w:r>
        <w:rPr>
          <w:rFonts w:hint="eastAsia" w:ascii="Consolas" w:hAnsi="Consolas" w:eastAsia="Consolas"/>
          <w:color w:val="3F7F5F"/>
          <w:sz w:val="24"/>
          <w:u w:val="single"/>
        </w:rPr>
        <w:t>aas</w:t>
      </w:r>
      <w:r>
        <w:rPr>
          <w:rFonts w:hint="eastAsia" w:ascii="Consolas" w:hAnsi="Consolas" w:eastAsia="Consolas"/>
          <w:color w:val="3F7F5F"/>
          <w:sz w:val="24"/>
        </w:rPr>
        <w:t>,工号赋值为001,姓名赋值为景甜,工资赋值5000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ActedAdminStaff </w:t>
      </w:r>
      <w:r>
        <w:rPr>
          <w:rFonts w:hint="eastAsia" w:ascii="Consolas" w:hAnsi="Consolas" w:eastAsia="Consolas"/>
          <w:color w:val="6A3E3E"/>
          <w:sz w:val="24"/>
        </w:rPr>
        <w:t>aas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ActedAdminStaff(</w:t>
      </w:r>
      <w:r>
        <w:rPr>
          <w:rFonts w:hint="eastAsia" w:ascii="Consolas" w:hAnsi="Consolas" w:eastAsia="Consolas"/>
          <w:color w:val="2A00FF"/>
          <w:sz w:val="24"/>
        </w:rPr>
        <w:t>"001"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2A00FF"/>
          <w:sz w:val="24"/>
        </w:rPr>
        <w:t>"景甜"</w:t>
      </w:r>
      <w:r>
        <w:rPr>
          <w:rFonts w:hint="eastAsia" w:ascii="Consolas" w:hAnsi="Consolas" w:eastAsia="Consolas"/>
          <w:color w:val="000000"/>
          <w:sz w:val="24"/>
        </w:rPr>
        <w:t>, 5000);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ii.创建会表演的开发部员工类(ActedDeveloper) 对象ad,工号赋值为010,姓名赋值为林俊杰,工资赋值为10000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ActedDeveloper </w:t>
      </w:r>
      <w:r>
        <w:rPr>
          <w:rFonts w:hint="eastAsia" w:ascii="Consolas" w:hAnsi="Consolas" w:eastAsia="Consolas"/>
          <w:color w:val="6A3E3E"/>
          <w:sz w:val="24"/>
        </w:rPr>
        <w:t>ad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ActedDeveloper();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ad</w:t>
      </w:r>
      <w:r>
        <w:rPr>
          <w:rFonts w:hint="eastAsia" w:ascii="Consolas" w:hAnsi="Consolas" w:eastAsia="Consolas"/>
          <w:color w:val="000000"/>
          <w:sz w:val="24"/>
        </w:rPr>
        <w:t>.setId(</w:t>
      </w:r>
      <w:r>
        <w:rPr>
          <w:rFonts w:hint="eastAsia" w:ascii="Consolas" w:hAnsi="Consolas" w:eastAsia="Consolas"/>
          <w:color w:val="2A00FF"/>
          <w:sz w:val="24"/>
        </w:rPr>
        <w:t>"010"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ad</w:t>
      </w:r>
      <w:r>
        <w:rPr>
          <w:rFonts w:hint="eastAsia" w:ascii="Consolas" w:hAnsi="Consolas" w:eastAsia="Consolas"/>
          <w:color w:val="000000"/>
          <w:sz w:val="24"/>
        </w:rPr>
        <w:t>.setName(</w:t>
      </w:r>
      <w:r>
        <w:rPr>
          <w:rFonts w:hint="eastAsia" w:ascii="Consolas" w:hAnsi="Consolas" w:eastAsia="Consolas"/>
          <w:color w:val="2A00FF"/>
          <w:sz w:val="24"/>
        </w:rPr>
        <w:t>"林俊杰"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ad</w:t>
      </w:r>
      <w:r>
        <w:rPr>
          <w:rFonts w:hint="eastAsia" w:ascii="Consolas" w:hAnsi="Consolas" w:eastAsia="Consolas"/>
          <w:color w:val="000000"/>
          <w:sz w:val="24"/>
        </w:rPr>
        <w:t>.setSalary(10000);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iii.创建会表演的财务部员工类(ActedTreasurer) 对象 at,工号赋值为100,姓名赋值为林思意,工资赋值为8000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ActedTreasurer </w:t>
      </w:r>
      <w:r>
        <w:rPr>
          <w:rFonts w:hint="eastAsia" w:ascii="Consolas" w:hAnsi="Consolas" w:eastAsia="Consolas"/>
          <w:color w:val="6A3E3E"/>
          <w:sz w:val="24"/>
        </w:rPr>
        <w:t>at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ActedTreasurer(</w:t>
      </w:r>
      <w:r>
        <w:rPr>
          <w:rFonts w:hint="eastAsia" w:ascii="Consolas" w:hAnsi="Consolas" w:eastAsia="Consolas"/>
          <w:color w:val="2A00FF"/>
          <w:sz w:val="24"/>
        </w:rPr>
        <w:t>"100"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2A00FF"/>
          <w:sz w:val="24"/>
        </w:rPr>
        <w:t>"林思意"</w:t>
      </w:r>
      <w:r>
        <w:rPr>
          <w:rFonts w:hint="eastAsia" w:ascii="Consolas" w:hAnsi="Consolas" w:eastAsia="Consolas"/>
          <w:color w:val="000000"/>
          <w:sz w:val="24"/>
        </w:rPr>
        <w:t>, 8000);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iv.创建老板(Boss)对象,姓名赋值为薛之谦,年龄赋值为30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Boss </w:t>
      </w:r>
      <w:r>
        <w:rPr>
          <w:rFonts w:hint="eastAsia" w:ascii="Consolas" w:hAnsi="Consolas" w:eastAsia="Consolas"/>
          <w:color w:val="6A3E3E"/>
          <w:sz w:val="24"/>
        </w:rPr>
        <w:t>b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Boss(</w:t>
      </w:r>
      <w:r>
        <w:rPr>
          <w:rFonts w:hint="eastAsia" w:ascii="Consolas" w:hAnsi="Consolas" w:eastAsia="Consolas"/>
          <w:color w:val="2A00FF"/>
          <w:sz w:val="24"/>
        </w:rPr>
        <w:t>"薛之谦"</w:t>
      </w:r>
      <w:r>
        <w:rPr>
          <w:rFonts w:hint="eastAsia" w:ascii="Consolas" w:hAnsi="Consolas" w:eastAsia="Consolas"/>
          <w:color w:val="000000"/>
          <w:sz w:val="24"/>
        </w:rPr>
        <w:t>, 30);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1.调用三次letWork(Employee e)方法,分别传入</w:t>
      </w:r>
      <w:r>
        <w:rPr>
          <w:rFonts w:hint="eastAsia" w:ascii="Consolas" w:hAnsi="Consolas" w:eastAsia="Consolas"/>
          <w:color w:val="3F7F5F"/>
          <w:sz w:val="24"/>
          <w:u w:val="single"/>
        </w:rPr>
        <w:t>aas</w:t>
      </w:r>
      <w:r>
        <w:rPr>
          <w:rFonts w:hint="eastAsia" w:ascii="Consolas" w:hAnsi="Consolas" w:eastAsia="Consolas"/>
          <w:color w:val="3F7F5F"/>
          <w:sz w:val="24"/>
        </w:rPr>
        <w:t>,ad,at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b</w:t>
      </w:r>
      <w:r>
        <w:rPr>
          <w:rFonts w:hint="eastAsia" w:ascii="Consolas" w:hAnsi="Consolas" w:eastAsia="Consolas"/>
          <w:color w:val="000000"/>
          <w:sz w:val="24"/>
        </w:rPr>
        <w:t>.letWork(</w:t>
      </w:r>
      <w:r>
        <w:rPr>
          <w:rFonts w:hint="eastAsia" w:ascii="Consolas" w:hAnsi="Consolas" w:eastAsia="Consolas"/>
          <w:color w:val="6A3E3E"/>
          <w:sz w:val="24"/>
        </w:rPr>
        <w:t>aas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b</w:t>
      </w:r>
      <w:r>
        <w:rPr>
          <w:rFonts w:hint="eastAsia" w:ascii="Consolas" w:hAnsi="Consolas" w:eastAsia="Consolas"/>
          <w:color w:val="000000"/>
          <w:sz w:val="24"/>
        </w:rPr>
        <w:t>.letWork(</w:t>
      </w:r>
      <w:r>
        <w:rPr>
          <w:rFonts w:hint="eastAsia" w:ascii="Consolas" w:hAnsi="Consolas" w:eastAsia="Consolas"/>
          <w:color w:val="6A3E3E"/>
          <w:sz w:val="24"/>
        </w:rPr>
        <w:t>ad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b</w:t>
      </w:r>
      <w:r>
        <w:rPr>
          <w:rFonts w:hint="eastAsia" w:ascii="Consolas" w:hAnsi="Consolas" w:eastAsia="Consolas"/>
          <w:color w:val="000000"/>
          <w:sz w:val="24"/>
        </w:rPr>
        <w:t>.letWork(</w:t>
      </w:r>
      <w:r>
        <w:rPr>
          <w:rFonts w:hint="eastAsia" w:ascii="Consolas" w:hAnsi="Consolas" w:eastAsia="Consolas"/>
          <w:color w:val="6A3E3E"/>
          <w:sz w:val="24"/>
        </w:rPr>
        <w:t>at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2.调用三次letPlayo(Actor a)方法,分别传入</w:t>
      </w:r>
      <w:r>
        <w:rPr>
          <w:rFonts w:hint="eastAsia" w:ascii="Consolas" w:hAnsi="Consolas" w:eastAsia="Consolas"/>
          <w:color w:val="3F7F5F"/>
          <w:sz w:val="24"/>
          <w:u w:val="single"/>
        </w:rPr>
        <w:t>aas</w:t>
      </w:r>
      <w:r>
        <w:rPr>
          <w:rFonts w:hint="eastAsia" w:ascii="Consolas" w:hAnsi="Consolas" w:eastAsia="Consolas"/>
          <w:color w:val="3F7F5F"/>
          <w:sz w:val="24"/>
        </w:rPr>
        <w:t>,ad,at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b</w:t>
      </w:r>
      <w:r>
        <w:rPr>
          <w:rFonts w:hint="eastAsia" w:ascii="Consolas" w:hAnsi="Consolas" w:eastAsia="Consolas"/>
          <w:color w:val="000000"/>
          <w:sz w:val="24"/>
        </w:rPr>
        <w:t>.letPlay(</w:t>
      </w:r>
      <w:r>
        <w:rPr>
          <w:rFonts w:hint="eastAsia" w:ascii="Consolas" w:hAnsi="Consolas" w:eastAsia="Consolas"/>
          <w:color w:val="6A3E3E"/>
          <w:sz w:val="24"/>
        </w:rPr>
        <w:t>aas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b</w:t>
      </w:r>
      <w:r>
        <w:rPr>
          <w:rFonts w:hint="eastAsia" w:ascii="Consolas" w:hAnsi="Consolas" w:eastAsia="Consolas"/>
          <w:color w:val="000000"/>
          <w:sz w:val="24"/>
        </w:rPr>
        <w:t>.letPlay(</w:t>
      </w:r>
      <w:r>
        <w:rPr>
          <w:rFonts w:hint="eastAsia" w:ascii="Consolas" w:hAnsi="Consolas" w:eastAsia="Consolas"/>
          <w:color w:val="6A3E3E"/>
          <w:sz w:val="24"/>
        </w:rPr>
        <w:t>ad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b</w:t>
      </w:r>
      <w:r>
        <w:rPr>
          <w:rFonts w:hint="eastAsia" w:ascii="Consolas" w:hAnsi="Consolas" w:eastAsia="Consolas"/>
          <w:color w:val="000000"/>
          <w:sz w:val="24"/>
        </w:rPr>
        <w:t>.letPlay(</w:t>
      </w:r>
      <w:r>
        <w:rPr>
          <w:rFonts w:hint="eastAsia" w:ascii="Consolas" w:hAnsi="Consolas" w:eastAsia="Consolas"/>
          <w:color w:val="6A3E3E"/>
          <w:sz w:val="24"/>
        </w:rPr>
        <w:t>at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</w:p>
    <w:p>
      <w:pPr>
        <w:numPr>
          <w:ilvl w:val="0"/>
          <w:numId w:val="0"/>
        </w:numPr>
        <w:rPr>
          <w:rFonts w:hint="eastAsia" w:ascii="Consolas" w:hAnsi="Consolas" w:eastAsia="Consolas"/>
          <w:color w:val="000000"/>
          <w:sz w:val="24"/>
          <w:lang w:val="en-US" w:eastAsia="zh-CN"/>
        </w:rPr>
      </w:pPr>
    </w:p>
    <w:sectPr>
      <w:footerReference r:id="rId3" w:type="default"/>
      <w:pgSz w:w="11906" w:h="16838"/>
      <w:pgMar w:top="1440" w:right="1800" w:bottom="1440" w:left="1800" w:header="851" w:footer="397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方正姚体">
    <w:altName w:val="宋体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center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76330D"/>
    <w:multiLevelType w:val="multilevel"/>
    <w:tmpl w:val="2E76330D"/>
    <w:lvl w:ilvl="0" w:tentative="0">
      <w:start w:val="1"/>
      <w:numFmt w:val="chineseCountingThousand"/>
      <w:pStyle w:val="2"/>
      <w:suff w:val="space"/>
      <w:lvlText w:val="%1、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3"/>
      <w:suff w:val="space"/>
      <w:lvlText w:val="%2．"/>
      <w:lvlJc w:val="left"/>
      <w:pPr>
        <w:ind w:left="992" w:hanging="992"/>
      </w:pPr>
      <w:rPr>
        <w:rFonts w:hint="eastAsia"/>
      </w:rPr>
    </w:lvl>
    <w:lvl w:ilvl="2" w:tentative="0">
      <w:start w:val="1"/>
      <w:numFmt w:val="decimal"/>
      <w:pStyle w:val="4"/>
      <w:suff w:val="space"/>
      <w:lvlText w:val="%2.%3．"/>
      <w:lvlJc w:val="left"/>
      <w:pPr>
        <w:ind w:left="1418" w:hanging="1418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4D4C1207"/>
    <w:multiLevelType w:val="multilevel"/>
    <w:tmpl w:val="4D4C1207"/>
    <w:lvl w:ilvl="0" w:tentative="0">
      <w:start w:val="1"/>
      <w:numFmt w:val="bullet"/>
      <w:pStyle w:val="38"/>
      <w:lvlText w:val="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hint="default" w:ascii="Wingdings" w:hAnsi="Wingdings"/>
      </w:rPr>
    </w:lvl>
  </w:abstractNum>
  <w:abstractNum w:abstractNumId="2">
    <w:nsid w:val="591270E1"/>
    <w:multiLevelType w:val="singleLevel"/>
    <w:tmpl w:val="591270E1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3">
    <w:nsid w:val="5912754C"/>
    <w:multiLevelType w:val="multilevel"/>
    <w:tmpl w:val="5912754C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5912FDA3"/>
    <w:multiLevelType w:val="multilevel"/>
    <w:tmpl w:val="5912FDA3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5913C0D8"/>
    <w:multiLevelType w:val="singleLevel"/>
    <w:tmpl w:val="5913C0D8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5913C18A"/>
    <w:multiLevelType w:val="multilevel"/>
    <w:tmpl w:val="5913C18A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7">
    <w:nsid w:val="5913CD7C"/>
    <w:multiLevelType w:val="multilevel"/>
    <w:tmpl w:val="5913CD7C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8">
    <w:nsid w:val="5913F0E4"/>
    <w:multiLevelType w:val="multilevel"/>
    <w:tmpl w:val="5913F0E4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7"/>
  </w:num>
  <w:num w:numId="7">
    <w:abstractNumId w:val="5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116C7"/>
    <w:rsid w:val="00113784"/>
    <w:rsid w:val="0018522E"/>
    <w:rsid w:val="001A12B7"/>
    <w:rsid w:val="00203578"/>
    <w:rsid w:val="00277ED4"/>
    <w:rsid w:val="002A5D9B"/>
    <w:rsid w:val="002C2A94"/>
    <w:rsid w:val="002E65B3"/>
    <w:rsid w:val="00306C9D"/>
    <w:rsid w:val="00310732"/>
    <w:rsid w:val="00316A44"/>
    <w:rsid w:val="003369A9"/>
    <w:rsid w:val="003474FF"/>
    <w:rsid w:val="00347E92"/>
    <w:rsid w:val="00354D10"/>
    <w:rsid w:val="00387727"/>
    <w:rsid w:val="003B0329"/>
    <w:rsid w:val="003E551A"/>
    <w:rsid w:val="00422752"/>
    <w:rsid w:val="00460949"/>
    <w:rsid w:val="00483119"/>
    <w:rsid w:val="004A7365"/>
    <w:rsid w:val="004E24BB"/>
    <w:rsid w:val="005259AA"/>
    <w:rsid w:val="005520F4"/>
    <w:rsid w:val="00552CB4"/>
    <w:rsid w:val="00563A40"/>
    <w:rsid w:val="00563F41"/>
    <w:rsid w:val="0057053A"/>
    <w:rsid w:val="006B7E4E"/>
    <w:rsid w:val="00707BC7"/>
    <w:rsid w:val="00746034"/>
    <w:rsid w:val="0077237C"/>
    <w:rsid w:val="007C0984"/>
    <w:rsid w:val="007D66FF"/>
    <w:rsid w:val="007E1E60"/>
    <w:rsid w:val="0081607D"/>
    <w:rsid w:val="00843869"/>
    <w:rsid w:val="00855538"/>
    <w:rsid w:val="00882AFC"/>
    <w:rsid w:val="008B2B1C"/>
    <w:rsid w:val="008D6DB7"/>
    <w:rsid w:val="00927047"/>
    <w:rsid w:val="0096019F"/>
    <w:rsid w:val="00986A03"/>
    <w:rsid w:val="009B7BE7"/>
    <w:rsid w:val="009D2C95"/>
    <w:rsid w:val="009E2BC4"/>
    <w:rsid w:val="009E3D11"/>
    <w:rsid w:val="00AB551A"/>
    <w:rsid w:val="00AE06BC"/>
    <w:rsid w:val="00AF7B8C"/>
    <w:rsid w:val="00B17DD1"/>
    <w:rsid w:val="00B24198"/>
    <w:rsid w:val="00B96C5E"/>
    <w:rsid w:val="00BB1A2A"/>
    <w:rsid w:val="00BD2571"/>
    <w:rsid w:val="00C061BD"/>
    <w:rsid w:val="00C30059"/>
    <w:rsid w:val="00C33D53"/>
    <w:rsid w:val="00D03751"/>
    <w:rsid w:val="00D4066A"/>
    <w:rsid w:val="00D752CA"/>
    <w:rsid w:val="00D976AF"/>
    <w:rsid w:val="00DA3BC4"/>
    <w:rsid w:val="00DD745A"/>
    <w:rsid w:val="00DE0366"/>
    <w:rsid w:val="00E651FF"/>
    <w:rsid w:val="00E926C9"/>
    <w:rsid w:val="00EA6E88"/>
    <w:rsid w:val="00F17FFE"/>
    <w:rsid w:val="00FB0256"/>
    <w:rsid w:val="00FB1ADD"/>
    <w:rsid w:val="00FF030F"/>
    <w:rsid w:val="01125933"/>
    <w:rsid w:val="01370257"/>
    <w:rsid w:val="0148161A"/>
    <w:rsid w:val="01575BCB"/>
    <w:rsid w:val="01A45125"/>
    <w:rsid w:val="01B078AF"/>
    <w:rsid w:val="01E7587C"/>
    <w:rsid w:val="02023721"/>
    <w:rsid w:val="02870FB9"/>
    <w:rsid w:val="03241217"/>
    <w:rsid w:val="032519B2"/>
    <w:rsid w:val="03324C11"/>
    <w:rsid w:val="03385F35"/>
    <w:rsid w:val="03673BC0"/>
    <w:rsid w:val="041B1BC5"/>
    <w:rsid w:val="042C6E00"/>
    <w:rsid w:val="04560E20"/>
    <w:rsid w:val="04DC236C"/>
    <w:rsid w:val="04ED453A"/>
    <w:rsid w:val="05A93399"/>
    <w:rsid w:val="06654E65"/>
    <w:rsid w:val="066F7C0A"/>
    <w:rsid w:val="068B3A9D"/>
    <w:rsid w:val="06A47662"/>
    <w:rsid w:val="06C742E3"/>
    <w:rsid w:val="06E25075"/>
    <w:rsid w:val="0707193F"/>
    <w:rsid w:val="07413B32"/>
    <w:rsid w:val="083A2BF6"/>
    <w:rsid w:val="08F155BE"/>
    <w:rsid w:val="08F53AE1"/>
    <w:rsid w:val="09065F13"/>
    <w:rsid w:val="094C0C86"/>
    <w:rsid w:val="095A6AD9"/>
    <w:rsid w:val="098429F4"/>
    <w:rsid w:val="099123FC"/>
    <w:rsid w:val="09DE5399"/>
    <w:rsid w:val="0A81127B"/>
    <w:rsid w:val="0A8A1A81"/>
    <w:rsid w:val="0AB50DA3"/>
    <w:rsid w:val="0AC1115C"/>
    <w:rsid w:val="0AC83036"/>
    <w:rsid w:val="0AD77EA5"/>
    <w:rsid w:val="0B0F6A16"/>
    <w:rsid w:val="0B9B1852"/>
    <w:rsid w:val="0BD75E2A"/>
    <w:rsid w:val="0BDB7E77"/>
    <w:rsid w:val="0C1A26E4"/>
    <w:rsid w:val="0C3B5D3C"/>
    <w:rsid w:val="0CA54458"/>
    <w:rsid w:val="0CD145E1"/>
    <w:rsid w:val="0CD36D41"/>
    <w:rsid w:val="0CD401B1"/>
    <w:rsid w:val="0D096156"/>
    <w:rsid w:val="0D0F4885"/>
    <w:rsid w:val="0D1F75CE"/>
    <w:rsid w:val="0D480C6E"/>
    <w:rsid w:val="0DFB193B"/>
    <w:rsid w:val="0E0F0FA6"/>
    <w:rsid w:val="0E2540DF"/>
    <w:rsid w:val="0E2E1DDA"/>
    <w:rsid w:val="0E6D2BCE"/>
    <w:rsid w:val="0E8107BF"/>
    <w:rsid w:val="0EA37813"/>
    <w:rsid w:val="0EE11E71"/>
    <w:rsid w:val="0F38216A"/>
    <w:rsid w:val="0FA85EB5"/>
    <w:rsid w:val="103A19C7"/>
    <w:rsid w:val="108C4392"/>
    <w:rsid w:val="108D2CF2"/>
    <w:rsid w:val="10D66628"/>
    <w:rsid w:val="11550050"/>
    <w:rsid w:val="116B3288"/>
    <w:rsid w:val="117E1776"/>
    <w:rsid w:val="11C6756A"/>
    <w:rsid w:val="11F72BF4"/>
    <w:rsid w:val="122C08B2"/>
    <w:rsid w:val="125E4185"/>
    <w:rsid w:val="12930C94"/>
    <w:rsid w:val="12D064E5"/>
    <w:rsid w:val="12D31F84"/>
    <w:rsid w:val="12ED5E2A"/>
    <w:rsid w:val="12F65182"/>
    <w:rsid w:val="131A5FFC"/>
    <w:rsid w:val="139A7BB0"/>
    <w:rsid w:val="13CB5121"/>
    <w:rsid w:val="14055EB8"/>
    <w:rsid w:val="14144F59"/>
    <w:rsid w:val="14162EBC"/>
    <w:rsid w:val="143B091C"/>
    <w:rsid w:val="146564BE"/>
    <w:rsid w:val="146A677F"/>
    <w:rsid w:val="147258E3"/>
    <w:rsid w:val="14782F13"/>
    <w:rsid w:val="14BB10DA"/>
    <w:rsid w:val="15537077"/>
    <w:rsid w:val="15631DD9"/>
    <w:rsid w:val="15771EF8"/>
    <w:rsid w:val="163B2AB3"/>
    <w:rsid w:val="16981A93"/>
    <w:rsid w:val="16B22562"/>
    <w:rsid w:val="16EC0560"/>
    <w:rsid w:val="16FF06CB"/>
    <w:rsid w:val="170232DC"/>
    <w:rsid w:val="17252EF0"/>
    <w:rsid w:val="174B2E84"/>
    <w:rsid w:val="17731D85"/>
    <w:rsid w:val="17772866"/>
    <w:rsid w:val="17D33860"/>
    <w:rsid w:val="17F72285"/>
    <w:rsid w:val="183062EB"/>
    <w:rsid w:val="193E54AC"/>
    <w:rsid w:val="199D708E"/>
    <w:rsid w:val="19B33077"/>
    <w:rsid w:val="19BD5A6B"/>
    <w:rsid w:val="1A5C1357"/>
    <w:rsid w:val="1A930298"/>
    <w:rsid w:val="1ACE0437"/>
    <w:rsid w:val="1AF360DC"/>
    <w:rsid w:val="1B0426ED"/>
    <w:rsid w:val="1B223003"/>
    <w:rsid w:val="1B79652A"/>
    <w:rsid w:val="1BC2453B"/>
    <w:rsid w:val="1BD4377F"/>
    <w:rsid w:val="1C24749C"/>
    <w:rsid w:val="1C3E416F"/>
    <w:rsid w:val="1C401B20"/>
    <w:rsid w:val="1C4C007A"/>
    <w:rsid w:val="1C6C7E91"/>
    <w:rsid w:val="1CBF1B8F"/>
    <w:rsid w:val="1D0A6CEE"/>
    <w:rsid w:val="1D3731E0"/>
    <w:rsid w:val="1D935EB3"/>
    <w:rsid w:val="1DA64E6B"/>
    <w:rsid w:val="1DB02A2D"/>
    <w:rsid w:val="1E566FAF"/>
    <w:rsid w:val="1E7970EA"/>
    <w:rsid w:val="1E8253DE"/>
    <w:rsid w:val="1F28138D"/>
    <w:rsid w:val="1F6B0700"/>
    <w:rsid w:val="2024283C"/>
    <w:rsid w:val="202F7624"/>
    <w:rsid w:val="2049318E"/>
    <w:rsid w:val="209334F8"/>
    <w:rsid w:val="20BC48A7"/>
    <w:rsid w:val="20D259CB"/>
    <w:rsid w:val="21552EF8"/>
    <w:rsid w:val="21811FC1"/>
    <w:rsid w:val="219E572F"/>
    <w:rsid w:val="21A91F71"/>
    <w:rsid w:val="21B96FD8"/>
    <w:rsid w:val="229227AE"/>
    <w:rsid w:val="22E82341"/>
    <w:rsid w:val="23135515"/>
    <w:rsid w:val="23EC1B19"/>
    <w:rsid w:val="23F20016"/>
    <w:rsid w:val="241D14F8"/>
    <w:rsid w:val="245C4340"/>
    <w:rsid w:val="247B3F51"/>
    <w:rsid w:val="24B10F2A"/>
    <w:rsid w:val="24C91C24"/>
    <w:rsid w:val="24D45F09"/>
    <w:rsid w:val="24EF1D54"/>
    <w:rsid w:val="2521429A"/>
    <w:rsid w:val="25621C91"/>
    <w:rsid w:val="25B266E5"/>
    <w:rsid w:val="25F548E2"/>
    <w:rsid w:val="26411C88"/>
    <w:rsid w:val="26CE4112"/>
    <w:rsid w:val="26ED341C"/>
    <w:rsid w:val="276220E1"/>
    <w:rsid w:val="27CE0E6A"/>
    <w:rsid w:val="27D15740"/>
    <w:rsid w:val="280039DB"/>
    <w:rsid w:val="28396667"/>
    <w:rsid w:val="29365BED"/>
    <w:rsid w:val="294E2AC0"/>
    <w:rsid w:val="29601EC4"/>
    <w:rsid w:val="29B7415F"/>
    <w:rsid w:val="29EE4D57"/>
    <w:rsid w:val="2A9E796D"/>
    <w:rsid w:val="2AAA5984"/>
    <w:rsid w:val="2AD348C3"/>
    <w:rsid w:val="2B053DE2"/>
    <w:rsid w:val="2B3818FE"/>
    <w:rsid w:val="2B6B04D9"/>
    <w:rsid w:val="2B787574"/>
    <w:rsid w:val="2BA72541"/>
    <w:rsid w:val="2C871405"/>
    <w:rsid w:val="2CA37E14"/>
    <w:rsid w:val="2D0959DD"/>
    <w:rsid w:val="2D223753"/>
    <w:rsid w:val="2D8B038A"/>
    <w:rsid w:val="2DCD59FF"/>
    <w:rsid w:val="2EBD0406"/>
    <w:rsid w:val="2EC76BDE"/>
    <w:rsid w:val="2F281077"/>
    <w:rsid w:val="2F735E35"/>
    <w:rsid w:val="2F7B5718"/>
    <w:rsid w:val="2F871F7D"/>
    <w:rsid w:val="2FA6631A"/>
    <w:rsid w:val="2FF75AC0"/>
    <w:rsid w:val="2FFB6225"/>
    <w:rsid w:val="300842E2"/>
    <w:rsid w:val="30655E29"/>
    <w:rsid w:val="30EA1912"/>
    <w:rsid w:val="30F34E55"/>
    <w:rsid w:val="312E6CA7"/>
    <w:rsid w:val="313164FD"/>
    <w:rsid w:val="317A1E39"/>
    <w:rsid w:val="317A2732"/>
    <w:rsid w:val="31824E80"/>
    <w:rsid w:val="318A7789"/>
    <w:rsid w:val="31AE18E7"/>
    <w:rsid w:val="31B66D1B"/>
    <w:rsid w:val="31E91DE0"/>
    <w:rsid w:val="32052194"/>
    <w:rsid w:val="323C7452"/>
    <w:rsid w:val="32C4372F"/>
    <w:rsid w:val="33254710"/>
    <w:rsid w:val="33303BF9"/>
    <w:rsid w:val="33D71DA8"/>
    <w:rsid w:val="33DC74F1"/>
    <w:rsid w:val="349470C7"/>
    <w:rsid w:val="34B32C51"/>
    <w:rsid w:val="34B81BDE"/>
    <w:rsid w:val="354A3ECD"/>
    <w:rsid w:val="361660DB"/>
    <w:rsid w:val="361D2942"/>
    <w:rsid w:val="36882A72"/>
    <w:rsid w:val="36D0324A"/>
    <w:rsid w:val="36DE5FBC"/>
    <w:rsid w:val="36EE7BD1"/>
    <w:rsid w:val="36FC121F"/>
    <w:rsid w:val="37452656"/>
    <w:rsid w:val="376B7AAA"/>
    <w:rsid w:val="377E5C0F"/>
    <w:rsid w:val="37B348A9"/>
    <w:rsid w:val="37C75FD7"/>
    <w:rsid w:val="37F63D94"/>
    <w:rsid w:val="38170878"/>
    <w:rsid w:val="38B93828"/>
    <w:rsid w:val="38D83252"/>
    <w:rsid w:val="38E5607B"/>
    <w:rsid w:val="39644799"/>
    <w:rsid w:val="39A1534E"/>
    <w:rsid w:val="39EB1FC7"/>
    <w:rsid w:val="39F21EED"/>
    <w:rsid w:val="3A765711"/>
    <w:rsid w:val="3A786932"/>
    <w:rsid w:val="3AA47F80"/>
    <w:rsid w:val="3B042708"/>
    <w:rsid w:val="3B04568E"/>
    <w:rsid w:val="3B2C0D5A"/>
    <w:rsid w:val="3B695FF7"/>
    <w:rsid w:val="3B837C8A"/>
    <w:rsid w:val="3B867B01"/>
    <w:rsid w:val="3BA843D2"/>
    <w:rsid w:val="3BAD697D"/>
    <w:rsid w:val="3C47633A"/>
    <w:rsid w:val="3C4B5CD4"/>
    <w:rsid w:val="3C5D1238"/>
    <w:rsid w:val="3C750388"/>
    <w:rsid w:val="3C8461DD"/>
    <w:rsid w:val="3CDD1F03"/>
    <w:rsid w:val="3D1B5A89"/>
    <w:rsid w:val="3D6305B5"/>
    <w:rsid w:val="3DD915A9"/>
    <w:rsid w:val="3DDA347E"/>
    <w:rsid w:val="3ED744D9"/>
    <w:rsid w:val="3EE80683"/>
    <w:rsid w:val="3EEB773D"/>
    <w:rsid w:val="3EED02D7"/>
    <w:rsid w:val="3EFD43EF"/>
    <w:rsid w:val="3F557523"/>
    <w:rsid w:val="411017CE"/>
    <w:rsid w:val="41175F1A"/>
    <w:rsid w:val="416D1CC7"/>
    <w:rsid w:val="41E53711"/>
    <w:rsid w:val="424A25A5"/>
    <w:rsid w:val="425416D5"/>
    <w:rsid w:val="427204A9"/>
    <w:rsid w:val="42722595"/>
    <w:rsid w:val="427868DF"/>
    <w:rsid w:val="42831830"/>
    <w:rsid w:val="429751EF"/>
    <w:rsid w:val="42BF0FDE"/>
    <w:rsid w:val="42CD72B9"/>
    <w:rsid w:val="42E8499B"/>
    <w:rsid w:val="43E1061F"/>
    <w:rsid w:val="443A51E2"/>
    <w:rsid w:val="449C325B"/>
    <w:rsid w:val="44CF0ED4"/>
    <w:rsid w:val="44E528B9"/>
    <w:rsid w:val="45077085"/>
    <w:rsid w:val="455F5555"/>
    <w:rsid w:val="45677C40"/>
    <w:rsid w:val="45DF5D0A"/>
    <w:rsid w:val="46073DC0"/>
    <w:rsid w:val="4614678A"/>
    <w:rsid w:val="46221132"/>
    <w:rsid w:val="46233FA5"/>
    <w:rsid w:val="46333A0F"/>
    <w:rsid w:val="463B4EE8"/>
    <w:rsid w:val="46464786"/>
    <w:rsid w:val="46A00500"/>
    <w:rsid w:val="46ED33C3"/>
    <w:rsid w:val="46F92CD9"/>
    <w:rsid w:val="471366C4"/>
    <w:rsid w:val="47EC136B"/>
    <w:rsid w:val="48042E7B"/>
    <w:rsid w:val="487C4B79"/>
    <w:rsid w:val="489B7B29"/>
    <w:rsid w:val="494F46ED"/>
    <w:rsid w:val="49B20809"/>
    <w:rsid w:val="49FC1729"/>
    <w:rsid w:val="4A615F99"/>
    <w:rsid w:val="4A6B0D1A"/>
    <w:rsid w:val="4A6B0FE7"/>
    <w:rsid w:val="4A816415"/>
    <w:rsid w:val="4AFF0F39"/>
    <w:rsid w:val="4B3B44B5"/>
    <w:rsid w:val="4B5177DC"/>
    <w:rsid w:val="4B6A4A53"/>
    <w:rsid w:val="4B9D0C85"/>
    <w:rsid w:val="4BE26B88"/>
    <w:rsid w:val="4CAD149F"/>
    <w:rsid w:val="4CB05ACF"/>
    <w:rsid w:val="4CC25B2C"/>
    <w:rsid w:val="4D33601B"/>
    <w:rsid w:val="4DAE6731"/>
    <w:rsid w:val="4DB27969"/>
    <w:rsid w:val="4DB50552"/>
    <w:rsid w:val="4DC50D69"/>
    <w:rsid w:val="4EDA5ECD"/>
    <w:rsid w:val="4F1356CC"/>
    <w:rsid w:val="4F865964"/>
    <w:rsid w:val="4F8A3B70"/>
    <w:rsid w:val="4FB915A8"/>
    <w:rsid w:val="4FC300A3"/>
    <w:rsid w:val="50257C20"/>
    <w:rsid w:val="502F6DA6"/>
    <w:rsid w:val="50421894"/>
    <w:rsid w:val="50931EE9"/>
    <w:rsid w:val="50AE5DD0"/>
    <w:rsid w:val="50B551B5"/>
    <w:rsid w:val="50FD5DE1"/>
    <w:rsid w:val="51027CDB"/>
    <w:rsid w:val="515C7A26"/>
    <w:rsid w:val="517D3201"/>
    <w:rsid w:val="51EE01C8"/>
    <w:rsid w:val="51FD7649"/>
    <w:rsid w:val="52740987"/>
    <w:rsid w:val="52D6191E"/>
    <w:rsid w:val="52ED2D4C"/>
    <w:rsid w:val="543231D4"/>
    <w:rsid w:val="54447F17"/>
    <w:rsid w:val="54954A6B"/>
    <w:rsid w:val="54B061B9"/>
    <w:rsid w:val="54BB5607"/>
    <w:rsid w:val="54CE1734"/>
    <w:rsid w:val="551816AB"/>
    <w:rsid w:val="551C3935"/>
    <w:rsid w:val="55511042"/>
    <w:rsid w:val="555B3569"/>
    <w:rsid w:val="55DD6A8C"/>
    <w:rsid w:val="5614285E"/>
    <w:rsid w:val="56211DE5"/>
    <w:rsid w:val="563B7B9A"/>
    <w:rsid w:val="563C5A53"/>
    <w:rsid w:val="56E11CB0"/>
    <w:rsid w:val="571C7935"/>
    <w:rsid w:val="57345112"/>
    <w:rsid w:val="57805519"/>
    <w:rsid w:val="57E205CD"/>
    <w:rsid w:val="57F6578D"/>
    <w:rsid w:val="58AC6647"/>
    <w:rsid w:val="590D1920"/>
    <w:rsid w:val="590D25D2"/>
    <w:rsid w:val="592B46D7"/>
    <w:rsid w:val="592E6840"/>
    <w:rsid w:val="59486FBE"/>
    <w:rsid w:val="599E3FED"/>
    <w:rsid w:val="5A167636"/>
    <w:rsid w:val="5A7B1397"/>
    <w:rsid w:val="5AD15559"/>
    <w:rsid w:val="5B0D23BF"/>
    <w:rsid w:val="5B782721"/>
    <w:rsid w:val="5B7F56B4"/>
    <w:rsid w:val="5B921F97"/>
    <w:rsid w:val="5B9B1C9C"/>
    <w:rsid w:val="5BA12121"/>
    <w:rsid w:val="5BA35E93"/>
    <w:rsid w:val="5BF249CF"/>
    <w:rsid w:val="5BF60C42"/>
    <w:rsid w:val="5BFB38A2"/>
    <w:rsid w:val="5C0A2A30"/>
    <w:rsid w:val="5C2922D2"/>
    <w:rsid w:val="5C2D21E5"/>
    <w:rsid w:val="5CC96E88"/>
    <w:rsid w:val="5D275138"/>
    <w:rsid w:val="5D612C7E"/>
    <w:rsid w:val="5D9B7AA8"/>
    <w:rsid w:val="5DEE0F8C"/>
    <w:rsid w:val="5E636511"/>
    <w:rsid w:val="5F120CCE"/>
    <w:rsid w:val="5F673698"/>
    <w:rsid w:val="5FF23A12"/>
    <w:rsid w:val="5FF62496"/>
    <w:rsid w:val="608973EE"/>
    <w:rsid w:val="60FC3563"/>
    <w:rsid w:val="61C866EF"/>
    <w:rsid w:val="61E320A0"/>
    <w:rsid w:val="628F5801"/>
    <w:rsid w:val="62B7535A"/>
    <w:rsid w:val="62E44812"/>
    <w:rsid w:val="62E6604A"/>
    <w:rsid w:val="62FE2142"/>
    <w:rsid w:val="6315368B"/>
    <w:rsid w:val="63302AA0"/>
    <w:rsid w:val="63797B98"/>
    <w:rsid w:val="63914D0C"/>
    <w:rsid w:val="63D0566A"/>
    <w:rsid w:val="63D97DCE"/>
    <w:rsid w:val="642C1B81"/>
    <w:rsid w:val="643B3F76"/>
    <w:rsid w:val="6449308C"/>
    <w:rsid w:val="647163A9"/>
    <w:rsid w:val="651A37C0"/>
    <w:rsid w:val="654A0C5D"/>
    <w:rsid w:val="65FE117C"/>
    <w:rsid w:val="66B8435A"/>
    <w:rsid w:val="66D41131"/>
    <w:rsid w:val="66E66DCD"/>
    <w:rsid w:val="67391D84"/>
    <w:rsid w:val="67434367"/>
    <w:rsid w:val="676E2EDD"/>
    <w:rsid w:val="68246CF5"/>
    <w:rsid w:val="68396D52"/>
    <w:rsid w:val="684A1714"/>
    <w:rsid w:val="685418FE"/>
    <w:rsid w:val="688C64FA"/>
    <w:rsid w:val="689F270D"/>
    <w:rsid w:val="690A79FB"/>
    <w:rsid w:val="69220A82"/>
    <w:rsid w:val="6929102A"/>
    <w:rsid w:val="694909AA"/>
    <w:rsid w:val="69A3416B"/>
    <w:rsid w:val="69D27568"/>
    <w:rsid w:val="69FC440C"/>
    <w:rsid w:val="6A0E6140"/>
    <w:rsid w:val="6A332D3F"/>
    <w:rsid w:val="6A8B4135"/>
    <w:rsid w:val="6B167635"/>
    <w:rsid w:val="6B8D4376"/>
    <w:rsid w:val="6BDF1327"/>
    <w:rsid w:val="6BF8607A"/>
    <w:rsid w:val="6BFC1A9B"/>
    <w:rsid w:val="6C0F513B"/>
    <w:rsid w:val="6C1D396C"/>
    <w:rsid w:val="6C934256"/>
    <w:rsid w:val="6C9E7C43"/>
    <w:rsid w:val="6CCF514F"/>
    <w:rsid w:val="6D1676F2"/>
    <w:rsid w:val="6D1C111A"/>
    <w:rsid w:val="6D40049A"/>
    <w:rsid w:val="6D637235"/>
    <w:rsid w:val="6D78387A"/>
    <w:rsid w:val="6DB013CA"/>
    <w:rsid w:val="6DB13C88"/>
    <w:rsid w:val="6DB97473"/>
    <w:rsid w:val="6DE23191"/>
    <w:rsid w:val="6E0013BA"/>
    <w:rsid w:val="6E065B15"/>
    <w:rsid w:val="6E0A11C6"/>
    <w:rsid w:val="6E401415"/>
    <w:rsid w:val="6EBE276B"/>
    <w:rsid w:val="6EFD1C69"/>
    <w:rsid w:val="6F0C1E4A"/>
    <w:rsid w:val="6F101DCE"/>
    <w:rsid w:val="6F195A26"/>
    <w:rsid w:val="6F4C1ABE"/>
    <w:rsid w:val="6F4D6403"/>
    <w:rsid w:val="6F94220B"/>
    <w:rsid w:val="6FDB460E"/>
    <w:rsid w:val="6FF37852"/>
    <w:rsid w:val="705856EA"/>
    <w:rsid w:val="70814E78"/>
    <w:rsid w:val="709F09CB"/>
    <w:rsid w:val="70B93BCB"/>
    <w:rsid w:val="712701D6"/>
    <w:rsid w:val="71973B5A"/>
    <w:rsid w:val="71FA269D"/>
    <w:rsid w:val="72516181"/>
    <w:rsid w:val="72EA41AA"/>
    <w:rsid w:val="73013D58"/>
    <w:rsid w:val="734746E1"/>
    <w:rsid w:val="73844F42"/>
    <w:rsid w:val="7387351C"/>
    <w:rsid w:val="739F2491"/>
    <w:rsid w:val="73A06890"/>
    <w:rsid w:val="73B01248"/>
    <w:rsid w:val="73EC5F3A"/>
    <w:rsid w:val="74CE3AE7"/>
    <w:rsid w:val="750A116D"/>
    <w:rsid w:val="75A90413"/>
    <w:rsid w:val="75F1785B"/>
    <w:rsid w:val="760307B6"/>
    <w:rsid w:val="7606753B"/>
    <w:rsid w:val="76602A08"/>
    <w:rsid w:val="769672C7"/>
    <w:rsid w:val="76DB22FF"/>
    <w:rsid w:val="76FF256D"/>
    <w:rsid w:val="774C677F"/>
    <w:rsid w:val="774D0A57"/>
    <w:rsid w:val="77D81880"/>
    <w:rsid w:val="782101AF"/>
    <w:rsid w:val="78354530"/>
    <w:rsid w:val="78542D8B"/>
    <w:rsid w:val="78644592"/>
    <w:rsid w:val="78825272"/>
    <w:rsid w:val="78BD6941"/>
    <w:rsid w:val="78FD0ACF"/>
    <w:rsid w:val="795D3E4C"/>
    <w:rsid w:val="7973615B"/>
    <w:rsid w:val="79A12480"/>
    <w:rsid w:val="79C47219"/>
    <w:rsid w:val="79E60493"/>
    <w:rsid w:val="7A0C3983"/>
    <w:rsid w:val="7A21029B"/>
    <w:rsid w:val="7BE61C71"/>
    <w:rsid w:val="7C6335E1"/>
    <w:rsid w:val="7C9522A5"/>
    <w:rsid w:val="7CB75301"/>
    <w:rsid w:val="7CCB6FAD"/>
    <w:rsid w:val="7D1A7069"/>
    <w:rsid w:val="7D8F7A70"/>
    <w:rsid w:val="7D9F1E71"/>
    <w:rsid w:val="7DAB3665"/>
    <w:rsid w:val="7DD523FB"/>
    <w:rsid w:val="7E593650"/>
    <w:rsid w:val="7E6E15CA"/>
    <w:rsid w:val="7EC32287"/>
    <w:rsid w:val="7EF92CBB"/>
    <w:rsid w:val="7F0E3DB4"/>
    <w:rsid w:val="7F245570"/>
    <w:rsid w:val="7F78138A"/>
    <w:rsid w:val="7F954632"/>
    <w:rsid w:val="7FA85E19"/>
    <w:rsid w:val="7FBD1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exact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0"/>
    <w:pPr>
      <w:keepNext/>
      <w:keepLines/>
      <w:numPr>
        <w:ilvl w:val="0"/>
        <w:numId w:val="1"/>
      </w:numPr>
      <w:spacing w:before="340" w:after="330" w:line="720" w:lineRule="exact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3"/>
    <w:qFormat/>
    <w:uiPriority w:val="0"/>
    <w:pPr>
      <w:keepNext/>
      <w:keepLines/>
      <w:numPr>
        <w:ilvl w:val="1"/>
        <w:numId w:val="1"/>
      </w:numPr>
      <w:spacing w:before="260" w:after="260" w:line="600" w:lineRule="exact"/>
      <w:jc w:val="left"/>
      <w:outlineLvl w:val="1"/>
    </w:pPr>
    <w:rPr>
      <w:rFonts w:ascii="Cambria" w:hAnsi="Cambria" w:eastAsia="黑体"/>
      <w:b/>
      <w:bCs/>
      <w:sz w:val="32"/>
      <w:szCs w:val="32"/>
    </w:rPr>
  </w:style>
  <w:style w:type="paragraph" w:styleId="4">
    <w:name w:val="heading 3"/>
    <w:basedOn w:val="1"/>
    <w:next w:val="1"/>
    <w:link w:val="24"/>
    <w:qFormat/>
    <w:uiPriority w:val="0"/>
    <w:pPr>
      <w:keepNext/>
      <w:keepLines/>
      <w:numPr>
        <w:ilvl w:val="2"/>
        <w:numId w:val="1"/>
      </w:numPr>
      <w:spacing w:before="260" w:after="260" w:line="500" w:lineRule="exact"/>
      <w:jc w:val="left"/>
      <w:outlineLvl w:val="2"/>
    </w:pPr>
    <w:rPr>
      <w:b/>
      <w:bCs/>
      <w:sz w:val="28"/>
      <w:szCs w:val="32"/>
    </w:rPr>
  </w:style>
  <w:style w:type="paragraph" w:styleId="5">
    <w:name w:val="heading 4"/>
    <w:basedOn w:val="1"/>
    <w:next w:val="1"/>
    <w:link w:val="25"/>
    <w:qFormat/>
    <w:uiPriority w:val="9"/>
    <w:pPr>
      <w:keepNext/>
      <w:keepLines/>
      <w:spacing w:before="280" w:after="290"/>
      <w:outlineLvl w:val="3"/>
    </w:pPr>
    <w:rPr>
      <w:rFonts w:ascii="Cambria" w:hAnsi="Cambria"/>
      <w:b/>
      <w:bCs/>
      <w:szCs w:val="28"/>
    </w:rPr>
  </w:style>
  <w:style w:type="character" w:default="1" w:styleId="15">
    <w:name w:val="Default Paragraph Font"/>
    <w:unhideWhenUsed/>
    <w:qFormat/>
    <w:uiPriority w:val="1"/>
  </w:style>
  <w:style w:type="table" w:default="1" w:styleId="1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unhideWhenUsed/>
    <w:qFormat/>
    <w:uiPriority w:val="39"/>
    <w:pPr>
      <w:ind w:left="840" w:leftChars="400"/>
    </w:pPr>
  </w:style>
  <w:style w:type="paragraph" w:styleId="7">
    <w:name w:val="Balloon Text"/>
    <w:basedOn w:val="1"/>
    <w:link w:val="19"/>
    <w:unhideWhenUsed/>
    <w:qFormat/>
    <w:uiPriority w:val="99"/>
    <w:rPr>
      <w:kern w:val="0"/>
      <w:sz w:val="18"/>
      <w:szCs w:val="18"/>
      <w:lang w:val="zh-CN"/>
    </w:rPr>
  </w:style>
  <w:style w:type="paragraph" w:styleId="8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zh-CN"/>
    </w:rPr>
  </w:style>
  <w:style w:type="paragraph" w:styleId="9">
    <w:name w:val="header"/>
    <w:basedOn w:val="1"/>
    <w:link w:val="2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zh-CN"/>
    </w:rPr>
  </w:style>
  <w:style w:type="paragraph" w:styleId="10">
    <w:name w:val="toc 1"/>
    <w:basedOn w:val="1"/>
    <w:next w:val="1"/>
    <w:unhideWhenUsed/>
    <w:qFormat/>
    <w:uiPriority w:val="39"/>
  </w:style>
  <w:style w:type="paragraph" w:styleId="11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12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3">
    <w:name w:val="HTML Preformatted"/>
    <w:basedOn w:val="1"/>
    <w:link w:val="28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hint="eastAsia" w:ascii="宋体" w:hAnsi="宋体"/>
      <w:kern w:val="0"/>
      <w:sz w:val="24"/>
      <w:szCs w:val="24"/>
    </w:rPr>
  </w:style>
  <w:style w:type="paragraph" w:styleId="14">
    <w:name w:val="Title"/>
    <w:basedOn w:val="1"/>
    <w:next w:val="1"/>
    <w:link w:val="27"/>
    <w:qFormat/>
    <w:uiPriority w:val="0"/>
    <w:pPr>
      <w:spacing w:before="240" w:after="60"/>
      <w:jc w:val="center"/>
      <w:outlineLvl w:val="0"/>
    </w:pPr>
    <w:rPr>
      <w:rFonts w:ascii="Cambria" w:hAnsi="Cambria" w:eastAsia="黑体"/>
      <w:b/>
      <w:bCs/>
      <w:sz w:val="72"/>
      <w:szCs w:val="32"/>
    </w:rPr>
  </w:style>
  <w:style w:type="character" w:styleId="16">
    <w:name w:val="Hyperlink"/>
    <w:unhideWhenUsed/>
    <w:qFormat/>
    <w:uiPriority w:val="99"/>
    <w:rPr>
      <w:color w:val="0000FF"/>
      <w:u w:val="single"/>
    </w:rPr>
  </w:style>
  <w:style w:type="character" w:customStyle="1" w:styleId="18">
    <w:name w:val="页脚 字符"/>
    <w:link w:val="8"/>
    <w:qFormat/>
    <w:uiPriority w:val="99"/>
    <w:rPr>
      <w:sz w:val="18"/>
      <w:szCs w:val="18"/>
      <w:lang w:val="zh-CN" w:eastAsia="zh-CN"/>
    </w:rPr>
  </w:style>
  <w:style w:type="character" w:customStyle="1" w:styleId="19">
    <w:name w:val="批注框文本 字符"/>
    <w:link w:val="7"/>
    <w:qFormat/>
    <w:uiPriority w:val="99"/>
    <w:rPr>
      <w:sz w:val="18"/>
      <w:szCs w:val="18"/>
      <w:lang w:val="zh-CN" w:eastAsia="zh-CN"/>
    </w:rPr>
  </w:style>
  <w:style w:type="character" w:customStyle="1" w:styleId="20">
    <w:name w:val="页眉 字符"/>
    <w:link w:val="9"/>
    <w:qFormat/>
    <w:uiPriority w:val="99"/>
    <w:rPr>
      <w:sz w:val="18"/>
      <w:szCs w:val="18"/>
      <w:lang w:val="zh-CN" w:eastAsia="zh-CN"/>
    </w:rPr>
  </w:style>
  <w:style w:type="paragraph" w:customStyle="1" w:styleId="21">
    <w:name w:val="word规范相关文字性说明"/>
    <w:basedOn w:val="1"/>
    <w:qFormat/>
    <w:uiPriority w:val="0"/>
    <w:pPr>
      <w:spacing w:line="500" w:lineRule="exact"/>
    </w:pPr>
    <w:rPr>
      <w:rFonts w:ascii="宋体" w:hAnsi="宋体" w:cs="宋体"/>
      <w:b/>
      <w:bCs/>
      <w:color w:val="FF0000"/>
      <w:sz w:val="28"/>
      <w:szCs w:val="20"/>
    </w:rPr>
  </w:style>
  <w:style w:type="character" w:customStyle="1" w:styleId="22">
    <w:name w:val="标题 1 字符"/>
    <w:link w:val="2"/>
    <w:qFormat/>
    <w:uiPriority w:val="9"/>
    <w:rPr>
      <w:rFonts w:eastAsia="黑体"/>
      <w:b/>
      <w:bCs/>
      <w:kern w:val="44"/>
      <w:sz w:val="44"/>
      <w:szCs w:val="44"/>
    </w:rPr>
  </w:style>
  <w:style w:type="character" w:customStyle="1" w:styleId="23">
    <w:name w:val="标题 2 字符"/>
    <w:link w:val="3"/>
    <w:qFormat/>
    <w:uiPriority w:val="9"/>
    <w:rPr>
      <w:rFonts w:ascii="Cambria" w:hAnsi="Cambria" w:eastAsia="黑体"/>
      <w:b/>
      <w:bCs/>
      <w:kern w:val="2"/>
      <w:sz w:val="32"/>
      <w:szCs w:val="32"/>
    </w:rPr>
  </w:style>
  <w:style w:type="character" w:customStyle="1" w:styleId="24">
    <w:name w:val="标题 3 字符"/>
    <w:link w:val="4"/>
    <w:qFormat/>
    <w:uiPriority w:val="9"/>
    <w:rPr>
      <w:b/>
      <w:bCs/>
      <w:kern w:val="2"/>
      <w:sz w:val="28"/>
      <w:szCs w:val="32"/>
    </w:rPr>
  </w:style>
  <w:style w:type="character" w:customStyle="1" w:styleId="25">
    <w:name w:val="标题 4 字符"/>
    <w:link w:val="5"/>
    <w:qFormat/>
    <w:uiPriority w:val="9"/>
    <w:rPr>
      <w:rFonts w:ascii="Cambria" w:hAnsi="Cambria"/>
      <w:b/>
      <w:bCs/>
      <w:kern w:val="2"/>
      <w:sz w:val="21"/>
      <w:szCs w:val="28"/>
    </w:rPr>
  </w:style>
  <w:style w:type="paragraph" w:customStyle="1" w:styleId="26">
    <w:name w:val="列出段落1"/>
    <w:basedOn w:val="1"/>
    <w:qFormat/>
    <w:uiPriority w:val="0"/>
    <w:pPr>
      <w:spacing w:line="240" w:lineRule="auto"/>
      <w:ind w:firstLine="420" w:firstLineChars="200"/>
    </w:pPr>
    <w:rPr>
      <w:rFonts w:cs="Calibri"/>
      <w:szCs w:val="21"/>
    </w:rPr>
  </w:style>
  <w:style w:type="character" w:customStyle="1" w:styleId="27">
    <w:name w:val="标题 字符"/>
    <w:link w:val="14"/>
    <w:qFormat/>
    <w:uiPriority w:val="0"/>
    <w:rPr>
      <w:rFonts w:ascii="Cambria" w:hAnsi="Cambria" w:eastAsia="黑体" w:cs="Times New Roman"/>
      <w:b/>
      <w:bCs/>
      <w:kern w:val="2"/>
      <w:sz w:val="72"/>
      <w:szCs w:val="32"/>
    </w:rPr>
  </w:style>
  <w:style w:type="character" w:customStyle="1" w:styleId="28">
    <w:name w:val="HTML 预设格式 字符"/>
    <w:basedOn w:val="15"/>
    <w:link w:val="13"/>
    <w:qFormat/>
    <w:uiPriority w:val="99"/>
    <w:rPr>
      <w:rFonts w:ascii="宋体" w:hAnsi="宋体"/>
      <w:sz w:val="24"/>
      <w:szCs w:val="24"/>
    </w:rPr>
  </w:style>
  <w:style w:type="character" w:customStyle="1" w:styleId="29">
    <w:name w:val="sc31"/>
    <w:basedOn w:val="15"/>
    <w:qFormat/>
    <w:uiPriority w:val="0"/>
    <w:rPr>
      <w:color w:val="008080"/>
    </w:rPr>
  </w:style>
  <w:style w:type="character" w:customStyle="1" w:styleId="30">
    <w:name w:val="sc161"/>
    <w:basedOn w:val="15"/>
    <w:qFormat/>
    <w:uiPriority w:val="0"/>
    <w:rPr>
      <w:color w:val="8000FF"/>
    </w:rPr>
  </w:style>
  <w:style w:type="character" w:customStyle="1" w:styleId="31">
    <w:name w:val="sc101"/>
    <w:basedOn w:val="15"/>
    <w:qFormat/>
    <w:uiPriority w:val="0"/>
    <w:rPr>
      <w:b/>
      <w:color w:val="000080"/>
    </w:rPr>
  </w:style>
  <w:style w:type="character" w:customStyle="1" w:styleId="32">
    <w:name w:val="sc21"/>
    <w:basedOn w:val="15"/>
    <w:qFormat/>
    <w:uiPriority w:val="0"/>
    <w:rPr>
      <w:color w:val="008000"/>
    </w:rPr>
  </w:style>
  <w:style w:type="character" w:customStyle="1" w:styleId="33">
    <w:name w:val="sc61"/>
    <w:basedOn w:val="15"/>
    <w:qFormat/>
    <w:uiPriority w:val="0"/>
    <w:rPr>
      <w:color w:val="808080"/>
    </w:rPr>
  </w:style>
  <w:style w:type="character" w:customStyle="1" w:styleId="34">
    <w:name w:val="sc11"/>
    <w:basedOn w:val="15"/>
    <w:qFormat/>
    <w:uiPriority w:val="0"/>
    <w:rPr>
      <w:color w:val="008000"/>
    </w:rPr>
  </w:style>
  <w:style w:type="character" w:customStyle="1" w:styleId="35">
    <w:name w:val="sc41"/>
    <w:basedOn w:val="15"/>
    <w:qFormat/>
    <w:uiPriority w:val="0"/>
    <w:rPr>
      <w:color w:val="FF8000"/>
    </w:rPr>
  </w:style>
  <w:style w:type="character" w:customStyle="1" w:styleId="36">
    <w:name w:val="sc71"/>
    <w:basedOn w:val="15"/>
    <w:qFormat/>
    <w:uiPriority w:val="0"/>
    <w:rPr>
      <w:color w:val="808080"/>
    </w:rPr>
  </w:style>
  <w:style w:type="character" w:customStyle="1" w:styleId="37">
    <w:name w:val="sc51"/>
    <w:basedOn w:val="15"/>
    <w:qFormat/>
    <w:uiPriority w:val="0"/>
    <w:rPr>
      <w:b/>
      <w:color w:val="0000FF"/>
    </w:rPr>
  </w:style>
  <w:style w:type="paragraph" w:customStyle="1" w:styleId="38">
    <w:name w:val="列举条目"/>
    <w:basedOn w:val="1"/>
    <w:qFormat/>
    <w:uiPriority w:val="0"/>
    <w:pPr>
      <w:numPr>
        <w:ilvl w:val="0"/>
        <w:numId w:val="2"/>
      </w:numPr>
    </w:pPr>
    <w:rPr>
      <w:rFonts w:ascii="宋体" w:hAnsi="宋体" w:eastAsia="宋体" w:cs="Times New Roman"/>
      <w:kern w:val="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黑马word模板20160828.dot</Template>
  <Company>Microsoft</Company>
  <Pages>3</Pages>
  <Words>35</Words>
  <Characters>201</Characters>
  <Lines>1</Lines>
  <Paragraphs>1</Paragraphs>
  <TotalTime>0</TotalTime>
  <ScaleCrop>false</ScaleCrop>
  <LinksUpToDate>false</LinksUpToDate>
  <CharactersWithSpaces>235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2017-02-27T09:33:00Z</dcterms:created>
  <dc:creator>wangsenfeng</dc:creator>
  <cp:lastModifiedBy>Administrator</cp:lastModifiedBy>
  <dcterms:modified xsi:type="dcterms:W3CDTF">2018-05-11T00:49:42Z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