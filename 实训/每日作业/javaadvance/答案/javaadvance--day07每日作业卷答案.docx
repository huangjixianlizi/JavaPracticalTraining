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JavaSE第0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7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t xml:space="preserve"> Collection</w:t>
      </w:r>
      <w:r>
        <w:rPr>
          <w:rFonts w:hint="eastAsia"/>
        </w:rPr>
        <w:t>基本方法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练习Collection</w:t>
      </w:r>
      <w:r>
        <w:rPr>
          <w:lang w:val="zh-CN"/>
        </w:rPr>
        <w:t>的add,remove,clear,size方法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Colection</w:t>
      </w:r>
      <w:r>
        <w:rPr>
          <w:rFonts w:ascii="Consolas" w:hAnsi="Consolas" w:cs="Consolas"/>
          <w:color w:val="3F7F5F"/>
          <w:kern w:val="0"/>
          <w:szCs w:val="21"/>
        </w:rPr>
        <w:t>对象.Collection是接口.所以创建子类ArrayList对象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Collection&lt;String&gt; </w:t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2.往集合中添加对象元素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  <w:lang w:eastAsia="zh-CN"/>
        </w:rPr>
        <w:t>igeek</w:t>
      </w:r>
      <w:r>
        <w:rPr>
          <w:rFonts w:ascii="Consolas" w:hAnsi="Consolas" w:cs="Consolas"/>
          <w:color w:val="2A00FF"/>
          <w:kern w:val="0"/>
          <w:szCs w:val="21"/>
        </w:rPr>
        <w:t>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  <w:lang w:eastAsia="zh-CN"/>
        </w:rPr>
        <w:t>igeek</w:t>
      </w:r>
      <w:r>
        <w:rPr>
          <w:rFonts w:ascii="Consolas" w:hAnsi="Consolas" w:cs="Consolas"/>
          <w:color w:val="2A00FF"/>
          <w:kern w:val="0"/>
          <w:szCs w:val="21"/>
        </w:rPr>
        <w:t>2"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  <w:lang w:eastAsia="zh-CN"/>
        </w:rPr>
        <w:t>igeek</w:t>
      </w:r>
      <w:r>
        <w:rPr>
          <w:rFonts w:ascii="Consolas" w:hAnsi="Consolas" w:cs="Consolas"/>
          <w:color w:val="2A00FF"/>
          <w:kern w:val="0"/>
          <w:szCs w:val="21"/>
        </w:rPr>
        <w:t>3"</w:t>
      </w:r>
      <w:r>
        <w:rPr>
          <w:rFonts w:ascii="Consolas" w:hAnsi="Consolas" w:cs="Consolas"/>
          <w:color w:val="000000"/>
          <w:kern w:val="0"/>
          <w:szCs w:val="21"/>
        </w:rPr>
        <w:t>);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3.删除元素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.remove(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  <w:lang w:eastAsia="zh-CN"/>
        </w:rPr>
        <w:t>igeek</w:t>
      </w:r>
      <w:r>
        <w:rPr>
          <w:rFonts w:ascii="Consolas" w:hAnsi="Consolas" w:cs="Consolas"/>
          <w:color w:val="2A00FF"/>
          <w:kern w:val="0"/>
          <w:szCs w:val="21"/>
        </w:rPr>
        <w:t>2"</w:t>
      </w:r>
      <w:r>
        <w:rPr>
          <w:rFonts w:ascii="Consolas" w:hAnsi="Consolas" w:cs="Consolas"/>
          <w:color w:val="000000"/>
          <w:kern w:val="0"/>
          <w:szCs w:val="21"/>
        </w:rPr>
        <w:t>);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4.获取集合大小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.size());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5.清空集合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.clear();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6.输出集合内容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t>Iterator</w:t>
      </w:r>
      <w:r>
        <w:rPr>
          <w:rFonts w:hint="eastAsia"/>
        </w:rPr>
        <w:t>迭代器概述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请回答</w:t>
      </w:r>
      <w:r>
        <w:t>hasNext</w:t>
      </w:r>
      <w:r>
        <w:rPr>
          <w:rFonts w:hint="eastAsia"/>
        </w:rPr>
        <w:t>()和next</w:t>
      </w:r>
      <w:r>
        <w:t>()方法的作用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hasNext()方法：用来判断集合中是否有下一个元素可以迭代。如果返回true,说明可以迭代。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next()方法：用来返回迭代的下一个元素，并把指针向后移动一位。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t>Iterator</w:t>
      </w:r>
      <w:r>
        <w:rPr>
          <w:rFonts w:hint="eastAsia"/>
        </w:rPr>
        <w:t>迭代器使用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往</w:t>
      </w:r>
      <w:r>
        <w:rPr>
          <w:color w:val="000000"/>
        </w:rPr>
        <w:t>ArrayList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以下元素”</w:t>
      </w:r>
      <w:r>
        <w:rPr>
          <w:color w:val="2A00FF"/>
        </w:rPr>
        <w:t>abc1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>abc2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>abc3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>abc4</w:t>
      </w:r>
      <w:r>
        <w:rPr>
          <w:color w:val="000000"/>
        </w:rPr>
        <w:t>”</w:t>
      </w:r>
      <w:r>
        <w:rPr>
          <w:rFonts w:hint="eastAsia"/>
          <w:color w:val="000000"/>
        </w:rPr>
        <w:t>.</w:t>
      </w:r>
      <w:r>
        <w:rPr>
          <w:rFonts w:hint="eastAsia"/>
          <w:lang w:val="zh-CN"/>
        </w:rPr>
        <w:t>使用迭代器获取</w:t>
      </w:r>
      <w:r>
        <w:rPr>
          <w:color w:val="000000"/>
        </w:rPr>
        <w:t>ArrayList</w:t>
      </w:r>
      <w:r>
        <w:rPr>
          <w:rFonts w:hint="eastAsia"/>
          <w:lang w:val="zh-CN"/>
        </w:rPr>
        <w:t>集合中的元素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1.创建集合对象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Collection&lt;String&gt; </w:t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2.往集合中存放元素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"abc1"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"abc2"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"abc3"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"abc4"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3.获取容器的迭代器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Iterator&lt;String&gt; </w:t>
      </w:r>
      <w:r>
        <w:rPr>
          <w:rFonts w:ascii="Consolas" w:hAnsi="Consolas" w:cs="Consolas"/>
          <w:color w:val="6A3E3E"/>
          <w:kern w:val="0"/>
          <w:szCs w:val="21"/>
        </w:rPr>
        <w:t>it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4.使用迭代器判断是否有下一个元素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it</w:t>
      </w:r>
      <w:r>
        <w:rPr>
          <w:rFonts w:ascii="Consolas" w:hAnsi="Consolas" w:cs="Consolas"/>
          <w:color w:val="000000"/>
          <w:kern w:val="0"/>
          <w:szCs w:val="21"/>
        </w:rPr>
        <w:t>.hasNext()){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5.使用迭代器对象获取集合中的元素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it</w:t>
      </w:r>
      <w:r>
        <w:rPr>
          <w:rFonts w:ascii="Consolas" w:hAnsi="Consolas" w:cs="Consolas"/>
          <w:color w:val="000000"/>
          <w:kern w:val="0"/>
          <w:szCs w:val="21"/>
        </w:rPr>
        <w:t>.next());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增强</w:t>
      </w:r>
      <w:r>
        <w:t>for</w:t>
      </w:r>
      <w:r>
        <w:rPr>
          <w:rFonts w:hint="eastAsia"/>
        </w:rPr>
        <w:t>循环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往</w:t>
      </w:r>
      <w:r>
        <w:rPr>
          <w:rFonts w:hint="eastAsia"/>
          <w:color w:val="000000"/>
        </w:rPr>
        <w:t>int</w:t>
      </w:r>
      <w:r>
        <w:rPr>
          <w:color w:val="000000"/>
        </w:rPr>
        <w:t>[]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r>
        <w:rPr>
          <w:rFonts w:hint="eastAsia"/>
          <w:color w:val="000000"/>
        </w:rPr>
        <w:t>{</w:t>
      </w:r>
      <w:r>
        <w:rPr>
          <w:color w:val="000000"/>
        </w:rPr>
        <w:t>11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22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33</w:t>
      </w:r>
      <w:r>
        <w:rPr>
          <w:rFonts w:hint="eastAsia"/>
          <w:color w:val="000000"/>
        </w:rPr>
        <w:t>}</w:t>
      </w:r>
      <w:r>
        <w:rPr>
          <w:rFonts w:hint="eastAsia"/>
          <w:lang w:val="zh-CN"/>
        </w:rPr>
        <w:t>使用增强for遍历数组中的元素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>[]{11,22,33};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2.使用增强for循环获取数组中的元素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n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  <w:r>
        <w:rPr>
          <w:rFonts w:ascii="Consolas" w:hAnsi="Consolas" w:cs="Consolas"/>
          <w:color w:val="3F7F5F"/>
          <w:kern w:val="0"/>
          <w:szCs w:val="21"/>
        </w:rPr>
        <w:t>//变量n代表被遍历到的数组元素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增强</w:t>
      </w:r>
      <w:r>
        <w:t>for</w:t>
      </w:r>
      <w:r>
        <w:rPr>
          <w:rFonts w:hint="eastAsia"/>
        </w:rPr>
        <w:t>循环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往</w:t>
      </w:r>
      <w:r>
        <w:t>ArrayList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以下元素”</w:t>
      </w:r>
      <w:r>
        <w:rPr>
          <w:color w:val="2A00FF"/>
        </w:rPr>
        <w:t xml:space="preserve"> </w:t>
      </w:r>
      <w:r>
        <w:rPr>
          <w:rFonts w:hint="eastAsia"/>
          <w:color w:val="2A00FF"/>
          <w:lang w:eastAsia="zh-CN"/>
        </w:rPr>
        <w:t>igeek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 xml:space="preserve"> </w:t>
      </w:r>
      <w:r>
        <w:rPr>
          <w:rFonts w:hint="eastAsia"/>
          <w:color w:val="2A00FF"/>
          <w:lang w:eastAsia="zh-CN"/>
        </w:rPr>
        <w:t>igeek</w:t>
      </w:r>
      <w:r>
        <w:rPr>
          <w:color w:val="2A00FF"/>
        </w:rPr>
        <w:t>2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 xml:space="preserve"> </w:t>
      </w:r>
      <w:r>
        <w:rPr>
          <w:rFonts w:hint="eastAsia"/>
          <w:color w:val="2A00FF"/>
          <w:lang w:eastAsia="zh-CN"/>
        </w:rPr>
        <w:t>igeek</w:t>
      </w:r>
      <w:r>
        <w:rPr>
          <w:color w:val="2A00FF"/>
        </w:rPr>
        <w:t>3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 xml:space="preserve"> </w:t>
      </w:r>
      <w:r>
        <w:rPr>
          <w:rFonts w:hint="eastAsia"/>
          <w:color w:val="2A00FF"/>
          <w:lang w:eastAsia="zh-CN"/>
        </w:rPr>
        <w:t>igeek</w:t>
      </w:r>
      <w:r>
        <w:rPr>
          <w:color w:val="2A00FF"/>
        </w:rPr>
        <w:t>4</w:t>
      </w:r>
      <w:r>
        <w:rPr>
          <w:color w:val="000000"/>
        </w:rPr>
        <w:t>”</w:t>
      </w:r>
      <w:r>
        <w:rPr>
          <w:rFonts w:hint="eastAsia"/>
          <w:lang w:val="zh-CN"/>
        </w:rPr>
        <w:t>使用增强for遍历</w:t>
      </w:r>
      <w:r>
        <w:t>ArrayList</w:t>
      </w:r>
      <w:r>
        <w:rPr>
          <w:rFonts w:hint="eastAsia"/>
          <w:lang w:val="zh-CN"/>
        </w:rPr>
        <w:t>中的元素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Collection&lt;String&gt; </w:t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2.往ArrayList中添加元素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  <w:lang w:eastAsia="zh-CN"/>
        </w:rPr>
        <w:t>igeek</w:t>
      </w:r>
      <w:r>
        <w:rPr>
          <w:rFonts w:ascii="Consolas" w:hAnsi="Consolas" w:cs="Consolas"/>
          <w:color w:val="2A00FF"/>
          <w:kern w:val="0"/>
          <w:szCs w:val="21"/>
        </w:rPr>
        <w:t>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bookmarkStart w:id="0" w:name="_GoBack"/>
      <w:bookmarkEnd w:id="0"/>
      <w:r>
        <w:rPr>
          <w:rFonts w:hint="eastAsia" w:ascii="Consolas" w:hAnsi="Consolas" w:cs="Consolas"/>
          <w:color w:val="2A00FF"/>
          <w:kern w:val="0"/>
          <w:szCs w:val="21"/>
          <w:lang w:eastAsia="zh-CN"/>
        </w:rPr>
        <w:t>igeek</w:t>
      </w:r>
      <w:r>
        <w:rPr>
          <w:rFonts w:ascii="Consolas" w:hAnsi="Consolas" w:cs="Consolas"/>
          <w:color w:val="2A00FF"/>
          <w:kern w:val="0"/>
          <w:szCs w:val="21"/>
        </w:rPr>
        <w:t>2"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  <w:lang w:eastAsia="zh-CN"/>
        </w:rPr>
        <w:t>igeek</w:t>
      </w:r>
      <w:r>
        <w:rPr>
          <w:rFonts w:ascii="Consolas" w:hAnsi="Consolas" w:cs="Consolas"/>
          <w:color w:val="2A00FF"/>
          <w:kern w:val="0"/>
          <w:szCs w:val="21"/>
        </w:rPr>
        <w:t>3"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  <w:lang w:eastAsia="zh-CN"/>
        </w:rPr>
        <w:t>igeek</w:t>
      </w:r>
      <w:r>
        <w:rPr>
          <w:rFonts w:ascii="Consolas" w:hAnsi="Consolas" w:cs="Consolas"/>
          <w:color w:val="2A00FF"/>
          <w:kern w:val="0"/>
          <w:szCs w:val="21"/>
        </w:rPr>
        <w:t>4"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3.使用增强for循环获取元素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coll</w:t>
      </w:r>
      <w:r>
        <w:rPr>
          <w:rFonts w:ascii="Consolas" w:hAnsi="Consolas" w:cs="Consolas"/>
          <w:color w:val="000000"/>
          <w:kern w:val="0"/>
          <w:szCs w:val="21"/>
        </w:rPr>
        <w:t xml:space="preserve">){ </w:t>
      </w:r>
      <w:r>
        <w:rPr>
          <w:rFonts w:ascii="Consolas" w:hAnsi="Consolas" w:cs="Consolas"/>
          <w:color w:val="3F7F5F"/>
          <w:kern w:val="0"/>
          <w:szCs w:val="21"/>
        </w:rPr>
        <w:t>//变量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1"/>
        </w:rPr>
        <w:t>代表被遍历到的集合元素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1. </w:t>
      </w:r>
      <w:r>
        <w:rPr>
          <w:rFonts w:hint="eastAsia"/>
        </w:rPr>
        <w:t>使用泛型的好处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往</w:t>
      </w:r>
      <w:r>
        <w:t>ArrayList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以下元素”</w:t>
      </w:r>
      <w:r>
        <w:rPr>
          <w:color w:val="2A00FF"/>
        </w:rPr>
        <w:t xml:space="preserve"> abc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 xml:space="preserve"> </w:t>
      </w:r>
      <w:r>
        <w:rPr>
          <w:rFonts w:hint="eastAsia"/>
          <w:color w:val="2A00FF"/>
          <w:lang w:eastAsia="zh-CN"/>
        </w:rPr>
        <w:t>igeek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5</w:t>
      </w:r>
      <w:r>
        <w:rPr>
          <w:rFonts w:hint="eastAsia"/>
          <w:color w:val="000000"/>
        </w:rPr>
        <w:t>.</w:t>
      </w:r>
      <w:r>
        <w:rPr>
          <w:color w:val="000000"/>
        </w:rPr>
        <w:t>练习</w:t>
      </w:r>
      <w:r>
        <w:t>ArrayList不加泛型和加泛型2种情况迭代出</w:t>
      </w:r>
      <w:r>
        <w:rPr>
          <w:rFonts w:hint="eastAsia"/>
        </w:rPr>
        <w:t>Array</w:t>
      </w:r>
      <w:r>
        <w:t>List中的元素</w:t>
      </w:r>
      <w:r>
        <w:rPr>
          <w:rFonts w:hint="eastAsia"/>
        </w:rPr>
        <w:t>.获取元素的长度.并说出泛型的好处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method01();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method02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method02()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1.定义有泛型的ArrayList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Collection&lt;String&gt;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2.添加字符串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"abc"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  <w:lang w:eastAsia="zh-CN"/>
        </w:rPr>
        <w:t>igeek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3.添加Integer类型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list.add(5); // 当集合明确类型后，存放类型不一致就会编译报错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4.获取迭代器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Iterator&lt;String&gt; </w:t>
      </w:r>
      <w:r>
        <w:rPr>
          <w:rFonts w:ascii="Consolas" w:hAnsi="Consolas" w:cs="Consolas"/>
          <w:color w:val="6A3E3E"/>
          <w:kern w:val="0"/>
          <w:szCs w:val="21"/>
        </w:rPr>
        <w:t>it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5.判断是否有下一个元素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it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6.获取下一个元素,元素是String类型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it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7.获取字符串的长度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.length());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method01()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1.定义没有泛型的ArrayList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u w:val="single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2.添加字符串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.add(</w:t>
      </w:r>
      <w:r>
        <w:rPr>
          <w:rFonts w:ascii="Consolas" w:hAnsi="Consolas" w:cs="Consolas"/>
          <w:color w:val="2A00FF"/>
          <w:kern w:val="0"/>
          <w:szCs w:val="21"/>
          <w:u w:val="single"/>
        </w:rPr>
        <w:t>"abc"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.add(</w:t>
      </w:r>
      <w:r>
        <w:rPr>
          <w:rFonts w:ascii="Consolas" w:hAnsi="Consolas" w:cs="Consolas"/>
          <w:color w:val="2A00FF"/>
          <w:kern w:val="0"/>
          <w:szCs w:val="21"/>
          <w:u w:val="single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  <w:u w:val="single"/>
          <w:lang w:eastAsia="zh-CN"/>
        </w:rPr>
        <w:t>igeek</w:t>
      </w:r>
      <w:r>
        <w:rPr>
          <w:rFonts w:ascii="Consolas" w:hAnsi="Consolas" w:cs="Consolas"/>
          <w:color w:val="2A00FF"/>
          <w:kern w:val="0"/>
          <w:szCs w:val="21"/>
          <w:u w:val="single"/>
        </w:rPr>
        <w:t>"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3.添加Integer类型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.add(5)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  <w:r>
        <w:rPr>
          <w:rFonts w:ascii="Consolas" w:hAnsi="Consolas" w:cs="Consolas"/>
          <w:color w:val="3F7F5F"/>
          <w:kern w:val="0"/>
          <w:szCs w:val="21"/>
        </w:rPr>
        <w:t>// 没有泛型,任意类型都能放入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4.获取迭代器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u w:val="single"/>
        </w:rPr>
        <w:t>Iterator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5.判断是否有下一个元素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it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6.获取下一个元素,并强转为String类型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= (String)</w:t>
      </w:r>
      <w:r>
        <w:rPr>
          <w:rFonts w:ascii="Consolas" w:hAnsi="Consolas" w:cs="Consolas"/>
          <w:color w:val="6A3E3E"/>
          <w:kern w:val="0"/>
          <w:szCs w:val="21"/>
        </w:rPr>
        <w:t>it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7.获取字符串的长度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.length());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r>
        <w:t>使用迭代器的好处:</w:t>
      </w:r>
    </w:p>
    <w:p>
      <w:pPr>
        <w:ind w:firstLine="420"/>
        <w:rPr>
          <w:rFonts w:hint="eastAsia"/>
        </w:rPr>
      </w:pPr>
      <w:r>
        <w:t>集合明确具体存放的元素类型，那么在使用迭代器的时候，迭代器也同样会知道具体遍历元素类型,存放类型不一致就会编译报错,避免了类型强转的麻烦.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泛型类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自定义泛型类</w:t>
      </w:r>
      <w:r>
        <w:rPr>
          <w:lang w:val="zh-CN"/>
        </w:rPr>
        <w:t>GenericClass</w:t>
      </w:r>
      <w:r>
        <w:rPr>
          <w:rFonts w:hint="eastAsia"/>
          <w:lang w:val="zh-CN"/>
        </w:rPr>
        <w:t>&lt;</w:t>
      </w:r>
      <w:r>
        <w:rPr>
          <w:lang w:val="zh-CN"/>
        </w:rPr>
        <w:t>E</w:t>
      </w:r>
      <w:r>
        <w:rPr>
          <w:rFonts w:hint="eastAsia"/>
          <w:lang w:val="zh-CN"/>
        </w:rPr>
        <w:t>&gt;,包含E类型的成员变量,提供get</w:t>
      </w:r>
      <w:r>
        <w:rPr>
          <w:lang w:val="zh-CN"/>
        </w:rPr>
        <w:t>/set方法</w:t>
      </w:r>
      <w:r>
        <w:rPr>
          <w:rFonts w:hint="eastAsia"/>
          <w:lang w:val="zh-CN"/>
        </w:rPr>
        <w:t>,</w:t>
      </w:r>
      <w:r>
        <w:rPr>
          <w:lang w:val="zh-CN"/>
        </w:rPr>
        <w:t>并使用这个泛型类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Test07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4.创建泛型类对象.并指定具体类型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GenericClass&lt;Integer&gt; </w:t>
      </w:r>
      <w:r>
        <w:rPr>
          <w:rFonts w:ascii="Consolas" w:hAnsi="Consolas" w:cs="Consolas"/>
          <w:color w:val="6A3E3E"/>
          <w:kern w:val="0"/>
          <w:szCs w:val="21"/>
        </w:rPr>
        <w:t>g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GenericClass&lt;Integer&gt;();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5.调用set方法传入对应的类型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g</w:t>
      </w:r>
      <w:r>
        <w:rPr>
          <w:rFonts w:ascii="Consolas" w:hAnsi="Consolas" w:cs="Consolas"/>
          <w:color w:val="000000"/>
          <w:kern w:val="0"/>
          <w:szCs w:val="21"/>
        </w:rPr>
        <w:t>.setElement(100);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6.调用get方法获取成员变量的值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g</w:t>
      </w:r>
      <w:r>
        <w:rPr>
          <w:rFonts w:ascii="Consolas" w:hAnsi="Consolas" w:cs="Consolas"/>
          <w:color w:val="000000"/>
          <w:kern w:val="0"/>
          <w:szCs w:val="21"/>
        </w:rPr>
        <w:t>.getElement();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1.自定义泛型类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GenericClass&lt;E&gt;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2.定义E类型的成员变量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E </w:t>
      </w:r>
      <w:r>
        <w:rPr>
          <w:rFonts w:ascii="Consolas" w:hAnsi="Consolas" w:cs="Consolas"/>
          <w:color w:val="0000C0"/>
          <w:kern w:val="0"/>
          <w:szCs w:val="21"/>
        </w:rPr>
        <w:t>element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3.添加get/set方法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setElement(E </w:t>
      </w:r>
      <w:r>
        <w:rPr>
          <w:rFonts w:ascii="Consolas" w:hAnsi="Consolas" w:cs="Consolas"/>
          <w:color w:val="6A3E3E"/>
          <w:kern w:val="0"/>
          <w:szCs w:val="21"/>
        </w:rPr>
        <w:t>element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element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element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E getElement()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element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泛型方法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自定义泛型方法function</w:t>
      </w:r>
      <w:r>
        <w:rPr>
          <w:lang w:val="zh-CN"/>
        </w:rPr>
        <w:t>.可以传入任意类型</w:t>
      </w:r>
      <w:r>
        <w:rPr>
          <w:rFonts w:hint="eastAsia"/>
          <w:lang w:val="zh-CN"/>
        </w:rPr>
        <w:t>数据t.</w:t>
      </w:r>
      <w:r>
        <w:rPr>
          <w:lang w:val="zh-CN"/>
        </w:rPr>
        <w:t>在这个方法</w:t>
      </w:r>
      <w:r>
        <w:rPr>
          <w:rFonts w:hint="eastAsia"/>
          <w:lang w:val="zh-CN"/>
        </w:rPr>
        <w:t>中打印传入的t.并使用这个泛型方法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Test08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3.调用function传入字符串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function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"Hello"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4.调用function传入数字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function</w:t>
      </w:r>
      <w:r>
        <w:rPr>
          <w:rFonts w:ascii="Consolas" w:hAnsi="Consolas" w:cs="Consolas"/>
          <w:color w:val="000000"/>
          <w:kern w:val="0"/>
          <w:szCs w:val="21"/>
        </w:rPr>
        <w:t>(123);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1.定义泛型方法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&lt;E&gt;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function(E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2.在泛型方法中,将传入的参数放到输出语句中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泛型接口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</w:rPr>
        <w:t>自定义一个泛型接口</w:t>
      </w:r>
      <w:r>
        <w:t>Inter &lt;E&gt;</w:t>
      </w:r>
      <w:r>
        <w:rPr>
          <w:rFonts w:hint="eastAsia"/>
        </w:rPr>
        <w:t>,包含</w:t>
      </w:r>
      <w:r>
        <w:t>show(E e)</w:t>
      </w:r>
      <w:r>
        <w:rPr>
          <w:rFonts w:hint="eastAsia"/>
        </w:rPr>
        <w:t xml:space="preserve">抽象方法. 使用1.定义实现类时确定泛型的类型, </w:t>
      </w:r>
      <w:r>
        <w:t>2</w:t>
      </w:r>
      <w:r>
        <w:rPr>
          <w:rFonts w:hint="eastAsia"/>
        </w:rPr>
        <w:t>.定义实现类时不确定泛型的类型2种方式定义实现类.并使用实现类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>定义泛型接口Inter&lt;E&gt;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1.定义泛型接口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Inter</w:t>
      </w:r>
      <w:r>
        <w:rPr>
          <w:rFonts w:ascii="Consolas" w:hAnsi="Consolas" w:cs="Consolas"/>
          <w:color w:val="3F7F5F"/>
          <w:kern w:val="0"/>
          <w:szCs w:val="21"/>
        </w:rPr>
        <w:t>&lt;E&gt;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Inter&lt;E&gt;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2.在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Inter</w:t>
      </w:r>
      <w:r>
        <w:rPr>
          <w:rFonts w:ascii="Consolas" w:hAnsi="Consolas" w:cs="Consolas"/>
          <w:color w:val="3F7F5F"/>
          <w:kern w:val="0"/>
          <w:szCs w:val="21"/>
        </w:rPr>
        <w:t>接口中定义抽象的show(E e)方法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abstract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show(E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lang w:val="zh-CN"/>
        </w:rPr>
      </w:pPr>
      <w:r>
        <w:rPr>
          <w:rFonts w:hint="eastAsia"/>
          <w:lang w:val="zh-CN"/>
        </w:rPr>
        <w:t>定义Imple01类.实现Inter接口,使用定义实现类时确定泛型的类型方式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3.定义Imple01类.实现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Inter</w:t>
      </w:r>
      <w:r>
        <w:rPr>
          <w:rFonts w:ascii="Consolas" w:hAnsi="Consolas" w:cs="Consolas"/>
          <w:color w:val="3F7F5F"/>
          <w:kern w:val="0"/>
          <w:szCs w:val="21"/>
        </w:rPr>
        <w:t>接口,使用定义实现类时确定泛型的类型方式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Imple01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Inter&lt;String&gt;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4.重写Imple01中的show(String e)方法.打印传入的内容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show(String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r>
        <w:rPr>
          <w:rFonts w:hint="eastAsia"/>
          <w:lang w:val="zh-CN"/>
        </w:rPr>
        <w:t>定义</w:t>
      </w:r>
      <w:r>
        <w:rPr>
          <w:rFonts w:hint="eastAsia"/>
        </w:rPr>
        <w:t>Imple02</w:t>
      </w:r>
      <w:r>
        <w:rPr>
          <w:rFonts w:hint="eastAsia"/>
          <w:lang w:val="zh-CN"/>
        </w:rPr>
        <w:t>类</w:t>
      </w:r>
      <w:r>
        <w:rPr>
          <w:rFonts w:hint="eastAsia"/>
        </w:rPr>
        <w:t>.</w:t>
      </w:r>
      <w:r>
        <w:rPr>
          <w:rFonts w:hint="eastAsia"/>
          <w:lang w:val="zh-CN"/>
        </w:rPr>
        <w:t>实现</w:t>
      </w:r>
      <w:r>
        <w:rPr>
          <w:rFonts w:hint="eastAsia"/>
        </w:rPr>
        <w:t>Inter</w:t>
      </w:r>
      <w:r>
        <w:rPr>
          <w:rFonts w:hint="eastAsia"/>
          <w:lang w:val="zh-CN"/>
        </w:rPr>
        <w:t>接口</w:t>
      </w:r>
      <w:r>
        <w:rPr>
          <w:rFonts w:hint="eastAsia"/>
        </w:rPr>
        <w:t>,</w:t>
      </w:r>
      <w:r>
        <w:rPr>
          <w:rFonts w:hint="eastAsia"/>
          <w:lang w:val="zh-CN"/>
        </w:rPr>
        <w:t>定义实现类时不确定泛型的类型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5.定义Imple02类.实现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Inter</w:t>
      </w:r>
      <w:r>
        <w:rPr>
          <w:rFonts w:ascii="Consolas" w:hAnsi="Consolas" w:cs="Consolas"/>
          <w:color w:val="3F7F5F"/>
          <w:kern w:val="0"/>
          <w:szCs w:val="21"/>
        </w:rPr>
        <w:t>接口,定义实现类时不确定泛型的类型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Imple02&lt;E&gt;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Inter&lt;E&gt;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6.重写Imple02类中的show(E e)方法.打印传入的内容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show(E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lang w:val="zh-CN"/>
        </w:rPr>
      </w:pPr>
      <w:r>
        <w:rPr>
          <w:rFonts w:hint="eastAsia"/>
          <w:lang w:val="zh-CN"/>
        </w:rPr>
        <w:t>在测试类中创建</w:t>
      </w:r>
      <w:r>
        <w:rPr>
          <w:rFonts w:hint="eastAsia"/>
        </w:rPr>
        <w:t>Imple01</w:t>
      </w:r>
      <w:r>
        <w:rPr>
          <w:rFonts w:hint="eastAsia"/>
          <w:lang w:val="zh-CN"/>
        </w:rPr>
        <w:t>对象</w:t>
      </w:r>
    </w:p>
    <w:p>
      <w:pPr>
        <w:rPr>
          <w:rFonts w:hint="eastAsia"/>
        </w:rPr>
      </w:pPr>
      <w:r>
        <w:rPr>
          <w:rFonts w:hint="eastAsia"/>
          <w:lang w:val="zh-CN"/>
        </w:rPr>
        <w:t>在测试类中创建Imple02对象,并确定泛型为Integer类型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Test09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7.在测试类中创建Imple01对象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Imple01 </w:t>
      </w:r>
      <w:r>
        <w:rPr>
          <w:rFonts w:ascii="Consolas" w:hAnsi="Consolas" w:cs="Consolas"/>
          <w:color w:val="6A3E3E"/>
          <w:kern w:val="0"/>
          <w:szCs w:val="21"/>
        </w:rPr>
        <w:t>i1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Imple01();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8.调用Imple01类的show方法传入String参数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i1</w:t>
      </w:r>
      <w:r>
        <w:rPr>
          <w:rFonts w:ascii="Consolas" w:hAnsi="Consolas" w:cs="Consolas"/>
          <w:color w:val="000000"/>
          <w:kern w:val="0"/>
          <w:szCs w:val="21"/>
        </w:rPr>
        <w:t>.show(</w:t>
      </w:r>
      <w:r>
        <w:rPr>
          <w:rFonts w:ascii="Consolas" w:hAnsi="Consolas" w:cs="Consolas"/>
          <w:color w:val="2A00FF"/>
          <w:kern w:val="0"/>
          <w:szCs w:val="21"/>
        </w:rPr>
        <w:t>"Hello"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9.在测试类中创建Imple02对象,并确定泛型为Integer类型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Imple02&lt;Integer&gt; </w:t>
      </w:r>
      <w:r>
        <w:rPr>
          <w:rFonts w:ascii="Consolas" w:hAnsi="Consolas" w:cs="Consolas"/>
          <w:color w:val="6A3E3E"/>
          <w:kern w:val="0"/>
          <w:szCs w:val="21"/>
        </w:rPr>
        <w:t>i2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Imple02&lt;&gt;();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10.调用Imple02类的show方法传入Integer参数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i2</w:t>
      </w:r>
      <w:r>
        <w:rPr>
          <w:rFonts w:ascii="Consolas" w:hAnsi="Consolas" w:cs="Consolas"/>
          <w:color w:val="000000"/>
          <w:kern w:val="0"/>
          <w:szCs w:val="21"/>
        </w:rPr>
        <w:t>.show(1234);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自定义对象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lang w:val="zh-CN"/>
        </w:rPr>
        <w:t>迭代器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自定义学生类:包含姓名,年龄,成绩属性.私有成员变量,生成无参,有参构造方法,生成get</w:t>
      </w:r>
      <w:r>
        <w:rPr>
          <w:lang w:val="zh-CN"/>
        </w:rPr>
        <w:t>/set方法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5个学生放到Array</w:t>
      </w:r>
      <w:r>
        <w:rPr>
          <w:lang w:val="zh-CN"/>
        </w:rPr>
        <w:t>List中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使用迭代器获取每个学生信息</w:t>
      </w:r>
      <w:r>
        <w:rPr>
          <w:rFonts w:hint="eastAsia"/>
          <w:lang w:val="zh-CN"/>
        </w:rPr>
        <w:t>.</w:t>
      </w:r>
      <w:r>
        <w:rPr>
          <w:lang w:val="zh-CN"/>
        </w:rPr>
        <w:t>统计总分</w:t>
      </w:r>
      <w:r>
        <w:rPr>
          <w:rFonts w:hint="eastAsia"/>
          <w:lang w:val="zh-CN"/>
        </w:rPr>
        <w:t>,</w:t>
      </w:r>
      <w:r>
        <w:rPr>
          <w:lang w:val="zh-CN"/>
        </w:rPr>
        <w:t>平均分</w:t>
      </w:r>
      <w:r>
        <w:rPr>
          <w:rFonts w:hint="eastAsia"/>
          <w:lang w:val="zh-CN"/>
        </w:rPr>
        <w:t>,最高分,最低分并输出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定义学生类生成类无参,有参构造方法,生成get/set方法.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Student() {}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color w:val="6A3E3E"/>
          <w:kern w:val="0"/>
          <w:szCs w:val="21"/>
        </w:rPr>
      </w:pPr>
      <w:r>
        <w:rPr>
          <w:rFonts w:ascii="Consolas" w:hAnsi="Consolas" w:cs="Consolas"/>
          <w:color w:val="6A3E3E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// g</w:t>
      </w:r>
      <w:r>
        <w:rPr>
          <w:rFonts w:hint="eastAsia" w:ascii="Consolas" w:hAnsi="Consolas" w:cs="Consolas"/>
          <w:color w:val="6A3E3E"/>
          <w:kern w:val="0"/>
          <w:szCs w:val="21"/>
        </w:rPr>
        <w:t>et</w:t>
      </w:r>
      <w:r>
        <w:rPr>
          <w:rFonts w:ascii="Consolas" w:hAnsi="Consolas" w:cs="Consolas"/>
          <w:color w:val="6A3E3E"/>
          <w:kern w:val="0"/>
          <w:szCs w:val="21"/>
        </w:rPr>
        <w:t>xxx/setxxx</w:t>
      </w:r>
    </w:p>
    <w:p>
      <w:pPr>
        <w:shd w:val="clear" w:color="auto" w:fill="BEBEBE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lang w:val="zh-CN"/>
        </w:rPr>
      </w:pPr>
      <w:r>
        <w:rPr>
          <w:lang w:val="zh-CN"/>
        </w:rPr>
        <w:t>测试类</w:t>
      </w:r>
      <w:r>
        <w:rPr>
          <w:rFonts w:hint="eastAsia"/>
          <w:lang w:val="zh-CN"/>
        </w:rPr>
        <w:t>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2.定义ArrayList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ArrayList&lt;Student&gt; </w:t>
      </w:r>
      <w:r>
        <w:rPr>
          <w:rFonts w:ascii="Consolas" w:hAnsi="Consolas" w:cs="Consolas"/>
          <w:color w:val="6A3E3E"/>
          <w:kern w:val="0"/>
          <w:szCs w:val="21"/>
        </w:rPr>
        <w:t>students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3.添加5个学生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students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>, 20, 99));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students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"王昭君"</w:t>
      </w:r>
      <w:r>
        <w:rPr>
          <w:rFonts w:ascii="Consolas" w:hAnsi="Consolas" w:cs="Consolas"/>
          <w:color w:val="000000"/>
          <w:kern w:val="0"/>
          <w:szCs w:val="21"/>
        </w:rPr>
        <w:t>, 21, 88));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students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"西施"</w:t>
      </w:r>
      <w:r>
        <w:rPr>
          <w:rFonts w:ascii="Consolas" w:hAnsi="Consolas" w:cs="Consolas"/>
          <w:color w:val="000000"/>
          <w:kern w:val="0"/>
          <w:szCs w:val="21"/>
        </w:rPr>
        <w:t>, 20, 80));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students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"杨玉环"</w:t>
      </w:r>
      <w:r>
        <w:rPr>
          <w:rFonts w:ascii="Consolas" w:hAnsi="Consolas" w:cs="Consolas"/>
          <w:color w:val="000000"/>
          <w:kern w:val="0"/>
          <w:szCs w:val="21"/>
        </w:rPr>
        <w:t>, 20, 70));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students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"凤姐"</w:t>
      </w:r>
      <w:r>
        <w:rPr>
          <w:rFonts w:ascii="Consolas" w:hAnsi="Consolas" w:cs="Consolas"/>
          <w:color w:val="000000"/>
          <w:kern w:val="0"/>
          <w:szCs w:val="21"/>
        </w:rPr>
        <w:t>, 22, 30));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4.获取迭代器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Iterator&lt;Student&gt; 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students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5.定义总分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totalScore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6.定义最高分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maxScore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students</w:t>
      </w:r>
      <w:r>
        <w:rPr>
          <w:rFonts w:ascii="Consolas" w:hAnsi="Consolas" w:cs="Consolas"/>
          <w:color w:val="000000"/>
          <w:kern w:val="0"/>
          <w:szCs w:val="21"/>
        </w:rPr>
        <w:t>.get(0).getScore();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7.定义最低分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minScore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students</w:t>
      </w:r>
      <w:r>
        <w:rPr>
          <w:rFonts w:ascii="Consolas" w:hAnsi="Consolas" w:cs="Consolas"/>
          <w:color w:val="000000"/>
          <w:kern w:val="0"/>
          <w:szCs w:val="21"/>
        </w:rPr>
        <w:t>.get(0).getScore();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8.循环判断是否有下一个学生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9.使用next方法获取学生对象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10.将这个学生对象的分数添加到总分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totalScore</w:t>
      </w:r>
      <w:r>
        <w:rPr>
          <w:rFonts w:ascii="Consolas" w:hAnsi="Consolas" w:cs="Consolas"/>
          <w:color w:val="000000"/>
          <w:kern w:val="0"/>
          <w:szCs w:val="21"/>
        </w:rPr>
        <w:t xml:space="preserve"> +=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>.getScore();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11.判断这个学生的分数是否大于最大分数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maxScore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>.getScore())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12.这个学生的分数大于最大分数.最大分数等于这个学生的分数      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maxScore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>.getScore();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minScore</w:t>
      </w:r>
      <w:r>
        <w:rPr>
          <w:rFonts w:ascii="Consolas" w:hAnsi="Consolas" w:cs="Consolas"/>
          <w:color w:val="000000"/>
          <w:kern w:val="0"/>
          <w:szCs w:val="21"/>
        </w:rPr>
        <w:t xml:space="preserve"> &gt;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>.getScore())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13.判断这个学生的分数是否大低最大分数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14.这个学生的分数小于最小分数.最小分数等于这个学生的分数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minScore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>.getScore();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15.计算平均分(平均分 = 总分/人数)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avgScore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totalScore</w:t>
      </w:r>
      <w:r>
        <w:rPr>
          <w:rFonts w:ascii="Consolas" w:hAnsi="Consolas" w:cs="Consolas"/>
          <w:color w:val="000000"/>
          <w:kern w:val="0"/>
          <w:szCs w:val="21"/>
        </w:rPr>
        <w:t xml:space="preserve"> / </w:t>
      </w:r>
      <w:r>
        <w:rPr>
          <w:rFonts w:ascii="Consolas" w:hAnsi="Consolas" w:cs="Consolas"/>
          <w:color w:val="6A3E3E"/>
          <w:kern w:val="0"/>
          <w:szCs w:val="21"/>
        </w:rPr>
        <w:t>students</w:t>
      </w:r>
      <w:r>
        <w:rPr>
          <w:rFonts w:ascii="Consolas" w:hAnsi="Consolas" w:cs="Consolas"/>
          <w:color w:val="000000"/>
          <w:kern w:val="0"/>
          <w:szCs w:val="21"/>
        </w:rPr>
        <w:t>.size();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16.打印总分,最高分,最低分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"总分 =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totalScore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,平均分 =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avgScore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,最高分 =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maxScore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",最低 =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minScore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自定义对象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lang w:val="zh-CN"/>
        </w:rPr>
        <w:t>迭代器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自定义人类:包含姓名,年龄,身高属性.私有成员变量,生成无参,有参构造方法,生成get</w:t>
      </w:r>
      <w:r>
        <w:rPr>
          <w:lang w:val="zh-CN"/>
        </w:rPr>
        <w:t>/set方法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5个人放到Array</w:t>
      </w:r>
      <w:r>
        <w:rPr>
          <w:lang w:val="zh-CN"/>
        </w:rPr>
        <w:t>List中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使用迭代器获取每个人的信息</w:t>
      </w:r>
      <w:r>
        <w:rPr>
          <w:rFonts w:hint="eastAsia"/>
          <w:lang w:val="zh-CN"/>
        </w:rPr>
        <w:t>.找出最高的人,最矮的人并输出最高人和最矮人的信息.打印格式如下:最高的人是张三,身高1.</w:t>
      </w:r>
      <w:r>
        <w:rPr>
          <w:lang w:val="zh-CN"/>
        </w:rPr>
        <w:t>80</w:t>
      </w:r>
      <w:r>
        <w:rPr>
          <w:rFonts w:hint="eastAsia"/>
          <w:lang w:val="zh-CN"/>
        </w:rPr>
        <w:t>. 最矮的人是李四,身高1.</w:t>
      </w:r>
      <w:r>
        <w:rPr>
          <w:lang w:val="zh-CN"/>
        </w:rPr>
        <w:t>60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>Person类: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1.定义学人类生成类无参,有参构造方法,生成get/set方法.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Person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height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Person() {}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// g</w:t>
      </w:r>
      <w:r>
        <w:rPr>
          <w:rFonts w:hint="eastAsia" w:ascii="Consolas" w:hAnsi="Consolas" w:cs="Consolas"/>
          <w:color w:val="6A3E3E"/>
          <w:kern w:val="0"/>
          <w:szCs w:val="21"/>
        </w:rPr>
        <w:t>et</w:t>
      </w:r>
      <w:r>
        <w:rPr>
          <w:rFonts w:ascii="Consolas" w:hAnsi="Consolas" w:cs="Consolas"/>
          <w:color w:val="6A3E3E"/>
          <w:kern w:val="0"/>
          <w:szCs w:val="21"/>
        </w:rPr>
        <w:t>xxx/setxxx</w:t>
      </w:r>
    </w:p>
    <w:p>
      <w:pPr>
        <w:shd w:val="clear" w:color="auto" w:fill="BEBEBE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lang w:val="zh-CN"/>
        </w:rPr>
      </w:pPr>
      <w:r>
        <w:rPr>
          <w:lang w:val="zh-CN"/>
        </w:rPr>
        <w:t>测试类</w:t>
      </w:r>
      <w:r>
        <w:rPr>
          <w:rFonts w:hint="eastAsia"/>
          <w:lang w:val="zh-CN"/>
        </w:rPr>
        <w:t>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2.定义ArrayList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ArrayList&lt;Person&gt; </w:t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3.添加5个学生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>, 20, 1.66));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"王昭君"</w:t>
      </w:r>
      <w:r>
        <w:rPr>
          <w:rFonts w:ascii="Consolas" w:hAnsi="Consolas" w:cs="Consolas"/>
          <w:color w:val="000000"/>
          <w:kern w:val="0"/>
          <w:szCs w:val="21"/>
        </w:rPr>
        <w:t>, 21, 1.65));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"西施"</w:t>
      </w:r>
      <w:r>
        <w:rPr>
          <w:rFonts w:ascii="Consolas" w:hAnsi="Consolas" w:cs="Consolas"/>
          <w:color w:val="000000"/>
          <w:kern w:val="0"/>
          <w:szCs w:val="21"/>
        </w:rPr>
        <w:t>, 20, 1.70));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"杨玉环"</w:t>
      </w:r>
      <w:r>
        <w:rPr>
          <w:rFonts w:ascii="Consolas" w:hAnsi="Consolas" w:cs="Consolas"/>
          <w:color w:val="000000"/>
          <w:kern w:val="0"/>
          <w:szCs w:val="21"/>
        </w:rPr>
        <w:t>, 20, 1.72));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"凤姐"</w:t>
      </w:r>
      <w:r>
        <w:rPr>
          <w:rFonts w:ascii="Consolas" w:hAnsi="Consolas" w:cs="Consolas"/>
          <w:color w:val="000000"/>
          <w:kern w:val="0"/>
          <w:szCs w:val="21"/>
        </w:rPr>
        <w:t>, 22, 1.80));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4.获取迭代器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Iterator&lt;Person&gt; 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5.定义最高人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Person </w:t>
      </w:r>
      <w:r>
        <w:rPr>
          <w:rFonts w:ascii="Consolas" w:hAnsi="Consolas" w:cs="Consolas"/>
          <w:color w:val="6A3E3E"/>
          <w:kern w:val="0"/>
          <w:szCs w:val="21"/>
        </w:rPr>
        <w:t>maxHeightPerson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.get(0);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6.定义最矮人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Person </w:t>
      </w:r>
      <w:r>
        <w:rPr>
          <w:rFonts w:ascii="Consolas" w:hAnsi="Consolas" w:cs="Consolas"/>
          <w:color w:val="6A3E3E"/>
          <w:kern w:val="0"/>
          <w:szCs w:val="21"/>
        </w:rPr>
        <w:t>minHeightPerson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.get(0);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7.循环判断是否有下一个人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8.使用next方法获取学生对象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Person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9.判断这个人的的身高是否大于最大高度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maxHeightPerson</w:t>
      </w:r>
      <w:r>
        <w:rPr>
          <w:rFonts w:ascii="Consolas" w:hAnsi="Consolas" w:cs="Consolas"/>
          <w:color w:val="000000"/>
          <w:kern w:val="0"/>
          <w:szCs w:val="21"/>
        </w:rPr>
        <w:t xml:space="preserve">.getHeight() &lt;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>.getHeight())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10.这个人的的身高大于最大高度.最大身高的人等于这个人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maxHeightPerson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minHeightPerson</w:t>
      </w:r>
      <w:r>
        <w:rPr>
          <w:rFonts w:ascii="Consolas" w:hAnsi="Consolas" w:cs="Consolas"/>
          <w:color w:val="000000"/>
          <w:kern w:val="0"/>
          <w:szCs w:val="21"/>
        </w:rPr>
        <w:t xml:space="preserve">.getHeight() &gt;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>.getHeight())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11.判断这个人的的身高是否小于于最矮高度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12.这个人的的身高小于于最矮高度.最矮身高的人等于这个人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minHeightPerson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13.按照格式打印信息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"最高的人是"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maxHeightPerson</w:t>
      </w:r>
      <w:r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1"/>
        </w:rPr>
        <w:t>",身高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maxHeightPerson</w:t>
      </w:r>
      <w:r>
        <w:rPr>
          <w:rFonts w:ascii="Consolas" w:hAnsi="Consolas" w:cs="Consolas"/>
          <w:color w:val="000000"/>
          <w:kern w:val="0"/>
          <w:szCs w:val="21"/>
        </w:rPr>
        <w:t xml:space="preserve">.getHeight() + </w:t>
      </w:r>
      <w:r>
        <w:rPr>
          <w:rFonts w:ascii="Consolas" w:hAnsi="Consolas" w:cs="Consolas"/>
          <w:color w:val="2A00FF"/>
          <w:kern w:val="0"/>
          <w:szCs w:val="21"/>
        </w:rPr>
        <w:t>". 最矮的人是"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minHeightPerson</w:t>
      </w:r>
      <w:r>
        <w:rPr>
          <w:rFonts w:ascii="Consolas" w:hAnsi="Consolas" w:cs="Consolas"/>
          <w:color w:val="000000"/>
          <w:kern w:val="0"/>
          <w:szCs w:val="21"/>
        </w:rPr>
        <w:t xml:space="preserve">.getName() 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+ </w:t>
      </w:r>
      <w:r>
        <w:rPr>
          <w:rFonts w:ascii="Consolas" w:hAnsi="Consolas" w:cs="Consolas"/>
          <w:color w:val="2A00FF"/>
          <w:kern w:val="0"/>
          <w:szCs w:val="21"/>
        </w:rPr>
        <w:t>",身高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minHeightPerson</w:t>
      </w:r>
      <w:r>
        <w:rPr>
          <w:rFonts w:ascii="Consolas" w:hAnsi="Consolas" w:cs="Consolas"/>
          <w:color w:val="000000"/>
          <w:kern w:val="0"/>
          <w:szCs w:val="21"/>
        </w:rPr>
        <w:t>.getHeight());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方法定义</w:t>
      </w: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增强for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ArrayList中有如下数据</w:t>
      </w:r>
      <w:r>
        <w:rPr>
          <w:rFonts w:hint="eastAsia"/>
          <w:lang w:val="zh-CN"/>
        </w:rPr>
        <w:t>:</w:t>
      </w:r>
      <w:r>
        <w:rPr>
          <w:lang w:val="zh-CN"/>
        </w:rPr>
        <w:t>”a”, ”b”, ”c”, ”c”, ”a”, ”b”, ”b”, ”b”, ”a”.定义名为</w:t>
      </w:r>
      <w:r>
        <w:rPr>
          <w:rFonts w:hint="eastAsia"/>
          <w:lang w:val="zh-CN"/>
        </w:rPr>
        <w:t>:</w:t>
      </w:r>
      <w:r>
        <w:rPr>
          <w:lang w:val="zh-CN"/>
        </w:rPr>
        <w:t>frequency(ArrayList arr, String key)的方法</w:t>
      </w:r>
      <w:r>
        <w:rPr>
          <w:rFonts w:hint="eastAsia"/>
          <w:lang w:val="zh-CN"/>
        </w:rPr>
        <w:t>.arr是Array</w:t>
      </w:r>
      <w:r>
        <w:rPr>
          <w:lang w:val="zh-CN"/>
        </w:rPr>
        <w:t>List集合</w:t>
      </w:r>
      <w:r>
        <w:rPr>
          <w:rFonts w:hint="eastAsia"/>
          <w:lang w:val="zh-CN"/>
        </w:rPr>
        <w:t>,key是要查找的某个元素.</w:t>
      </w:r>
      <w:r>
        <w:rPr>
          <w:lang w:val="zh-CN"/>
        </w:rPr>
        <w:t>使用增强for方式查找key在</w:t>
      </w:r>
      <w:r>
        <w:rPr>
          <w:rFonts w:hint="eastAsia"/>
          <w:lang w:val="zh-CN"/>
        </w:rPr>
        <w:t>Array</w:t>
      </w:r>
      <w:r>
        <w:rPr>
          <w:lang w:val="zh-CN"/>
        </w:rPr>
        <w:t>List中出现的次数</w:t>
      </w:r>
      <w:r>
        <w:rPr>
          <w:rFonts w:hint="eastAsia"/>
          <w:lang w:val="zh-CN"/>
        </w:rPr>
        <w:t>.</w:t>
      </w:r>
      <w:r>
        <w:rPr>
          <w:lang w:val="zh-CN"/>
        </w:rPr>
        <w:t>并将次数作为方法的返回值</w:t>
      </w:r>
      <w:r>
        <w:rPr>
          <w:rFonts w:hint="eastAsia"/>
          <w:lang w:val="zh-CN"/>
        </w:rPr>
        <w:t>.在mian方法中调用</w:t>
      </w:r>
      <w:r>
        <w:rPr>
          <w:lang w:val="zh-CN"/>
        </w:rPr>
        <w:t>frequency方法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List&lt;String&gt;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"b"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"b"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"c"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8.在main中调用这个方法测试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frequency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 xml:space="preserve">)); </w:t>
      </w:r>
      <w:r>
        <w:rPr>
          <w:rFonts w:ascii="Consolas" w:hAnsi="Consolas" w:cs="Consolas"/>
          <w:color w:val="3F7F5F"/>
          <w:kern w:val="0"/>
          <w:szCs w:val="21"/>
        </w:rPr>
        <w:t>// 3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3.定义frequency方法统计集合中指定元素出现的次数，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frequency(List&lt;String&gt;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4.在frequency方法中计数变量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5.在frequency方法中使用增强for遍历传入的ArrayList集合.拿到每个元素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6.如果遍历出来的元素是要查找的元素.计数器加1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>.equals(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>++;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7.返回计数值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1.泛型方法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编写一个泛形方法名称为</w:t>
      </w:r>
      <w:r>
        <w:rPr>
          <w:lang w:val="zh-CN"/>
        </w:rPr>
        <w:t>swap</w:t>
      </w:r>
      <w:r>
        <w:rPr>
          <w:rFonts w:hint="eastAsia"/>
          <w:lang w:val="zh-CN"/>
        </w:rPr>
        <w:t>，实现指定位置数组元素的交换.数组和要交换的索引作为方法参数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3.定义一个String数组,调用swap方法,交换指定索引的元素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 xml:space="preserve"> = {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"b"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"c"</w:t>
      </w:r>
      <w:r>
        <w:rPr>
          <w:rFonts w:ascii="Consolas" w:hAnsi="Consolas" w:cs="Consolas"/>
          <w:color w:val="000000"/>
          <w:kern w:val="0"/>
          <w:szCs w:val="21"/>
        </w:rPr>
        <w:t>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swap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>, 0, 2);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4.打印交换后的元素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s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5.定义一个Integer数组,调用swap方法,交换指定索引的元素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Integer[]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{1, 8, 9, 5, 7};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swap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, 0, 2);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6.打印交换后的元素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1.编写一个泛形方法，数组是任意类型,并传入2个要交换位置的索引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&lt;T&gt;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swap(T[]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2.使用第三方变量的方式交换数组中的元素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T </w:t>
      </w:r>
      <w:r>
        <w:rPr>
          <w:rFonts w:ascii="Consolas" w:hAnsi="Consolas" w:cs="Consolas"/>
          <w:color w:val="6A3E3E"/>
          <w:kern w:val="0"/>
          <w:szCs w:val="21"/>
        </w:rPr>
        <w:t>temp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] =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] = </w:t>
      </w:r>
      <w:r>
        <w:rPr>
          <w:rFonts w:ascii="Consolas" w:hAnsi="Consolas" w:cs="Consolas"/>
          <w:color w:val="6A3E3E"/>
          <w:kern w:val="0"/>
          <w:szCs w:val="21"/>
        </w:rPr>
        <w:t>temp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1.泛型方法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编写一个泛形方法，接收一个任意类型数组，并反转数组中的所有元素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3.定义一个String数组,调用reverse方法,反转数组中的元素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 xml:space="preserve"> = {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"b"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"c"</w:t>
      </w:r>
      <w:r>
        <w:rPr>
          <w:rFonts w:ascii="Consolas" w:hAnsi="Consolas" w:cs="Consolas"/>
          <w:color w:val="000000"/>
          <w:kern w:val="0"/>
          <w:szCs w:val="21"/>
        </w:rPr>
        <w:t>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reverse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4.打印反转后的元素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s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5.定义一个Integer数组,调用reverse方法,反转数组中的元素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Integer[]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{1, 5, 3, 6, 2, 4};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reverse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6.打印反转后的元素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1.编写一个泛形方法reverse，接收一个任意数组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&lt;T&gt;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reverse(T[]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2.在reverse方法中将数组传入的元素反转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start</w:t>
      </w:r>
      <w:r>
        <w:rPr>
          <w:rFonts w:ascii="Consolas" w:hAnsi="Consolas" w:cs="Consolas"/>
          <w:color w:val="000000"/>
          <w:kern w:val="0"/>
          <w:szCs w:val="21"/>
        </w:rPr>
        <w:t xml:space="preserve"> = 0, </w:t>
      </w:r>
      <w:r>
        <w:rPr>
          <w:rFonts w:ascii="Consolas" w:hAnsi="Consolas" w:cs="Consolas"/>
          <w:color w:val="6A3E3E"/>
          <w:kern w:val="0"/>
          <w:szCs w:val="21"/>
        </w:rPr>
        <w:t>end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 - 1; </w:t>
      </w:r>
      <w:r>
        <w:rPr>
          <w:rFonts w:ascii="Consolas" w:hAnsi="Consolas" w:cs="Consolas"/>
          <w:color w:val="6A3E3E"/>
          <w:kern w:val="0"/>
          <w:szCs w:val="21"/>
        </w:rPr>
        <w:t>start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end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  <w:r>
        <w:rPr>
          <w:rFonts w:ascii="Consolas" w:hAnsi="Consolas" w:cs="Consolas"/>
          <w:color w:val="6A3E3E"/>
          <w:kern w:val="0"/>
          <w:szCs w:val="21"/>
        </w:rPr>
        <w:t>start</w:t>
      </w:r>
      <w:r>
        <w:rPr>
          <w:rFonts w:ascii="Consolas" w:hAnsi="Consolas" w:cs="Consolas"/>
          <w:color w:val="000000"/>
          <w:kern w:val="0"/>
          <w:szCs w:val="21"/>
        </w:rPr>
        <w:t xml:space="preserve">++, </w:t>
      </w:r>
      <w:r>
        <w:rPr>
          <w:rFonts w:ascii="Consolas" w:hAnsi="Consolas" w:cs="Consolas"/>
          <w:color w:val="6A3E3E"/>
          <w:kern w:val="0"/>
          <w:szCs w:val="21"/>
        </w:rPr>
        <w:t>end</w:t>
      </w:r>
      <w:r>
        <w:rPr>
          <w:rFonts w:ascii="Consolas" w:hAnsi="Consolas" w:cs="Consolas"/>
          <w:color w:val="000000"/>
          <w:kern w:val="0"/>
          <w:szCs w:val="21"/>
        </w:rPr>
        <w:t>--)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T </w:t>
      </w:r>
      <w:r>
        <w:rPr>
          <w:rFonts w:ascii="Consolas" w:hAnsi="Consolas" w:cs="Consolas"/>
          <w:color w:val="6A3E3E"/>
          <w:kern w:val="0"/>
          <w:szCs w:val="21"/>
        </w:rPr>
        <w:t>temp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start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start</w:t>
      </w:r>
      <w:r>
        <w:rPr>
          <w:rFonts w:ascii="Consolas" w:hAnsi="Consolas" w:cs="Consolas"/>
          <w:color w:val="000000"/>
          <w:kern w:val="0"/>
          <w:szCs w:val="21"/>
        </w:rPr>
        <w:t xml:space="preserve">] =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end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end</w:t>
      </w:r>
      <w:r>
        <w:rPr>
          <w:rFonts w:ascii="Consolas" w:hAnsi="Consolas" w:cs="Consolas"/>
          <w:color w:val="000000"/>
          <w:kern w:val="0"/>
          <w:szCs w:val="21"/>
        </w:rPr>
        <w:t xml:space="preserve">] = </w:t>
      </w:r>
      <w:r>
        <w:rPr>
          <w:rFonts w:ascii="Consolas" w:hAnsi="Consolas" w:cs="Consolas"/>
          <w:color w:val="6A3E3E"/>
          <w:kern w:val="0"/>
          <w:szCs w:val="21"/>
        </w:rPr>
        <w:t>temp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1.泛型方法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编写一个泛形方法，接收一个任意类型数组，并将数组中的元素按照一定的格式打印.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[</w:t>
      </w:r>
      <w:r>
        <w:rPr>
          <w:lang w:val="zh-CN"/>
        </w:rPr>
        <w:t>3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6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7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1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2</w:t>
      </w:r>
      <w:r>
        <w:rPr>
          <w:rFonts w:hint="eastAsia"/>
          <w:lang w:val="zh-CN"/>
        </w:rPr>
        <w:t>]</w:t>
      </w:r>
      <w:r>
        <w:rPr>
          <w:lang w:val="zh-CN"/>
        </w:rPr>
        <w:t xml:space="preserve"> 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4.定义Integer数组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Integer[]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{1,2,3,4,5,6};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5.定义String数组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 xml:space="preserve"> = {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"b"</w:t>
      </w:r>
      <w:r>
        <w:rPr>
          <w:rFonts w:ascii="Consolas" w:hAnsi="Consolas" w:cs="Consolas"/>
          <w:color w:val="000000"/>
          <w:kern w:val="0"/>
          <w:szCs w:val="21"/>
        </w:rPr>
        <w:t>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6.调用printArr打印数组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printArr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printArr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1.定义泛型方法printArr,接收任意类型的数组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&lt;E&gt;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printArr(E[]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2.在printArr中,打印"["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2A00FF"/>
          <w:kern w:val="0"/>
          <w:szCs w:val="21"/>
        </w:rPr>
        <w:t>"["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3.使用for获取数组中的元素,打印 "元素, ",最后一个元素打印 "元素]"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= 0;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 - 1)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] + </w:t>
      </w:r>
      <w:r>
        <w:rPr>
          <w:rFonts w:ascii="Consolas" w:hAnsi="Consolas" w:cs="Consolas"/>
          <w:color w:val="2A00FF"/>
          <w:kern w:val="0"/>
          <w:szCs w:val="21"/>
        </w:rPr>
        <w:t>"]"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] + </w:t>
      </w:r>
      <w:r>
        <w:rPr>
          <w:rFonts w:ascii="Consolas" w:hAnsi="Consolas" w:cs="Consolas"/>
          <w:color w:val="2A00FF"/>
          <w:kern w:val="0"/>
          <w:szCs w:val="21"/>
        </w:rPr>
        <w:t>",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1.增强for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有一个数组 String arr[]={"abc","bad","abc","aab","bad","cef","jhi"};创建一个ArrayList，将arr数组里面的元素添加进ArrayList中去，但ArrayLis</w:t>
      </w:r>
      <w:r>
        <w:rPr>
          <w:lang w:val="zh-CN"/>
        </w:rPr>
        <w:t>t中</w:t>
      </w:r>
      <w:r>
        <w:rPr>
          <w:rFonts w:hint="eastAsia"/>
          <w:lang w:val="zh-CN"/>
        </w:rPr>
        <w:t>元素不能重复 (arr数组不变)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Test07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1.创建数组String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1"/>
        </w:rPr>
        <w:t>[] = {"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abc</w:t>
      </w:r>
      <w:r>
        <w:rPr>
          <w:rFonts w:ascii="Consolas" w:hAnsi="Consolas" w:cs="Consolas"/>
          <w:color w:val="3F7F5F"/>
          <w:kern w:val="0"/>
          <w:szCs w:val="21"/>
        </w:rPr>
        <w:t>","bad","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abc</w:t>
      </w:r>
      <w:r>
        <w:rPr>
          <w:rFonts w:ascii="Consolas" w:hAnsi="Consolas" w:cs="Consolas"/>
          <w:color w:val="3F7F5F"/>
          <w:kern w:val="0"/>
          <w:szCs w:val="21"/>
        </w:rPr>
        <w:t>","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aab</w:t>
      </w:r>
      <w:r>
        <w:rPr>
          <w:rFonts w:ascii="Consolas" w:hAnsi="Consolas" w:cs="Consolas"/>
          <w:color w:val="3F7F5F"/>
          <w:kern w:val="0"/>
          <w:szCs w:val="21"/>
        </w:rPr>
        <w:t>","bad","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cef</w:t>
      </w:r>
      <w:r>
        <w:rPr>
          <w:rFonts w:ascii="Consolas" w:hAnsi="Consolas" w:cs="Consolas"/>
          <w:color w:val="3F7F5F"/>
          <w:kern w:val="0"/>
          <w:szCs w:val="21"/>
        </w:rPr>
        <w:t>","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jhi</w:t>
      </w:r>
      <w:r>
        <w:rPr>
          <w:rFonts w:ascii="Consolas" w:hAnsi="Consolas" w:cs="Consolas"/>
          <w:color w:val="3F7F5F"/>
          <w:kern w:val="0"/>
          <w:szCs w:val="21"/>
        </w:rPr>
        <w:t>"};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[]={</w:t>
      </w:r>
      <w:r>
        <w:rPr>
          <w:rFonts w:ascii="Consolas" w:hAnsi="Consolas" w:cs="Consolas"/>
          <w:color w:val="2A00FF"/>
          <w:kern w:val="0"/>
          <w:szCs w:val="21"/>
        </w:rPr>
        <w:t>"abc"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"bad"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"abc"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"aab"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"bad"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"cef"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"jhi"</w:t>
      </w:r>
      <w:r>
        <w:rPr>
          <w:rFonts w:ascii="Consolas" w:hAnsi="Consolas" w:cs="Consolas"/>
          <w:color w:val="000000"/>
          <w:kern w:val="0"/>
          <w:szCs w:val="21"/>
        </w:rPr>
        <w:t>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2.创建ArrayList集合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3.使用增强for遍历数组.拿到数组中的每个元素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4.使用ArrayList的contains(Object 0)方法判断ArrayList中是否包含某个元素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(!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.contains(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5.如果ArrayList中没有这个元素才添加往数组中添加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6.输出ArrayList的元素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迭代器使用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定义类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自定义人类:包含姓名,年龄,身高属性.私有成员变量,生成无参,有参构造方法,生成get</w:t>
      </w:r>
      <w:r>
        <w:rPr>
          <w:lang w:val="zh-CN"/>
        </w:rPr>
        <w:t>/set方法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5个人对象放到Array</w:t>
      </w:r>
      <w:r>
        <w:rPr>
          <w:lang w:val="zh-CN"/>
        </w:rPr>
        <w:t>List中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使用迭代器获取每个人</w:t>
      </w:r>
      <w:r>
        <w:rPr>
          <w:rFonts w:hint="eastAsia"/>
          <w:lang w:val="zh-CN"/>
        </w:rPr>
        <w:t>对象.将每个人的年龄加2岁.再使用增强for打印每个人的信息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>定义学人类生成类无参,有参构造方法,生成get/set方法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Person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Person() {}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6A3E3E"/>
          <w:kern w:val="0"/>
          <w:szCs w:val="21"/>
        </w:rPr>
      </w:pPr>
      <w:r>
        <w:rPr>
          <w:rFonts w:ascii="Consolas" w:hAnsi="Consolas" w:cs="Consolas"/>
          <w:color w:val="6A3E3E"/>
          <w:kern w:val="0"/>
          <w:szCs w:val="21"/>
        </w:rPr>
        <w:tab/>
      </w:r>
      <w:r>
        <w:rPr>
          <w:rFonts w:hint="eastAsia" w:ascii="Consolas" w:hAnsi="Consolas" w:cs="Consolas"/>
          <w:color w:val="6A3E3E"/>
          <w:kern w:val="0"/>
          <w:szCs w:val="21"/>
        </w:rPr>
        <w:t>//</w:t>
      </w:r>
      <w:r>
        <w:rPr>
          <w:rFonts w:ascii="Consolas" w:hAnsi="Consolas" w:cs="Consolas"/>
          <w:color w:val="6A3E3E"/>
          <w:kern w:val="0"/>
          <w:szCs w:val="21"/>
        </w:rPr>
        <w:t xml:space="preserve"> getXXX/setXXX</w:t>
      </w:r>
    </w:p>
    <w:p>
      <w:pPr>
        <w:shd w:val="clear" w:color="auto" w:fill="BEBEBE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lang w:val="zh-CN"/>
        </w:rPr>
      </w:pPr>
      <w:r>
        <w:rPr>
          <w:rFonts w:hint="eastAsia"/>
          <w:lang w:val="zh-CN"/>
        </w:rPr>
        <w:t>测试类: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Test08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2.定义ArrayList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ArrayList&lt;Person&gt; </w:t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3.添加5个学生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>, 20, 1.66));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"王昭君"</w:t>
      </w:r>
      <w:r>
        <w:rPr>
          <w:rFonts w:ascii="Consolas" w:hAnsi="Consolas" w:cs="Consolas"/>
          <w:color w:val="000000"/>
          <w:kern w:val="0"/>
          <w:szCs w:val="21"/>
        </w:rPr>
        <w:t>, 21, 1.65));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"西施"</w:t>
      </w:r>
      <w:r>
        <w:rPr>
          <w:rFonts w:ascii="Consolas" w:hAnsi="Consolas" w:cs="Consolas"/>
          <w:color w:val="000000"/>
          <w:kern w:val="0"/>
          <w:szCs w:val="21"/>
        </w:rPr>
        <w:t>, 20, 1.70));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"杨玉环"</w:t>
      </w:r>
      <w:r>
        <w:rPr>
          <w:rFonts w:ascii="Consolas" w:hAnsi="Consolas" w:cs="Consolas"/>
          <w:color w:val="000000"/>
          <w:kern w:val="0"/>
          <w:szCs w:val="21"/>
        </w:rPr>
        <w:t>, 20, 1.72));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"凤姐"</w:t>
      </w:r>
      <w:r>
        <w:rPr>
          <w:rFonts w:ascii="Consolas" w:hAnsi="Consolas" w:cs="Consolas"/>
          <w:color w:val="000000"/>
          <w:kern w:val="0"/>
          <w:szCs w:val="21"/>
        </w:rPr>
        <w:t>, 22, 1.80));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4.获取迭代器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Iterator&lt;Person&gt; 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5.循环判断是否有下一个人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6.使用next方法获取学生对象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Person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7.将学生的年龄加2岁,在使用setAge方法设置回去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.setAge(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.getAge() + 2);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8.使用增强for获取每个学生,打印每个学生的信息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(Person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persons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1"/>
        </w:rPr>
        <w:t>" 的身高是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.getAge());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1.泛型通配符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练习课上泛型通配符案例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lang w:val="zh-CN"/>
        </w:rPr>
        <w:t>详见课上代码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1.泛型通配符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编写一个delete</w:t>
      </w:r>
      <w:r>
        <w:rPr>
          <w:lang w:val="zh-CN"/>
        </w:rPr>
        <w:t>Elements</w:t>
      </w:r>
      <w:r>
        <w:rPr>
          <w:rFonts w:hint="eastAsia"/>
          <w:lang w:val="zh-CN"/>
        </w:rPr>
        <w:t>方法，接收一个ArrayList</w:t>
      </w:r>
      <w:r>
        <w:rPr>
          <w:lang w:val="zh-CN"/>
        </w:rPr>
        <w:t>,ArrayList中存放元素的类型不确定</w:t>
      </w:r>
      <w:r>
        <w:rPr>
          <w:rFonts w:hint="eastAsia"/>
          <w:lang w:val="zh-CN"/>
        </w:rPr>
        <w:t>，在delete</w:t>
      </w:r>
      <w:r>
        <w:rPr>
          <w:lang w:val="zh-CN"/>
        </w:rPr>
        <w:t>Elements方法的</w:t>
      </w:r>
      <w:r>
        <w:rPr>
          <w:rFonts w:hint="eastAsia"/>
          <w:lang w:val="zh-CN"/>
        </w:rPr>
        <w:t>删除Array</w:t>
      </w:r>
      <w:r>
        <w:rPr>
          <w:lang w:val="zh-CN"/>
        </w:rPr>
        <w:t>List</w:t>
      </w:r>
      <w:r>
        <w:rPr>
          <w:rFonts w:hint="eastAsia"/>
          <w:lang w:val="zh-CN"/>
        </w:rPr>
        <w:t>中的第一个和最后一个元素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Test10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4.创建ArrayList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5.往ArrayList添加元素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"王昭君"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"西施"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"杨玉环"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"貂蝉"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6.调用deleteElements方法传入array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deleteElements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7.打印array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1.定义deleteElements(ArrayList&lt;?&gt; array)方法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deleteElements(ArrayList&lt;?&gt; </w:t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2.在deleteElements方法中删除第一个元素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>.remove(0);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3.删除最后一个元素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>.remove(</w:t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>.size() - 1);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lang w:val="zh-CN"/>
        </w:rPr>
        <w:t>C</w:t>
      </w:r>
      <w:r>
        <w:rPr>
          <w:rFonts w:hint="eastAsia"/>
          <w:lang w:val="zh-CN"/>
        </w:rPr>
        <w:t>ollection的继承体系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Collection子类的特点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画出Collection的继承体系.并写出Array</w:t>
      </w:r>
      <w:r>
        <w:rPr>
          <w:lang w:val="zh-CN"/>
        </w:rPr>
        <w:t>List,LinkedList,HashSet,LinkedHashSet的特点</w:t>
      </w:r>
    </w:p>
    <w:p>
      <w:pPr>
        <w:pStyle w:val="4"/>
        <w:rPr>
          <w:rFonts w:hint="eastAsia"/>
          <w:lang w:val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-102870</wp:posOffset>
            </wp:positionH>
            <wp:positionV relativeFrom="paragraph">
              <wp:posOffset>517525</wp:posOffset>
            </wp:positionV>
            <wp:extent cx="5274310" cy="334772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操作步骤答案</w:t>
      </w:r>
    </w:p>
    <w:p>
      <w:pPr>
        <w:rPr>
          <w:rFonts w:hint="eastAsia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泛型方法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面向对象继承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编写一个泛型方法求两个数之和.两个数可以传入int、long、float、double类型.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提示:泛型不能使用基本数据类型,需要使用引用数据类型</w:t>
      </w:r>
      <w:r>
        <w:rPr>
          <w:lang w:val="zh-CN"/>
        </w:rPr>
        <w:t>.</w:t>
      </w:r>
      <w:r>
        <w:rPr>
          <w:rFonts w:hint="eastAsia"/>
          <w:lang w:val="zh-CN"/>
        </w:rPr>
        <w:t>Integer,Long,Float,Double都是Number的子类. Number</w:t>
      </w:r>
      <w:r>
        <w:rPr>
          <w:lang w:val="zh-CN"/>
        </w:rPr>
        <w:t>有</w:t>
      </w:r>
      <w:r>
        <w:t>doubleValue</w:t>
      </w:r>
      <w:r>
        <w:rPr>
          <w:rFonts w:hint="eastAsia"/>
          <w:lang w:val="zh-CN"/>
        </w:rPr>
        <w:t>()方法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Number: 类上面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ctrl</w:t>
      </w:r>
      <w:r>
        <w:rPr>
          <w:rFonts w:ascii="Consolas" w:hAnsi="Consolas" w:cs="Consolas"/>
          <w:color w:val="3F7F5F"/>
          <w:kern w:val="0"/>
          <w:szCs w:val="21"/>
        </w:rPr>
        <w:t xml:space="preserve"> + t可以看到这个类的继承体系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</w:t>
      </w:r>
      <w:r>
        <w:rPr>
          <w:rFonts w:ascii="Consolas" w:hAnsi="Consolas" w:cs="Consolas"/>
          <w:color w:val="000000"/>
          <w:kern w:val="0"/>
          <w:szCs w:val="21"/>
        </w:rPr>
        <w:t xml:space="preserve"> = 10.5;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b</w:t>
      </w:r>
      <w:r>
        <w:rPr>
          <w:rFonts w:ascii="Consolas" w:hAnsi="Consolas" w:cs="Consolas"/>
          <w:color w:val="000000"/>
          <w:kern w:val="0"/>
          <w:szCs w:val="21"/>
        </w:rPr>
        <w:t xml:space="preserve"> = 2.5;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3.调用sum方法,传入2个double值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sum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sum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a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b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sum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c</w:t>
      </w:r>
      <w:r>
        <w:rPr>
          <w:rFonts w:ascii="Consolas" w:hAnsi="Consolas" w:cs="Consolas"/>
          <w:color w:val="000000"/>
          <w:kern w:val="0"/>
          <w:szCs w:val="21"/>
        </w:rPr>
        <w:t xml:space="preserve"> = 10;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d</w:t>
      </w:r>
      <w:r>
        <w:rPr>
          <w:rFonts w:ascii="Consolas" w:hAnsi="Consolas" w:cs="Consolas"/>
          <w:color w:val="000000"/>
          <w:kern w:val="0"/>
          <w:szCs w:val="21"/>
        </w:rPr>
        <w:t xml:space="preserve"> = 20;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4.调用sum方法,传入2个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1"/>
        </w:rPr>
        <w:t>值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sum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c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d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sum</w:t>
      </w:r>
      <w:r>
        <w:rPr>
          <w:rFonts w:ascii="Consolas" w:hAnsi="Consolas" w:cs="Consolas"/>
          <w:color w:val="000000"/>
          <w:kern w:val="0"/>
          <w:szCs w:val="21"/>
        </w:rPr>
        <w:t>(10, 1.2));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1.定义泛型方法sum(T a, T b).向上限定&lt;T extends Number&gt;让参数传递的时候只能传递Number及其子类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&lt;T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Number&gt;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sum(T </w:t>
      </w:r>
      <w:r>
        <w:rPr>
          <w:rFonts w:ascii="Consolas" w:hAnsi="Consolas" w:cs="Consolas"/>
          <w:color w:val="6A3E3E"/>
          <w:kern w:val="0"/>
          <w:szCs w:val="21"/>
        </w:rPr>
        <w:t>a</w:t>
      </w:r>
      <w:r>
        <w:rPr>
          <w:rFonts w:ascii="Consolas" w:hAnsi="Consolas" w:cs="Consolas"/>
          <w:color w:val="000000"/>
          <w:kern w:val="0"/>
          <w:szCs w:val="21"/>
        </w:rPr>
        <w:t xml:space="preserve">, T </w:t>
      </w:r>
      <w:r>
        <w:rPr>
          <w:rFonts w:ascii="Consolas" w:hAnsi="Consolas" w:cs="Consolas"/>
          <w:color w:val="6A3E3E"/>
          <w:kern w:val="0"/>
          <w:szCs w:val="21"/>
        </w:rPr>
        <w:t>b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2.参数a和b是T类型不能直接进行相加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3.将传递进来的a和b调用doubleValue方法获取到double类型的值,再进行加法运算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</w:t>
      </w:r>
      <w:r>
        <w:rPr>
          <w:rFonts w:ascii="Consolas" w:hAnsi="Consolas" w:cs="Consolas"/>
          <w:color w:val="000000"/>
          <w:kern w:val="0"/>
          <w:szCs w:val="21"/>
        </w:rPr>
        <w:t xml:space="preserve">.doubleValue() + </w:t>
      </w:r>
      <w:r>
        <w:rPr>
          <w:rFonts w:ascii="Consolas" w:hAnsi="Consolas" w:cs="Consolas"/>
          <w:color w:val="6A3E3E"/>
          <w:kern w:val="0"/>
          <w:szCs w:val="21"/>
        </w:rPr>
        <w:t>b</w:t>
      </w:r>
      <w:r>
        <w:rPr>
          <w:rFonts w:ascii="Consolas" w:hAnsi="Consolas" w:cs="Consolas"/>
          <w:color w:val="000000"/>
          <w:kern w:val="0"/>
          <w:szCs w:val="21"/>
        </w:rPr>
        <w:t>.doubleValue();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1.%运算符</w:t>
      </w:r>
    </w:p>
    <w:p>
      <w:pPr>
        <w:rPr>
          <w:lang w:val="zh-CN"/>
        </w:rPr>
      </w:pPr>
      <w:r>
        <w:rPr>
          <w:rFonts w:hint="eastAsia"/>
          <w:lang w:val="zh-CN"/>
        </w:rPr>
        <w:t>2.嵌套for循环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统计101-200之间有多少个素数，并输出所有素数。素数又叫质数，就是除了1和它本身之外，再也没有整数能被它整除的数。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定义计数变量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= 101;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&lt;= 200;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103 / 2 3 4 5 6 7 8 9 ... 102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flag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 = 2;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被其他数整除了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%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 == 0)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flag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(!</w:t>
      </w:r>
      <w:r>
        <w:rPr>
          <w:rFonts w:ascii="Consolas" w:hAnsi="Consolas" w:cs="Consolas"/>
          <w:color w:val="6A3E3E"/>
          <w:kern w:val="0"/>
          <w:szCs w:val="21"/>
        </w:rPr>
        <w:t>flag</w:t>
      </w:r>
      <w:r>
        <w:rPr>
          <w:rFonts w:ascii="Consolas" w:hAnsi="Consolas" w:cs="Consolas"/>
          <w:color w:val="000000"/>
          <w:kern w:val="0"/>
          <w:szCs w:val="21"/>
        </w:rPr>
        <w:t xml:space="preserve">) { </w:t>
      </w:r>
      <w:r>
        <w:rPr>
          <w:rFonts w:ascii="Consolas" w:hAnsi="Consolas" w:cs="Consolas"/>
          <w:color w:val="3F7F5F"/>
          <w:kern w:val="0"/>
          <w:szCs w:val="21"/>
        </w:rPr>
        <w:t>// 没有被其他数整除的是素数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>++;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"在101~200之间一共有素数："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"个"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1.斗地主案例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1.完成斗地主案例</w:t>
      </w:r>
    </w:p>
    <w:p>
      <w:pPr>
        <w:rPr>
          <w:lang w:val="zh-CN"/>
        </w:rPr>
      </w:pPr>
      <w:r>
        <w:rPr>
          <w:rFonts w:hint="eastAsia"/>
          <w:lang w:val="zh-CN"/>
        </w:rPr>
        <w:t>2.增加需求:哪个玩家拿到大王,就需要拿底牌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/*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 * 1.完成斗地主案例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 * 2.增加需求:哪个玩家拿到大王,就需要拿底牌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 */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一副完整的牌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添加牌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addPokers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洗牌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washPokers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发牌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dealPokers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/*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 发牌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 3个玩家使用3个ArrayList来存放牌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 底牌也使用ArrayList来存放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*/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dealPokers(ArrayList&lt;String&gt; 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玩家1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player01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玩家2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player02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玩家3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player03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底牌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diPai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= 0;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 xml:space="preserve">.size();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poker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&gt;= 51)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diPai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poker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% 3 == 0)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player01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poker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% 3 == 1)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player02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poker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% 3 == 2)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player03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poker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 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看哪个玩家拿到大王,就将底牌也拿走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player01</w:t>
      </w:r>
      <w:r>
        <w:rPr>
          <w:rFonts w:ascii="Consolas" w:hAnsi="Consolas" w:cs="Consolas"/>
          <w:color w:val="000000"/>
          <w:kern w:val="0"/>
          <w:szCs w:val="21"/>
        </w:rPr>
        <w:t>.contains(</w:t>
      </w:r>
      <w:r>
        <w:rPr>
          <w:rFonts w:ascii="Consolas" w:hAnsi="Consolas" w:cs="Consolas"/>
          <w:color w:val="2A00FF"/>
          <w:kern w:val="0"/>
          <w:szCs w:val="21"/>
        </w:rPr>
        <w:t>"大王"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"玩家1拿到大王,底牌也拿走"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player01</w:t>
      </w:r>
      <w:r>
        <w:rPr>
          <w:rFonts w:ascii="Consolas" w:hAnsi="Consolas" w:cs="Consolas"/>
          <w:color w:val="000000"/>
          <w:kern w:val="0"/>
          <w:szCs w:val="21"/>
        </w:rPr>
        <w:t>.addAll(</w:t>
      </w:r>
      <w:r>
        <w:rPr>
          <w:rFonts w:ascii="Consolas" w:hAnsi="Consolas" w:cs="Consolas"/>
          <w:color w:val="6A3E3E"/>
          <w:kern w:val="0"/>
          <w:szCs w:val="21"/>
        </w:rPr>
        <w:t>diPai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player02</w:t>
      </w:r>
      <w:r>
        <w:rPr>
          <w:rFonts w:ascii="Consolas" w:hAnsi="Consolas" w:cs="Consolas"/>
          <w:color w:val="000000"/>
          <w:kern w:val="0"/>
          <w:szCs w:val="21"/>
        </w:rPr>
        <w:t>.contains(</w:t>
      </w:r>
      <w:r>
        <w:rPr>
          <w:rFonts w:ascii="Consolas" w:hAnsi="Consolas" w:cs="Consolas"/>
          <w:color w:val="2A00FF"/>
          <w:kern w:val="0"/>
          <w:szCs w:val="21"/>
        </w:rPr>
        <w:t>"大王"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"玩家2拿到大王,底牌也拿走"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player02</w:t>
      </w:r>
      <w:r>
        <w:rPr>
          <w:rFonts w:ascii="Consolas" w:hAnsi="Consolas" w:cs="Consolas"/>
          <w:color w:val="000000"/>
          <w:kern w:val="0"/>
          <w:szCs w:val="21"/>
        </w:rPr>
        <w:t>.addAll(</w:t>
      </w:r>
      <w:r>
        <w:rPr>
          <w:rFonts w:ascii="Consolas" w:hAnsi="Consolas" w:cs="Consolas"/>
          <w:color w:val="6A3E3E"/>
          <w:kern w:val="0"/>
          <w:szCs w:val="21"/>
        </w:rPr>
        <w:t>diPai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player03</w:t>
      </w:r>
      <w:r>
        <w:rPr>
          <w:rFonts w:ascii="Consolas" w:hAnsi="Consolas" w:cs="Consolas"/>
          <w:color w:val="000000"/>
          <w:kern w:val="0"/>
          <w:szCs w:val="21"/>
        </w:rPr>
        <w:t>.contains(</w:t>
      </w:r>
      <w:r>
        <w:rPr>
          <w:rFonts w:ascii="Consolas" w:hAnsi="Consolas" w:cs="Consolas"/>
          <w:color w:val="2A00FF"/>
          <w:kern w:val="0"/>
          <w:szCs w:val="21"/>
        </w:rPr>
        <w:t>"大王"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"玩家3拿到大王,底牌也拿走"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player03</w:t>
      </w:r>
      <w:r>
        <w:rPr>
          <w:rFonts w:ascii="Consolas" w:hAnsi="Consolas" w:cs="Consolas"/>
          <w:color w:val="000000"/>
          <w:kern w:val="0"/>
          <w:szCs w:val="21"/>
        </w:rPr>
        <w:t>.addAll(</w:t>
      </w:r>
      <w:r>
        <w:rPr>
          <w:rFonts w:ascii="Consolas" w:hAnsi="Consolas" w:cs="Consolas"/>
          <w:color w:val="6A3E3E"/>
          <w:kern w:val="0"/>
          <w:szCs w:val="21"/>
        </w:rPr>
        <w:t>diPai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将每个玩家的牌打印出来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"玩家1的牌:"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player01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"玩家2的牌:"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player02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"玩家3的牌:"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player03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"底牌牌:"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diPai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/*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 洗牌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*/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washPokers(ArrayList&lt;String&gt; 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洗牌,其实就是将ArrayList中的元素顺序打乱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Collections.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shuffle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添加牌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addPokers(ArrayList&lt;String&gt; 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colors</w:t>
      </w:r>
      <w:r>
        <w:rPr>
          <w:rFonts w:ascii="Consolas" w:hAnsi="Consolas" w:cs="Consolas"/>
          <w:color w:val="000000"/>
          <w:kern w:val="0"/>
          <w:szCs w:val="21"/>
        </w:rPr>
        <w:t xml:space="preserve"> = {</w:t>
      </w:r>
      <w:r>
        <w:rPr>
          <w:rFonts w:ascii="Consolas" w:hAnsi="Consolas" w:cs="Consolas"/>
          <w:color w:val="2A00FF"/>
          <w:kern w:val="0"/>
          <w:szCs w:val="21"/>
        </w:rPr>
        <w:t>"♣"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"♦"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"♠"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"♥"</w:t>
      </w:r>
      <w:r>
        <w:rPr>
          <w:rFonts w:ascii="Consolas" w:hAnsi="Consolas" w:cs="Consolas"/>
          <w:color w:val="000000"/>
          <w:kern w:val="0"/>
          <w:szCs w:val="21"/>
        </w:rPr>
        <w:t>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numbers</w:t>
      </w:r>
      <w:r>
        <w:rPr>
          <w:rFonts w:ascii="Consolas" w:hAnsi="Consolas" w:cs="Consolas"/>
          <w:color w:val="000000"/>
          <w:kern w:val="0"/>
          <w:szCs w:val="21"/>
        </w:rPr>
        <w:t xml:space="preserve"> = {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"2"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"3"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"4"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"5"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"6"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"7"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"8"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"9"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"J"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"Q"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"K"</w:t>
      </w:r>
      <w:r>
        <w:rPr>
          <w:rFonts w:ascii="Consolas" w:hAnsi="Consolas" w:cs="Consolas"/>
          <w:color w:val="000000"/>
          <w:kern w:val="0"/>
          <w:szCs w:val="21"/>
        </w:rPr>
        <w:t>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= 0;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colors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获取花色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color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colors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 = 0;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numbers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获取数字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number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numbers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拼接成一张牌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poker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color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number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添加到一副牌中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poker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添加大小王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"小王"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"大王"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Array</w:t>
      </w:r>
      <w:r>
        <w:rPr>
          <w:lang w:val="zh-CN"/>
        </w:rPr>
        <w:t>List使用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Collection</w:t>
      </w:r>
      <w:r>
        <w:rPr>
          <w:lang w:val="zh-CN"/>
        </w:rPr>
        <w:t>s.</w:t>
      </w:r>
      <w:r>
        <w:t xml:space="preserve"> </w:t>
      </w:r>
      <w:r>
        <w:rPr>
          <w:lang w:val="zh-CN"/>
        </w:rPr>
        <w:t>Shuffle()方法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lang w:val="zh-CN"/>
        </w:rPr>
        <w:t>增强for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  <w:lang w:val="zh-CN"/>
        </w:rPr>
        <w:t>1.</w:t>
      </w:r>
      <w:r>
        <w:t>一副牌有如下内容</w:t>
      </w:r>
      <w:r>
        <w:rPr>
          <w:rFonts w:hint="eastAsia"/>
        </w:rPr>
        <w:t>:</w:t>
      </w:r>
      <w:r>
        <w:rPr>
          <w:rFonts w:ascii="Arial" w:hAnsi="Arial" w:cs="Arial"/>
        </w:rPr>
        <w:t>有四种花色</w:t>
      </w:r>
      <w:r>
        <w:rPr>
          <w:rFonts w:hint="eastAsia" w:ascii="Arial" w:hAnsi="Arial" w:cs="Arial"/>
        </w:rPr>
        <w:t>:</w:t>
      </w:r>
      <w:r>
        <w:rPr>
          <w:rFonts w:ascii="Arial" w:hAnsi="Arial" w:cs="Arial"/>
        </w:rPr>
        <w:t>♣♦♠♥</w:t>
      </w:r>
      <w:r>
        <w:rPr>
          <w:rFonts w:hint="eastAsia"/>
        </w:rPr>
        <w:t>,每种花色的牌 2 3 4 5 6 7 8 9 10 J Q K A</w:t>
      </w:r>
    </w:p>
    <w:p>
      <w:r>
        <w:rPr>
          <w:rFonts w:hint="eastAsia"/>
        </w:rPr>
        <w:t>大</w:t>
      </w:r>
      <w:r>
        <w:rPr>
          <w:rFonts w:ascii="Segoe UI Symbol" w:hAnsi="Segoe UI Symbol" w:cs="Segoe UI Symbol"/>
        </w:rPr>
        <w:t>王,</w:t>
      </w:r>
      <w:r>
        <w:rPr>
          <w:rFonts w:hint="eastAsia"/>
        </w:rPr>
        <w:t>小</w:t>
      </w:r>
      <w:r>
        <w:rPr>
          <w:rFonts w:ascii="Segoe UI Symbol" w:hAnsi="Segoe UI Symbol" w:cs="Segoe UI Symbol"/>
        </w:rPr>
        <w:t>王</w:t>
      </w:r>
    </w:p>
    <w:p>
      <w:r>
        <w:rPr>
          <w:rFonts w:hint="eastAsia"/>
        </w:rPr>
        <w:t>具体规则：</w:t>
      </w:r>
    </w:p>
    <w:p>
      <w:r>
        <w:tab/>
      </w:r>
      <w:r>
        <w:t>1</w:t>
      </w:r>
      <w:r>
        <w:rPr>
          <w:rFonts w:hint="eastAsia"/>
        </w:rPr>
        <w:t>.</w:t>
      </w:r>
      <w:r>
        <w:t>不要</w:t>
      </w:r>
      <w:r>
        <w:rPr>
          <w:rFonts w:hint="eastAsia"/>
        </w:rPr>
        <w:t>大</w:t>
      </w:r>
      <w:r>
        <w:rPr>
          <w:rFonts w:ascii="Segoe UI Symbol" w:hAnsi="Segoe UI Symbol" w:cs="Segoe UI Symbol"/>
        </w:rPr>
        <w:t>王和</w:t>
      </w:r>
      <w:r>
        <w:rPr>
          <w:rFonts w:hint="eastAsia"/>
        </w:rPr>
        <w:t>小</w:t>
      </w:r>
      <w:r>
        <w:rPr>
          <w:rFonts w:ascii="Segoe UI Symbol" w:hAnsi="Segoe UI Symbol" w:cs="Segoe UI Symbol"/>
        </w:rPr>
        <w:t>王</w:t>
      </w:r>
    </w:p>
    <w:p>
      <w:r>
        <w:rPr>
          <w:rFonts w:hint="eastAsia"/>
        </w:rPr>
        <w:tab/>
      </w:r>
      <w:r>
        <w:t>2</w:t>
      </w:r>
      <w:r>
        <w:rPr>
          <w:rFonts w:hint="eastAsia"/>
        </w:rPr>
        <w:t>.使52张牌打乱顺序</w:t>
      </w:r>
    </w:p>
    <w:p>
      <w:r>
        <w:tab/>
      </w:r>
      <w:r>
        <w:t>3</w:t>
      </w:r>
      <w:r>
        <w:rPr>
          <w:rFonts w:hint="eastAsia"/>
        </w:rPr>
        <w:t>.</w:t>
      </w:r>
      <w:r>
        <w:t>四个玩家</w:t>
      </w:r>
      <w:r>
        <w:rPr>
          <w:rFonts w:hint="eastAsia"/>
        </w:rPr>
        <w:t>,</w:t>
      </w:r>
      <w:r>
        <w:t>每个玩家随机获取</w:t>
      </w:r>
      <w:r>
        <w:rPr>
          <w:rFonts w:hint="eastAsia"/>
        </w:rPr>
        <w:t>2张牌,注意玩家抽走的牌不能再给其他玩家使用</w:t>
      </w:r>
    </w:p>
    <w:p>
      <w:r>
        <w:tab/>
      </w:r>
      <w:r>
        <w:t>4</w:t>
      </w:r>
      <w:r>
        <w:rPr>
          <w:rFonts w:hint="eastAsia"/>
        </w:rPr>
        <w:t>.将2张牌相加</w:t>
      </w:r>
      <w:r>
        <w:t>比较点数大小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,</w:t>
      </w:r>
      <w:r>
        <w:t>J</w:t>
      </w:r>
      <w:r>
        <w:rPr>
          <w:rFonts w:hint="eastAsia"/>
        </w:rPr>
        <w:t>=</w:t>
      </w:r>
      <w:r>
        <w:t>11</w:t>
      </w:r>
      <w:r>
        <w:rPr>
          <w:rFonts w:hint="eastAsia"/>
        </w:rPr>
        <w:t>,</w:t>
      </w:r>
      <w:r>
        <w:t>Q=12,K=13</w:t>
      </w:r>
    </w:p>
    <w:p>
      <w:pPr>
        <w:rPr>
          <w:rFonts w:hint="eastAsia"/>
        </w:rPr>
      </w:pPr>
      <w:r>
        <w:tab/>
      </w:r>
      <w:r>
        <w:t>5</w:t>
      </w:r>
      <w:r>
        <w:rPr>
          <w:rFonts w:hint="eastAsia"/>
        </w:rPr>
        <w:t>.打印</w:t>
      </w:r>
      <w:r>
        <w:t>玩家中</w:t>
      </w:r>
      <w:r>
        <w:rPr>
          <w:rFonts w:hint="eastAsia"/>
        </w:rPr>
        <w:t>2张牌加起来</w:t>
      </w:r>
      <w:r>
        <w:t>最大的点数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一副完整的牌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添加牌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addPokers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洗牌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washPokers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发牌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dealPokers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/*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 发牌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 3个玩家使用3个ArrayList来存放牌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 底牌也使用ArrayList来存放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*/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dealPokers(ArrayList&lt;String&gt; 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玩家1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player01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玩家2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player02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玩家3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player03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玩家4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player04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玩家已经拿走的牌的索引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ArrayList&lt;Integer&gt; </w:t>
      </w:r>
      <w:r>
        <w:rPr>
          <w:rFonts w:ascii="Consolas" w:hAnsi="Consolas" w:cs="Consolas"/>
          <w:color w:val="6A3E3E"/>
          <w:kern w:val="0"/>
          <w:szCs w:val="21"/>
        </w:rPr>
        <w:t>removePokers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getPokers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player01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removePokers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getPokers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player02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removePokers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getPokers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player03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removePokers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getPokers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player04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removePokers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player01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player02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player03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player04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定义一个数组放四个玩家的点数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continer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>[4];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continer</w:t>
      </w:r>
      <w:r>
        <w:rPr>
          <w:rFonts w:ascii="Consolas" w:hAnsi="Consolas" w:cs="Consolas"/>
          <w:color w:val="000000"/>
          <w:kern w:val="0"/>
          <w:szCs w:val="21"/>
        </w:rPr>
        <w:t xml:space="preserve">[0] = 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getPoints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player01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continer</w:t>
      </w:r>
      <w:r>
        <w:rPr>
          <w:rFonts w:ascii="Consolas" w:hAnsi="Consolas" w:cs="Consolas"/>
          <w:color w:val="000000"/>
          <w:kern w:val="0"/>
          <w:szCs w:val="21"/>
        </w:rPr>
        <w:t xml:space="preserve">[1] = 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getPoints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player02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continer</w:t>
      </w:r>
      <w:r>
        <w:rPr>
          <w:rFonts w:ascii="Consolas" w:hAnsi="Consolas" w:cs="Consolas"/>
          <w:color w:val="000000"/>
          <w:kern w:val="0"/>
          <w:szCs w:val="21"/>
        </w:rPr>
        <w:t xml:space="preserve">[2] = 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getPoints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player03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continer</w:t>
      </w:r>
      <w:r>
        <w:rPr>
          <w:rFonts w:ascii="Consolas" w:hAnsi="Consolas" w:cs="Consolas"/>
          <w:color w:val="000000"/>
          <w:kern w:val="0"/>
          <w:szCs w:val="21"/>
        </w:rPr>
        <w:t xml:space="preserve">[3] = 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getPoints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player04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定义最大点数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max</w:t>
      </w:r>
      <w:r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point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continer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max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point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max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point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"四个玩家中最大点数是: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max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根据玩家的牌,计算出点数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>
        <w:rPr>
          <w:rFonts w:ascii="Consolas" w:hAnsi="Consolas" w:cs="Consolas"/>
          <w:color w:val="3F5FBF"/>
          <w:kern w:val="0"/>
          <w:szCs w:val="21"/>
        </w:rPr>
        <w:t xml:space="preserve"> player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getPoints(ArrayList&lt;String&gt; </w:t>
      </w:r>
      <w:r>
        <w:rPr>
          <w:rFonts w:ascii="Consolas" w:hAnsi="Consolas" w:cs="Consolas"/>
          <w:color w:val="6A3E3E"/>
          <w:kern w:val="0"/>
          <w:szCs w:val="21"/>
        </w:rPr>
        <w:t>player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point</w:t>
      </w:r>
      <w:r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player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.contains(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point</w:t>
      </w:r>
      <w:r>
        <w:rPr>
          <w:rFonts w:ascii="Consolas" w:hAnsi="Consolas" w:cs="Consolas"/>
          <w:color w:val="000000"/>
          <w:kern w:val="0"/>
          <w:szCs w:val="21"/>
        </w:rPr>
        <w:t xml:space="preserve"> += 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.contains(</w:t>
      </w:r>
      <w:r>
        <w:rPr>
          <w:rFonts w:ascii="Consolas" w:hAnsi="Consolas" w:cs="Consolas"/>
          <w:color w:val="2A00FF"/>
          <w:kern w:val="0"/>
          <w:szCs w:val="21"/>
        </w:rPr>
        <w:t>"J"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point</w:t>
      </w:r>
      <w:r>
        <w:rPr>
          <w:rFonts w:ascii="Consolas" w:hAnsi="Consolas" w:cs="Consolas"/>
          <w:color w:val="000000"/>
          <w:kern w:val="0"/>
          <w:szCs w:val="21"/>
        </w:rPr>
        <w:t xml:space="preserve"> += 11;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.contains(</w:t>
      </w:r>
      <w:r>
        <w:rPr>
          <w:rFonts w:ascii="Consolas" w:hAnsi="Consolas" w:cs="Consolas"/>
          <w:color w:val="2A00FF"/>
          <w:kern w:val="0"/>
          <w:szCs w:val="21"/>
        </w:rPr>
        <w:t>"Q"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point</w:t>
      </w:r>
      <w:r>
        <w:rPr>
          <w:rFonts w:ascii="Consolas" w:hAnsi="Consolas" w:cs="Consolas"/>
          <w:color w:val="000000"/>
          <w:kern w:val="0"/>
          <w:szCs w:val="21"/>
        </w:rPr>
        <w:t xml:space="preserve"> += 12;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.contains(</w:t>
      </w:r>
      <w:r>
        <w:rPr>
          <w:rFonts w:ascii="Consolas" w:hAnsi="Consolas" w:cs="Consolas"/>
          <w:color w:val="2A00FF"/>
          <w:kern w:val="0"/>
          <w:szCs w:val="21"/>
        </w:rPr>
        <w:t>"K"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point</w:t>
      </w:r>
      <w:r>
        <w:rPr>
          <w:rFonts w:ascii="Consolas" w:hAnsi="Consolas" w:cs="Consolas"/>
          <w:color w:val="000000"/>
          <w:kern w:val="0"/>
          <w:szCs w:val="21"/>
        </w:rPr>
        <w:t xml:space="preserve"> += 13;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point</w:t>
      </w:r>
      <w:r>
        <w:rPr>
          <w:rFonts w:ascii="Consolas" w:hAnsi="Consolas" w:cs="Consolas"/>
          <w:color w:val="000000"/>
          <w:kern w:val="0"/>
          <w:szCs w:val="21"/>
        </w:rPr>
        <w:t xml:space="preserve"> += Integer.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valueOf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.substring(1));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point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一个玩家拿2张牌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>
        <w:rPr>
          <w:rFonts w:ascii="Consolas" w:hAnsi="Consolas" w:cs="Consolas"/>
          <w:color w:val="3F5FBF"/>
          <w:kern w:val="0"/>
          <w:szCs w:val="21"/>
        </w:rPr>
        <w:t xml:space="preserve"> pokers 所有的牌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>
        <w:rPr>
          <w:rFonts w:ascii="Consolas" w:hAnsi="Consolas" w:cs="Consolas"/>
          <w:color w:val="3F5FBF"/>
          <w:kern w:val="0"/>
          <w:szCs w:val="21"/>
        </w:rPr>
        <w:t xml:space="preserve"> player 玩家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>
        <w:rPr>
          <w:rFonts w:ascii="Consolas" w:hAnsi="Consolas" w:cs="Consolas"/>
          <w:color w:val="3F5FBF"/>
          <w:kern w:val="0"/>
          <w:szCs w:val="21"/>
        </w:rPr>
        <w:t xml:space="preserve"> removePokers 已经拿走牌的序号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getPokers(ArrayList&lt;String&gt; 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 xml:space="preserve">, ArrayList&lt;String&gt; </w:t>
      </w:r>
      <w:r>
        <w:rPr>
          <w:rFonts w:ascii="Consolas" w:hAnsi="Consolas" w:cs="Consolas"/>
          <w:color w:val="6A3E3E"/>
          <w:kern w:val="0"/>
          <w:szCs w:val="21"/>
        </w:rPr>
        <w:t>player</w:t>
      </w:r>
      <w:r>
        <w:rPr>
          <w:rFonts w:ascii="Consolas" w:hAnsi="Consolas" w:cs="Consolas"/>
          <w:color w:val="000000"/>
          <w:kern w:val="0"/>
          <w:szCs w:val="21"/>
        </w:rPr>
        <w:t xml:space="preserve">, ArrayList&lt;Integer&gt; </w:t>
      </w:r>
      <w:r>
        <w:rPr>
          <w:rFonts w:ascii="Consolas" w:hAnsi="Consolas" w:cs="Consolas"/>
          <w:color w:val="6A3E3E"/>
          <w:kern w:val="0"/>
          <w:szCs w:val="21"/>
        </w:rPr>
        <w:t>removePokers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Random </w:t>
      </w:r>
      <w:r>
        <w:rPr>
          <w:rFonts w:ascii="Consolas" w:hAnsi="Consolas" w:cs="Consolas"/>
          <w:color w:val="6A3E3E"/>
          <w:kern w:val="0"/>
          <w:szCs w:val="21"/>
        </w:rPr>
        <w:t>ran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Random();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如果玩家的牌小于2张,就拿一张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player</w:t>
      </w:r>
      <w:r>
        <w:rPr>
          <w:rFonts w:ascii="Consolas" w:hAnsi="Consolas" w:cs="Consolas"/>
          <w:color w:val="000000"/>
          <w:kern w:val="0"/>
          <w:szCs w:val="21"/>
        </w:rPr>
        <w:t>.size() &lt; 2)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拿到牌的索引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ran</w:t>
      </w:r>
      <w:r>
        <w:rPr>
          <w:rFonts w:ascii="Consolas" w:hAnsi="Consolas" w:cs="Consolas"/>
          <w:color w:val="000000"/>
          <w:kern w:val="0"/>
          <w:szCs w:val="21"/>
        </w:rPr>
        <w:t>.nextInt(52);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看这张牌是否有人拿走过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(!</w:t>
      </w:r>
      <w:r>
        <w:rPr>
          <w:rFonts w:ascii="Consolas" w:hAnsi="Consolas" w:cs="Consolas"/>
          <w:color w:val="6A3E3E"/>
          <w:kern w:val="0"/>
          <w:szCs w:val="21"/>
        </w:rPr>
        <w:t>removePokers</w:t>
      </w:r>
      <w:r>
        <w:rPr>
          <w:rFonts w:ascii="Consolas" w:hAnsi="Consolas" w:cs="Consolas"/>
          <w:color w:val="000000"/>
          <w:kern w:val="0"/>
          <w:szCs w:val="21"/>
        </w:rPr>
        <w:t>.contains(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这张牌没有被别人拿走.就给玩家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player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这张牌已经被别人拿走,后面的人就不要来拿这张牌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removePokers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/*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 洗牌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*/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washPokers(ArrayList&lt;String&gt; 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洗牌,其实就是将ArrayList中的元素顺序打乱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Collections.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shuffle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添加牌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addPokers(ArrayList&lt;String&gt; </w:t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colors</w:t>
      </w:r>
      <w:r>
        <w:rPr>
          <w:rFonts w:ascii="Consolas" w:hAnsi="Consolas" w:cs="Consolas"/>
          <w:color w:val="000000"/>
          <w:kern w:val="0"/>
          <w:szCs w:val="21"/>
        </w:rPr>
        <w:t xml:space="preserve"> = {</w:t>
      </w:r>
      <w:r>
        <w:rPr>
          <w:rFonts w:ascii="Consolas" w:hAnsi="Consolas" w:cs="Consolas"/>
          <w:color w:val="2A00FF"/>
          <w:kern w:val="0"/>
          <w:szCs w:val="21"/>
        </w:rPr>
        <w:t>"♣"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"♦"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"♠"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"♥"</w:t>
      </w:r>
      <w:r>
        <w:rPr>
          <w:rFonts w:ascii="Consolas" w:hAnsi="Consolas" w:cs="Consolas"/>
          <w:color w:val="000000"/>
          <w:kern w:val="0"/>
          <w:szCs w:val="21"/>
        </w:rPr>
        <w:t>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numbers</w:t>
      </w:r>
      <w:r>
        <w:rPr>
          <w:rFonts w:ascii="Consolas" w:hAnsi="Consolas" w:cs="Consolas"/>
          <w:color w:val="000000"/>
          <w:kern w:val="0"/>
          <w:szCs w:val="21"/>
        </w:rPr>
        <w:t xml:space="preserve"> = {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"2"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"3"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"4"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"5"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"6"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"7"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"8"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"9"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"J"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"Q"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"K"</w:t>
      </w:r>
      <w:r>
        <w:rPr>
          <w:rFonts w:ascii="Consolas" w:hAnsi="Consolas" w:cs="Consolas"/>
          <w:color w:val="000000"/>
          <w:kern w:val="0"/>
          <w:szCs w:val="21"/>
        </w:rPr>
        <w:t>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= 0;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colors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获取花色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color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colors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 = 0;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numbers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获取数字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number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numbers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拼接成一张牌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poker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color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number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添加到一副牌中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pokers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poker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03779"/>
    <w:multiLevelType w:val="multilevel"/>
    <w:tmpl w:val="1780377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242D1"/>
    <w:multiLevelType w:val="multilevel"/>
    <w:tmpl w:val="18A242D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80416BC"/>
    <w:multiLevelType w:val="multilevel"/>
    <w:tmpl w:val="480416BC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A54E00"/>
    <w:multiLevelType w:val="multilevel"/>
    <w:tmpl w:val="4BA54E00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1C4416"/>
    <w:multiLevelType w:val="multilevel"/>
    <w:tmpl w:val="561C4416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1133D2"/>
    <w:multiLevelType w:val="multilevel"/>
    <w:tmpl w:val="641133D2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A476C"/>
    <w:multiLevelType w:val="multilevel"/>
    <w:tmpl w:val="6F8A476C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FE7990"/>
    <w:multiLevelType w:val="multilevel"/>
    <w:tmpl w:val="71FE7990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1"/>
    <w:rsid w:val="0000234D"/>
    <w:rsid w:val="000023E9"/>
    <w:rsid w:val="00006BC8"/>
    <w:rsid w:val="0001101E"/>
    <w:rsid w:val="000151D1"/>
    <w:rsid w:val="000152A1"/>
    <w:rsid w:val="00015E8B"/>
    <w:rsid w:val="00017CC8"/>
    <w:rsid w:val="000223BE"/>
    <w:rsid w:val="0002760D"/>
    <w:rsid w:val="00033512"/>
    <w:rsid w:val="00042FF9"/>
    <w:rsid w:val="000647A1"/>
    <w:rsid w:val="000730EA"/>
    <w:rsid w:val="0007382B"/>
    <w:rsid w:val="00075097"/>
    <w:rsid w:val="00080ADF"/>
    <w:rsid w:val="00083C91"/>
    <w:rsid w:val="0008433B"/>
    <w:rsid w:val="00086296"/>
    <w:rsid w:val="0008760D"/>
    <w:rsid w:val="0009264A"/>
    <w:rsid w:val="000934DA"/>
    <w:rsid w:val="0009546C"/>
    <w:rsid w:val="000A0A5F"/>
    <w:rsid w:val="000C2BCE"/>
    <w:rsid w:val="000C2C0E"/>
    <w:rsid w:val="000D6E07"/>
    <w:rsid w:val="000E6BF0"/>
    <w:rsid w:val="000E787D"/>
    <w:rsid w:val="000F2896"/>
    <w:rsid w:val="000F6B06"/>
    <w:rsid w:val="001063B1"/>
    <w:rsid w:val="001108AA"/>
    <w:rsid w:val="001116C7"/>
    <w:rsid w:val="0011222F"/>
    <w:rsid w:val="00113784"/>
    <w:rsid w:val="00115E0F"/>
    <w:rsid w:val="0011610F"/>
    <w:rsid w:val="00116ACB"/>
    <w:rsid w:val="00117FE1"/>
    <w:rsid w:val="00122DCA"/>
    <w:rsid w:val="00123A55"/>
    <w:rsid w:val="0012446F"/>
    <w:rsid w:val="0012504B"/>
    <w:rsid w:val="001328C8"/>
    <w:rsid w:val="00134EA3"/>
    <w:rsid w:val="00137E0B"/>
    <w:rsid w:val="001434BA"/>
    <w:rsid w:val="00167538"/>
    <w:rsid w:val="00180E3C"/>
    <w:rsid w:val="001816E1"/>
    <w:rsid w:val="00181752"/>
    <w:rsid w:val="00181DB6"/>
    <w:rsid w:val="001820FC"/>
    <w:rsid w:val="00182752"/>
    <w:rsid w:val="0018522E"/>
    <w:rsid w:val="00186039"/>
    <w:rsid w:val="0019310F"/>
    <w:rsid w:val="0019523D"/>
    <w:rsid w:val="00195D42"/>
    <w:rsid w:val="00196F20"/>
    <w:rsid w:val="001A097B"/>
    <w:rsid w:val="001A12B7"/>
    <w:rsid w:val="001A6BE7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06A18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688B"/>
    <w:rsid w:val="00277762"/>
    <w:rsid w:val="00280226"/>
    <w:rsid w:val="002804B8"/>
    <w:rsid w:val="00282FDF"/>
    <w:rsid w:val="00285F56"/>
    <w:rsid w:val="0029016F"/>
    <w:rsid w:val="00291590"/>
    <w:rsid w:val="00296D6F"/>
    <w:rsid w:val="002A1B82"/>
    <w:rsid w:val="002A1FEA"/>
    <w:rsid w:val="002A5023"/>
    <w:rsid w:val="002A5282"/>
    <w:rsid w:val="002A5D9B"/>
    <w:rsid w:val="002B05B5"/>
    <w:rsid w:val="002B61D2"/>
    <w:rsid w:val="002C2A94"/>
    <w:rsid w:val="002C6BA0"/>
    <w:rsid w:val="002C6CEB"/>
    <w:rsid w:val="002D1AF9"/>
    <w:rsid w:val="002D4F39"/>
    <w:rsid w:val="002E4420"/>
    <w:rsid w:val="002E5838"/>
    <w:rsid w:val="002E65B3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474FF"/>
    <w:rsid w:val="00347E92"/>
    <w:rsid w:val="00354D10"/>
    <w:rsid w:val="003610A5"/>
    <w:rsid w:val="00361A5B"/>
    <w:rsid w:val="00365105"/>
    <w:rsid w:val="00367F3E"/>
    <w:rsid w:val="00370468"/>
    <w:rsid w:val="00371355"/>
    <w:rsid w:val="0037530B"/>
    <w:rsid w:val="00380854"/>
    <w:rsid w:val="00380EF5"/>
    <w:rsid w:val="003864CF"/>
    <w:rsid w:val="00391D83"/>
    <w:rsid w:val="0039530B"/>
    <w:rsid w:val="003A0356"/>
    <w:rsid w:val="003A5CAC"/>
    <w:rsid w:val="003B0329"/>
    <w:rsid w:val="003B2776"/>
    <w:rsid w:val="003B3368"/>
    <w:rsid w:val="003B35B3"/>
    <w:rsid w:val="003C54F4"/>
    <w:rsid w:val="003C58C2"/>
    <w:rsid w:val="003D16C5"/>
    <w:rsid w:val="003D4BED"/>
    <w:rsid w:val="003E551A"/>
    <w:rsid w:val="003E6986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3A90"/>
    <w:rsid w:val="00446417"/>
    <w:rsid w:val="0045097B"/>
    <w:rsid w:val="00453B49"/>
    <w:rsid w:val="004572EB"/>
    <w:rsid w:val="00460949"/>
    <w:rsid w:val="0046311F"/>
    <w:rsid w:val="00476A1A"/>
    <w:rsid w:val="00480858"/>
    <w:rsid w:val="004827BA"/>
    <w:rsid w:val="00483119"/>
    <w:rsid w:val="00485BA2"/>
    <w:rsid w:val="0048768E"/>
    <w:rsid w:val="00491E52"/>
    <w:rsid w:val="00491FE5"/>
    <w:rsid w:val="004A2451"/>
    <w:rsid w:val="004A7365"/>
    <w:rsid w:val="004C406A"/>
    <w:rsid w:val="004C4371"/>
    <w:rsid w:val="004D179F"/>
    <w:rsid w:val="004E0A28"/>
    <w:rsid w:val="004E2597"/>
    <w:rsid w:val="004F1BB1"/>
    <w:rsid w:val="004F4AF1"/>
    <w:rsid w:val="004F6995"/>
    <w:rsid w:val="00503097"/>
    <w:rsid w:val="005100B3"/>
    <w:rsid w:val="00510E83"/>
    <w:rsid w:val="00513E55"/>
    <w:rsid w:val="00521300"/>
    <w:rsid w:val="005259AA"/>
    <w:rsid w:val="00531EDD"/>
    <w:rsid w:val="00534F3D"/>
    <w:rsid w:val="00535C5F"/>
    <w:rsid w:val="0053773C"/>
    <w:rsid w:val="005403B6"/>
    <w:rsid w:val="0055038E"/>
    <w:rsid w:val="005520F4"/>
    <w:rsid w:val="00554305"/>
    <w:rsid w:val="00554C3A"/>
    <w:rsid w:val="00555315"/>
    <w:rsid w:val="005571F3"/>
    <w:rsid w:val="005577A6"/>
    <w:rsid w:val="00563027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183E"/>
    <w:rsid w:val="0059344A"/>
    <w:rsid w:val="0059720F"/>
    <w:rsid w:val="005A38C7"/>
    <w:rsid w:val="005A4F0B"/>
    <w:rsid w:val="005A5C98"/>
    <w:rsid w:val="005A6FA5"/>
    <w:rsid w:val="005B5991"/>
    <w:rsid w:val="005D1B0E"/>
    <w:rsid w:val="005D3698"/>
    <w:rsid w:val="005E7B7A"/>
    <w:rsid w:val="005E7C13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30E80"/>
    <w:rsid w:val="00640C32"/>
    <w:rsid w:val="006415F1"/>
    <w:rsid w:val="00642C62"/>
    <w:rsid w:val="0064328A"/>
    <w:rsid w:val="00654D61"/>
    <w:rsid w:val="00667DD0"/>
    <w:rsid w:val="00675B49"/>
    <w:rsid w:val="00682183"/>
    <w:rsid w:val="0068242E"/>
    <w:rsid w:val="0068778B"/>
    <w:rsid w:val="006955B9"/>
    <w:rsid w:val="00695EF5"/>
    <w:rsid w:val="006A61CB"/>
    <w:rsid w:val="006B720C"/>
    <w:rsid w:val="006B7E4E"/>
    <w:rsid w:val="006E065B"/>
    <w:rsid w:val="006E2972"/>
    <w:rsid w:val="006E36BC"/>
    <w:rsid w:val="006E5BFC"/>
    <w:rsid w:val="00704CFE"/>
    <w:rsid w:val="00707BC7"/>
    <w:rsid w:val="0072624F"/>
    <w:rsid w:val="00731AF1"/>
    <w:rsid w:val="007355BF"/>
    <w:rsid w:val="00742AE7"/>
    <w:rsid w:val="00745CC3"/>
    <w:rsid w:val="00746034"/>
    <w:rsid w:val="00746F3A"/>
    <w:rsid w:val="00747319"/>
    <w:rsid w:val="007525AB"/>
    <w:rsid w:val="007535AC"/>
    <w:rsid w:val="007549B7"/>
    <w:rsid w:val="00756782"/>
    <w:rsid w:val="00760379"/>
    <w:rsid w:val="00771274"/>
    <w:rsid w:val="0077237C"/>
    <w:rsid w:val="00774827"/>
    <w:rsid w:val="007915E7"/>
    <w:rsid w:val="007A06A7"/>
    <w:rsid w:val="007B05B6"/>
    <w:rsid w:val="007B2B26"/>
    <w:rsid w:val="007B488C"/>
    <w:rsid w:val="007B50BE"/>
    <w:rsid w:val="007B6530"/>
    <w:rsid w:val="007C0984"/>
    <w:rsid w:val="007C0D52"/>
    <w:rsid w:val="007C53A3"/>
    <w:rsid w:val="007D66FF"/>
    <w:rsid w:val="007D7AB2"/>
    <w:rsid w:val="007E1E60"/>
    <w:rsid w:val="007E1F12"/>
    <w:rsid w:val="007E55DE"/>
    <w:rsid w:val="007E6071"/>
    <w:rsid w:val="007E7E66"/>
    <w:rsid w:val="007F5D5E"/>
    <w:rsid w:val="0080493B"/>
    <w:rsid w:val="00806927"/>
    <w:rsid w:val="008116E9"/>
    <w:rsid w:val="00811C99"/>
    <w:rsid w:val="00815785"/>
    <w:rsid w:val="0081607D"/>
    <w:rsid w:val="0081705E"/>
    <w:rsid w:val="00821C77"/>
    <w:rsid w:val="008246BF"/>
    <w:rsid w:val="00833FCA"/>
    <w:rsid w:val="0083544D"/>
    <w:rsid w:val="0084056D"/>
    <w:rsid w:val="00841B65"/>
    <w:rsid w:val="00842FC7"/>
    <w:rsid w:val="00843869"/>
    <w:rsid w:val="00851697"/>
    <w:rsid w:val="00855538"/>
    <w:rsid w:val="00855854"/>
    <w:rsid w:val="008561A9"/>
    <w:rsid w:val="0085671D"/>
    <w:rsid w:val="0086362E"/>
    <w:rsid w:val="00874C3C"/>
    <w:rsid w:val="00876194"/>
    <w:rsid w:val="00876BB7"/>
    <w:rsid w:val="00882AFC"/>
    <w:rsid w:val="008841A8"/>
    <w:rsid w:val="00885444"/>
    <w:rsid w:val="00893498"/>
    <w:rsid w:val="00895EE6"/>
    <w:rsid w:val="008A0134"/>
    <w:rsid w:val="008A342D"/>
    <w:rsid w:val="008A64D5"/>
    <w:rsid w:val="008B00FF"/>
    <w:rsid w:val="008B10E6"/>
    <w:rsid w:val="008B2B1C"/>
    <w:rsid w:val="008B49B5"/>
    <w:rsid w:val="008B504D"/>
    <w:rsid w:val="008B7A7A"/>
    <w:rsid w:val="008C36F3"/>
    <w:rsid w:val="008C7EA8"/>
    <w:rsid w:val="008D6BB8"/>
    <w:rsid w:val="008D6BCE"/>
    <w:rsid w:val="008D6DB7"/>
    <w:rsid w:val="008E4692"/>
    <w:rsid w:val="008E4F31"/>
    <w:rsid w:val="008F70B1"/>
    <w:rsid w:val="00900A23"/>
    <w:rsid w:val="00904C23"/>
    <w:rsid w:val="00905ACC"/>
    <w:rsid w:val="00905F92"/>
    <w:rsid w:val="00906C72"/>
    <w:rsid w:val="00906E86"/>
    <w:rsid w:val="00915B9F"/>
    <w:rsid w:val="00922EAD"/>
    <w:rsid w:val="009233D5"/>
    <w:rsid w:val="009243A9"/>
    <w:rsid w:val="009256B7"/>
    <w:rsid w:val="0092657B"/>
    <w:rsid w:val="00927047"/>
    <w:rsid w:val="00927870"/>
    <w:rsid w:val="00935FB6"/>
    <w:rsid w:val="00937B5B"/>
    <w:rsid w:val="00943F55"/>
    <w:rsid w:val="00954212"/>
    <w:rsid w:val="0095584E"/>
    <w:rsid w:val="00955BF6"/>
    <w:rsid w:val="00956733"/>
    <w:rsid w:val="00956F37"/>
    <w:rsid w:val="00957D82"/>
    <w:rsid w:val="0096019F"/>
    <w:rsid w:val="00961A91"/>
    <w:rsid w:val="00961E55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7BE7"/>
    <w:rsid w:val="009C5583"/>
    <w:rsid w:val="009C7319"/>
    <w:rsid w:val="009D0767"/>
    <w:rsid w:val="009D2C95"/>
    <w:rsid w:val="009E21C2"/>
    <w:rsid w:val="009E2BC4"/>
    <w:rsid w:val="009E3D11"/>
    <w:rsid w:val="009F4328"/>
    <w:rsid w:val="009F5DFB"/>
    <w:rsid w:val="00A00DF7"/>
    <w:rsid w:val="00A022E2"/>
    <w:rsid w:val="00A0531C"/>
    <w:rsid w:val="00A07BB5"/>
    <w:rsid w:val="00A12787"/>
    <w:rsid w:val="00A14060"/>
    <w:rsid w:val="00A159F9"/>
    <w:rsid w:val="00A17FC9"/>
    <w:rsid w:val="00A21A6D"/>
    <w:rsid w:val="00A22672"/>
    <w:rsid w:val="00A30A13"/>
    <w:rsid w:val="00A315B6"/>
    <w:rsid w:val="00A32C0A"/>
    <w:rsid w:val="00A449FE"/>
    <w:rsid w:val="00A46E49"/>
    <w:rsid w:val="00A56C1C"/>
    <w:rsid w:val="00A60E24"/>
    <w:rsid w:val="00A65E40"/>
    <w:rsid w:val="00A71282"/>
    <w:rsid w:val="00A72915"/>
    <w:rsid w:val="00A7484E"/>
    <w:rsid w:val="00A77486"/>
    <w:rsid w:val="00A829DB"/>
    <w:rsid w:val="00A9359D"/>
    <w:rsid w:val="00A93AB0"/>
    <w:rsid w:val="00A97FFC"/>
    <w:rsid w:val="00AA2CF9"/>
    <w:rsid w:val="00AB0B8C"/>
    <w:rsid w:val="00AB551A"/>
    <w:rsid w:val="00AB65BB"/>
    <w:rsid w:val="00AC03EE"/>
    <w:rsid w:val="00AC0F8F"/>
    <w:rsid w:val="00AC15C0"/>
    <w:rsid w:val="00AD3F2B"/>
    <w:rsid w:val="00AD6E93"/>
    <w:rsid w:val="00AE06BC"/>
    <w:rsid w:val="00AE3590"/>
    <w:rsid w:val="00AF05F0"/>
    <w:rsid w:val="00AF0B3B"/>
    <w:rsid w:val="00AF1E13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4198"/>
    <w:rsid w:val="00B26F90"/>
    <w:rsid w:val="00B27034"/>
    <w:rsid w:val="00B31F15"/>
    <w:rsid w:val="00B41109"/>
    <w:rsid w:val="00B4339F"/>
    <w:rsid w:val="00B44894"/>
    <w:rsid w:val="00B466DE"/>
    <w:rsid w:val="00B5187F"/>
    <w:rsid w:val="00B5501D"/>
    <w:rsid w:val="00B632D2"/>
    <w:rsid w:val="00B6544E"/>
    <w:rsid w:val="00B72447"/>
    <w:rsid w:val="00B74A79"/>
    <w:rsid w:val="00B8112C"/>
    <w:rsid w:val="00B86A89"/>
    <w:rsid w:val="00B948CF"/>
    <w:rsid w:val="00B96C5E"/>
    <w:rsid w:val="00BA02F6"/>
    <w:rsid w:val="00BA394B"/>
    <w:rsid w:val="00BB16B6"/>
    <w:rsid w:val="00BB7D75"/>
    <w:rsid w:val="00BC162F"/>
    <w:rsid w:val="00BC1DFB"/>
    <w:rsid w:val="00BC2883"/>
    <w:rsid w:val="00BD115F"/>
    <w:rsid w:val="00BD1CD7"/>
    <w:rsid w:val="00BD2571"/>
    <w:rsid w:val="00BF3D23"/>
    <w:rsid w:val="00BF7739"/>
    <w:rsid w:val="00C02015"/>
    <w:rsid w:val="00C061BD"/>
    <w:rsid w:val="00C07062"/>
    <w:rsid w:val="00C20782"/>
    <w:rsid w:val="00C21533"/>
    <w:rsid w:val="00C243C9"/>
    <w:rsid w:val="00C25D0A"/>
    <w:rsid w:val="00C276BC"/>
    <w:rsid w:val="00C30059"/>
    <w:rsid w:val="00C32F39"/>
    <w:rsid w:val="00C332B4"/>
    <w:rsid w:val="00C33D53"/>
    <w:rsid w:val="00C364BD"/>
    <w:rsid w:val="00C44D2D"/>
    <w:rsid w:val="00C45853"/>
    <w:rsid w:val="00C6300E"/>
    <w:rsid w:val="00C637B0"/>
    <w:rsid w:val="00C732AC"/>
    <w:rsid w:val="00C903A5"/>
    <w:rsid w:val="00C96A0C"/>
    <w:rsid w:val="00CA1E8B"/>
    <w:rsid w:val="00CA3DA4"/>
    <w:rsid w:val="00CB0755"/>
    <w:rsid w:val="00CB1371"/>
    <w:rsid w:val="00CB5687"/>
    <w:rsid w:val="00CC0011"/>
    <w:rsid w:val="00CC3B8F"/>
    <w:rsid w:val="00CD4BD0"/>
    <w:rsid w:val="00CD6A69"/>
    <w:rsid w:val="00CE1C11"/>
    <w:rsid w:val="00CF1A33"/>
    <w:rsid w:val="00D03751"/>
    <w:rsid w:val="00D079F3"/>
    <w:rsid w:val="00D17193"/>
    <w:rsid w:val="00D175F8"/>
    <w:rsid w:val="00D2137C"/>
    <w:rsid w:val="00D21A60"/>
    <w:rsid w:val="00D21C31"/>
    <w:rsid w:val="00D23574"/>
    <w:rsid w:val="00D2532A"/>
    <w:rsid w:val="00D30BD2"/>
    <w:rsid w:val="00D35D72"/>
    <w:rsid w:val="00D36A56"/>
    <w:rsid w:val="00D40341"/>
    <w:rsid w:val="00D4066A"/>
    <w:rsid w:val="00D411C7"/>
    <w:rsid w:val="00D45F1C"/>
    <w:rsid w:val="00D552DB"/>
    <w:rsid w:val="00D6048E"/>
    <w:rsid w:val="00D73D0B"/>
    <w:rsid w:val="00D74B58"/>
    <w:rsid w:val="00D752CA"/>
    <w:rsid w:val="00D800A8"/>
    <w:rsid w:val="00D953A3"/>
    <w:rsid w:val="00D97232"/>
    <w:rsid w:val="00D976AF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12790"/>
    <w:rsid w:val="00E12E04"/>
    <w:rsid w:val="00E144FB"/>
    <w:rsid w:val="00E14C43"/>
    <w:rsid w:val="00E16F4F"/>
    <w:rsid w:val="00E20900"/>
    <w:rsid w:val="00E340D8"/>
    <w:rsid w:val="00E40D4B"/>
    <w:rsid w:val="00E410DE"/>
    <w:rsid w:val="00E43CFC"/>
    <w:rsid w:val="00E4673E"/>
    <w:rsid w:val="00E61564"/>
    <w:rsid w:val="00E64A8B"/>
    <w:rsid w:val="00E651FF"/>
    <w:rsid w:val="00E65C72"/>
    <w:rsid w:val="00E73D92"/>
    <w:rsid w:val="00E77BA3"/>
    <w:rsid w:val="00E859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D704A"/>
    <w:rsid w:val="00EE20DE"/>
    <w:rsid w:val="00EE282E"/>
    <w:rsid w:val="00EE2F45"/>
    <w:rsid w:val="00EE5752"/>
    <w:rsid w:val="00EF0E87"/>
    <w:rsid w:val="00EF161A"/>
    <w:rsid w:val="00EF1862"/>
    <w:rsid w:val="00EF6265"/>
    <w:rsid w:val="00F15965"/>
    <w:rsid w:val="00F17FFE"/>
    <w:rsid w:val="00F228DD"/>
    <w:rsid w:val="00F2421B"/>
    <w:rsid w:val="00F25661"/>
    <w:rsid w:val="00F3233D"/>
    <w:rsid w:val="00F37ED8"/>
    <w:rsid w:val="00F419BC"/>
    <w:rsid w:val="00F429D5"/>
    <w:rsid w:val="00F467A3"/>
    <w:rsid w:val="00F52242"/>
    <w:rsid w:val="00F605DF"/>
    <w:rsid w:val="00F624B8"/>
    <w:rsid w:val="00F64409"/>
    <w:rsid w:val="00F725D6"/>
    <w:rsid w:val="00F815A7"/>
    <w:rsid w:val="00F84F8C"/>
    <w:rsid w:val="00F95F45"/>
    <w:rsid w:val="00F97CDE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B79E7"/>
    <w:rsid w:val="00FC2069"/>
    <w:rsid w:val="00FD0BD5"/>
    <w:rsid w:val="00FD1654"/>
    <w:rsid w:val="00FD1963"/>
    <w:rsid w:val="00FE397E"/>
    <w:rsid w:val="00FF0847"/>
    <w:rsid w:val="00FF1E32"/>
    <w:rsid w:val="00FF1FF2"/>
    <w:rsid w:val="00FF36F7"/>
    <w:rsid w:val="00FF59F0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3D9C12CA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19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0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1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2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3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4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31</Pages>
  <Words>3215</Words>
  <Characters>18326</Characters>
  <Lines>152</Lines>
  <Paragraphs>42</Paragraphs>
  <TotalTime>0</TotalTime>
  <ScaleCrop>false</ScaleCrop>
  <LinksUpToDate>false</LinksUpToDate>
  <CharactersWithSpaces>21499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2017-04-24T07:18:00Z</dcterms:created>
  <dc:creator>wangsenfeng</dc:creator>
  <cp:lastModifiedBy>jerry</cp:lastModifiedBy>
  <dcterms:modified xsi:type="dcterms:W3CDTF">2018-05-29T05:56:00Z</dcterms:modified>
  <cp:revision>368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