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4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请阐述对static关键字理解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static一般用于修饰类的成员(成员变量和成员方法)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static的特点: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被static修饰的成员属于类，不属于单个这个类的某个对象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static修饰的成员被多个对象共享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static修饰的成员属于类，但是会影响每一个对象。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被static修饰的成员又叫类成员，不叫对象的成员。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static修饰的成员使用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被static修饰的成员可以并且建议通过类名直接访问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访问静态方法: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类名.静态方法名(实参列表)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访问静态属性: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类名.静态成员变量名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也可以通过对象访问,但是不建议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访问静态方法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对象.静态方法名(实参列表)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访问静态成员变量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对象.静态成员变量名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请阐述你对静态代码块的理解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静态代码块定义在类中方法外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静态代码块的格式是 static{    语句体    }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它优先于主方法执行、优先于构造代码块执行，当以任意形式第一次使用到该类时执行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该类不管创建多少对象，静态代码块只执行一次。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可用于给静态变量赋值，用来给类进行初始化。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请阐述你对final关键字的理解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final关键字是一个修饰符,可以修饰类,方法,局部变量,成员变量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final特点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final修饰类不可以被继承，但是可以继承其他类。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final修饰的方法不可以被覆盖,但父类中没有被final修饰方法，子类覆盖后可以加final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final修饰的变量称为常量，这些变量只能赋值一次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引用类型的变量值为对象地址值，地址值不能更改，但是地址内的对象属性值可以修改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修饰成员变量，需要在创建对象前赋值，否则报错。(当没有显式赋值时，多个构造方法的均需要为其赋值。)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请阐述你对包的理解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包的作用:类似文件夹,用于管理项目中的类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命名规则: 全部小写,多级包使用.隔开,一般是公司域名倒过来写;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声明格式:package 包名.包名.包名…;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声明位置:</w:t>
      </w:r>
      <w:r>
        <w:t>必须写在程序有效代码的第一行</w:t>
      </w:r>
      <w:r>
        <w:rPr>
          <w:rFonts w:hint="eastAsia"/>
        </w:rPr>
        <w:t>（注释不算）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访问包中的类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用含有包名的类全名（包名.类名</w:t>
      </w:r>
      <w:r>
        <w:rPr>
          <w:rFonts w:hint="eastAsia"/>
          <w:lang w:val="en-US" w:eastAsia="zh-CN"/>
        </w:rPr>
        <w:t>),前提是要有访问权限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类的简化访问</w:t>
      </w:r>
      <w:r>
        <w:rPr>
          <w:rFonts w:hint="eastAsia"/>
          <w:lang w:val="en-US" w:eastAsia="zh-CN"/>
        </w:rPr>
        <w:t>: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如果访问的是同包中或java.lang包中的类,可以直接通过类名访问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当我们要使用的类，与当前程序不在同一个包中（即不同文件夹中），要访问的类必须用public修饰才可访问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简化使用类; 导入包后可以直接通过类名访问不同包中的类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格式: import 包名.类名;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位置: 包声明语句下面,所有类定义语句上面.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</w:t>
      </w:r>
      <w:r>
        <w:rPr>
          <w:rFonts w:hint="eastAsia" w:ascii="宋体" w:hAnsi="宋体" w:eastAsia="宋体" w:cs="宋体"/>
        </w:rPr>
        <w:t>四种访问权限修饰符</w:t>
      </w:r>
      <w:r>
        <w:rPr>
          <w:rFonts w:hint="eastAsia"/>
          <w:lang w:val="en-US" w:eastAsia="zh-CN"/>
        </w:rPr>
        <w:t>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四种访问权限分别是:public,</w:t>
      </w:r>
      <w:r>
        <w:t>protected</w:t>
      </w:r>
      <w:r>
        <w:rPr>
          <w:rFonts w:hint="eastAsia"/>
          <w:lang w:val="en-US" w:eastAsia="zh-CN"/>
        </w:rPr>
        <w:t>,默认权限(空),私有权限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可以修饰类,方法,成员变量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被private修饰的只能在本类中使用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如果没有写权限修饰符就是默认权限,可以在本包的类中使用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被protected修饰的,可以在本包的类或其子类中使用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被public修饰的,可以在所有类中使用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要想仅能在本类中访问使用private修饰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要想本包中的类都可以访问不加修饰符即可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要想本包中的类与其他包中的子类可以访问使用protected修饰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要想所有包中的所有类都可以访问使用public修饰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注意：如果类用public修饰，则类名必须与文件名相同。一个文件中只能有一个public修饰的类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请阐述内部类的概念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</w:rPr>
        <w:t>将类写在其他类的内部，可以写在其他类的成员位置和局部位置，这时写在其他类内部的类就称为内部类。其他类也称为外部类。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</w:rPr>
        <w:t>在描述事物时，若一个事物内部还包含其他可能包含的事物，比如在描述汽车时，汽车中还包含这发动机，这时发动机就可以使用内部类来描述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</w:rPr>
        <w:t>内部类分为成员内部类与局部内部类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</w:rPr>
        <w:t>成员内部类，定义在外部类中的成员位置。与类中的成员变量相似，可通过外部类对象进行访问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局部内部类: 定义在方法中. 与局部变量类似,只能在本方法中使用.</w:t>
      </w:r>
    </w:p>
    <w:p>
      <w:pPr>
        <w:numPr>
          <w:ilvl w:val="0"/>
          <w:numId w:val="0"/>
        </w:numPr>
        <w:ind w:left="420" w:left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请阐述你对成员内部类的理解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8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定义位置: </w:t>
      </w:r>
      <w:r>
        <w:rPr>
          <w:rFonts w:hint="eastAsia"/>
        </w:rPr>
        <w:t>成员内部类，定义在外部类中的成员位置。与类中的成员变量相似，可通过外部类对象进行访问</w:t>
      </w:r>
    </w:p>
    <w:p>
      <w:pPr>
        <w:numPr>
          <w:ilvl w:val="0"/>
          <w:numId w:val="8"/>
        </w:numPr>
        <w:ind w:left="425" w:leftChars="0" w:hanging="425" w:firstLineChars="0"/>
      </w:pPr>
      <w:r>
        <w:rPr>
          <w:rFonts w:hint="eastAsia"/>
          <w:lang w:val="en-US" w:eastAsia="zh-CN"/>
        </w:rPr>
        <w:t>定义格式:</w:t>
      </w:r>
    </w:p>
    <w:p>
      <w:pPr>
        <w:pStyle w:val="38"/>
        <w:rPr>
          <w:color w:val="FF000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 xml:space="preserve">class 外部类 { </w:t>
      </w:r>
    </w:p>
    <w:p>
      <w:pPr>
        <w:pStyle w:val="38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修饰符 class 内部类 {</w:t>
      </w:r>
    </w:p>
    <w:p>
      <w:pPr>
        <w:pStyle w:val="38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//其他代码</w:t>
      </w:r>
    </w:p>
    <w:p>
      <w:pPr>
        <w:pStyle w:val="38"/>
        <w:ind w:firstLine="810" w:firstLineChars="450"/>
        <w:rPr>
          <w:color w:val="FF0000"/>
        </w:rPr>
      </w:pPr>
      <w:r>
        <w:rPr>
          <w:rFonts w:hint="eastAsia"/>
          <w:color w:val="FF0000"/>
        </w:rPr>
        <w:t>}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  <w:color w:val="FF0000"/>
        </w:rPr>
        <w:t>}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创建对象(访问方式): </w:t>
      </w:r>
    </w:p>
    <w:p>
      <w:pPr>
        <w:pStyle w:val="38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外部类名.内部类名 变量名 = new 外部类名().new 内部类名();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请阐述你对匿名内部类的理解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匿名内部类的两个含义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临时定义某一指定类型的子类</w:t>
      </w:r>
      <w:r>
        <w:rPr>
          <w:rFonts w:hint="eastAsia"/>
          <w:lang w:val="en-US" w:eastAsia="zh-CN"/>
        </w:rPr>
        <w:t>(实现类)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定义后即刻创建刚刚定义的这个子类</w:t>
      </w:r>
      <w:r>
        <w:rPr>
          <w:rFonts w:hint="eastAsia"/>
          <w:lang w:val="en-US" w:eastAsia="zh-CN"/>
        </w:rPr>
        <w:t>(实现类)</w:t>
      </w:r>
      <w:r>
        <w:rPr>
          <w:rFonts w:hint="eastAsia" w:eastAsia="宋体"/>
          <w:lang w:val="en-US" w:eastAsia="zh-CN"/>
        </w:rPr>
        <w:t>的对象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作用: </w:t>
      </w:r>
      <w:r>
        <w:rPr>
          <w:rFonts w:hint="eastAsia"/>
        </w:rPr>
        <w:t>匿名内部类是创建某个类型子类</w:t>
      </w:r>
      <w:r>
        <w:rPr>
          <w:rFonts w:hint="eastAsia"/>
          <w:lang w:val="en-US" w:eastAsia="zh-CN"/>
        </w:rPr>
        <w:t>(实现类)</w:t>
      </w:r>
      <w:r>
        <w:rPr>
          <w:rFonts w:hint="eastAsia"/>
        </w:rPr>
        <w:t>对象的快捷方式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请阐述你引用数据类型作为参数和返回值理解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普通类: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作为参数类型,当调用方法的时候,需要传入的是该类的对象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作为返回值类型,返回的值是这个类的对象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作为参数类型,当调用方法的时候,需要传入的是该类的实现所有抽象方法的子类的对象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作为返回值类型,返回的值是该类的实现所有抽象方法的子类的对象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作为参数类型,当调用方法的时候,需要传入的是该接口的实现类的对象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作为返回值类型,返回的值是该接口的实现类的对象.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ascii="Consolas" w:hAnsi="Consolas" w:eastAsia="Consolas"/>
          <w:b/>
          <w:color w:val="7F0055"/>
          <w:sz w:val="24"/>
        </w:rPr>
      </w:pPr>
      <w:r>
        <w:rPr>
          <w:rFonts w:hint="eastAsia"/>
          <w:lang w:val="en-US" w:eastAsia="zh-CN"/>
        </w:rPr>
        <w:t>请说出下面代码执行结果并绘制内存图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学校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 = 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"清华大学"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姓名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年龄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构造方法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super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super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main(String[]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args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Student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"景甜"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,22);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Student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"林思意"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,18);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 xml:space="preserve">" 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lang w:eastAsia="zh-CN"/>
        </w:rPr>
        <w:t>极客营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输出结果: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清华大学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极客营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内存图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略</w:t>
      </w:r>
      <w:bookmarkStart w:id="0" w:name="_GoBack"/>
      <w:bookmarkEnd w:id="0"/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看下面的代码说出运行结果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静态代码块"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Test(){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构造方法"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main方法"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Test 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执行结果: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Consolas"/>
          <w:color w:val="2A00FF"/>
          <w:sz w:val="24"/>
        </w:rPr>
      </w:pPr>
      <w:r>
        <w:rPr>
          <w:rFonts w:hint="eastAsia" w:ascii="Consolas" w:hAnsi="Consolas" w:eastAsia="Consolas"/>
          <w:color w:val="2A00FF"/>
          <w:sz w:val="24"/>
        </w:rPr>
        <w:t>Test 静态代码块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Consolas"/>
          <w:color w:val="2A00FF"/>
          <w:sz w:val="24"/>
        </w:rPr>
      </w:pPr>
      <w:r>
        <w:rPr>
          <w:rFonts w:hint="eastAsia" w:ascii="Consolas" w:hAnsi="Consolas" w:eastAsia="Consolas"/>
          <w:color w:val="2A00FF"/>
          <w:sz w:val="24"/>
        </w:rPr>
        <w:t>Test main方法</w:t>
      </w:r>
    </w:p>
    <w:p>
      <w:pPr>
        <w:numPr>
          <w:ilvl w:val="0"/>
          <w:numId w:val="0"/>
        </w:numPr>
        <w:ind w:leftChars="0" w:firstLine="420"/>
        <w:rPr>
          <w:rFonts w:hint="eastAsia" w:ascii="Consolas" w:hAnsi="Consolas" w:eastAsia="Consolas"/>
          <w:color w:val="2A00FF"/>
          <w:sz w:val="24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</w:rPr>
        <w:t>Test 构造方法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当前程序启动的时候,会首先加载main方法所在的类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在加载类的时候,会执行静态代码块中的代码,输出Test 静态代码块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接下来执行main方法,输出: Test main方法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最后使用空参构造创建Test对象,执行空参的构造方法,输出Test 构造方法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汽车有两种状态,一种是停止,一种运行; 汽车的内部都一个发动机;发动机有一个工作的功能; 如果汽车的运行状态发动机就飞速旋转,如果汽车是停止状态,发动机停止工作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要求: 使用成员内部类.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1.定义一个汽车类(Car)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 状态(status),true表示运行状态一种,false表示停止状态.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b)成员内部类: 发动机(Engine)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1.如果汽车的运行状态打印发动机就飞速旋转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2.否则打印发动机停止工作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c)提供:状态(status)的getter和setter方法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 状态(status),true表示运行状态一种,false表示停止状态.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b)成员内部类: 发动机(Engine)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Engine{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1.如果汽车的运行状态打印发动机就飞速旋转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"发动机就飞速旋转"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2.否则打印发动机停止工作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"发动机停止工作"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状态(status)的getter和setter方法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isStatus()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setStatus(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status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2.定义测试类(Test)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i.创建汽车对象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ii.通过汽车对象c创建该汽车的发动机对象e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iii.调用发动机e对象的work()方法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iv.把汽车对象c的状态设置为true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v.调用发动机e对象的work()方法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i.创建汽车对象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ii.通过汽车对象c创建该汽车的发动机对象e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Car.Engine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Engine();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iii.调用发动机e对象的work()方法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iv.把汽车对象c的状态设置为true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.setStatus(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v.调用发动机e对象的work()方法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pStyle w:val="2"/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请简述abstract不能和那些关键一起使用,为什么.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不可以与private关键字一起使用,因为abstract修饰的要求子类实现(覆盖),而private修饰的只能在本来中使用. 相互矛盾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abstract 不可以与static关键字一起使用,因为abstract修饰的要求子类实现(覆盖),而使用static修饰的属与类不属与对象,java中类的东西都不能覆盖, 相互矛盾 </w:t>
      </w:r>
    </w:p>
    <w:p>
      <w:pPr>
        <w:numPr>
          <w:ilvl w:val="0"/>
          <w:numId w:val="13"/>
        </w:numPr>
        <w:ind w:firstLine="420" w:firstLineChars="0"/>
        <w:rPr>
          <w:rFonts w:hint="eastAsia" w:ascii="Consolas" w:hAnsi="Consolas" w:eastAsia="Consolas"/>
          <w:color w:val="000000"/>
          <w:sz w:val="24"/>
          <w:szCs w:val="24"/>
          <w:lang w:val="zh-CN"/>
        </w:rPr>
      </w:pPr>
      <w:r>
        <w:rPr>
          <w:rFonts w:hint="eastAsia"/>
          <w:lang w:val="en-US" w:eastAsia="zh-CN"/>
        </w:rPr>
        <w:t>abstract 不可以与final关键字一起使用, 因为abstract修饰的要求子类实现(覆盖),而final是最终的,它修饰的东西不能被覆盖(重写) ; 相互矛盾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看下面的程序,说出的它的执行结果以及执行流程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Student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static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System.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.println(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"Student 类的静态代码块"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Student(){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System.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.println(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"Student 类的构造方法"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Student(String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methodName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System.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.println(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"在"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+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methodName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+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"方法中创建</w:t>
      </w:r>
      <w:r>
        <w:rPr>
          <w:rFonts w:hint="eastAsia" w:ascii="宋体" w:hAnsi="宋体" w:eastAsia="宋体" w:cs="宋体"/>
          <w:color w:val="2A00FF"/>
          <w:sz w:val="24"/>
          <w:szCs w:val="24"/>
          <w:lang w:val="en-US" w:eastAsia="zh-CN"/>
        </w:rPr>
        <w:t>Student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对象调用的"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Test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static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System.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.println(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"Test 类的静态代码块"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static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main(String[]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args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System.</w:t>
      </w:r>
      <w:r>
        <w:rPr>
          <w:rFonts w:hint="eastAsia" w:ascii="宋体" w:hAnsi="宋体" w:eastAsia="宋体" w:cs="宋体"/>
          <w:b/>
          <w:i/>
          <w:color w:val="0000C0"/>
          <w:sz w:val="24"/>
          <w:szCs w:val="24"/>
          <w:highlight w:val="white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.println(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white"/>
        </w:rPr>
        <w:t>"执行main方法"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F7F5F"/>
          <w:sz w:val="24"/>
          <w:szCs w:val="24"/>
        </w:rPr>
        <w:t>//</w:t>
      </w:r>
      <w:r>
        <w:rPr>
          <w:rFonts w:hint="eastAsia" w:ascii="宋体" w:hAnsi="宋体" w:eastAsia="宋体" w:cs="宋体"/>
          <w:color w:val="3F7F5F"/>
          <w:sz w:val="24"/>
          <w:szCs w:val="24"/>
        </w:rPr>
        <w:tab/>
      </w:r>
      <w:r>
        <w:rPr>
          <w:rFonts w:hint="eastAsia" w:ascii="宋体" w:hAnsi="宋体" w:eastAsia="宋体" w:cs="宋体"/>
          <w:color w:val="3F7F5F"/>
          <w:sz w:val="24"/>
          <w:szCs w:val="24"/>
        </w:rPr>
        <w:tab/>
      </w:r>
      <w:r>
        <w:rPr>
          <w:rFonts w:hint="eastAsia" w:ascii="宋体" w:hAnsi="宋体" w:eastAsia="宋体" w:cs="宋体"/>
          <w:color w:val="3F7F5F"/>
          <w:sz w:val="24"/>
          <w:szCs w:val="24"/>
        </w:rPr>
        <w:t>创建学生对象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Student </w:t>
      </w:r>
      <w:r>
        <w:rPr>
          <w:rFonts w:hint="eastAsia" w:ascii="宋体" w:hAnsi="宋体" w:eastAsia="宋体" w:cs="宋体"/>
          <w:color w:val="6A3E3E"/>
          <w:sz w:val="24"/>
          <w:szCs w:val="24"/>
          <w:u w:val="single"/>
        </w:rPr>
        <w:t>s1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new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Student(</w:t>
      </w:r>
      <w:r>
        <w:rPr>
          <w:rFonts w:hint="eastAsia" w:ascii="宋体" w:hAnsi="宋体" w:eastAsia="宋体" w:cs="宋体"/>
          <w:color w:val="2A00FF"/>
          <w:sz w:val="24"/>
          <w:szCs w:val="24"/>
        </w:rPr>
        <w:t>"main"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提示: 类只有被使用到的时候才会加载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Test 类的静态代码块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执行main方法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Student 类的静态代码块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在main方法中创建对象调用的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加载main方法所在的类Test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执行Test的静态代码块,输出: Test 类静态代码块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执行main方法,输出: 执行main方法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在使用类创建对象之前,首先要把这个加载到内存,所以接下来先加载Student类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执行Student类的静态代码块:输出:Student类的静态代码块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接下来执行创建对象代码的,执行Student的有参构造:输出:在main方法中创建Student对象调用的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42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请写代码验证final关键字的特点</w:t>
      </w:r>
    </w:p>
    <w:p>
      <w:pPr>
        <w:pStyle w:val="4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//1.验证:final修饰类不可以被继承，但是可以继承其他类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//被final修饰的类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Final_1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//验证:被final修饰的类可以继承其他类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FinalClass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Final_1{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//class Sub extends FinalClass{ } //编译报错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错误原因: The type Sub cannot subclass the final class FinalClass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//翻译: 被final修饰的类不能有子类; 也就是说被final修饰的类不能被继承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2.验证: final修饰的方法不可以被覆盖,但父类中没有被final修饰方法，子类覆盖后可以加final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Final_2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1.被final修饰的成员方法 finalMethod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finalMethod(){}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2.普通方法 normalMethod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normalMethod(){}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Sub2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Final_2{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final修饰的方法不可以被覆盖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final void finalMethod(){}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父类中没有被final修饰方法，子类覆盖后可以加final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normalMethod(){}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3.验证: final修饰的变量称为常量，这些变量只能赋值一次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Final_3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被final修饰变量为常量,只能赋值一次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 = 20; //编译报错:The final local variable a cannot be assigned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被final修饰变量为常量,只能赋值一次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 = 10; //编译标错:The final local variable b may already have been assigned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4. 验证: 引用类型的变量值为对象地址值，地址值不能更改，但是地址内的对象属性值可以修改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Final_4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定义final修饰引用变量,并进行初始化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Cat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引用类型的变量值为对象地址值，地址值不能更改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 = new Cat();//编译报错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地址内的对象属性值可以修改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//定义辅助类:Cat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 验证:修饰成员变量，需要在创建对象前赋值，否则报错。(当没有显式赋值时，多个构造方法的均需要为其赋值。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Final_5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定义final成员变量a,并显示赋值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Final_5()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如果把这句话注释,编译报错: The blank final field b may not have been initialized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20;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Final_5(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如果把这句话注释,编译报错: The blank final field b may not have been initialized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this.a = a; //被final修饰成员变量只能赋值一次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在某新型公司,每一个员工都有工号,姓名; 都要工作,但是每一个员工的工作内容都不一样; 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要求:使用匿名内部类创建对象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1.定义抽象类(Employee)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工号(id),姓名(name)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b)行为: 抽象方法work()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 提供setters和</w:t>
      </w:r>
      <w:r>
        <w:rPr>
          <w:rFonts w:hint="eastAsia" w:ascii="Consolas" w:hAnsi="Consolas" w:eastAsia="Consolas"/>
          <w:color w:val="3F7F5F"/>
          <w:sz w:val="24"/>
          <w:u w:val="single"/>
        </w:rPr>
        <w:t>gettters</w:t>
      </w:r>
      <w:r>
        <w:rPr>
          <w:rFonts w:hint="eastAsia" w:ascii="Consolas" w:hAnsi="Consolas" w:eastAsia="Consolas"/>
          <w:color w:val="3F7F5F"/>
          <w:sz w:val="24"/>
        </w:rPr>
        <w:t>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工号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行为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提供setters和</w:t>
      </w:r>
      <w:r>
        <w:rPr>
          <w:rFonts w:hint="eastAsia" w:ascii="Consolas" w:hAnsi="Consolas" w:eastAsia="Consolas"/>
          <w:color w:val="3F7F5F"/>
          <w:sz w:val="24"/>
          <w:u w:val="single"/>
        </w:rPr>
        <w:t>gettters</w:t>
      </w:r>
      <w:r>
        <w:rPr>
          <w:rFonts w:hint="eastAsia" w:ascii="Consolas" w:hAnsi="Consolas" w:eastAsia="Consolas"/>
          <w:color w:val="3F7F5F"/>
          <w:sz w:val="24"/>
        </w:rPr>
        <w:t>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i.使用匿名内部类创建Employee的子类对象 e;并重写work()方法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1.输出格式:工号为001的员工范冰冰在努力的敲代码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ii.使用setXxx方法给e的工号和名称赋值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iii.调用e的work()方法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i.使用匿名内部类创建Employee的子类对象 e;并重写work()方法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1.输出格式:工号为001的员工范冰冰在努力的敲代码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Employee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Employee()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"的员工"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"在努力的敲代码"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ii.使用setXxx方法给e的工号和名称赋值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.setId(</w:t>
      </w:r>
      <w:r>
        <w:rPr>
          <w:rFonts w:hint="eastAsia" w:ascii="Consolas" w:hAnsi="Consolas" w:eastAsia="Consolas"/>
          <w:color w:val="2A00FF"/>
          <w:sz w:val="24"/>
        </w:rPr>
        <w:t>"001"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"范冰冰"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iii.调用e的work()方法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.work();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某市举办一场运动会,只要是会跑的都可以参加.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使用到接口,接口作为参数,匿名内部类.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提示: 把跑功能抽取到接口中 ,在测试类中提供参加运动会的静态方法 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1.定义接口(Sport)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跑(run)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Sport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a)抽象方法: 跑(run)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1.定义接口(Sport)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跑(run)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a)定义静态方法:进入运行会(enter(Sport s)),在方法中调用s的run方法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i.调用enter(Sport s),传入使用Sport接口的匿名内部类创建的对象;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ii.在匿名内部类中重写run方法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1.输出: 参加运动会,奔跑吧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a)定义静态方法:进入运行会(enter(Sport s)),在方法中调用s的run方法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enter(Sport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ii.在匿名内部类中重写run方法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1.输出: 参加运动会,奔跑吧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i.调用enter(Sport s),传入使用Sport接口的匿名内部类创建的对象;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enter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Sport()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ii.在匿名内部类中重写run方法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1.输出: 参加运动会,奔跑吧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"参加运动会,奔跑吧"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某高校举成立一个大球俱乐部,只要是会打篮球,踢足球,打排球的可以参加.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使用到接口,接口作为参数,匿名内部类.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提示: 把打篮球,踢足球,打排球功能抽取到接口中 ,在测试类中提供加入俱乐部的静态方法,参数为接口类; </w:t>
      </w:r>
    </w:p>
    <w:p>
      <w:pPr>
        <w:pStyle w:val="4"/>
        <w:rPr>
          <w:u w:val="single"/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1.定义接口(Player)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打篮球(playBasketball),踢足球(playFootball),打排球(playVolleyball)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Player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打篮球(playBasketball)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playBasketball();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踢足球(playFootball)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playFootball();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打排球(playVolleyball)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playVolleyball();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a)定义静态方法:进入运行会(join(Player p)),在方法中调用p的 打篮球,踢足球,打排球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i.调用join(Player p),传入使用Player 接口的匿名内部类创建的匿名对象;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ii.在匿名内部类中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1.重写playBasketball()方法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在打篮球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2.重写playFootball()方法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在踢足球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3.重写playVolleyball()方法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在打排球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a)定义静态方法:进入运行会(join(Player p)),在方法中调用p的 打篮球,踢足球,打排球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join(Player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.playBasketball();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.playFootball();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.playVolleyball();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i.调用join(Player p),传入使用Player 接口的匿名内部类创建的匿名对象;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join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Player()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ii.在匿名内部类中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1.重写playBasketball()方法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在打篮球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playBasketball()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"打篮球"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2.重写playFootball()方法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在踢足球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playFootball()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"踢足球"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3.重写playVolleyball()方法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在打排球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playVolleyball()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"打排球"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看下面的程序说出执行结果并阐述程序的执行流程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类的静态代码块"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类的构造方法"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"在"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"创建Student对象调用的"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实例(对象)成员变量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0000C0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"成员变量显式初始化的时候"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静态代码块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类的静态代码块"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"main方法"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  <w:u w:val="single"/>
        </w:rPr>
        <w:t>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"main方法中"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创建Test对象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Test 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1. 类只有被使用就会加载到内存中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只有创建对象才会为成员变量分配存储空间</w:t>
      </w:r>
    </w:p>
    <w:p>
      <w:pPr>
        <w:ind w:firstLine="420" w:firstLineChars="0"/>
        <w:rPr>
          <w:rFonts w:hint="eastAsia"/>
          <w:lang w:val="zh-CN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Test 类的静态代码块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main方法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Student 类的静态代码块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在main方法中创建Student对象调用的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在成员变量显式初始化的时候创建Student对象调用的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>首先加载main方法所在的类Test.class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 xml:space="preserve">然后执行Test类中的静态代码块,输出: 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Test 类的静态代码块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接下来执行main方法,输出: mian方法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>创建Student对象之前,先要加载Student.class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 xml:space="preserve">然后执行Student类中的静态代码块,输出: 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Student 类的静态代码块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>接下来执行main方法中创建Student对象,调用的构造方法,输出: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在main方法中创建Student对象调用的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最后执行创建Test的对象的代码,在创建Test对象时候,会为成员变量分配存储空间,并执行后面的创建Student对象的语句,输出: 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在成员变量显式初始化的时候创建Student对象调用的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某人养了几只宠物,每个宠物都有名字,每一个宠物都会吃,但是每个宠物吃的东西都不一样;  宠物1 叫Tom吃鱼,宠物2 叫小黑 啃骨头.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用到抽象类和匿名内部类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定义</w:t>
      </w:r>
      <w:r>
        <w:rPr>
          <w:rFonts w:hint="eastAsia" w:ascii="Consolas" w:hAnsi="Consolas"/>
          <w:color w:val="auto"/>
          <w:sz w:val="24"/>
          <w:lang w:val="en-US" w:eastAsia="zh-CN"/>
        </w:rPr>
        <w:t>抽象</w:t>
      </w:r>
      <w:r>
        <w:rPr>
          <w:rFonts w:hint="eastAsia" w:ascii="Consolas" w:hAnsi="Consolas" w:eastAsia="Consolas"/>
          <w:color w:val="auto"/>
          <w:sz w:val="24"/>
        </w:rPr>
        <w:t>类</w:t>
      </w:r>
      <w:r>
        <w:rPr>
          <w:rFonts w:hint="eastAsia" w:ascii="Consolas" w:hAnsi="Consolas"/>
          <w:color w:val="auto"/>
          <w:sz w:val="24"/>
          <w:lang w:val="en-US" w:eastAsia="zh-CN"/>
        </w:rPr>
        <w:t>宠物(Pet)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属性： 名称：name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2. 抽象方法: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>3</w:t>
      </w:r>
      <w:r>
        <w:rPr>
          <w:rFonts w:hint="eastAsia" w:ascii="Consolas" w:hAnsi="Consolas" w:eastAsia="Consolas"/>
          <w:color w:val="auto"/>
          <w:sz w:val="24"/>
        </w:rPr>
        <w:t>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</w:t>
      </w:r>
      <w:r>
        <w:rPr>
          <w:rFonts w:hint="eastAsia" w:ascii="Consolas" w:hAnsi="Consolas"/>
          <w:color w:val="auto"/>
          <w:sz w:val="24"/>
          <w:lang w:val="en-US" w:eastAsia="zh-CN"/>
        </w:rPr>
        <w:t>2</w:t>
      </w:r>
      <w:r>
        <w:rPr>
          <w:rFonts w:hint="eastAsia" w:ascii="Consolas" w:hAnsi="Consolas" w:eastAsia="Consolas"/>
          <w:color w:val="auto"/>
          <w:sz w:val="24"/>
        </w:rPr>
        <w:t>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1.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使用匿名内部类利用Pet空参构造,创建对象p1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2. 在匿名内部类中重写eat()方法,输出格式:</w:t>
      </w:r>
      <w:r>
        <w:rPr>
          <w:rFonts w:hint="eastAsia"/>
          <w:lang w:val="en-US" w:eastAsia="zh-CN"/>
        </w:rPr>
        <w:t xml:space="preserve"> 宠物1叫Tom在吃鱼,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3.  把p1的name赋值为Tom</w:t>
      </w:r>
    </w:p>
    <w:p>
      <w:pPr>
        <w:numPr>
          <w:ilvl w:val="0"/>
          <w:numId w:val="16"/>
        </w:numPr>
        <w:spacing w:beforeLines="0" w:afterLines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调用p1的eat()方法</w:t>
      </w:r>
    </w:p>
    <w:p>
      <w:pPr>
        <w:numPr>
          <w:ilvl w:val="0"/>
          <w:numId w:val="16"/>
        </w:numPr>
        <w:spacing w:beforeLines="0" w:afterLines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使用匿名内部类,利用Pet的有参构造,创建对象</w:t>
      </w:r>
    </w:p>
    <w:p>
      <w:pPr>
        <w:numPr>
          <w:ilvl w:val="1"/>
          <w:numId w:val="16"/>
        </w:num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重写eat()方法,输出: 宠物2 小黑在肯骨头</w:t>
      </w:r>
    </w:p>
    <w:p>
      <w:pPr>
        <w:numPr>
          <w:ilvl w:val="1"/>
          <w:numId w:val="16"/>
        </w:num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使用该匿名对象调用eat()方法</w:t>
      </w:r>
    </w:p>
    <w:p>
      <w:pPr>
        <w:rPr>
          <w:color w:val="auto"/>
          <w:lang w:val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 定义抽象类宠物(Pet)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属性： 名称：name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抽象方法: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抽象方法: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2.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1. 使用匿名内部类利用Pet空参构造,创建对象p1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2. 在匿名内部类中重写eat()方法,输出格式: 宠物1叫Tom在吃鱼,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3. 把p1的name赋值为Tom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4. 调用p1的eat()方法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5. 使用匿名内部类,利用Pet的有参构造,创建对象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a)重写eat()方法,输出: 宠物2 小黑在肯骨头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b)使用该匿名对象调用eat()方法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1. 使用匿名内部类利用Pet空参构造,创建对象p1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Pet </w:t>
      </w:r>
      <w:r>
        <w:rPr>
          <w:rFonts w:hint="eastAsia" w:ascii="Consolas" w:hAnsi="Consolas" w:eastAsia="Consolas"/>
          <w:color w:val="6A3E3E"/>
          <w:sz w:val="24"/>
        </w:rPr>
        <w:t>p1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2. 在匿名内部类中重写eat()方法,输出格式: 宠物1叫Tom在吃鱼,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"宠物1叫"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"在吃鱼,"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3. 把p1的name赋值为Tom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6A3E3E"/>
          <w:sz w:val="24"/>
        </w:rPr>
        <w:t>p1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"Tom"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4. 调用p1的eat()方法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6A3E3E"/>
          <w:sz w:val="24"/>
        </w:rPr>
        <w:t>p1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5. 使用匿名内部类,利用Pet的有参构造,创建对象,名称赋值为小黑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Pet(</w:t>
      </w:r>
      <w:r>
        <w:rPr>
          <w:rFonts w:hint="eastAsia" w:ascii="Consolas" w:hAnsi="Consolas" w:eastAsia="Consolas"/>
          <w:color w:val="2A00FF"/>
          <w:sz w:val="24"/>
        </w:rPr>
        <w:t>"小黑"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a)重写eat()方法,输出: 宠物2 小黑在肯骨头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 宠物2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"在肯骨头"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b)使用该匿名对象调用eat()方法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}.eat();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某公司成立一个游泳俱乐部,只要是会游泳的都可以加入;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要求: 使用到接口,接口作为参数,匿名内部类.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提示: 把游泳功能抽取到接口中 ,在测试类中提供参加运动会的静态方法       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定义游泳者接口(Swimmer)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抽象方法: 游泳swim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定义测试类Test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定义加入游泳俱乐部的方法: join(Swimmer s)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在方法中调用s的swim方法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提供main方法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在main方法中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调用join(Swimmer s) 传入使用接口Swimmer的匿名内部类创建的对象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在匿名内部类中重写swim方法: 输出:愉快的游泳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1.定义游泳者接口(Swimmer)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a)抽象方法: 游泳swim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Swimmer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a) 抽象方法: 游泳swim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swim();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a)定义加入游泳俱乐部的方法: join(Swimmer 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i.在方法中调用s的swim方法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i.调用join(Swimmer s) 传入使用接口Swimmer的匿名内部类创建的对象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ii.在匿名内部类中重写swim方法: 输出:愉快的游泳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a)定义加入游泳俱乐部的方法: join(Swimmer 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join(Swimmer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i.在方法中调用s的swim方法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.swim();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i.调用join(Swimmer s) 传入使用接口Swimmer的匿名内部类创建的对象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join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Swimmer()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ii.在匿名内部类中重写swim方法: 输出:愉快的游泳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swim()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"愉快的游泳"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432EA"/>
    <w:multiLevelType w:val="singleLevel"/>
    <w:tmpl w:val="591432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16BDFE"/>
    <w:multiLevelType w:val="multilevel"/>
    <w:tmpl w:val="5916BD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6C079"/>
    <w:multiLevelType w:val="singleLevel"/>
    <w:tmpl w:val="5916C07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16C1DC"/>
    <w:multiLevelType w:val="multilevel"/>
    <w:tmpl w:val="5916C1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6C3BA"/>
    <w:multiLevelType w:val="multilevel"/>
    <w:tmpl w:val="5916C3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6C6A2"/>
    <w:multiLevelType w:val="multilevel"/>
    <w:tmpl w:val="5916C6A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6CA53"/>
    <w:multiLevelType w:val="multilevel"/>
    <w:tmpl w:val="5916CA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6CB89"/>
    <w:multiLevelType w:val="multilevel"/>
    <w:tmpl w:val="5916CB8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6CE3F"/>
    <w:multiLevelType w:val="multilevel"/>
    <w:tmpl w:val="5916CE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6CE4E"/>
    <w:multiLevelType w:val="multilevel"/>
    <w:tmpl w:val="5916CE4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6D03D"/>
    <w:multiLevelType w:val="multilevel"/>
    <w:tmpl w:val="5916D03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6D175"/>
    <w:multiLevelType w:val="multilevel"/>
    <w:tmpl w:val="5916D17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6DF83"/>
    <w:multiLevelType w:val="multilevel"/>
    <w:tmpl w:val="5916DF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6EDBC"/>
    <w:multiLevelType w:val="multilevel"/>
    <w:tmpl w:val="5916EDB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6F219"/>
    <w:multiLevelType w:val="multilevel"/>
    <w:tmpl w:val="5916F219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6F6EB"/>
    <w:multiLevelType w:val="multilevel"/>
    <w:tmpl w:val="5916F6E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CBD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F030F"/>
    <w:rsid w:val="01125933"/>
    <w:rsid w:val="011F0F68"/>
    <w:rsid w:val="01370257"/>
    <w:rsid w:val="02023721"/>
    <w:rsid w:val="02707085"/>
    <w:rsid w:val="027444AF"/>
    <w:rsid w:val="0299432C"/>
    <w:rsid w:val="03077138"/>
    <w:rsid w:val="032519B2"/>
    <w:rsid w:val="03324C11"/>
    <w:rsid w:val="03385F35"/>
    <w:rsid w:val="03817A02"/>
    <w:rsid w:val="041B1BC5"/>
    <w:rsid w:val="04541719"/>
    <w:rsid w:val="04DC236C"/>
    <w:rsid w:val="04ED453A"/>
    <w:rsid w:val="059C368E"/>
    <w:rsid w:val="06246503"/>
    <w:rsid w:val="06654E65"/>
    <w:rsid w:val="066F7C0A"/>
    <w:rsid w:val="067161BA"/>
    <w:rsid w:val="068B3A9D"/>
    <w:rsid w:val="06C742E3"/>
    <w:rsid w:val="0707193F"/>
    <w:rsid w:val="07FD469E"/>
    <w:rsid w:val="0809567B"/>
    <w:rsid w:val="083A2BF6"/>
    <w:rsid w:val="08D03870"/>
    <w:rsid w:val="094C0C86"/>
    <w:rsid w:val="095A6AD9"/>
    <w:rsid w:val="098429F4"/>
    <w:rsid w:val="099123FC"/>
    <w:rsid w:val="09DE5399"/>
    <w:rsid w:val="0A1E1DDA"/>
    <w:rsid w:val="0A8A1A81"/>
    <w:rsid w:val="0AB50DA3"/>
    <w:rsid w:val="0AD77EA5"/>
    <w:rsid w:val="0B0F6A16"/>
    <w:rsid w:val="0B9B1852"/>
    <w:rsid w:val="0C1A26E4"/>
    <w:rsid w:val="0C326906"/>
    <w:rsid w:val="0C3B5D3C"/>
    <w:rsid w:val="0C5537D9"/>
    <w:rsid w:val="0C5C4FF0"/>
    <w:rsid w:val="0CA54458"/>
    <w:rsid w:val="0CD145E1"/>
    <w:rsid w:val="0D0853C8"/>
    <w:rsid w:val="0D480C6E"/>
    <w:rsid w:val="0DFB193B"/>
    <w:rsid w:val="0E0F0FA6"/>
    <w:rsid w:val="0E10196D"/>
    <w:rsid w:val="0E2540DF"/>
    <w:rsid w:val="0E6C7F6B"/>
    <w:rsid w:val="0E8107BF"/>
    <w:rsid w:val="0EE11E71"/>
    <w:rsid w:val="0EEC35E6"/>
    <w:rsid w:val="0F38216A"/>
    <w:rsid w:val="0F5E51BD"/>
    <w:rsid w:val="0F61557F"/>
    <w:rsid w:val="0FCF793E"/>
    <w:rsid w:val="108C4392"/>
    <w:rsid w:val="108D2CF2"/>
    <w:rsid w:val="10D66628"/>
    <w:rsid w:val="1116061E"/>
    <w:rsid w:val="11550050"/>
    <w:rsid w:val="116B3288"/>
    <w:rsid w:val="117E1776"/>
    <w:rsid w:val="11C6756A"/>
    <w:rsid w:val="11F72BF4"/>
    <w:rsid w:val="1235485F"/>
    <w:rsid w:val="123611B8"/>
    <w:rsid w:val="12533C99"/>
    <w:rsid w:val="125E4185"/>
    <w:rsid w:val="1283379E"/>
    <w:rsid w:val="12930C94"/>
    <w:rsid w:val="12D064E5"/>
    <w:rsid w:val="12EB089D"/>
    <w:rsid w:val="12ED5E2A"/>
    <w:rsid w:val="12F65182"/>
    <w:rsid w:val="131A5FFC"/>
    <w:rsid w:val="139A7BB0"/>
    <w:rsid w:val="13AA4760"/>
    <w:rsid w:val="140C64F3"/>
    <w:rsid w:val="14162EBC"/>
    <w:rsid w:val="146A677F"/>
    <w:rsid w:val="147258E3"/>
    <w:rsid w:val="14BB10DA"/>
    <w:rsid w:val="15631DD9"/>
    <w:rsid w:val="16392510"/>
    <w:rsid w:val="168D7CDC"/>
    <w:rsid w:val="16981A93"/>
    <w:rsid w:val="16DB0903"/>
    <w:rsid w:val="16E17FA0"/>
    <w:rsid w:val="16EC0560"/>
    <w:rsid w:val="170232DC"/>
    <w:rsid w:val="17252EF0"/>
    <w:rsid w:val="17444851"/>
    <w:rsid w:val="17731D85"/>
    <w:rsid w:val="17772866"/>
    <w:rsid w:val="17D33860"/>
    <w:rsid w:val="17F72285"/>
    <w:rsid w:val="183062EB"/>
    <w:rsid w:val="193E54AC"/>
    <w:rsid w:val="1996579D"/>
    <w:rsid w:val="199D708E"/>
    <w:rsid w:val="19B33077"/>
    <w:rsid w:val="19DC7C3D"/>
    <w:rsid w:val="1A5C1357"/>
    <w:rsid w:val="1A613AB8"/>
    <w:rsid w:val="1ACE0437"/>
    <w:rsid w:val="1AD23EF1"/>
    <w:rsid w:val="1AF360DC"/>
    <w:rsid w:val="1BC2453B"/>
    <w:rsid w:val="1BD4377F"/>
    <w:rsid w:val="1C011BF2"/>
    <w:rsid w:val="1C200C6F"/>
    <w:rsid w:val="1C3E416F"/>
    <w:rsid w:val="1C4C007A"/>
    <w:rsid w:val="1CBF1B8F"/>
    <w:rsid w:val="1D3731E0"/>
    <w:rsid w:val="1DA64E6B"/>
    <w:rsid w:val="1DB00D84"/>
    <w:rsid w:val="1DB02A2D"/>
    <w:rsid w:val="1DC533DE"/>
    <w:rsid w:val="1E6A5A31"/>
    <w:rsid w:val="1E7970EA"/>
    <w:rsid w:val="1E8253DE"/>
    <w:rsid w:val="1EAE69DF"/>
    <w:rsid w:val="1ECC0C8A"/>
    <w:rsid w:val="1F28138D"/>
    <w:rsid w:val="1F341406"/>
    <w:rsid w:val="1F6B0700"/>
    <w:rsid w:val="1F8C7A59"/>
    <w:rsid w:val="200669F2"/>
    <w:rsid w:val="2015619D"/>
    <w:rsid w:val="2049318E"/>
    <w:rsid w:val="209334F8"/>
    <w:rsid w:val="20D259CB"/>
    <w:rsid w:val="20FD3E2C"/>
    <w:rsid w:val="21552EF8"/>
    <w:rsid w:val="219E572F"/>
    <w:rsid w:val="21A91F71"/>
    <w:rsid w:val="22C3638C"/>
    <w:rsid w:val="23EC1B19"/>
    <w:rsid w:val="23EE45FE"/>
    <w:rsid w:val="24026CD9"/>
    <w:rsid w:val="241D14F8"/>
    <w:rsid w:val="245C4340"/>
    <w:rsid w:val="24B10F2A"/>
    <w:rsid w:val="24C91C24"/>
    <w:rsid w:val="24CF3EAC"/>
    <w:rsid w:val="24D45F09"/>
    <w:rsid w:val="2521429A"/>
    <w:rsid w:val="25A56530"/>
    <w:rsid w:val="25B266E5"/>
    <w:rsid w:val="26411C88"/>
    <w:rsid w:val="26CE4112"/>
    <w:rsid w:val="276220E1"/>
    <w:rsid w:val="27CC6CE3"/>
    <w:rsid w:val="27D15740"/>
    <w:rsid w:val="281A2FD5"/>
    <w:rsid w:val="281D19D4"/>
    <w:rsid w:val="28396667"/>
    <w:rsid w:val="28596545"/>
    <w:rsid w:val="29601EC4"/>
    <w:rsid w:val="29EC7F9C"/>
    <w:rsid w:val="2A304AD0"/>
    <w:rsid w:val="2A952465"/>
    <w:rsid w:val="2AAA5984"/>
    <w:rsid w:val="2AD348C3"/>
    <w:rsid w:val="2B053DE2"/>
    <w:rsid w:val="2B1A3800"/>
    <w:rsid w:val="2B3818FE"/>
    <w:rsid w:val="2B787574"/>
    <w:rsid w:val="2B80063C"/>
    <w:rsid w:val="2B9F2755"/>
    <w:rsid w:val="2BA72541"/>
    <w:rsid w:val="2C5B1108"/>
    <w:rsid w:val="2C6A61FD"/>
    <w:rsid w:val="2C871405"/>
    <w:rsid w:val="2C9A461D"/>
    <w:rsid w:val="2CA37E14"/>
    <w:rsid w:val="2CC14A7D"/>
    <w:rsid w:val="2CFA2205"/>
    <w:rsid w:val="2D066A1A"/>
    <w:rsid w:val="2D0959DD"/>
    <w:rsid w:val="2D84226D"/>
    <w:rsid w:val="2D8B038A"/>
    <w:rsid w:val="2DC13A95"/>
    <w:rsid w:val="2DCD59FF"/>
    <w:rsid w:val="2DEC54CD"/>
    <w:rsid w:val="2E19676B"/>
    <w:rsid w:val="2E6E3B57"/>
    <w:rsid w:val="2EBD0406"/>
    <w:rsid w:val="2F2512EC"/>
    <w:rsid w:val="2F281077"/>
    <w:rsid w:val="2F434EEA"/>
    <w:rsid w:val="2F871F7D"/>
    <w:rsid w:val="2FA6631A"/>
    <w:rsid w:val="2FB51195"/>
    <w:rsid w:val="2FF75AC0"/>
    <w:rsid w:val="2FFB6225"/>
    <w:rsid w:val="300842E2"/>
    <w:rsid w:val="30655E29"/>
    <w:rsid w:val="30694270"/>
    <w:rsid w:val="30EA1912"/>
    <w:rsid w:val="30F34E55"/>
    <w:rsid w:val="312E6CA7"/>
    <w:rsid w:val="313164FD"/>
    <w:rsid w:val="317469EA"/>
    <w:rsid w:val="317A2732"/>
    <w:rsid w:val="318A7789"/>
    <w:rsid w:val="31B66D1B"/>
    <w:rsid w:val="31FC155B"/>
    <w:rsid w:val="32052194"/>
    <w:rsid w:val="32233D41"/>
    <w:rsid w:val="323C7452"/>
    <w:rsid w:val="32764C38"/>
    <w:rsid w:val="32CD45C4"/>
    <w:rsid w:val="32E01FAB"/>
    <w:rsid w:val="33303BF9"/>
    <w:rsid w:val="3349002D"/>
    <w:rsid w:val="334C3BCC"/>
    <w:rsid w:val="33D71DA8"/>
    <w:rsid w:val="33DC74F1"/>
    <w:rsid w:val="342E34D5"/>
    <w:rsid w:val="342F293C"/>
    <w:rsid w:val="349470C7"/>
    <w:rsid w:val="34B20470"/>
    <w:rsid w:val="34B32C51"/>
    <w:rsid w:val="34B81BDE"/>
    <w:rsid w:val="34EE7FD0"/>
    <w:rsid w:val="351F6E56"/>
    <w:rsid w:val="35577502"/>
    <w:rsid w:val="35695D06"/>
    <w:rsid w:val="35955DB2"/>
    <w:rsid w:val="35A75149"/>
    <w:rsid w:val="36882A72"/>
    <w:rsid w:val="36D0324A"/>
    <w:rsid w:val="36DE5FBC"/>
    <w:rsid w:val="36FC121F"/>
    <w:rsid w:val="37452656"/>
    <w:rsid w:val="377E5C0F"/>
    <w:rsid w:val="37A727E7"/>
    <w:rsid w:val="37B348A9"/>
    <w:rsid w:val="37C75FD7"/>
    <w:rsid w:val="37D46184"/>
    <w:rsid w:val="37F63D94"/>
    <w:rsid w:val="38A0499F"/>
    <w:rsid w:val="38E5607B"/>
    <w:rsid w:val="397B5BB1"/>
    <w:rsid w:val="39A1534E"/>
    <w:rsid w:val="39EB1FC7"/>
    <w:rsid w:val="3A0C6956"/>
    <w:rsid w:val="3A28527C"/>
    <w:rsid w:val="3A765711"/>
    <w:rsid w:val="3A786932"/>
    <w:rsid w:val="3AA47F80"/>
    <w:rsid w:val="3AEB22ED"/>
    <w:rsid w:val="3B042708"/>
    <w:rsid w:val="3B2C0D5A"/>
    <w:rsid w:val="3B837C8A"/>
    <w:rsid w:val="3BA27ADB"/>
    <w:rsid w:val="3BE02CE7"/>
    <w:rsid w:val="3C47633A"/>
    <w:rsid w:val="3C5D1238"/>
    <w:rsid w:val="3C750388"/>
    <w:rsid w:val="3C8461DD"/>
    <w:rsid w:val="3CFC4C89"/>
    <w:rsid w:val="3D6305B5"/>
    <w:rsid w:val="3D9213AB"/>
    <w:rsid w:val="3DD915A9"/>
    <w:rsid w:val="3DDA347E"/>
    <w:rsid w:val="3E5609D2"/>
    <w:rsid w:val="3EB15159"/>
    <w:rsid w:val="3ED744D9"/>
    <w:rsid w:val="3EEB773D"/>
    <w:rsid w:val="3EED02D7"/>
    <w:rsid w:val="3EFD43EF"/>
    <w:rsid w:val="3FAA4150"/>
    <w:rsid w:val="3FD041E1"/>
    <w:rsid w:val="3FDF7866"/>
    <w:rsid w:val="411017CE"/>
    <w:rsid w:val="41E53711"/>
    <w:rsid w:val="423D7FD9"/>
    <w:rsid w:val="425416D5"/>
    <w:rsid w:val="425B7FBC"/>
    <w:rsid w:val="427204A9"/>
    <w:rsid w:val="42831830"/>
    <w:rsid w:val="429751EF"/>
    <w:rsid w:val="42B04A7B"/>
    <w:rsid w:val="42E8499B"/>
    <w:rsid w:val="42EF4040"/>
    <w:rsid w:val="437B4C45"/>
    <w:rsid w:val="443A51E2"/>
    <w:rsid w:val="44513DA0"/>
    <w:rsid w:val="449C325B"/>
    <w:rsid w:val="44A37209"/>
    <w:rsid w:val="44B06892"/>
    <w:rsid w:val="44CF0ED4"/>
    <w:rsid w:val="44E528B9"/>
    <w:rsid w:val="45077085"/>
    <w:rsid w:val="451C07DD"/>
    <w:rsid w:val="455F5555"/>
    <w:rsid w:val="45DF5D0A"/>
    <w:rsid w:val="46073DC0"/>
    <w:rsid w:val="46221132"/>
    <w:rsid w:val="46333A0F"/>
    <w:rsid w:val="46462ED1"/>
    <w:rsid w:val="46464786"/>
    <w:rsid w:val="466E7F50"/>
    <w:rsid w:val="46A00500"/>
    <w:rsid w:val="46ED33C3"/>
    <w:rsid w:val="471366C4"/>
    <w:rsid w:val="47244323"/>
    <w:rsid w:val="47B03692"/>
    <w:rsid w:val="47EC136B"/>
    <w:rsid w:val="48042E7B"/>
    <w:rsid w:val="48455ACA"/>
    <w:rsid w:val="48553872"/>
    <w:rsid w:val="487C4B79"/>
    <w:rsid w:val="48854618"/>
    <w:rsid w:val="488C71DB"/>
    <w:rsid w:val="489B7B29"/>
    <w:rsid w:val="48E868F1"/>
    <w:rsid w:val="49211F7B"/>
    <w:rsid w:val="492C4E09"/>
    <w:rsid w:val="494F46ED"/>
    <w:rsid w:val="49B20809"/>
    <w:rsid w:val="4A6B0FE7"/>
    <w:rsid w:val="4A816415"/>
    <w:rsid w:val="4AFF0F39"/>
    <w:rsid w:val="4B3B44B5"/>
    <w:rsid w:val="4B6A4A53"/>
    <w:rsid w:val="4BE26B88"/>
    <w:rsid w:val="4C17429F"/>
    <w:rsid w:val="4C2E61A9"/>
    <w:rsid w:val="4CB05ACF"/>
    <w:rsid w:val="4CC25B2C"/>
    <w:rsid w:val="4CDC027C"/>
    <w:rsid w:val="4D126137"/>
    <w:rsid w:val="4D33601B"/>
    <w:rsid w:val="4DAE6731"/>
    <w:rsid w:val="4DB27969"/>
    <w:rsid w:val="4DB50552"/>
    <w:rsid w:val="4DC50D69"/>
    <w:rsid w:val="4E1143C9"/>
    <w:rsid w:val="4E2E6331"/>
    <w:rsid w:val="4EDA5ECD"/>
    <w:rsid w:val="4F865964"/>
    <w:rsid w:val="4F8A3B70"/>
    <w:rsid w:val="4FB915A8"/>
    <w:rsid w:val="4FD779DF"/>
    <w:rsid w:val="502F6DA6"/>
    <w:rsid w:val="50AB3C8E"/>
    <w:rsid w:val="50AE5DD0"/>
    <w:rsid w:val="50B551B5"/>
    <w:rsid w:val="50FD5DE1"/>
    <w:rsid w:val="51027CDB"/>
    <w:rsid w:val="515C7A26"/>
    <w:rsid w:val="517D3201"/>
    <w:rsid w:val="523814DF"/>
    <w:rsid w:val="52D6191E"/>
    <w:rsid w:val="52ED2D4C"/>
    <w:rsid w:val="533025D3"/>
    <w:rsid w:val="538B6BE9"/>
    <w:rsid w:val="543231D4"/>
    <w:rsid w:val="54954A6B"/>
    <w:rsid w:val="54B061B9"/>
    <w:rsid w:val="54BB5607"/>
    <w:rsid w:val="5504084F"/>
    <w:rsid w:val="551C3935"/>
    <w:rsid w:val="55511042"/>
    <w:rsid w:val="55AC2E60"/>
    <w:rsid w:val="55DD6A8C"/>
    <w:rsid w:val="5614285E"/>
    <w:rsid w:val="563B7B9A"/>
    <w:rsid w:val="563C5A53"/>
    <w:rsid w:val="56DB0F80"/>
    <w:rsid w:val="56F57269"/>
    <w:rsid w:val="57307589"/>
    <w:rsid w:val="57805519"/>
    <w:rsid w:val="57AA1EA2"/>
    <w:rsid w:val="580D0087"/>
    <w:rsid w:val="58217F3F"/>
    <w:rsid w:val="58753496"/>
    <w:rsid w:val="58AC6647"/>
    <w:rsid w:val="58C630C0"/>
    <w:rsid w:val="590D1920"/>
    <w:rsid w:val="592B46D7"/>
    <w:rsid w:val="592E6840"/>
    <w:rsid w:val="59324F2B"/>
    <w:rsid w:val="59511CEB"/>
    <w:rsid w:val="595849CF"/>
    <w:rsid w:val="59836186"/>
    <w:rsid w:val="599E3FED"/>
    <w:rsid w:val="5A167636"/>
    <w:rsid w:val="5A7B1397"/>
    <w:rsid w:val="5AD15559"/>
    <w:rsid w:val="5B0D23BF"/>
    <w:rsid w:val="5B782721"/>
    <w:rsid w:val="5B7F56B4"/>
    <w:rsid w:val="5BA12121"/>
    <w:rsid w:val="5BA35E93"/>
    <w:rsid w:val="5BDD3C89"/>
    <w:rsid w:val="5BF503D0"/>
    <w:rsid w:val="5BF60C42"/>
    <w:rsid w:val="5BFB38A2"/>
    <w:rsid w:val="5C2D21E5"/>
    <w:rsid w:val="5CB92771"/>
    <w:rsid w:val="5CE52EF2"/>
    <w:rsid w:val="5D275138"/>
    <w:rsid w:val="5D612C7E"/>
    <w:rsid w:val="5D9B7AA8"/>
    <w:rsid w:val="5DCF54BB"/>
    <w:rsid w:val="5E4E0527"/>
    <w:rsid w:val="5EB02F9F"/>
    <w:rsid w:val="5F120CCE"/>
    <w:rsid w:val="5F195EDE"/>
    <w:rsid w:val="5F673698"/>
    <w:rsid w:val="5FF23A12"/>
    <w:rsid w:val="603769A7"/>
    <w:rsid w:val="60867027"/>
    <w:rsid w:val="608973EE"/>
    <w:rsid w:val="60E60979"/>
    <w:rsid w:val="60FC3563"/>
    <w:rsid w:val="612D7950"/>
    <w:rsid w:val="61435F35"/>
    <w:rsid w:val="61C866EF"/>
    <w:rsid w:val="61E320A0"/>
    <w:rsid w:val="628F5801"/>
    <w:rsid w:val="62AB60E0"/>
    <w:rsid w:val="62B25920"/>
    <w:rsid w:val="62E44812"/>
    <w:rsid w:val="62FE2142"/>
    <w:rsid w:val="6315368B"/>
    <w:rsid w:val="63797B98"/>
    <w:rsid w:val="63D0566A"/>
    <w:rsid w:val="63D97DCE"/>
    <w:rsid w:val="647163A9"/>
    <w:rsid w:val="651A37C0"/>
    <w:rsid w:val="654A0C5D"/>
    <w:rsid w:val="657D3965"/>
    <w:rsid w:val="65C11E12"/>
    <w:rsid w:val="65FE117C"/>
    <w:rsid w:val="660D0C36"/>
    <w:rsid w:val="663449E1"/>
    <w:rsid w:val="66687418"/>
    <w:rsid w:val="66B8435A"/>
    <w:rsid w:val="66D41131"/>
    <w:rsid w:val="66E66DCD"/>
    <w:rsid w:val="676E2EDD"/>
    <w:rsid w:val="67737E89"/>
    <w:rsid w:val="68246CF5"/>
    <w:rsid w:val="685418FE"/>
    <w:rsid w:val="688C64FA"/>
    <w:rsid w:val="689F270D"/>
    <w:rsid w:val="68A028E1"/>
    <w:rsid w:val="68E32870"/>
    <w:rsid w:val="68E827D4"/>
    <w:rsid w:val="690A79FB"/>
    <w:rsid w:val="69220A82"/>
    <w:rsid w:val="6929102A"/>
    <w:rsid w:val="694909AA"/>
    <w:rsid w:val="695E7545"/>
    <w:rsid w:val="696A562C"/>
    <w:rsid w:val="69A3416B"/>
    <w:rsid w:val="69E247D5"/>
    <w:rsid w:val="69FC440C"/>
    <w:rsid w:val="6A0E6140"/>
    <w:rsid w:val="6A8B4135"/>
    <w:rsid w:val="6AB07A9B"/>
    <w:rsid w:val="6B0058CD"/>
    <w:rsid w:val="6B5C4F68"/>
    <w:rsid w:val="6B8D4376"/>
    <w:rsid w:val="6BDF1327"/>
    <w:rsid w:val="6BF8607A"/>
    <w:rsid w:val="6BFC1A9B"/>
    <w:rsid w:val="6C1D396C"/>
    <w:rsid w:val="6C993B60"/>
    <w:rsid w:val="6CA62100"/>
    <w:rsid w:val="6CCF514F"/>
    <w:rsid w:val="6CEF30AE"/>
    <w:rsid w:val="6D1676F2"/>
    <w:rsid w:val="6D40049A"/>
    <w:rsid w:val="6D637235"/>
    <w:rsid w:val="6D756A9A"/>
    <w:rsid w:val="6D9645AA"/>
    <w:rsid w:val="6DB013CA"/>
    <w:rsid w:val="6DB97473"/>
    <w:rsid w:val="6DC673D6"/>
    <w:rsid w:val="6DE23191"/>
    <w:rsid w:val="6E065B15"/>
    <w:rsid w:val="6E0A11C6"/>
    <w:rsid w:val="6E401415"/>
    <w:rsid w:val="6E573021"/>
    <w:rsid w:val="6EA870F5"/>
    <w:rsid w:val="6EBE276B"/>
    <w:rsid w:val="6EEB60DE"/>
    <w:rsid w:val="6EEF013E"/>
    <w:rsid w:val="6F0C1E4A"/>
    <w:rsid w:val="6F4D6403"/>
    <w:rsid w:val="6F9255DB"/>
    <w:rsid w:val="6FDB460E"/>
    <w:rsid w:val="6FF37852"/>
    <w:rsid w:val="705856EA"/>
    <w:rsid w:val="709F09CB"/>
    <w:rsid w:val="70AA5CA3"/>
    <w:rsid w:val="712701D6"/>
    <w:rsid w:val="712766A2"/>
    <w:rsid w:val="71895BC7"/>
    <w:rsid w:val="71B0751B"/>
    <w:rsid w:val="71D032F5"/>
    <w:rsid w:val="71EE17C2"/>
    <w:rsid w:val="71F13C78"/>
    <w:rsid w:val="72516181"/>
    <w:rsid w:val="72B36D75"/>
    <w:rsid w:val="73013D58"/>
    <w:rsid w:val="734746E1"/>
    <w:rsid w:val="739F2491"/>
    <w:rsid w:val="73A06890"/>
    <w:rsid w:val="73B01248"/>
    <w:rsid w:val="73EC5F3A"/>
    <w:rsid w:val="75A90413"/>
    <w:rsid w:val="75F1785B"/>
    <w:rsid w:val="760307B6"/>
    <w:rsid w:val="767B4F34"/>
    <w:rsid w:val="769672C7"/>
    <w:rsid w:val="76DB22FF"/>
    <w:rsid w:val="76F31479"/>
    <w:rsid w:val="76FF256D"/>
    <w:rsid w:val="774C0CFA"/>
    <w:rsid w:val="774C677F"/>
    <w:rsid w:val="77EC0D0B"/>
    <w:rsid w:val="782101AF"/>
    <w:rsid w:val="7829071F"/>
    <w:rsid w:val="782C468C"/>
    <w:rsid w:val="78644592"/>
    <w:rsid w:val="78825272"/>
    <w:rsid w:val="78A61089"/>
    <w:rsid w:val="78BD6941"/>
    <w:rsid w:val="78FD0ACF"/>
    <w:rsid w:val="7973615B"/>
    <w:rsid w:val="797A19FE"/>
    <w:rsid w:val="79E60493"/>
    <w:rsid w:val="7A0C3983"/>
    <w:rsid w:val="7B4A1F7E"/>
    <w:rsid w:val="7BE61C71"/>
    <w:rsid w:val="7BF00993"/>
    <w:rsid w:val="7C3137EC"/>
    <w:rsid w:val="7C3D4FCD"/>
    <w:rsid w:val="7C4521EA"/>
    <w:rsid w:val="7C6335E1"/>
    <w:rsid w:val="7C7537E0"/>
    <w:rsid w:val="7C817953"/>
    <w:rsid w:val="7CCB6FAD"/>
    <w:rsid w:val="7D1A7069"/>
    <w:rsid w:val="7D69197B"/>
    <w:rsid w:val="7DD523FB"/>
    <w:rsid w:val="7E593650"/>
    <w:rsid w:val="7E6E15CA"/>
    <w:rsid w:val="7E947D27"/>
    <w:rsid w:val="7EC32287"/>
    <w:rsid w:val="7F0E3DB4"/>
    <w:rsid w:val="7F245570"/>
    <w:rsid w:val="7F4D5C50"/>
    <w:rsid w:val="7F6A4F83"/>
    <w:rsid w:val="7F78138A"/>
    <w:rsid w:val="7F7F3830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29">
    <w:name w:val="sc31"/>
    <w:basedOn w:val="15"/>
    <w:qFormat/>
    <w:uiPriority w:val="0"/>
    <w:rPr>
      <w:color w:val="008080"/>
    </w:r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21"/>
    <w:basedOn w:val="15"/>
    <w:qFormat/>
    <w:uiPriority w:val="0"/>
    <w:rPr>
      <w:color w:val="00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sc11"/>
    <w:basedOn w:val="15"/>
    <w:qFormat/>
    <w:uiPriority w:val="0"/>
    <w:rPr>
      <w:color w:val="008000"/>
    </w:rPr>
  </w:style>
  <w:style w:type="character" w:customStyle="1" w:styleId="35">
    <w:name w:val="sc41"/>
    <w:basedOn w:val="15"/>
    <w:qFormat/>
    <w:uiPriority w:val="0"/>
    <w:rPr>
      <w:color w:val="FF8000"/>
    </w:rPr>
  </w:style>
  <w:style w:type="character" w:customStyle="1" w:styleId="36">
    <w:name w:val="sc71"/>
    <w:basedOn w:val="15"/>
    <w:qFormat/>
    <w:uiPriority w:val="0"/>
    <w:rPr>
      <w:color w:val="808080"/>
    </w:rPr>
  </w:style>
  <w:style w:type="character" w:customStyle="1" w:styleId="37">
    <w:name w:val="sc51"/>
    <w:basedOn w:val="15"/>
    <w:qFormat/>
    <w:uiPriority w:val="0"/>
    <w:rPr>
      <w:b/>
      <w:color w:val="0000FF"/>
    </w:rPr>
  </w:style>
  <w:style w:type="paragraph" w:customStyle="1" w:styleId="3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jerry</cp:lastModifiedBy>
  <dcterms:modified xsi:type="dcterms:W3CDTF">2018-05-29T05:43:24Z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