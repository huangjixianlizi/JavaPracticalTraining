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请阐述你对this关键字的理解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this一般出现在成员方法中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this代表本类的对象引用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谁调用这方法,这个方法中this就是谁.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请阐述你对类名作为参数类型和返回值类型的理解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请说出类名是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这类的对象</w:t>
      </w:r>
      <w:r>
        <w:rPr>
          <w:rFonts w:hint="eastAsia"/>
          <w:lang w:val="en-US" w:eastAsia="zh-CN"/>
        </w:rPr>
        <w:t xml:space="preserve"> 的数据类型.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请说出当类名做为一个方法的参数类型的时候,调用这个方法的时候,需要传入是 </w:t>
      </w:r>
      <w:r>
        <w:rPr>
          <w:rFonts w:hint="eastAsia"/>
          <w:color w:val="FF0000"/>
          <w:lang w:val="en-US" w:eastAsia="zh-CN"/>
        </w:rPr>
        <w:t>这个类的对象 .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请说出当一个方法的返回值类型是类名时候,调用这个方法,该方法返回的值是</w:t>
      </w:r>
      <w:r>
        <w:rPr>
          <w:rFonts w:hint="eastAsia"/>
          <w:color w:val="FF0000"/>
          <w:lang w:val="en-US" w:eastAsia="zh-CN"/>
        </w:rPr>
        <w:t>这个类的对象 .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请阐述你对匿名对象的理解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left="420" w:leftChars="200"/>
      </w:pPr>
      <w:r>
        <w:rPr>
          <w:rFonts w:hint="eastAsia"/>
          <w:lang w:val="en-US" w:eastAsia="zh-CN"/>
        </w:rPr>
        <w:t xml:space="preserve">  1. </w:t>
      </w:r>
      <w:r>
        <w:rPr>
          <w:rFonts w:hint="eastAsia"/>
        </w:rPr>
        <w:t>匿名对象是指创建对象时，只有创建对象的语句，却没有把对象地址值赋值给某个变量。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匿名对象没有变量名,只能使用一次,而有名对象有变量名,可以使用多次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匿名对象可以作为方法实际参数; 也可以作为方法的返回值.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请阐述你对组合关系的理解.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</w:t>
      </w:r>
      <w:r>
        <w:rPr>
          <w:rFonts w:hint="eastAsia"/>
        </w:rPr>
        <w:t>当一个自定义类型A的成员变量的数据类型是自定义类型B时，A类与B类叫做组合关系</w:t>
      </w:r>
      <w:r>
        <w:rPr>
          <w:rFonts w:hint="eastAsia"/>
          <w:lang w:val="en-US" w:eastAsia="zh-CN"/>
        </w:rPr>
        <w:t>; 组合关系也被称之为has a(有一个)关系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举例: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人有一个笔记本电脑,此时人类和笔记本电脑类就是一种组合关系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汽车有一个发动机, 此时汽车类和发动机类就是一种组合关系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请阐述你对继承的理解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在Java中，类的继承是指在一个现有类的基础上去构建一个新的类，构建出来的新类被称作子类，现有类被称作父类，子类会自动拥有父类所有可继承的属性和方法。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当子类的成员变量和父类的成员变量不同名,且父类成员变量非私有的时候,子类可以直接访问成员变量; 如果父类成员变量私有了,子类就不能直接访问父类的成员变量了。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 </w:t>
      </w:r>
      <w:r>
        <w:rPr>
          <w:rFonts w:hint="eastAsia"/>
        </w:rPr>
        <w:t>在程序中通过对象调用方法时，会先在子类中查找有没有对应的方法，若子类中存在就会执行子类中的方法，若子类中不存在就会执行父类中相应的方法。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Java中继承的特点是: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Java中类是单继承的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Java支持多层继承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请使用代码描述： 2岁的棕色加菲猫,在抓老鼠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 1.定义Cat类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a)成员变量 名称(name), 颜色(color),年龄(age)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b)成员方法 抓老鼠(catchMouse())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c)提供空参和带参的构造方法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d)提供setter和getter方法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//名称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//颜色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年龄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private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成员方法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catchMouse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>System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out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println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4"/>
          <w:highlight w:val="white"/>
        </w:rPr>
        <w:t>"岁的"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4"/>
          <w:highlight w:val="white"/>
        </w:rPr>
        <w:t>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000000"/>
          <w:sz w:val="24"/>
          <w:highlight w:val="white"/>
        </w:rPr>
        <w:t>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+</w:t>
      </w:r>
      <w:r>
        <w:rPr>
          <w:rFonts w:hint="eastAsia" w:ascii="宋体" w:hAnsi="宋体" w:eastAsia="宋体"/>
          <w:color w:val="808080"/>
          <w:sz w:val="24"/>
          <w:highlight w:val="white"/>
        </w:rPr>
        <w:t>"猫在抓老鼠"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空参构造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  带参构造(全参构造)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name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color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age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setXxx与getXxx方法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getName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name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name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String getColor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color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color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getAge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setAge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8000FF"/>
          <w:sz w:val="24"/>
          <w:highlight w:val="white"/>
        </w:rPr>
        <w:t>int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this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age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age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 请使用代码描述： 2岁的棕色加菲猫,在抓老鼠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2. 创建测试类Test01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a)提供main方法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b)在main方法中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a)创建Cat对象,并把名称设置为加菲,颜色设置为棕色,年龄设置为2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b)调用Cat对象的catchMouse()方法,打印格式如下: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>2岁的棕色加菲猫,在抓老鼠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Test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8000FF"/>
          <w:sz w:val="24"/>
          <w:highlight w:val="white"/>
        </w:rPr>
        <w:t>public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static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4"/>
          <w:highlight w:val="white"/>
        </w:rPr>
        <w:t>void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000000"/>
          <w:sz w:val="24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[]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args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       创建Cat对象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Cat c 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=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4"/>
          <w:highlight w:val="white"/>
        </w:rPr>
        <w:t>new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 Cat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</w:t>
      </w:r>
      <w:r>
        <w:rPr>
          <w:rFonts w:hint="eastAsia" w:ascii="宋体" w:hAnsi="宋体" w:eastAsia="宋体"/>
          <w:color w:val="808080"/>
          <w:sz w:val="24"/>
          <w:highlight w:val="white"/>
        </w:rPr>
        <w:t>"加菲"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4"/>
          <w:highlight w:val="white"/>
        </w:rPr>
        <w:t>"棕色"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,</w:t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4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4"/>
          <w:highlight w:val="white"/>
        </w:rPr>
      </w:pPr>
      <w:r>
        <w:rPr>
          <w:rFonts w:hint="eastAsia" w:ascii="宋体" w:hAnsi="宋体" w:eastAsia="宋体"/>
          <w:color w:val="008000"/>
          <w:sz w:val="24"/>
          <w:highlight w:val="white"/>
        </w:rPr>
        <w:t>//</w:t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ab/>
      </w:r>
      <w:r>
        <w:rPr>
          <w:rFonts w:hint="eastAsia" w:ascii="宋体" w:hAnsi="宋体" w:eastAsia="宋体"/>
          <w:color w:val="008000"/>
          <w:sz w:val="24"/>
          <w:highlight w:val="white"/>
        </w:rPr>
        <w:t xml:space="preserve"> 调用抓老鼠方法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color w:val="000000"/>
          <w:sz w:val="24"/>
          <w:highlight w:val="white"/>
        </w:rPr>
        <w:t xml:space="preserve"> c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.</w:t>
      </w:r>
      <w:r>
        <w:rPr>
          <w:rFonts w:hint="eastAsia" w:ascii="宋体" w:hAnsi="宋体" w:eastAsia="宋体"/>
          <w:color w:val="000000"/>
          <w:sz w:val="24"/>
          <w:highlight w:val="white"/>
        </w:rPr>
        <w:t>catchMouse</w:t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 w:ascii="宋体" w:hAnsi="宋体" w:eastAsia="宋体"/>
          <w:color w:val="000000"/>
          <w:sz w:val="24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/>
          <w:color w:val="000080"/>
          <w:sz w:val="24"/>
          <w:highlight w:val="white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请绘制Cat c = new Cat(); 这句代码的内存图,说明:Cat类是第1题的Cat类.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ind w:firstLine="420" w:firstLineChars="0"/>
        <w:rPr>
          <w:lang w:val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1905</wp:posOffset>
            </wp:positionV>
            <wp:extent cx="5269230" cy="2481580"/>
            <wp:effectExtent l="0" t="0" r="381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1.定义手机类(Phone)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i.成员变量:  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ii.成员方法:  玩游戏(void playGame())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playGame(){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"玩游戏"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brand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i.成员变量: 姓名(name),年龄(age)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ii.成员方法: 使用手机玩游戏 (usePhone(Phone p))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iii.提供空参和带参构造方法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iv.提供setXxx和getXxx方法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usePhone(Phone </w:t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.print(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"岁的"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"在使用"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.getBrand()+</w:t>
      </w:r>
      <w:r>
        <w:rPr>
          <w:rFonts w:hint="eastAsia" w:ascii="Consolas" w:hAnsi="Consolas" w:eastAsia="Consolas"/>
          <w:color w:val="2A00FF"/>
          <w:sz w:val="24"/>
          <w:szCs w:val="24"/>
        </w:rPr>
        <w:t>"的手机"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</w:t>
      </w:r>
      <w:r>
        <w:rPr>
          <w:rFonts w:hint="eastAsia" w:ascii="Consolas" w:hAnsi="Consolas" w:eastAsia="Consolas"/>
          <w:color w:val="000000"/>
          <w:sz w:val="24"/>
          <w:szCs w:val="24"/>
        </w:rPr>
        <w:t>.playGame();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无参构造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age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请使用代码描述:  18岁的景甜在使用iPhone手机玩游戏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3.定义Test类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i.创建手机对象,并把手机品牌赋值为iPhone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ii.创建Person对象,并把名称赋值为景甜,年龄赋值为18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iii.调用Person对象的,usePhone方法,传入手机对象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iv.打印格式如下: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18岁的景甜在使用iPhone手机玩游戏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i.创建手机对象,并把手机品牌赋值为iPhone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  <w:szCs w:val="24"/>
        </w:rPr>
        <w:t>phone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  <w:szCs w:val="24"/>
        </w:rPr>
        <w:t>"iPhone"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ii.创建Person对象,并把名称赋值为景甜,年龄赋值为18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  <w:szCs w:val="24"/>
        </w:rPr>
        <w:t>person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"景甜"</w:t>
      </w:r>
      <w:r>
        <w:rPr>
          <w:rFonts w:hint="eastAsia" w:ascii="Consolas" w:hAnsi="Consolas" w:eastAsia="Consolas"/>
          <w:color w:val="000000"/>
          <w:sz w:val="24"/>
          <w:szCs w:val="24"/>
        </w:rPr>
        <w:t>, 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iii.调用Person对象的,usePhone方法,传入手机对象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person</w:t>
      </w:r>
      <w:r>
        <w:rPr>
          <w:rFonts w:hint="eastAsia" w:ascii="Consolas" w:hAnsi="Consolas" w:eastAsia="Consolas"/>
          <w:color w:val="000000"/>
          <w:sz w:val="24"/>
          <w:szCs w:val="24"/>
        </w:rPr>
        <w:t>.usePhone(</w:t>
      </w:r>
      <w:r>
        <w:rPr>
          <w:rFonts w:hint="eastAsia" w:ascii="Consolas" w:hAnsi="Consolas" w:eastAsia="Consolas"/>
          <w:color w:val="6A3E3E"/>
          <w:sz w:val="24"/>
          <w:szCs w:val="24"/>
        </w:rPr>
        <w:t>phone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 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1.定义Person类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b)行为: 唱歌(void sing(String song))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c)要求： 提供带参构造方法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成员方法：唱歌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sing(String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song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"正在演唱"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"歌曲"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请用代码描述: 周杰伦正在演唱菊花台歌曲(使用匿名对象)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2.定义测试类Test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i.使用带参构造创建Person对象,把name赋值为周杰伦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ii.使用上面创建的匿名对象调用唱歌的方法;唱歌的方法输出格式为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周杰伦正在演唱菊花台歌曲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i.使用带参构造创建Person对象,把name赋值为周杰伦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ii.使用上面创建的匿名对象调用唱歌的方法;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"周杰伦"</w:t>
      </w:r>
      <w:r>
        <w:rPr>
          <w:rFonts w:hint="eastAsia" w:ascii="Consolas" w:hAnsi="Consolas" w:eastAsia="Consolas"/>
          <w:color w:val="000000"/>
          <w:sz w:val="24"/>
          <w:szCs w:val="24"/>
        </w:rPr>
        <w:t>).sing(</w:t>
      </w:r>
      <w:r>
        <w:rPr>
          <w:rFonts w:hint="eastAsia" w:ascii="Consolas" w:hAnsi="Consolas" w:eastAsia="Consolas"/>
          <w:color w:val="2A00FF"/>
          <w:sz w:val="24"/>
          <w:szCs w:val="24"/>
        </w:rPr>
        <w:t>"菊花台"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古力娜扎正在看择天记小说(使用匿名对象)</w:t>
      </w:r>
    </w:p>
    <w:p>
      <w:pPr>
        <w:ind w:left="420" w:leftChars="0" w:firstLine="420" w:firstLineChars="0"/>
        <w:rPr>
          <w:lang w:val="zh-CN"/>
        </w:rPr>
      </w:pP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1.定义书类(Book)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b)要求: 提供带参构造,setXxx与getXxx方法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b)行为: 看书: readBook(Book book)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c)要求: 提供带参构造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看书: readBook(Book book)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readBook(Book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"正在看"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.getName()+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"小说"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请用代码描述</w:t>
      </w:r>
      <w:r>
        <w:rPr>
          <w:rFonts w:hint="eastAsia" w:ascii="Consolas" w:hAnsi="Consolas"/>
          <w:color w:val="3F7F5F"/>
          <w:sz w:val="24"/>
          <w:szCs w:val="24"/>
          <w:lang w:eastAsia="zh-CN"/>
        </w:rPr>
        <w:t>：</w:t>
      </w:r>
      <w:r>
        <w:rPr>
          <w:rFonts w:hint="eastAsia" w:ascii="Consolas" w:hAnsi="Consolas"/>
          <w:color w:val="3F7F5F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szCs w:val="24"/>
        </w:rPr>
        <w:t>古力娜扎正在看择天记小说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i.使用带参构造创建Person对象,name初始化为古力娜扎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ii.使用该匿名对象,调用readBook(Book book) 方法，使用Book的带参构造创建Book对象,把名称初始化为择天记,把Book的匿名对象作为参数readBook(Book book)方法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c)输出格式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i.古力娜扎正在看择天记小说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szCs w:val="24"/>
        </w:rPr>
        <w:t>args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i.使用带参构造创建Person对象,name初始化为古力娜扎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ii.使用该匿名对象,调用readBook(Book book) 方法，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使用Book的带参构造创建Book对象,把名称初始化为择天记,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 xml:space="preserve">        把Book的匿名对象作为参数传入readBook(Book book)方法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  <w:szCs w:val="24"/>
        </w:rPr>
        <w:t>"古力娜扎"</w:t>
      </w:r>
      <w:r>
        <w:rPr>
          <w:rFonts w:hint="eastAsia" w:ascii="Consolas" w:hAnsi="Consolas" w:eastAsia="Consolas"/>
          <w:color w:val="000000"/>
          <w:sz w:val="24"/>
          <w:szCs w:val="24"/>
        </w:rPr>
        <w:t>).readBook(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"择天记"</w:t>
      </w:r>
      <w:r>
        <w:rPr>
          <w:rFonts w:hint="eastAsia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请用代码描述： 小王卖出一部价值6000的iPhone手机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1.定义手机类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品牌(brand),价格(price)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i.提供带参构造,setXxx与getXxx方法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价格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setXxx与getXxx方法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2.定义人类(Person)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b)行为:  卖手机: Phone sellPhone() ,在方法内部使用匿名对象作为返回值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 提供带参构造,setXxx和getXxx方法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卖手机: Phone sellPhone() ,在方法内部使用匿名对象作为返回值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 sellPhone(){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"iPhone"</w:t>
      </w:r>
      <w:r>
        <w:rPr>
          <w:rFonts w:hint="eastAsia" w:ascii="Consolas" w:hAnsi="Consolas" w:eastAsia="Consolas"/>
          <w:color w:val="000000"/>
          <w:sz w:val="24"/>
        </w:rPr>
        <w:t>, 6000);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请用代码描述：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i.使用带参构造创建Person对象 p,name初始化为小王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ii.调用对象p的sellPhone()方法,赋值给Phone phone变量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iii.在main输出: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i.使用带参构造创建Person对象 p,name初始化为小王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"小王"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ii.调用对象p的sellPhone()方法,赋值给Phone phone变量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.sellPhone();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iii.输出: 小王卖出一部价值6000的iPhone手机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"卖出一部价值"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.getPrice()+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"手机"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 定义手机类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i.品牌 brand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ii.价格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i.打电话  public void call(String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 brand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价格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打电话  public void call(String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"给"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"打电话"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setPrice(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iii.手机(Phone)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b)成员方法: 打电话: public void callTo(Person p)  使用自己的手机给指定的人打电话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i.在方法内部调用手机的call(String name) 方法,给传入的人打电话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ii.年龄(age)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iii.手机(Phone)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Phone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b)成员方法: 打电话: public void callTo(Person p)  使用自己的手机给指定的人打电话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i.在方法内部调用手机的call(String name) 方法,给传入的人打电话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callTo(Person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"使用"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.getPrice()+</w:t>
      </w:r>
      <w:r>
        <w:rPr>
          <w:rFonts w:hint="eastAsia" w:ascii="Consolas" w:hAnsi="Consolas" w:eastAsia="Consolas"/>
          <w:color w:val="2A00FF"/>
          <w:sz w:val="24"/>
        </w:rPr>
        <w:t>"元的"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"的手机部手机"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.call(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i.提供无参和带参构造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ii.提供setXxx和getXxx方法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Phone getPhone()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setPhone(Phone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请使用代码描述： 38岁的白百合有一部价值为8000元的iPhone的手机,她在使用者部手机给羽凡打电话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i.使用带参构造创建手机对象 phone,品牌初始化为iPhone,价格初始化为8000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ii.使用无参构造创建Person对象 yuFan,调用setName(String name)方法,把名称设置为羽凡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iii.使用带参构造创建Person对象 baiBaiHe,名称初始化为白百合,年龄初始化为38,手机初始化,上面创建的phone对象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iv.baiBaiHe对象,调用call(Person p) 方法,传入yuFan对象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38岁的白百合使用8000元的iPhone的手机给羽凡打电话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i.使用带参构造创建手机对象 phone,品牌初始化为iPhone,价格初始化为8000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Phone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Phone(</w:t>
      </w:r>
      <w:r>
        <w:rPr>
          <w:rFonts w:hint="eastAsia" w:ascii="Consolas" w:hAnsi="Consolas" w:eastAsia="Consolas"/>
          <w:color w:val="2A00FF"/>
          <w:sz w:val="24"/>
        </w:rPr>
        <w:t>"iPhone"</w:t>
      </w:r>
      <w:r>
        <w:rPr>
          <w:rFonts w:hint="eastAsia" w:ascii="Consolas" w:hAnsi="Consolas" w:eastAsia="Consolas"/>
          <w:color w:val="000000"/>
          <w:sz w:val="24"/>
        </w:rPr>
        <w:t>, 8000);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ii.使用无参构造创建Person对象 yuFan,调用setName(String name)方法,把名称设置为羽凡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"羽凡"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iii.使用带参构造创建Person对象 baiBaiHe,名称初始化为白百合,年龄初始化为38,手机初始化,上面创建的phone对象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baiBaiHe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"白百合"</w:t>
      </w:r>
      <w:r>
        <w:rPr>
          <w:rFonts w:hint="eastAsia" w:ascii="Consolas" w:hAnsi="Consolas" w:eastAsia="Consolas"/>
          <w:color w:val="000000"/>
          <w:sz w:val="24"/>
        </w:rPr>
        <w:t xml:space="preserve">, 38,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iv.baiBaiHe对象,调用call(Person p) 方法,传入yuFan对象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baiBaiHe</w:t>
      </w:r>
      <w:r>
        <w:rPr>
          <w:rFonts w:hint="eastAsia" w:ascii="Consolas" w:hAnsi="Consolas" w:eastAsia="Consolas"/>
          <w:color w:val="000000"/>
          <w:sz w:val="24"/>
        </w:rPr>
        <w:t>.callTo(</w:t>
      </w:r>
      <w:r>
        <w:rPr>
          <w:rFonts w:hint="eastAsia" w:ascii="Consolas" w:hAnsi="Consolas" w:eastAsia="Consolas"/>
          <w:color w:val="6A3E3E"/>
          <w:sz w:val="24"/>
        </w:rPr>
        <w:t>yuFan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1.输出格式:  38岁的白百合使用8000元的iPhone的手机给羽凡打电话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棕色的Tom猫会吃和抓老鼠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白色的Jerry狗会吃和看家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把猫和狗的共性抽取到动物类中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1.定义动物类(Animal)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i.名称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i.吃  eat()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打印格式: 白色的Tom动物在吃东西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i.名称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i.吃  eat()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打印格式: 白色的Tom动物在吃东西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"动物在吃东西"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2.定义猫类(Cat),继承Animal类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抓老鼠(catchMouse())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i.在方法中的输出格式为: 棕色的Tom猫在抓老鼠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抓老鼠(catchMouse())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catchMouse(){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"猫在抓老鼠"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3.定义狗类(Dog),继承Animal类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看家 (lookHome())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白色的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  <w:r>
        <w:rPr>
          <w:rFonts w:hint="eastAsia" w:ascii="Consolas" w:hAnsi="Consolas" w:eastAsia="Consolas"/>
          <w:color w:val="3F7F5F"/>
          <w:sz w:val="24"/>
        </w:rPr>
        <w:t xml:space="preserve">狗在看家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Dog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Animal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看家 (lookHome())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lookHome(){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"狗在看家"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i.使用空参构造,创建Cat对象c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棕色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v.调用c对象的成员方法catchMouse()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vi.使用空参构造,创建Dog对象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vii.把d对象的成员name赋值为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viii.把d对象的成员color赋值为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ix.调用d对象成员方法eat方法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x.调用d对象成员方法 lookHome方法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i.使用空参构造,创建Cat对象c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Cat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ii.把c对象的成员name赋值为Tom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"Tom"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棕色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"棕色"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v.调用c对象的成员方法catchMouse()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.catchMouse();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vi.使用空参构造,创建Dog对象 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Dog </w:t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vii.把d对象的成员name赋值为</w:t>
      </w:r>
      <w:r>
        <w:rPr>
          <w:rFonts w:hint="eastAsia" w:ascii="Consolas" w:hAnsi="Consolas" w:eastAsia="Consolas"/>
          <w:color w:val="3F7F5F"/>
          <w:sz w:val="24"/>
          <w:u w:val="single"/>
        </w:rPr>
        <w:t>Jerry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"Jerry"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viii.把d对象的成员color赋值为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ix.调用d对象成员方法eat方法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.eat();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x.调用d对象成员方法 lookHome方法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</w:t>
      </w:r>
      <w:r>
        <w:rPr>
          <w:rFonts w:hint="eastAsia" w:ascii="Consolas" w:hAnsi="Consolas" w:eastAsia="Consolas"/>
          <w:color w:val="000000"/>
          <w:sz w:val="24"/>
        </w:rPr>
        <w:t>.lookHome();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1.定义交通工具类(Vehicle)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4个轮子白色的车在跑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c)要求: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i.成员变量不带权限修饰符,方法是公共权限的.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i.轮子个数 wheel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ii.颜色 color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//b)成员方法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i.跑  run()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1.打印格式:  四个轮子白色的车在跑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"的车在跑"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2.定义小汽车类(Car),继承Vehicle类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加油 (addGasoline() 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4个轮子的白色小汽车在加油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addGasoline(){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"小汽车在加油"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3.定义电动车类(ElectricBicycle),继承Vehicle类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a)成员方法: 充电 (charge())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i.在方法中的输出格式为: 2个轮子的黑色电动自行车在充电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charge(){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"个轮子的"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"电动自行车在充电"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i.使用空参构造,创建Car 对象c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ii.把c对象的成员wheel 赋值为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iii.把c对象的成员color赋值为 白色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iv.调用c对象成员方法run方法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v.调用c对象的成员方法addGasoline()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.addGasoline();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vi.使用空参构造,创建ElectricBicycle对象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ElectricBicycle </w:t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ElectricBicycle();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eb</w:t>
      </w:r>
      <w:r>
        <w:rPr>
          <w:rFonts w:hint="eastAsia" w:ascii="Consolas" w:hAnsi="Consolas" w:eastAsia="Consolas"/>
          <w:color w:val="3F7F5F"/>
          <w:sz w:val="24"/>
        </w:rPr>
        <w:t>对象的成员wheel 赋值为2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wheel</w:t>
      </w:r>
      <w:r>
        <w:rPr>
          <w:rFonts w:hint="eastAsia" w:ascii="Consolas" w:hAnsi="Consolas" w:eastAsia="Consolas"/>
          <w:color w:val="000000"/>
          <w:sz w:val="24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viii.把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对象的成员color赋值为 黑色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"黑色"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对象成员方法run方法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x.调用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ed</w:t>
      </w:r>
      <w:r>
        <w:rPr>
          <w:rFonts w:hint="eastAsia" w:ascii="Consolas" w:hAnsi="Consolas" w:eastAsia="Consolas"/>
          <w:color w:val="3F7F5F"/>
          <w:sz w:val="24"/>
        </w:rPr>
        <w:t>对象成员方法 charge方法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eb</w:t>
      </w:r>
      <w:r>
        <w:rPr>
          <w:rFonts w:hint="eastAsia" w:ascii="Consolas" w:hAnsi="Consolas" w:eastAsia="Consolas"/>
          <w:color w:val="000000"/>
          <w:sz w:val="24"/>
        </w:rPr>
        <w:t>.charge();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 18岁的欧阳青青正在洗一件白色的LiNing牌的衣服</w:t>
      </w:r>
    </w:p>
    <w:p>
      <w:pPr>
        <w:ind w:firstLine="420" w:firstLineChars="0"/>
        <w:rPr>
          <w:rFonts w:hint="eastAsia"/>
          <w:lang w:val="zh-CN" w:eastAsia="zh-CN"/>
        </w:rPr>
      </w:pP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1. 定义衣服（Clothes）类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属性： 颜色（color），品牌(brand)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2. 定义人（Person）类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属性： 名称（name）,年龄（age）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2. 行为： 洗衣服,把衣服对象作为参数传入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输出格式为： 18岁的欧阳青青正在洗一件白色的LiNing牌的衣服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 3.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1. 定义衣服（Clothes）类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属性： 颜色（color），品牌(brand)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Clothes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颜色（color）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品牌(brand)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Clothes(String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getColor()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setColor(String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brand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2. 定义人（Person）类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属性： 名称（name）,年龄（age）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2. 行为： 洗衣服,把衣服对象作为参数传入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输出格式为： 18岁的欧阳青青正在洗一件白色的LiNing牌的衣服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3. 提供：带参构造方法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洗衣服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wash(Clothes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"正在洗一件"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.getColor()+</w:t>
      </w:r>
      <w:r>
        <w:rPr>
          <w:rFonts w:hint="eastAsia" w:ascii="Consolas" w:hAnsi="Consolas" w:eastAsia="Consolas"/>
          <w:color w:val="2A00FF"/>
          <w:sz w:val="24"/>
        </w:rPr>
        <w:t>"的"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.getBrand()+</w:t>
      </w:r>
      <w:r>
        <w:rPr>
          <w:rFonts w:hint="eastAsia" w:ascii="Consolas" w:hAnsi="Consolas" w:eastAsia="Consolas"/>
          <w:color w:val="2A00FF"/>
          <w:sz w:val="24"/>
        </w:rPr>
        <w:t>"牌的衣服"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使用人类的带参构造创建人匿名对象，把name赋值为欧阳青请，把age赋值为18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使用人的匿名对象调用洗衣服的方法，传出使用衣服类的带参构造创建的衣服的匿名对象，把衣服对象的颜色赋值为白色，品牌赋值为LiNing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"欧阳青请"</w:t>
      </w:r>
      <w:r>
        <w:rPr>
          <w:rFonts w:hint="eastAsia" w:ascii="Consolas" w:hAnsi="Consolas" w:eastAsia="Consolas"/>
          <w:color w:val="000000"/>
          <w:sz w:val="24"/>
        </w:rPr>
        <w:t>, 18).wash(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Clothes(</w:t>
      </w:r>
      <w:r>
        <w:rPr>
          <w:rFonts w:hint="eastAsia" w:ascii="Consolas" w:hAnsi="Consolas" w:eastAsia="Consolas"/>
          <w:color w:val="2A00FF"/>
          <w:sz w:val="24"/>
        </w:rPr>
        <w:t>"白色"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"LiNing"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请使用代码描述: 45岁的大男孩李晨有一个20岁的女友(范冰冰),李晨在逛街(和范冰冰) 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定义Girl类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定义Boy类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名称：name,年龄：age，女友（girlFr</w:t>
      </w:r>
      <w:r>
        <w:rPr>
          <w:rFonts w:hint="eastAsia" w:ascii="Consolas" w:hAnsi="Consolas"/>
          <w:color w:val="auto"/>
          <w:sz w:val="24"/>
          <w:lang w:val="en-US" w:eastAsia="zh-CN"/>
        </w:rPr>
        <w:t>i</w:t>
      </w:r>
      <w:r>
        <w:rPr>
          <w:rFonts w:hint="eastAsia" w:ascii="Consolas" w:hAnsi="Consolas" w:eastAsia="Consolas"/>
          <w:color w:val="auto"/>
          <w:sz w:val="24"/>
        </w:rPr>
        <w:t>end）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行为： public void walking()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45岁的大男孩李晨在和20岁的小女友范冰冰逛街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   3. </w:t>
      </w:r>
      <w:r>
        <w:rPr>
          <w:rFonts w:hint="eastAsia" w:ascii="Consolas" w:hAnsi="Consolas" w:eastAsia="Consolas"/>
          <w:color w:val="auto"/>
          <w:sz w:val="24"/>
          <w:highlight w:val="white"/>
        </w:rPr>
        <w:t xml:space="preserve">提供满参构造和setXxx和getXxx方法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auto"/>
          <w:sz w:val="24"/>
          <w:u w:val="single"/>
        </w:rPr>
        <w:t>Gilr</w:t>
      </w:r>
      <w:r>
        <w:rPr>
          <w:rFonts w:hint="eastAsia" w:ascii="Consolas" w:hAnsi="Consolas" w:eastAsia="Consolas"/>
          <w:color w:val="auto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2. 使用满参构造创建Boy 对象 boy,把name初始化为李晨，年龄初始化为45，女友初始化为girl</w:t>
      </w:r>
    </w:p>
    <w:p>
      <w:pPr>
        <w:rPr>
          <w:color w:val="auto"/>
          <w:lang w:val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3. 调用boy的walking()方法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定义Girl类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提供带参构造和setXxx和getXxx方法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Girl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带参构造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定义Boy类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名称：name,年龄：age，女友（girlFriend）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行为： public void walking()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    输出格式为： 45岁的大男孩李晨在和20岁的小女友范冰冰逛街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 提供满参构造和setXxx和getXxx方法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女友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Girl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逛街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walking(){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"岁的大男孩"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"在和"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.getAge()+</w:t>
      </w:r>
      <w:r>
        <w:rPr>
          <w:rFonts w:hint="eastAsia" w:ascii="Consolas" w:hAnsi="Consolas" w:eastAsia="Consolas"/>
          <w:color w:val="2A00FF"/>
          <w:sz w:val="24"/>
        </w:rPr>
        <w:t>"岁的小女友"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"逛街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满参构造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Boy(String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setters和getters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Girl getGirlFriend()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setGirlFriend(Girl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girlFriend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3.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Gilr</w:t>
      </w:r>
      <w:r>
        <w:rPr>
          <w:rFonts w:hint="eastAsia" w:ascii="Consolas" w:hAnsi="Consolas" w:eastAsia="Consolas"/>
          <w:color w:val="3F7F5F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使用满参构造创建Boy 对象 boy,把name初始化为李晨，年龄初始化为45，女友初始化为girl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3. 调用boy的walking()方法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使用满参构造创建</w:t>
      </w:r>
      <w:r>
        <w:rPr>
          <w:rFonts w:hint="eastAsia" w:ascii="Consolas" w:hAnsi="Consolas" w:eastAsia="Consolas"/>
          <w:color w:val="3F7F5F"/>
          <w:sz w:val="24"/>
          <w:u w:val="single"/>
        </w:rPr>
        <w:t>Gilr</w:t>
      </w:r>
      <w:r>
        <w:rPr>
          <w:rFonts w:hint="eastAsia" w:ascii="Consolas" w:hAnsi="Consolas" w:eastAsia="Consolas"/>
          <w:color w:val="3F7F5F"/>
          <w:sz w:val="24"/>
        </w:rPr>
        <w:t>对象 girl,把name初始化为范冰冰，年龄初始化为20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Girl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Girl(</w:t>
      </w:r>
      <w:r>
        <w:rPr>
          <w:rFonts w:hint="eastAsia" w:ascii="Consolas" w:hAnsi="Consolas" w:eastAsia="Consolas"/>
          <w:color w:val="2A00FF"/>
          <w:sz w:val="24"/>
        </w:rPr>
        <w:t>"范冰冰"</w:t>
      </w:r>
      <w:r>
        <w:rPr>
          <w:rFonts w:hint="eastAsia" w:ascii="Consolas" w:hAnsi="Consolas" w:eastAsia="Consolas"/>
          <w:color w:val="000000"/>
          <w:sz w:val="24"/>
        </w:rPr>
        <w:t>, 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使用满参构造创建Boy 对象 boy,把name初始化为李晨，年龄初始化为45，女友初始化为girl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Boy </w:t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Boy(</w:t>
      </w:r>
      <w:r>
        <w:rPr>
          <w:rFonts w:hint="eastAsia" w:ascii="Consolas" w:hAnsi="Consolas" w:eastAsia="Consolas"/>
          <w:color w:val="2A00FF"/>
          <w:sz w:val="24"/>
        </w:rPr>
        <w:t>"李晨"</w:t>
      </w:r>
      <w:r>
        <w:rPr>
          <w:rFonts w:hint="eastAsia" w:ascii="Consolas" w:hAnsi="Consolas" w:eastAsia="Consolas"/>
          <w:color w:val="000000"/>
          <w:sz w:val="24"/>
        </w:rPr>
        <w:t xml:space="preserve">, 45, </w:t>
      </w:r>
      <w:r>
        <w:rPr>
          <w:rFonts w:hint="eastAsia" w:ascii="Consolas" w:hAnsi="Consolas" w:eastAsia="Consolas"/>
          <w:color w:val="6A3E3E"/>
          <w:sz w:val="24"/>
        </w:rPr>
        <w:t>girl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3. 调用boy的walking()方法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boy</w:t>
      </w:r>
      <w:r>
        <w:rPr>
          <w:rFonts w:hint="eastAsia" w:ascii="Consolas" w:hAnsi="Consolas" w:eastAsia="Consolas"/>
          <w:color w:val="000000"/>
          <w:sz w:val="24"/>
        </w:rPr>
        <w:t>.walking();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18岁的服务员景甜,会说话,上菜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30岁的厨师秦俊杰,会说话,炒菜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要求: 把服务员类和厨师类的共性抽取到员工类中</w:t>
      </w:r>
    </w:p>
    <w:p>
      <w:pPr>
        <w:ind w:firstLine="42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Employee</w:t>
      </w:r>
      <w:r>
        <w:rPr>
          <w:rFonts w:hint="eastAsia" w:ascii="Consolas" w:hAnsi="Consolas" w:eastAsia="Consolas"/>
          <w:color w:val="auto"/>
          <w:sz w:val="24"/>
        </w:rPr>
        <w:t>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2. 行为： 说话（say）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输出格式： 18岁的员工景甜在说话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3</w:t>
      </w:r>
      <w:r>
        <w:rPr>
          <w:rFonts w:hint="eastAsia" w:ascii="Consolas" w:hAnsi="Consolas" w:eastAsia="Consolas"/>
          <w:color w:val="auto"/>
          <w:sz w:val="24"/>
        </w:rPr>
        <w:t>.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要求： 成员变量不加权限private</w:t>
      </w:r>
      <w:r>
        <w:rPr>
          <w:rFonts w:hint="eastAsia" w:ascii="Consolas" w:hAnsi="Consolas" w:eastAsia="Consolas"/>
          <w:color w:val="auto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Waiter</w:t>
      </w:r>
      <w:r>
        <w:rPr>
          <w:rFonts w:hint="eastAsia" w:ascii="Consolas" w:hAnsi="Consolas" w:eastAsia="Consolas"/>
          <w:color w:val="auto"/>
          <w:sz w:val="24"/>
        </w:rPr>
        <w:t>类</w:t>
      </w:r>
      <w:r>
        <w:rPr>
          <w:rFonts w:hint="eastAsia" w:ascii="Consolas" w:hAnsi="Consolas"/>
          <w:color w:val="auto"/>
          <w:sz w:val="24"/>
          <w:lang w:val="en-US" w:eastAsia="zh-CN"/>
        </w:rPr>
        <w:t>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</w:rPr>
        <w:t xml:space="preserve">. 行为：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上菜 public void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serving</w:t>
      </w:r>
      <w:r>
        <w:rPr>
          <w:rFonts w:hint="eastAsia" w:ascii="Consolas" w:hAnsi="Consolas"/>
          <w:color w:val="auto"/>
          <w:sz w:val="24"/>
          <w:lang w:val="en-US" w:eastAsia="zh-CN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18岁的服务员景甜正在上菜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3F7F5F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3</w:t>
      </w:r>
      <w:r>
        <w:rPr>
          <w:rFonts w:hint="eastAsia" w:ascii="Consolas" w:hAnsi="Consolas" w:eastAsia="Consolas"/>
          <w:color w:val="auto"/>
          <w:sz w:val="24"/>
        </w:rPr>
        <w:t>. 定义</w:t>
      </w:r>
      <w:r>
        <w:rPr>
          <w:rFonts w:hint="eastAsia" w:ascii="Consolas" w:hAnsi="Consolas"/>
          <w:color w:val="auto"/>
          <w:sz w:val="24"/>
          <w:lang w:val="en-US" w:eastAsia="zh-CN"/>
        </w:rPr>
        <w:t>C</w:t>
      </w:r>
      <w:r>
        <w:rPr>
          <w:rFonts w:hint="eastAsia" w:ascii="Consolas" w:hAnsi="Consolas" w:eastAsia="Consolas"/>
          <w:color w:val="auto"/>
          <w:sz w:val="24"/>
        </w:rPr>
        <w:t>hef类</w:t>
      </w:r>
      <w:r>
        <w:rPr>
          <w:rFonts w:hint="eastAsia" w:ascii="Consolas" w:hAnsi="Consolas"/>
          <w:color w:val="auto"/>
          <w:sz w:val="24"/>
          <w:lang w:val="en-US" w:eastAsia="zh-CN"/>
        </w:rPr>
        <w:t>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auto"/>
          <w:sz w:val="24"/>
        </w:rPr>
        <w:t xml:space="preserve">. 行为： </w:t>
      </w:r>
      <w:r>
        <w:rPr>
          <w:rFonts w:hint="eastAsia" w:ascii="Consolas" w:hAnsi="Consolas" w:eastAsia="Consolas"/>
          <w:color w:val="auto"/>
          <w:sz w:val="24"/>
          <w:highlight w:val="white"/>
        </w:rPr>
        <w:t xml:space="preserve"> 炒菜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public void cooking() 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 输出格式为：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30岁的厨师秦俊杰正在炒菜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 xml:space="preserve">    4</w:t>
      </w:r>
      <w:r>
        <w:rPr>
          <w:rFonts w:hint="eastAsia" w:ascii="Consolas" w:hAnsi="Consolas" w:eastAsia="Consolas"/>
          <w:color w:val="auto"/>
          <w:sz w:val="24"/>
        </w:rPr>
        <w:t>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 w:eastAsia="Consolas"/>
          <w:color w:val="auto"/>
          <w:sz w:val="24"/>
        </w:rPr>
        <w:t xml:space="preserve">   1. 使用</w:t>
      </w:r>
      <w:r>
        <w:rPr>
          <w:rFonts w:hint="eastAsia" w:ascii="Consolas" w:hAnsi="Consolas"/>
          <w:color w:val="auto"/>
          <w:sz w:val="24"/>
          <w:lang w:val="en-US" w:eastAsia="zh-CN"/>
        </w:rPr>
        <w:t>Waiter的空参构造创建对象 w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2. 给对象w的name赋值为景甜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3. 给对象w的age赋值为18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4. 调用对象w的说话方法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5.  调用对象w的上菜方法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</w:t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6</w:t>
      </w:r>
      <w:r>
        <w:rPr>
          <w:rFonts w:hint="eastAsia" w:ascii="Consolas" w:hAnsi="Consolas" w:eastAsia="Consolas"/>
          <w:color w:val="auto"/>
          <w:sz w:val="24"/>
        </w:rPr>
        <w:t>. 使用</w:t>
      </w:r>
      <w:r>
        <w:rPr>
          <w:rFonts w:hint="eastAsia" w:ascii="Consolas" w:hAnsi="Consolas"/>
          <w:color w:val="auto"/>
          <w:sz w:val="24"/>
          <w:lang w:val="en-US" w:eastAsia="zh-CN"/>
        </w:rPr>
        <w:t>Chef的空参构造创建对象 c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7. 给对象c的name赋值为秦俊杰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8. 给对象c的age赋值为30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</w:rPr>
        <w:t xml:space="preserve">    </w:t>
      </w:r>
      <w:r>
        <w:rPr>
          <w:rFonts w:hint="eastAsia" w:ascii="Consolas" w:hAnsi="Consolas" w:eastAsia="Consolas"/>
          <w:color w:val="auto"/>
          <w:sz w:val="24"/>
        </w:rPr>
        <w:tab/>
      </w:r>
      <w:r>
        <w:rPr>
          <w:rFonts w:hint="eastAsia" w:ascii="Consolas" w:hAnsi="Consolas"/>
          <w:color w:val="auto"/>
          <w:sz w:val="24"/>
          <w:lang w:val="en-US" w:eastAsia="zh-CN"/>
        </w:rPr>
        <w:t xml:space="preserve">   9. 调用对象c的说话方法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 xml:space="preserve">          10.  调用对象c的炒菜方法</w:t>
      </w:r>
    </w:p>
    <w:p>
      <w:pPr>
        <w:rPr>
          <w:rFonts w:hint="eastAsia" w:ascii="Consolas" w:hAnsi="Consolas"/>
          <w:color w:val="auto"/>
          <w:sz w:val="24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 定义Employee类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属性： 名称：name,年龄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2. 行为： 说话（say）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               输出格式： 18岁的员工景甜在说话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 要求： 成员变量不加权限private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Employee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名称：name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 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说话（say）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say(){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"岁的员工"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"在说话"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定义Waiter类,继承Employee类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行为： 上菜 public void serving()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输出格式为： 18岁的服务员景甜正在上菜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Waiter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Employee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行为： 上菜 public void serve()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serving(){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"岁的服务员"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"正在上菜"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 定义Chef类,继承Employee类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1. 行为：  炒菜  public void cooking()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输出格式为： 30岁的厨师秦俊杰正在炒菜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Chef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Employee{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行为： 炒菜 public void cooking()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cooking()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"岁的厨师"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"正在炒菜"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4. 定义测试类Test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 提供main方法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 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使用Waiter的空参构造创建对象 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2. 给对象w的name赋值为景甜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3. 给对象w的age赋值为18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调用对象w的说话方法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5.  调用对象w的上菜方法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6. 使用Chef的空参构造创建对象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7. 给对象c的name赋值为秦俊杰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 8. 给对象c的age赋值为30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9. 调用对象c的说话方法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   10.  调用对象c的炒菜方法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1. 使用Waiter的空参构造创建对象 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Waiter </w:t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Waiter();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2. 给对象w的name赋值为景甜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3. 给对象w的age赋值为18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4. 调用对象w的说话方法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5.  调用对象w的上菜方法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w</w:t>
      </w:r>
      <w:r>
        <w:rPr>
          <w:rFonts w:hint="eastAsia" w:ascii="Consolas" w:hAnsi="Consolas" w:eastAsia="Consolas"/>
          <w:color w:val="000000"/>
          <w:sz w:val="24"/>
        </w:rPr>
        <w:t>.serving();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6. 使用Chef的空参构造创建对象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Chef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Chef();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7. 给对象c的name赋值为秦俊杰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"秦俊杰"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8. 给对象c的age赋值为30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9. 调用对象c的说话方法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.say();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     10.  调用对象c的炒菜方法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.cooking();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203578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370257"/>
    <w:rsid w:val="02023721"/>
    <w:rsid w:val="032519B2"/>
    <w:rsid w:val="03324C11"/>
    <w:rsid w:val="03385F35"/>
    <w:rsid w:val="041B1BC5"/>
    <w:rsid w:val="04DC236C"/>
    <w:rsid w:val="04ED453A"/>
    <w:rsid w:val="06654E65"/>
    <w:rsid w:val="066F7C0A"/>
    <w:rsid w:val="068B3A9D"/>
    <w:rsid w:val="06C742E3"/>
    <w:rsid w:val="0707193F"/>
    <w:rsid w:val="083A2BF6"/>
    <w:rsid w:val="094C0C86"/>
    <w:rsid w:val="095A6AD9"/>
    <w:rsid w:val="098429F4"/>
    <w:rsid w:val="099123FC"/>
    <w:rsid w:val="09DE5399"/>
    <w:rsid w:val="0A8A1A81"/>
    <w:rsid w:val="0AB50DA3"/>
    <w:rsid w:val="0AD77EA5"/>
    <w:rsid w:val="0B0F6A16"/>
    <w:rsid w:val="0B9B1852"/>
    <w:rsid w:val="0C1A26E4"/>
    <w:rsid w:val="0C3B5D3C"/>
    <w:rsid w:val="0CA54458"/>
    <w:rsid w:val="0CD145E1"/>
    <w:rsid w:val="0D480C6E"/>
    <w:rsid w:val="0DFB193B"/>
    <w:rsid w:val="0E0F0FA6"/>
    <w:rsid w:val="0E2540DF"/>
    <w:rsid w:val="0E8107BF"/>
    <w:rsid w:val="0EE11E71"/>
    <w:rsid w:val="0F38216A"/>
    <w:rsid w:val="108C4392"/>
    <w:rsid w:val="108D2CF2"/>
    <w:rsid w:val="10D66628"/>
    <w:rsid w:val="11550050"/>
    <w:rsid w:val="116B3288"/>
    <w:rsid w:val="117E1776"/>
    <w:rsid w:val="11C6756A"/>
    <w:rsid w:val="11F72BF4"/>
    <w:rsid w:val="125E4185"/>
    <w:rsid w:val="12930C94"/>
    <w:rsid w:val="12D064E5"/>
    <w:rsid w:val="12F65182"/>
    <w:rsid w:val="131A5FFC"/>
    <w:rsid w:val="139A7BB0"/>
    <w:rsid w:val="14162EBC"/>
    <w:rsid w:val="146A677F"/>
    <w:rsid w:val="147258E3"/>
    <w:rsid w:val="14BB10DA"/>
    <w:rsid w:val="15631DD9"/>
    <w:rsid w:val="16981A93"/>
    <w:rsid w:val="16EC0560"/>
    <w:rsid w:val="170232DC"/>
    <w:rsid w:val="17252EF0"/>
    <w:rsid w:val="17731D85"/>
    <w:rsid w:val="17772866"/>
    <w:rsid w:val="17D33860"/>
    <w:rsid w:val="17F72285"/>
    <w:rsid w:val="183062EB"/>
    <w:rsid w:val="193E54AC"/>
    <w:rsid w:val="199D708E"/>
    <w:rsid w:val="1A5C1357"/>
    <w:rsid w:val="1ACE0437"/>
    <w:rsid w:val="1AF360DC"/>
    <w:rsid w:val="1BC2453B"/>
    <w:rsid w:val="1C3E416F"/>
    <w:rsid w:val="1C4C007A"/>
    <w:rsid w:val="1CBF1B8F"/>
    <w:rsid w:val="1D3731E0"/>
    <w:rsid w:val="1DA64E6B"/>
    <w:rsid w:val="1DB02A2D"/>
    <w:rsid w:val="1E7970EA"/>
    <w:rsid w:val="1E8253DE"/>
    <w:rsid w:val="1F28138D"/>
    <w:rsid w:val="1F6B0700"/>
    <w:rsid w:val="2049318E"/>
    <w:rsid w:val="209334F8"/>
    <w:rsid w:val="20D259CB"/>
    <w:rsid w:val="21552EF8"/>
    <w:rsid w:val="219E572F"/>
    <w:rsid w:val="21A91F71"/>
    <w:rsid w:val="23EC1B19"/>
    <w:rsid w:val="241D14F8"/>
    <w:rsid w:val="245C4340"/>
    <w:rsid w:val="24B10F2A"/>
    <w:rsid w:val="24C91C24"/>
    <w:rsid w:val="24D45F09"/>
    <w:rsid w:val="25B266E5"/>
    <w:rsid w:val="26411C88"/>
    <w:rsid w:val="26CE4112"/>
    <w:rsid w:val="276220E1"/>
    <w:rsid w:val="27D15740"/>
    <w:rsid w:val="28396667"/>
    <w:rsid w:val="2AAA5984"/>
    <w:rsid w:val="2AD348C3"/>
    <w:rsid w:val="2B053DE2"/>
    <w:rsid w:val="2B3818FE"/>
    <w:rsid w:val="2B787574"/>
    <w:rsid w:val="2BA72541"/>
    <w:rsid w:val="2C871405"/>
    <w:rsid w:val="2CA37E14"/>
    <w:rsid w:val="2D0959DD"/>
    <w:rsid w:val="2D8B038A"/>
    <w:rsid w:val="2DCD59FF"/>
    <w:rsid w:val="2EA00D7A"/>
    <w:rsid w:val="2EBD0406"/>
    <w:rsid w:val="2F281077"/>
    <w:rsid w:val="2F871F7D"/>
    <w:rsid w:val="2FA6631A"/>
    <w:rsid w:val="2FF75AC0"/>
    <w:rsid w:val="2FFB6225"/>
    <w:rsid w:val="300842E2"/>
    <w:rsid w:val="30655E29"/>
    <w:rsid w:val="30EA1912"/>
    <w:rsid w:val="30F34E55"/>
    <w:rsid w:val="312E6CA7"/>
    <w:rsid w:val="317A2732"/>
    <w:rsid w:val="318A7789"/>
    <w:rsid w:val="31B66D1B"/>
    <w:rsid w:val="32052194"/>
    <w:rsid w:val="323C7452"/>
    <w:rsid w:val="33303BF9"/>
    <w:rsid w:val="33D71DA8"/>
    <w:rsid w:val="33DC74F1"/>
    <w:rsid w:val="34B32C51"/>
    <w:rsid w:val="34B81BDE"/>
    <w:rsid w:val="36D0324A"/>
    <w:rsid w:val="36DE5FBC"/>
    <w:rsid w:val="36FC121F"/>
    <w:rsid w:val="37452656"/>
    <w:rsid w:val="377E5C0F"/>
    <w:rsid w:val="37B348A9"/>
    <w:rsid w:val="37C75FD7"/>
    <w:rsid w:val="37F63D94"/>
    <w:rsid w:val="38E5607B"/>
    <w:rsid w:val="39A1534E"/>
    <w:rsid w:val="39EB1FC7"/>
    <w:rsid w:val="3A765711"/>
    <w:rsid w:val="3A786932"/>
    <w:rsid w:val="3AA47F80"/>
    <w:rsid w:val="3B042708"/>
    <w:rsid w:val="3B2C0D5A"/>
    <w:rsid w:val="3B837C8A"/>
    <w:rsid w:val="3C47633A"/>
    <w:rsid w:val="3C5D1238"/>
    <w:rsid w:val="3C750388"/>
    <w:rsid w:val="3C8461DD"/>
    <w:rsid w:val="3D6305B5"/>
    <w:rsid w:val="3DD915A9"/>
    <w:rsid w:val="3DDA347E"/>
    <w:rsid w:val="3ED744D9"/>
    <w:rsid w:val="3EEB773D"/>
    <w:rsid w:val="3EED02D7"/>
    <w:rsid w:val="3EFD43EF"/>
    <w:rsid w:val="411017CE"/>
    <w:rsid w:val="41E53711"/>
    <w:rsid w:val="425416D5"/>
    <w:rsid w:val="427204A9"/>
    <w:rsid w:val="42831830"/>
    <w:rsid w:val="429751EF"/>
    <w:rsid w:val="42E8499B"/>
    <w:rsid w:val="443A51E2"/>
    <w:rsid w:val="449C325B"/>
    <w:rsid w:val="44CF0ED4"/>
    <w:rsid w:val="44E528B9"/>
    <w:rsid w:val="45077085"/>
    <w:rsid w:val="455F5555"/>
    <w:rsid w:val="45DF5D0A"/>
    <w:rsid w:val="46073DC0"/>
    <w:rsid w:val="46221132"/>
    <w:rsid w:val="46333A0F"/>
    <w:rsid w:val="46464786"/>
    <w:rsid w:val="46A00500"/>
    <w:rsid w:val="46ED33C3"/>
    <w:rsid w:val="471366C4"/>
    <w:rsid w:val="47EC136B"/>
    <w:rsid w:val="487C4B79"/>
    <w:rsid w:val="489B7B29"/>
    <w:rsid w:val="494F46ED"/>
    <w:rsid w:val="49B20809"/>
    <w:rsid w:val="4A6B0FE7"/>
    <w:rsid w:val="4A816415"/>
    <w:rsid w:val="4AFF0F39"/>
    <w:rsid w:val="4B3B44B5"/>
    <w:rsid w:val="4B6A4A53"/>
    <w:rsid w:val="4CB05ACF"/>
    <w:rsid w:val="4CC25B2C"/>
    <w:rsid w:val="4D33601B"/>
    <w:rsid w:val="4DAE6731"/>
    <w:rsid w:val="4DB27969"/>
    <w:rsid w:val="4DB50552"/>
    <w:rsid w:val="4DC50D69"/>
    <w:rsid w:val="4EDA5ECD"/>
    <w:rsid w:val="4F865964"/>
    <w:rsid w:val="4F8A3B70"/>
    <w:rsid w:val="4FB915A8"/>
    <w:rsid w:val="502F6DA6"/>
    <w:rsid w:val="50AE5DD0"/>
    <w:rsid w:val="50B551B5"/>
    <w:rsid w:val="50FD5DE1"/>
    <w:rsid w:val="51027CDB"/>
    <w:rsid w:val="515C7A26"/>
    <w:rsid w:val="517D3201"/>
    <w:rsid w:val="52ED2D4C"/>
    <w:rsid w:val="543231D4"/>
    <w:rsid w:val="54954A6B"/>
    <w:rsid w:val="54B061B9"/>
    <w:rsid w:val="54BB5607"/>
    <w:rsid w:val="551C3935"/>
    <w:rsid w:val="55511042"/>
    <w:rsid w:val="55DD6A8C"/>
    <w:rsid w:val="563B7B9A"/>
    <w:rsid w:val="563C5A53"/>
    <w:rsid w:val="57805519"/>
    <w:rsid w:val="58AC6647"/>
    <w:rsid w:val="590D1920"/>
    <w:rsid w:val="592B46D7"/>
    <w:rsid w:val="592E6840"/>
    <w:rsid w:val="599E3FED"/>
    <w:rsid w:val="5A167636"/>
    <w:rsid w:val="5A7B1397"/>
    <w:rsid w:val="5AD15559"/>
    <w:rsid w:val="5B0D23BF"/>
    <w:rsid w:val="5B782721"/>
    <w:rsid w:val="5BA12121"/>
    <w:rsid w:val="5BF60C42"/>
    <w:rsid w:val="5BFB38A2"/>
    <w:rsid w:val="5C2D21E5"/>
    <w:rsid w:val="5D275138"/>
    <w:rsid w:val="5D612C7E"/>
    <w:rsid w:val="5D9B7AA8"/>
    <w:rsid w:val="5F673698"/>
    <w:rsid w:val="5FF23A12"/>
    <w:rsid w:val="608973EE"/>
    <w:rsid w:val="60FC3563"/>
    <w:rsid w:val="61C866EF"/>
    <w:rsid w:val="61E320A0"/>
    <w:rsid w:val="628F5801"/>
    <w:rsid w:val="62E44812"/>
    <w:rsid w:val="62FE2142"/>
    <w:rsid w:val="6315368B"/>
    <w:rsid w:val="63797B98"/>
    <w:rsid w:val="63D0566A"/>
    <w:rsid w:val="63D97DCE"/>
    <w:rsid w:val="647163A9"/>
    <w:rsid w:val="651A37C0"/>
    <w:rsid w:val="654A0C5D"/>
    <w:rsid w:val="65FE117C"/>
    <w:rsid w:val="66B8435A"/>
    <w:rsid w:val="66D41131"/>
    <w:rsid w:val="66E66DCD"/>
    <w:rsid w:val="676E2EDD"/>
    <w:rsid w:val="68246CF5"/>
    <w:rsid w:val="685418FE"/>
    <w:rsid w:val="688C64FA"/>
    <w:rsid w:val="689F270D"/>
    <w:rsid w:val="690A79FB"/>
    <w:rsid w:val="69220A82"/>
    <w:rsid w:val="6929102A"/>
    <w:rsid w:val="694909AA"/>
    <w:rsid w:val="69A3416B"/>
    <w:rsid w:val="69FC440C"/>
    <w:rsid w:val="6A0E6140"/>
    <w:rsid w:val="6A8B4135"/>
    <w:rsid w:val="6B8D4376"/>
    <w:rsid w:val="6BDF1327"/>
    <w:rsid w:val="6BF8607A"/>
    <w:rsid w:val="6BFC1A9B"/>
    <w:rsid w:val="6C1D396C"/>
    <w:rsid w:val="6CCF514F"/>
    <w:rsid w:val="6D1676F2"/>
    <w:rsid w:val="6D40049A"/>
    <w:rsid w:val="6D637235"/>
    <w:rsid w:val="6DB013CA"/>
    <w:rsid w:val="6DB97473"/>
    <w:rsid w:val="6DE23191"/>
    <w:rsid w:val="6E065B15"/>
    <w:rsid w:val="6E0A11C6"/>
    <w:rsid w:val="6E401415"/>
    <w:rsid w:val="6F0C1E4A"/>
    <w:rsid w:val="6F4D6403"/>
    <w:rsid w:val="6FDB460E"/>
    <w:rsid w:val="6FF37852"/>
    <w:rsid w:val="705856EA"/>
    <w:rsid w:val="709F09CB"/>
    <w:rsid w:val="712701D6"/>
    <w:rsid w:val="72516181"/>
    <w:rsid w:val="73013D58"/>
    <w:rsid w:val="734746E1"/>
    <w:rsid w:val="739F2491"/>
    <w:rsid w:val="73A06890"/>
    <w:rsid w:val="73B01248"/>
    <w:rsid w:val="73EC5F3A"/>
    <w:rsid w:val="75F1785B"/>
    <w:rsid w:val="760307B6"/>
    <w:rsid w:val="769672C7"/>
    <w:rsid w:val="76DB22FF"/>
    <w:rsid w:val="76FF256D"/>
    <w:rsid w:val="774C677F"/>
    <w:rsid w:val="782101AF"/>
    <w:rsid w:val="78644592"/>
    <w:rsid w:val="78825272"/>
    <w:rsid w:val="78BD6941"/>
    <w:rsid w:val="78FD0ACF"/>
    <w:rsid w:val="7973615B"/>
    <w:rsid w:val="79E60493"/>
    <w:rsid w:val="7A0C3983"/>
    <w:rsid w:val="7BE61C71"/>
    <w:rsid w:val="7C6335E1"/>
    <w:rsid w:val="7CCB6FAD"/>
    <w:rsid w:val="7D1A7069"/>
    <w:rsid w:val="7DD523FB"/>
    <w:rsid w:val="7E593650"/>
    <w:rsid w:val="7E6E15CA"/>
    <w:rsid w:val="7F0E3DB4"/>
    <w:rsid w:val="7F245570"/>
    <w:rsid w:val="7F78138A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2018-05-10T03:06:46Z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