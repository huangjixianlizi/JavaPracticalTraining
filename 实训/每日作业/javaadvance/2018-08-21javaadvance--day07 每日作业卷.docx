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DE369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037561" w:rsidRDefault="00037561">
      <w:pPr>
        <w:spacing w:line="276" w:lineRule="auto"/>
        <w:rPr>
          <w:lang w:val="zh-CN"/>
        </w:rPr>
      </w:pPr>
    </w:p>
    <w:p w:rsidR="00037561" w:rsidRDefault="00DE369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0</w:t>
      </w: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7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jc w:val="center"/>
        <w:rPr>
          <w:rFonts w:ascii="黑体" w:eastAsia="黑体" w:hAnsi="黑体" w:cs="黑体"/>
          <w:sz w:val="36"/>
          <w:szCs w:val="36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037561">
      <w:pPr>
        <w:spacing w:line="276" w:lineRule="auto"/>
        <w:rPr>
          <w:lang w:val="zh-CN"/>
        </w:rPr>
      </w:pPr>
    </w:p>
    <w:p w:rsidR="00037561" w:rsidRDefault="00DE3694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1.</w:t>
      </w:r>
      <w:r>
        <w:t xml:space="preserve"> Collection</w:t>
      </w:r>
      <w:r>
        <w:rPr>
          <w:rFonts w:hint="eastAsia"/>
        </w:rPr>
        <w:t>基本方法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练习</w:t>
      </w:r>
      <w:r>
        <w:rPr>
          <w:rFonts w:hint="eastAsia"/>
          <w:lang w:val="zh-CN"/>
        </w:rPr>
        <w:t>Collection</w:t>
      </w:r>
      <w:r>
        <w:rPr>
          <w:lang w:val="zh-CN"/>
        </w:rPr>
        <w:t>的</w:t>
      </w:r>
      <w:r>
        <w:rPr>
          <w:lang w:val="zh-CN"/>
        </w:rPr>
        <w:t>add,remove,clear,size</w:t>
      </w:r>
      <w:r>
        <w:rPr>
          <w:lang w:val="zh-CN"/>
        </w:rPr>
        <w:t>方法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23B9C" w:rsidRPr="00E23B9C" w:rsidRDefault="00DE3694" w:rsidP="00E23B9C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Colection</w:t>
      </w:r>
      <w:r>
        <w:rPr>
          <w:rFonts w:hint="eastAsia"/>
          <w:lang w:val="zh-CN"/>
        </w:rPr>
        <w:t>对象</w:t>
      </w:r>
      <w:r>
        <w:rPr>
          <w:rFonts w:hint="eastAsia"/>
          <w:lang w:val="zh-CN"/>
        </w:rPr>
        <w:t>.Collection</w:t>
      </w:r>
      <w:r>
        <w:rPr>
          <w:rFonts w:hint="eastAsia"/>
          <w:lang w:val="zh-CN"/>
        </w:rPr>
        <w:t>是接口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所以创建子类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对象</w:t>
      </w:r>
    </w:p>
    <w:p w:rsidR="00037561" w:rsidRDefault="00DE3694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往集合中添加对象元素</w:t>
      </w:r>
    </w:p>
    <w:p w:rsidR="00037561" w:rsidRDefault="00DE3694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删除元素</w:t>
      </w:r>
    </w:p>
    <w:p w:rsidR="00037561" w:rsidRDefault="00DE3694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获取集合大小</w:t>
      </w:r>
    </w:p>
    <w:p w:rsidR="00037561" w:rsidRDefault="00DE3694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清空集合</w:t>
      </w:r>
    </w:p>
    <w:p w:rsidR="00037561" w:rsidRDefault="00DE3694">
      <w:pPr>
        <w:pStyle w:val="a8"/>
        <w:numPr>
          <w:ilvl w:val="0"/>
          <w:numId w:val="2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输出集合内容</w:t>
      </w:r>
    </w:p>
    <w:p w:rsidR="004938B9" w:rsidRDefault="004938B9" w:rsidP="004938B9">
      <w:pPr>
        <w:rPr>
          <w:rFonts w:hint="eastAsia"/>
          <w:lang w:val="zh-CN"/>
        </w:rPr>
      </w:pPr>
    </w:p>
    <w:p w:rsidR="004938B9" w:rsidRDefault="004938B9" w:rsidP="004938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938B9" w:rsidRDefault="004938B9" w:rsidP="004938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4938B9" w:rsidRDefault="004938B9" w:rsidP="004938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Test1_1 {</w:t>
      </w:r>
    </w:p>
    <w:p w:rsidR="004938B9" w:rsidRDefault="004938B9" w:rsidP="004938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4938B9" w:rsidRDefault="004938B9" w:rsidP="004938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938B9" w:rsidRDefault="004938B9" w:rsidP="004938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938B9" w:rsidRDefault="004938B9" w:rsidP="004938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"a"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938B9" w:rsidRDefault="004938B9" w:rsidP="004938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"b"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938B9" w:rsidRDefault="004938B9" w:rsidP="004938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"c"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938B9" w:rsidRDefault="004938B9" w:rsidP="004938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"c"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938B9" w:rsidRDefault="004938B9" w:rsidP="004938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4938B9" w:rsidRDefault="004938B9" w:rsidP="004938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.clear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938B9" w:rsidRDefault="004938B9" w:rsidP="004938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4938B9" w:rsidRDefault="004938B9" w:rsidP="004938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938B9" w:rsidRDefault="004938B9" w:rsidP="004938B9">
      <w:pPr>
        <w:rPr>
          <w:rFonts w:hint="eastAsia"/>
          <w:lang w:val="zh-CN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  <w:bookmarkStart w:id="0" w:name="_GoBack"/>
      <w:bookmarkEnd w:id="0"/>
    </w:p>
    <w:p w:rsidR="004938B9" w:rsidRPr="004938B9" w:rsidRDefault="004938B9" w:rsidP="004938B9">
      <w:pPr>
        <w:spacing w:line="240" w:lineRule="auto"/>
        <w:rPr>
          <w:lang w:val="zh-CN"/>
        </w:rPr>
      </w:pPr>
      <w:r>
        <w:rPr>
          <w:noProof/>
        </w:rPr>
        <w:drawing>
          <wp:inline distT="0" distB="0" distL="0" distR="0" wp14:anchorId="1DDA04A8" wp14:editId="78AB4C3D">
            <wp:extent cx="609600" cy="771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2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1.</w:t>
      </w:r>
      <w:r>
        <w:t>Iterator</w:t>
      </w:r>
      <w:r>
        <w:rPr>
          <w:rFonts w:hint="eastAsia"/>
        </w:rPr>
        <w:t>迭代器概述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lang w:val="zh-CN"/>
        </w:rPr>
        <w:t>请回答</w:t>
      </w:r>
      <w:proofErr w:type="spellStart"/>
      <w: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t>()</w:t>
      </w:r>
      <w:r>
        <w:t>方法的作用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37561" w:rsidRDefault="00DE3694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hasNext()</w:t>
      </w:r>
      <w:r>
        <w:rPr>
          <w:rFonts w:hint="eastAsia"/>
          <w:lang w:val="zh-CN"/>
        </w:rPr>
        <w:t>方法：用来判断集合中是否有下一个元素可以迭代。如果返回</w:t>
      </w:r>
      <w:r>
        <w:rPr>
          <w:rFonts w:hint="eastAsia"/>
          <w:lang w:val="zh-CN"/>
        </w:rPr>
        <w:t>true,</w:t>
      </w:r>
      <w:r>
        <w:rPr>
          <w:rFonts w:hint="eastAsia"/>
          <w:lang w:val="zh-CN"/>
        </w:rPr>
        <w:t>说明可以迭代。</w:t>
      </w:r>
    </w:p>
    <w:p w:rsidR="00037561" w:rsidRDefault="00DE3694">
      <w:pPr>
        <w:pStyle w:val="a8"/>
        <w:numPr>
          <w:ilvl w:val="0"/>
          <w:numId w:val="3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next()</w:t>
      </w:r>
      <w:r>
        <w:rPr>
          <w:rFonts w:hint="eastAsia"/>
          <w:lang w:val="zh-CN"/>
        </w:rPr>
        <w:t>方法：用来返回迭代的下一个元素，并把指针向后移动一位。</w:t>
      </w:r>
    </w:p>
    <w:p w:rsidR="004938B9" w:rsidRPr="004938B9" w:rsidRDefault="004938B9" w:rsidP="004938B9">
      <w:pPr>
        <w:rPr>
          <w:lang w:val="zh-CN"/>
        </w:rPr>
      </w:pP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1.</w:t>
      </w:r>
      <w:r>
        <w:t>Iterator</w:t>
      </w:r>
      <w:r>
        <w:rPr>
          <w:rFonts w:hint="eastAsia"/>
        </w:rPr>
        <w:t>迭代器使用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往</w:t>
      </w:r>
      <w:proofErr w:type="spellStart"/>
      <w:r>
        <w:rPr>
          <w:color w:val="000000"/>
        </w:rPr>
        <w:t>ArrayList</w:t>
      </w:r>
      <w:proofErr w:type="spellEnd"/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proofErr w:type="gramStart"/>
      <w:r>
        <w:rPr>
          <w:color w:val="000000"/>
        </w:rPr>
        <w:t>”</w:t>
      </w:r>
      <w:proofErr w:type="gramEnd"/>
      <w:r>
        <w:rPr>
          <w:color w:val="2A00FF"/>
        </w:rPr>
        <w:t>abc1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”</w:t>
      </w:r>
      <w:proofErr w:type="gramEnd"/>
      <w:r>
        <w:rPr>
          <w:color w:val="2A00FF"/>
        </w:rPr>
        <w:t>abc2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”</w:t>
      </w:r>
      <w:proofErr w:type="gramEnd"/>
      <w:r>
        <w:rPr>
          <w:color w:val="2A00FF"/>
        </w:rPr>
        <w:t>abc3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”</w:t>
      </w:r>
      <w:proofErr w:type="gramEnd"/>
      <w:r>
        <w:rPr>
          <w:color w:val="2A00FF"/>
        </w:rPr>
        <w:t>abc4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.</w:t>
      </w:r>
      <w:r>
        <w:rPr>
          <w:rFonts w:hint="eastAsia"/>
          <w:lang w:val="zh-CN"/>
        </w:rPr>
        <w:t>使用迭代器获取</w:t>
      </w:r>
      <w:proofErr w:type="spellStart"/>
      <w:r>
        <w:rPr>
          <w:color w:val="000000"/>
        </w:rPr>
        <w:t>ArrayList</w:t>
      </w:r>
      <w:proofErr w:type="spellEnd"/>
      <w:r>
        <w:rPr>
          <w:rFonts w:hint="eastAsia"/>
          <w:lang w:val="zh-CN"/>
        </w:rPr>
        <w:t>集合中的元素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37561" w:rsidRDefault="00DE3694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创建集合对象</w:t>
      </w:r>
    </w:p>
    <w:p w:rsidR="00037561" w:rsidRDefault="00DE3694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往集合中存放元素</w:t>
      </w:r>
    </w:p>
    <w:p w:rsidR="00037561" w:rsidRDefault="00DE3694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获取容器的迭代器</w:t>
      </w:r>
    </w:p>
    <w:p w:rsidR="00037561" w:rsidRDefault="00DE3694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</w:t>
      </w:r>
      <w:proofErr w:type="gramStart"/>
      <w:r>
        <w:rPr>
          <w:rFonts w:hint="eastAsia"/>
          <w:lang w:val="zh-CN"/>
        </w:rPr>
        <w:t>器判断</w:t>
      </w:r>
      <w:proofErr w:type="gramEnd"/>
      <w:r>
        <w:rPr>
          <w:rFonts w:hint="eastAsia"/>
          <w:lang w:val="zh-CN"/>
        </w:rPr>
        <w:t>是否有下一个元素</w:t>
      </w:r>
    </w:p>
    <w:p w:rsidR="00037561" w:rsidRDefault="00DE3694">
      <w:pPr>
        <w:pStyle w:val="a8"/>
        <w:numPr>
          <w:ilvl w:val="0"/>
          <w:numId w:val="4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使用迭代</w:t>
      </w:r>
      <w:proofErr w:type="gramStart"/>
      <w:r>
        <w:rPr>
          <w:rFonts w:hint="eastAsia"/>
          <w:lang w:val="zh-CN"/>
        </w:rPr>
        <w:t>器对象</w:t>
      </w:r>
      <w:proofErr w:type="gramEnd"/>
      <w:r>
        <w:rPr>
          <w:rFonts w:hint="eastAsia"/>
          <w:lang w:val="zh-CN"/>
        </w:rPr>
        <w:t>获取集合中的元素</w:t>
      </w:r>
    </w:p>
    <w:p w:rsidR="00A70698" w:rsidRDefault="00A70698" w:rsidP="00A70698">
      <w:pPr>
        <w:rPr>
          <w:rFonts w:hint="eastAsia"/>
          <w:lang w:val="zh-CN"/>
        </w:rPr>
      </w:pPr>
    </w:p>
    <w:p w:rsidR="00A70698" w:rsidRDefault="00A70698" w:rsidP="00A70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70698" w:rsidRDefault="00A70698" w:rsidP="00A70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java.util.Iterator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70698" w:rsidRDefault="00A70698" w:rsidP="00A70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70698" w:rsidRDefault="00A70698" w:rsidP="00A70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Test1_3 {</w:t>
      </w:r>
    </w:p>
    <w:p w:rsidR="00A70698" w:rsidRDefault="00A70698" w:rsidP="00A70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70698" w:rsidRDefault="00A70698" w:rsidP="00A70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70698" w:rsidRDefault="00A70698" w:rsidP="00A70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70698" w:rsidRDefault="00A70698" w:rsidP="00A70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"abc1"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70698" w:rsidRDefault="00A70698" w:rsidP="00A70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"abc2"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70698" w:rsidRDefault="00A70698" w:rsidP="00A70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"abc3"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70698" w:rsidRDefault="00A70698" w:rsidP="00A70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"abc4"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70698" w:rsidRDefault="00A70698" w:rsidP="00A70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itr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70698" w:rsidRDefault="00A70698" w:rsidP="00A70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itr</w:t>
      </w:r>
      <w:r>
        <w:rPr>
          <w:rFonts w:ascii="Consolas" w:hAnsi="Consolas" w:cs="Consolas"/>
          <w:color w:val="000000"/>
          <w:kern w:val="0"/>
          <w:sz w:val="22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()){</w:t>
      </w:r>
    </w:p>
    <w:p w:rsidR="00A70698" w:rsidRDefault="00A70698" w:rsidP="00A70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itr</w:t>
      </w:r>
      <w:r>
        <w:rPr>
          <w:rFonts w:ascii="Consolas" w:hAnsi="Consolas" w:cs="Consolas"/>
          <w:color w:val="000000"/>
          <w:kern w:val="0"/>
          <w:sz w:val="22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A70698" w:rsidRDefault="00A70698" w:rsidP="00A70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70698" w:rsidRDefault="00A70698" w:rsidP="00A70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70698" w:rsidRDefault="00A70698" w:rsidP="00A70698">
      <w:pPr>
        <w:rPr>
          <w:rFonts w:hint="eastAsia"/>
          <w:lang w:val="zh-CN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70698" w:rsidRPr="00A70698" w:rsidRDefault="00A70698" w:rsidP="00A70698">
      <w:pPr>
        <w:spacing w:line="240" w:lineRule="auto"/>
        <w:rPr>
          <w:lang w:val="zh-CN"/>
        </w:rPr>
      </w:pPr>
      <w:r>
        <w:rPr>
          <w:noProof/>
        </w:rPr>
        <w:drawing>
          <wp:inline distT="0" distB="0" distL="0" distR="0" wp14:anchorId="78AF437F" wp14:editId="76BD4C4E">
            <wp:extent cx="685800" cy="1028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增强</w:t>
      </w:r>
      <w:r>
        <w:t>for</w:t>
      </w:r>
      <w:r>
        <w:rPr>
          <w:rFonts w:hint="eastAsia"/>
        </w:rPr>
        <w:t>循环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往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color w:val="000000"/>
        </w:rPr>
        <w:t>[]</w:t>
      </w:r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r>
        <w:rPr>
          <w:rFonts w:hint="eastAsia"/>
          <w:color w:val="000000"/>
        </w:rPr>
        <w:t>{</w:t>
      </w:r>
      <w:r>
        <w:rPr>
          <w:color w:val="000000"/>
        </w:rPr>
        <w:t>11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22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33</w:t>
      </w:r>
      <w:r>
        <w:rPr>
          <w:rFonts w:hint="eastAsia"/>
          <w:color w:val="000000"/>
        </w:rPr>
        <w:t>}</w:t>
      </w: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遍历数组中的元素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37561" w:rsidRDefault="00DE3694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创建数组</w:t>
      </w:r>
    </w:p>
    <w:p w:rsidR="00037561" w:rsidRDefault="00DE3694">
      <w:pPr>
        <w:pStyle w:val="a8"/>
        <w:numPr>
          <w:ilvl w:val="0"/>
          <w:numId w:val="5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循环获取数组中的元素</w:t>
      </w:r>
    </w:p>
    <w:p w:rsidR="00533E0C" w:rsidRDefault="00533E0C" w:rsidP="00533E0C">
      <w:pPr>
        <w:rPr>
          <w:rFonts w:hint="eastAsia"/>
          <w:lang w:val="zh-CN"/>
        </w:rPr>
      </w:pPr>
    </w:p>
    <w:p w:rsidR="007C10E4" w:rsidRDefault="007C10E4" w:rsidP="007C10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Test1_4 {</w:t>
      </w:r>
    </w:p>
    <w:p w:rsidR="007C10E4" w:rsidRDefault="007C10E4" w:rsidP="007C10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7C10E4" w:rsidRDefault="007C10E4" w:rsidP="007C10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C10E4" w:rsidRDefault="007C10E4" w:rsidP="007C10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={11, 22, 33};</w:t>
      </w:r>
    </w:p>
    <w:p w:rsidR="007C10E4" w:rsidRDefault="007C10E4" w:rsidP="007C10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highlight w:val="yellow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7C10E4" w:rsidRDefault="007C10E4" w:rsidP="007C10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  <w:highlight w:val="lightGray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C10E4" w:rsidRDefault="007C10E4" w:rsidP="007C10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C10E4" w:rsidRDefault="007C10E4" w:rsidP="007C10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  <w:t>}</w:t>
      </w:r>
    </w:p>
    <w:p w:rsidR="007C10E4" w:rsidRDefault="007C10E4" w:rsidP="007C10E4">
      <w:pPr>
        <w:rPr>
          <w:rFonts w:hint="eastAsia"/>
          <w:lang w:val="zh-CN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533E0C" w:rsidRPr="00533E0C" w:rsidRDefault="007C10E4" w:rsidP="007C10E4">
      <w:pPr>
        <w:spacing w:line="240" w:lineRule="auto"/>
        <w:rPr>
          <w:lang w:val="zh-CN"/>
        </w:rPr>
      </w:pPr>
      <w:r>
        <w:rPr>
          <w:noProof/>
        </w:rPr>
        <w:drawing>
          <wp:inline distT="0" distB="0" distL="0" distR="0" wp14:anchorId="34E4812B" wp14:editId="442613DD">
            <wp:extent cx="542925" cy="8477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增强</w:t>
      </w:r>
      <w:r>
        <w:t>for</w:t>
      </w:r>
      <w:r>
        <w:rPr>
          <w:rFonts w:hint="eastAsia"/>
        </w:rPr>
        <w:t>循环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往</w:t>
      </w:r>
      <w:proofErr w:type="spellStart"/>
      <w:r>
        <w:t>ArrayList</w:t>
      </w:r>
      <w:proofErr w:type="spellEnd"/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proofErr w:type="gramStart"/>
      <w:r>
        <w:rPr>
          <w:color w:val="000000"/>
        </w:rPr>
        <w:t>”</w:t>
      </w:r>
      <w:proofErr w:type="gramEnd"/>
      <w:r>
        <w:rPr>
          <w:color w:val="2A00FF"/>
        </w:rPr>
        <w:t xml:space="preserve"> </w:t>
      </w:r>
      <w:proofErr w:type="spellStart"/>
      <w:r>
        <w:rPr>
          <w:rFonts w:hint="eastAsia"/>
          <w:color w:val="2A00FF"/>
        </w:rPr>
        <w:t>igeek</w:t>
      </w:r>
      <w:proofErr w:type="spellEnd"/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”</w:t>
      </w:r>
      <w:proofErr w:type="gramEnd"/>
      <w:r>
        <w:rPr>
          <w:color w:val="2A00FF"/>
        </w:rPr>
        <w:t xml:space="preserve"> </w:t>
      </w:r>
      <w:r>
        <w:rPr>
          <w:rFonts w:hint="eastAsia"/>
          <w:color w:val="2A00FF"/>
        </w:rPr>
        <w:t>igeek</w:t>
      </w:r>
      <w:r>
        <w:rPr>
          <w:color w:val="2A00FF"/>
        </w:rPr>
        <w:t>2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”</w:t>
      </w:r>
      <w:proofErr w:type="gramEnd"/>
      <w:r>
        <w:rPr>
          <w:color w:val="2A00FF"/>
        </w:rPr>
        <w:t xml:space="preserve"> </w:t>
      </w:r>
      <w:r>
        <w:rPr>
          <w:rFonts w:hint="eastAsia"/>
          <w:color w:val="2A00FF"/>
        </w:rPr>
        <w:t>igeek</w:t>
      </w:r>
      <w:r>
        <w:rPr>
          <w:color w:val="2A00FF"/>
        </w:rPr>
        <w:t>3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”</w:t>
      </w:r>
      <w:proofErr w:type="gramEnd"/>
      <w:r>
        <w:rPr>
          <w:color w:val="2A00FF"/>
        </w:rPr>
        <w:t xml:space="preserve"> </w:t>
      </w:r>
      <w:r>
        <w:rPr>
          <w:rFonts w:hint="eastAsia"/>
          <w:color w:val="2A00FF"/>
        </w:rPr>
        <w:t>igeek</w:t>
      </w:r>
      <w:r>
        <w:rPr>
          <w:color w:val="2A00FF"/>
        </w:rPr>
        <w:t>4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</w:t>
      </w:r>
      <w:proofErr w:type="spellStart"/>
      <w:r>
        <w:t>ArrayList</w:t>
      </w:r>
      <w:proofErr w:type="spellEnd"/>
      <w:r>
        <w:rPr>
          <w:rFonts w:hint="eastAsia"/>
          <w:lang w:val="zh-CN"/>
        </w:rPr>
        <w:t>中的元素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37561" w:rsidRDefault="00DE3694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ArrayList</w:t>
      </w:r>
    </w:p>
    <w:p w:rsidR="00037561" w:rsidRDefault="00DE3694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往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中添加元素</w:t>
      </w:r>
    </w:p>
    <w:p w:rsidR="00037561" w:rsidRDefault="00DE3694">
      <w:pPr>
        <w:pStyle w:val="a8"/>
        <w:numPr>
          <w:ilvl w:val="0"/>
          <w:numId w:val="6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循环获取元素</w:t>
      </w:r>
    </w:p>
    <w:p w:rsidR="00846589" w:rsidRDefault="00846589" w:rsidP="00846589">
      <w:pPr>
        <w:rPr>
          <w:rFonts w:hint="eastAsia"/>
          <w:lang w:val="zh-CN"/>
        </w:rPr>
      </w:pPr>
    </w:p>
    <w:p w:rsidR="00846589" w:rsidRDefault="00846589" w:rsidP="0084658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846589" w:rsidRDefault="00846589" w:rsidP="0084658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846589" w:rsidRDefault="00846589" w:rsidP="0084658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Test1_5 {</w:t>
      </w:r>
    </w:p>
    <w:p w:rsidR="00846589" w:rsidRDefault="00846589" w:rsidP="0084658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46589" w:rsidRDefault="00846589" w:rsidP="0084658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46589" w:rsidRDefault="00846589" w:rsidP="0084658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igeek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46589" w:rsidRDefault="00846589" w:rsidP="0084658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"igeek2"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46589" w:rsidRDefault="00846589" w:rsidP="0084658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"igeek3"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46589" w:rsidRDefault="00846589" w:rsidP="0084658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"igeek4"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46589" w:rsidRDefault="00846589" w:rsidP="0084658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r>
        <w:rPr>
          <w:rFonts w:ascii="Consolas" w:hAnsi="Consolas" w:cs="Consolas"/>
          <w:color w:val="6A3E3E"/>
          <w:kern w:val="0"/>
          <w:sz w:val="22"/>
          <w:highlight w:val="yellow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846589" w:rsidRDefault="00846589" w:rsidP="0084658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  <w:highlight w:val="lightGray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46589" w:rsidRDefault="00846589" w:rsidP="0084658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46589" w:rsidRDefault="00846589" w:rsidP="0084658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46589" w:rsidRDefault="00846589" w:rsidP="00846589">
      <w:pPr>
        <w:rPr>
          <w:rFonts w:hint="eastAsia"/>
          <w:lang w:val="zh-CN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846589" w:rsidRPr="00846589" w:rsidRDefault="00846589" w:rsidP="00846589">
      <w:pPr>
        <w:spacing w:line="240" w:lineRule="auto"/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1DE889E5" wp14:editId="7CFEC910">
            <wp:extent cx="819150" cy="1047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 xml:space="preserve">1. </w:t>
      </w:r>
      <w:r>
        <w:rPr>
          <w:rFonts w:hint="eastAsia"/>
        </w:rPr>
        <w:t>使用泛型的好处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往</w:t>
      </w:r>
      <w:proofErr w:type="spellStart"/>
      <w:r>
        <w:t>ArrayList</w:t>
      </w:r>
      <w:proofErr w:type="spellEnd"/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proofErr w:type="gramStart"/>
      <w:r>
        <w:rPr>
          <w:color w:val="000000"/>
        </w:rPr>
        <w:t>”</w:t>
      </w:r>
      <w:proofErr w:type="gramEnd"/>
      <w:r>
        <w:rPr>
          <w:color w:val="2A00FF"/>
        </w:rPr>
        <w:t xml:space="preserve"> </w:t>
      </w:r>
      <w:proofErr w:type="spellStart"/>
      <w:r>
        <w:rPr>
          <w:color w:val="2A00FF"/>
        </w:rPr>
        <w:t>abc</w:t>
      </w:r>
      <w:proofErr w:type="spellEnd"/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”</w:t>
      </w:r>
      <w:proofErr w:type="gramEnd"/>
      <w:r>
        <w:rPr>
          <w:color w:val="2A00FF"/>
        </w:rPr>
        <w:t xml:space="preserve"> </w:t>
      </w:r>
      <w:proofErr w:type="spellStart"/>
      <w:r>
        <w:rPr>
          <w:rFonts w:hint="eastAsia"/>
          <w:color w:val="2A00FF"/>
        </w:rPr>
        <w:t>igeek</w:t>
      </w:r>
      <w:proofErr w:type="spellEnd"/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,</w:t>
      </w:r>
      <w:r>
        <w:rPr>
          <w:color w:val="000000"/>
        </w:rPr>
        <w:t xml:space="preserve"> 5</w:t>
      </w:r>
      <w:r>
        <w:rPr>
          <w:rFonts w:hint="eastAsia"/>
          <w:color w:val="000000"/>
        </w:rPr>
        <w:t>.</w:t>
      </w:r>
      <w:r>
        <w:rPr>
          <w:color w:val="000000"/>
        </w:rPr>
        <w:t>练习</w:t>
      </w:r>
      <w:proofErr w:type="spellStart"/>
      <w:r>
        <w:t>ArrayList</w:t>
      </w:r>
      <w:proofErr w:type="spellEnd"/>
      <w:r>
        <w:t>不加泛型</w:t>
      </w:r>
      <w:proofErr w:type="gramStart"/>
      <w:r>
        <w:t>和加泛型</w:t>
      </w:r>
      <w:proofErr w:type="gramEnd"/>
      <w:r>
        <w:t>2</w:t>
      </w:r>
      <w:r>
        <w:t>种情况迭代出</w:t>
      </w:r>
      <w:proofErr w:type="spellStart"/>
      <w:r>
        <w:rPr>
          <w:rFonts w:hint="eastAsia"/>
        </w:rPr>
        <w:t>Array</w:t>
      </w:r>
      <w:r>
        <w:t>List</w:t>
      </w:r>
      <w:proofErr w:type="spellEnd"/>
      <w:r>
        <w:t>中的元素</w:t>
      </w:r>
      <w:r>
        <w:rPr>
          <w:rFonts w:hint="eastAsia"/>
        </w:rPr>
        <w:t>.</w:t>
      </w:r>
      <w:r>
        <w:rPr>
          <w:rFonts w:hint="eastAsia"/>
        </w:rPr>
        <w:t>获取元素的长度</w:t>
      </w:r>
      <w:r>
        <w:rPr>
          <w:rFonts w:hint="eastAsia"/>
        </w:rPr>
        <w:t>.</w:t>
      </w:r>
      <w:r>
        <w:rPr>
          <w:rFonts w:hint="eastAsia"/>
        </w:rPr>
        <w:t>并说出泛型的好处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37561" w:rsidRDefault="00DE3694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method</w:t>
      </w:r>
      <w:r>
        <w:rPr>
          <w:lang w:val="zh-CN"/>
        </w:rPr>
        <w:t>01</w:t>
      </w:r>
      <w:r>
        <w:rPr>
          <w:lang w:val="zh-CN"/>
        </w:rPr>
        <w:t>方法</w:t>
      </w:r>
    </w:p>
    <w:p w:rsidR="00037561" w:rsidRDefault="00DE3694">
      <w:pPr>
        <w:pStyle w:val="a8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定义没有泛型的</w:t>
      </w:r>
      <w:r>
        <w:rPr>
          <w:rFonts w:hint="eastAsia"/>
          <w:lang w:val="zh-CN"/>
        </w:rPr>
        <w:t>ArrayList</w:t>
      </w:r>
    </w:p>
    <w:p w:rsidR="00037561" w:rsidRDefault="00DE3694">
      <w:pPr>
        <w:pStyle w:val="a8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添加字符串</w:t>
      </w:r>
    </w:p>
    <w:p w:rsidR="00037561" w:rsidRDefault="00DE3694">
      <w:pPr>
        <w:pStyle w:val="a8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</w:t>
      </w:r>
      <w:r>
        <w:rPr>
          <w:rFonts w:hint="eastAsia"/>
          <w:lang w:val="zh-CN"/>
        </w:rPr>
        <w:t>Integer</w:t>
      </w:r>
      <w:r>
        <w:rPr>
          <w:rFonts w:hint="eastAsia"/>
          <w:lang w:val="zh-CN"/>
        </w:rPr>
        <w:t>类型</w:t>
      </w:r>
    </w:p>
    <w:p w:rsidR="00037561" w:rsidRDefault="00DE3694">
      <w:pPr>
        <w:pStyle w:val="a8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获取迭代器</w:t>
      </w:r>
    </w:p>
    <w:p w:rsidR="00037561" w:rsidRDefault="00DE3694">
      <w:pPr>
        <w:pStyle w:val="a8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判断是否有下一个元素</w:t>
      </w:r>
    </w:p>
    <w:p w:rsidR="00037561" w:rsidRDefault="00DE3694">
      <w:pPr>
        <w:pStyle w:val="a8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获取下一个元素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并强转为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类型</w:t>
      </w:r>
    </w:p>
    <w:p w:rsidR="00037561" w:rsidRDefault="00DE3694">
      <w:pPr>
        <w:pStyle w:val="a8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获取字符串的长度</w:t>
      </w:r>
    </w:p>
    <w:p w:rsidR="00037561" w:rsidRDefault="00DE3694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method</w:t>
      </w:r>
      <w:r>
        <w:rPr>
          <w:lang w:val="zh-CN"/>
        </w:rPr>
        <w:t>02</w:t>
      </w:r>
      <w:r>
        <w:rPr>
          <w:lang w:val="zh-CN"/>
        </w:rPr>
        <w:t>方法</w:t>
      </w:r>
    </w:p>
    <w:p w:rsidR="00037561" w:rsidRDefault="00DE3694">
      <w:pPr>
        <w:pStyle w:val="a8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定义有泛型的</w:t>
      </w:r>
      <w:r>
        <w:rPr>
          <w:rFonts w:hint="eastAsia"/>
          <w:lang w:val="zh-CN"/>
        </w:rPr>
        <w:t>ArrayList</w:t>
      </w:r>
    </w:p>
    <w:p w:rsidR="00037561" w:rsidRDefault="00DE3694">
      <w:pPr>
        <w:pStyle w:val="a8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添加字符串</w:t>
      </w:r>
    </w:p>
    <w:p w:rsidR="00037561" w:rsidRDefault="00DE3694">
      <w:pPr>
        <w:pStyle w:val="a8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</w:t>
      </w:r>
      <w:r>
        <w:rPr>
          <w:rFonts w:hint="eastAsia"/>
          <w:lang w:val="zh-CN"/>
        </w:rPr>
        <w:t>Integer</w:t>
      </w:r>
      <w:r>
        <w:rPr>
          <w:rFonts w:hint="eastAsia"/>
          <w:lang w:val="zh-CN"/>
        </w:rPr>
        <w:t>类型</w:t>
      </w:r>
    </w:p>
    <w:p w:rsidR="00037561" w:rsidRDefault="00DE3694">
      <w:pPr>
        <w:pStyle w:val="a8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获取迭代器</w:t>
      </w:r>
    </w:p>
    <w:p w:rsidR="00037561" w:rsidRDefault="00DE3694">
      <w:pPr>
        <w:pStyle w:val="a8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判断是否有下一个元素</w:t>
      </w:r>
    </w:p>
    <w:p w:rsidR="00037561" w:rsidRDefault="00DE3694">
      <w:pPr>
        <w:pStyle w:val="a8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获取下一个元素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元素是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类型</w:t>
      </w:r>
    </w:p>
    <w:p w:rsidR="00037561" w:rsidRDefault="00DE3694">
      <w:pPr>
        <w:pStyle w:val="a8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获取字符串的长度</w:t>
      </w:r>
    </w:p>
    <w:p w:rsidR="00037561" w:rsidRDefault="00DE3694">
      <w:pPr>
        <w:pStyle w:val="a8"/>
        <w:numPr>
          <w:ilvl w:val="0"/>
          <w:numId w:val="7"/>
        </w:numPr>
        <w:ind w:firstLineChars="0"/>
        <w:rPr>
          <w:rFonts w:hint="eastAsia"/>
          <w:lang w:val="zh-CN"/>
        </w:rPr>
      </w:pPr>
      <w:r>
        <w:rPr>
          <w:lang w:val="zh-CN"/>
        </w:rPr>
        <w:t>调用这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个方法</w:t>
      </w:r>
    </w:p>
    <w:p w:rsidR="00E14163" w:rsidRDefault="00E14163" w:rsidP="00E14163">
      <w:pPr>
        <w:rPr>
          <w:rFonts w:hint="eastAsia"/>
          <w:lang w:val="zh-CN"/>
        </w:rPr>
      </w:pP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java.util.Iterator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Test1_6 {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method01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method02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method01(){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  <w:u w:val="single"/>
        </w:rPr>
        <w:t>array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  <w:u w:val="single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u w:val="single"/>
        </w:rPr>
        <w:t>abc</w:t>
      </w:r>
      <w:proofErr w:type="spellEnd"/>
      <w:r>
        <w:rPr>
          <w:rFonts w:ascii="Consolas" w:hAnsi="Consolas" w:cs="Consolas"/>
          <w:color w:val="2A00FF"/>
          <w:kern w:val="0"/>
          <w:sz w:val="22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  <w:u w:val="single"/>
        </w:rPr>
        <w:t>array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  <w:u w:val="single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u w:val="single"/>
        </w:rPr>
        <w:t>igeek</w:t>
      </w:r>
      <w:proofErr w:type="spellEnd"/>
      <w:r>
        <w:rPr>
          <w:rFonts w:ascii="Consolas" w:hAnsi="Consolas" w:cs="Consolas"/>
          <w:color w:val="2A00FF"/>
          <w:kern w:val="0"/>
          <w:sz w:val="22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Iterator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itr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itr</w:t>
      </w:r>
      <w:r>
        <w:rPr>
          <w:rFonts w:ascii="Consolas" w:hAnsi="Consolas" w:cs="Consolas"/>
          <w:color w:val="000000"/>
          <w:kern w:val="0"/>
          <w:sz w:val="22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()){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a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String)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itr</w:t>
      </w:r>
      <w:r>
        <w:rPr>
          <w:rFonts w:ascii="Consolas" w:hAnsi="Consolas" w:cs="Consolas"/>
          <w:color w:val="000000"/>
          <w:kern w:val="0"/>
          <w:sz w:val="22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()+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method02(){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abc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igeek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itr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itr</w:t>
      </w:r>
      <w:r>
        <w:rPr>
          <w:rFonts w:ascii="Consolas" w:hAnsi="Consolas" w:cs="Consolas"/>
          <w:color w:val="000000"/>
          <w:kern w:val="0"/>
          <w:sz w:val="22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()){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a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String)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itr</w:t>
      </w:r>
      <w:r>
        <w:rPr>
          <w:rFonts w:ascii="Consolas" w:hAnsi="Consolas" w:cs="Consolas"/>
          <w:color w:val="000000"/>
          <w:kern w:val="0"/>
          <w:sz w:val="22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()+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E14163" w:rsidRDefault="00E14163" w:rsidP="00E141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E14163" w:rsidRDefault="00E14163" w:rsidP="00E14163">
      <w:pPr>
        <w:rPr>
          <w:rFonts w:hint="eastAsia"/>
          <w:lang w:val="zh-CN"/>
        </w:rPr>
      </w:pPr>
    </w:p>
    <w:p w:rsidR="00E14163" w:rsidRPr="00E14163" w:rsidRDefault="00E14163" w:rsidP="00E14163">
      <w:pPr>
        <w:spacing w:line="240" w:lineRule="auto"/>
        <w:rPr>
          <w:lang w:val="zh-CN"/>
        </w:rPr>
      </w:pPr>
      <w:r>
        <w:rPr>
          <w:noProof/>
        </w:rPr>
        <w:drawing>
          <wp:inline distT="0" distB="0" distL="0" distR="0" wp14:anchorId="4DC7777A" wp14:editId="337B0D55">
            <wp:extent cx="590550" cy="695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7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泛型类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自定义泛型类</w:t>
      </w:r>
      <w:r>
        <w:rPr>
          <w:lang w:val="zh-CN"/>
        </w:rPr>
        <w:t>GenericClass</w:t>
      </w:r>
      <w:r>
        <w:rPr>
          <w:rFonts w:hint="eastAsia"/>
          <w:lang w:val="zh-CN"/>
        </w:rPr>
        <w:t>&lt;</w:t>
      </w:r>
      <w:r>
        <w:rPr>
          <w:lang w:val="zh-CN"/>
        </w:rPr>
        <w:t>E</w:t>
      </w:r>
      <w:r>
        <w:rPr>
          <w:rFonts w:hint="eastAsia"/>
          <w:lang w:val="zh-CN"/>
        </w:rPr>
        <w:t>&gt;,</w:t>
      </w:r>
      <w:r>
        <w:rPr>
          <w:rFonts w:hint="eastAsia"/>
          <w:lang w:val="zh-CN"/>
        </w:rPr>
        <w:t>包含</w:t>
      </w:r>
      <w:r>
        <w:rPr>
          <w:rFonts w:hint="eastAsia"/>
          <w:lang w:val="zh-CN"/>
        </w:rPr>
        <w:t>E</w:t>
      </w:r>
      <w:r>
        <w:rPr>
          <w:rFonts w:hint="eastAsia"/>
          <w:lang w:val="zh-CN"/>
        </w:rPr>
        <w:t>类型的成员变量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提供</w:t>
      </w:r>
      <w:r>
        <w:rPr>
          <w:rFonts w:hint="eastAsia"/>
          <w:lang w:val="zh-CN"/>
        </w:rPr>
        <w:t>get</w:t>
      </w:r>
      <w:r>
        <w:rPr>
          <w:lang w:val="zh-CN"/>
        </w:rPr>
        <w:t>/set</w:t>
      </w:r>
      <w:r>
        <w:rPr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lang w:val="zh-CN"/>
        </w:rPr>
        <w:t>并使用这个泛型类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37561" w:rsidRDefault="00DE3694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自定义泛型类</w:t>
      </w:r>
    </w:p>
    <w:p w:rsidR="00037561" w:rsidRDefault="00DE3694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E</w:t>
      </w:r>
      <w:r>
        <w:rPr>
          <w:rFonts w:hint="eastAsia"/>
          <w:lang w:val="zh-CN"/>
        </w:rPr>
        <w:t>类型的成员变量</w:t>
      </w:r>
    </w:p>
    <w:p w:rsidR="00037561" w:rsidRDefault="00DE3694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</w:t>
      </w:r>
    </w:p>
    <w:p w:rsidR="00037561" w:rsidRDefault="00DE3694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创建泛型</w:t>
      </w:r>
      <w:proofErr w:type="gramStart"/>
      <w:r>
        <w:rPr>
          <w:rFonts w:hint="eastAsia"/>
          <w:lang w:val="zh-CN"/>
        </w:rPr>
        <w:t>类对象</w:t>
      </w:r>
      <w:proofErr w:type="gramEnd"/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并指定具体类型</w:t>
      </w:r>
    </w:p>
    <w:p w:rsidR="00037561" w:rsidRDefault="00DE3694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set</w:t>
      </w:r>
      <w:r>
        <w:rPr>
          <w:rFonts w:hint="eastAsia"/>
          <w:lang w:val="zh-CN"/>
        </w:rPr>
        <w:t>方法传入对应的类型</w:t>
      </w:r>
    </w:p>
    <w:p w:rsidR="00037561" w:rsidRDefault="00DE3694">
      <w:pPr>
        <w:pStyle w:val="a8"/>
        <w:numPr>
          <w:ilvl w:val="0"/>
          <w:numId w:val="8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get</w:t>
      </w:r>
      <w:r>
        <w:rPr>
          <w:rFonts w:hint="eastAsia"/>
          <w:lang w:val="zh-CN"/>
        </w:rPr>
        <w:t>方法获取成员变量的值</w:t>
      </w:r>
    </w:p>
    <w:p w:rsidR="00F5289C" w:rsidRDefault="00F5289C" w:rsidP="00F5289C">
      <w:pPr>
        <w:rPr>
          <w:rFonts w:hint="eastAsia"/>
          <w:lang w:val="zh-CN"/>
        </w:rPr>
      </w:pPr>
    </w:p>
    <w:p w:rsidR="00F5289C" w:rsidRDefault="00F5289C" w:rsidP="00F528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Test1_7 {</w:t>
      </w:r>
    </w:p>
    <w:p w:rsidR="00F5289C" w:rsidRDefault="00F5289C" w:rsidP="00F528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F5289C" w:rsidRDefault="00F5289C" w:rsidP="00F528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F5289C" w:rsidRDefault="00F5289C" w:rsidP="00F528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GenericClass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GenericClass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5289C" w:rsidRDefault="00F5289C" w:rsidP="00F528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ge</w:t>
      </w:r>
      <w:r>
        <w:rPr>
          <w:rFonts w:ascii="Consolas" w:hAnsi="Consolas" w:cs="Consolas"/>
          <w:color w:val="000000"/>
          <w:kern w:val="0"/>
          <w:sz w:val="22"/>
        </w:rPr>
        <w:t>.setE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张三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5289C" w:rsidRDefault="00F5289C" w:rsidP="00F528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ge</w:t>
      </w:r>
      <w:r>
        <w:rPr>
          <w:rFonts w:ascii="Consolas" w:hAnsi="Consolas" w:cs="Consolas"/>
          <w:color w:val="000000"/>
          <w:kern w:val="0"/>
          <w:sz w:val="22"/>
        </w:rPr>
        <w:t>.getE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F5289C" w:rsidRDefault="00F5289C" w:rsidP="00F528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F5289C" w:rsidRDefault="00F5289C" w:rsidP="00F5289C">
      <w:pPr>
        <w:rPr>
          <w:rFonts w:hint="eastAsia"/>
          <w:lang w:val="zh-CN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F5289C" w:rsidRPr="00F5289C" w:rsidRDefault="00F5289C" w:rsidP="00F5289C">
      <w:pPr>
        <w:spacing w:line="240" w:lineRule="auto"/>
        <w:rPr>
          <w:lang w:val="zh-CN"/>
        </w:rPr>
      </w:pPr>
      <w:r>
        <w:rPr>
          <w:noProof/>
        </w:rPr>
        <w:drawing>
          <wp:inline distT="0" distB="0" distL="0" distR="0" wp14:anchorId="7F9F9F18" wp14:editId="121CD9E7">
            <wp:extent cx="885825" cy="7524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8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泛型方法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自定义泛型方法</w:t>
      </w:r>
      <w:r>
        <w:rPr>
          <w:rFonts w:hint="eastAsia"/>
          <w:lang w:val="zh-CN"/>
        </w:rPr>
        <w:t>function</w:t>
      </w:r>
      <w:r>
        <w:rPr>
          <w:lang w:val="zh-CN"/>
        </w:rPr>
        <w:t>.</w:t>
      </w:r>
      <w:r>
        <w:rPr>
          <w:lang w:val="zh-CN"/>
        </w:rPr>
        <w:t>可以传入任意类型</w:t>
      </w:r>
      <w:r>
        <w:rPr>
          <w:rFonts w:hint="eastAsia"/>
          <w:lang w:val="zh-CN"/>
        </w:rPr>
        <w:t>数据</w:t>
      </w:r>
      <w:r>
        <w:rPr>
          <w:rFonts w:hint="eastAsia"/>
          <w:lang w:val="zh-CN"/>
        </w:rPr>
        <w:t>t.</w:t>
      </w:r>
      <w:r>
        <w:rPr>
          <w:lang w:val="zh-CN"/>
        </w:rPr>
        <w:t>在这个方法</w:t>
      </w:r>
      <w:r>
        <w:rPr>
          <w:rFonts w:hint="eastAsia"/>
          <w:lang w:val="zh-CN"/>
        </w:rPr>
        <w:t>中打印传入的</w:t>
      </w:r>
      <w:r>
        <w:rPr>
          <w:rFonts w:hint="eastAsia"/>
          <w:lang w:val="zh-CN"/>
        </w:rPr>
        <w:t>t.</w:t>
      </w:r>
      <w:r>
        <w:rPr>
          <w:rFonts w:hint="eastAsia"/>
          <w:lang w:val="zh-CN"/>
        </w:rPr>
        <w:t>并使用这个泛型方法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37561" w:rsidRDefault="00DE3694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定义泛型方法</w:t>
      </w:r>
    </w:p>
    <w:p w:rsidR="00037561" w:rsidRDefault="00DE3694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在泛型方法中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将传入的参数放到输出语句中</w:t>
      </w:r>
    </w:p>
    <w:p w:rsidR="00037561" w:rsidRDefault="00DE3694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function</w:t>
      </w:r>
      <w:r>
        <w:rPr>
          <w:rFonts w:hint="eastAsia"/>
          <w:lang w:val="zh-CN"/>
        </w:rPr>
        <w:t>传入字符串</w:t>
      </w:r>
    </w:p>
    <w:p w:rsidR="00037561" w:rsidRDefault="00DE3694">
      <w:pPr>
        <w:pStyle w:val="a8"/>
        <w:numPr>
          <w:ilvl w:val="0"/>
          <w:numId w:val="9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function</w:t>
      </w:r>
      <w:r>
        <w:rPr>
          <w:rFonts w:hint="eastAsia"/>
          <w:lang w:val="zh-CN"/>
        </w:rPr>
        <w:t>传入数字</w:t>
      </w:r>
    </w:p>
    <w:p w:rsidR="006E6FF4" w:rsidRDefault="006E6FF4" w:rsidP="006E6FF4">
      <w:pPr>
        <w:rPr>
          <w:rFonts w:hint="eastAsia"/>
          <w:lang w:val="zh-CN"/>
        </w:rPr>
      </w:pPr>
    </w:p>
    <w:p w:rsidR="006E6FF4" w:rsidRDefault="006E6FF4" w:rsidP="006E6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function {</w:t>
      </w:r>
    </w:p>
    <w:p w:rsidR="006E6FF4" w:rsidRDefault="006E6FF4" w:rsidP="006E6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E6FF4" w:rsidRDefault="006E6FF4" w:rsidP="006E6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asda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E6FF4" w:rsidRDefault="006E6FF4" w:rsidP="006E6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123);</w:t>
      </w:r>
    </w:p>
    <w:p w:rsidR="006E6FF4" w:rsidRDefault="006E6FF4" w:rsidP="006E6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E6FF4" w:rsidRDefault="006E6FF4" w:rsidP="006E6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&lt;T&gt;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function(T 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t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6E6FF4" w:rsidRDefault="006E6FF4" w:rsidP="006E6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t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E6FF4" w:rsidRDefault="006E6FF4" w:rsidP="006E6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E6FF4" w:rsidRDefault="006E6FF4" w:rsidP="006E6FF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6E6FF4" w:rsidRDefault="006E6FF4" w:rsidP="006E6FF4">
      <w:pPr>
        <w:rPr>
          <w:rFonts w:hint="eastAsia"/>
          <w:lang w:val="zh-CN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6E6FF4" w:rsidRPr="006E6FF4" w:rsidRDefault="006E6FF4" w:rsidP="006E6FF4">
      <w:pPr>
        <w:spacing w:line="240" w:lineRule="auto"/>
        <w:rPr>
          <w:lang w:val="zh-CN"/>
        </w:rPr>
      </w:pPr>
      <w:r>
        <w:rPr>
          <w:noProof/>
        </w:rPr>
        <w:drawing>
          <wp:inline distT="0" distB="0" distL="0" distR="0" wp14:anchorId="6D7BE30D" wp14:editId="6F52B2B1">
            <wp:extent cx="1009650" cy="7715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9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泛型接口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</w:rPr>
        <w:t>自定义一个泛型接口</w:t>
      </w:r>
      <w:r>
        <w:t>Inter &lt;E&gt;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t>show(E e)</w:t>
      </w:r>
      <w:r>
        <w:rPr>
          <w:rFonts w:hint="eastAsia"/>
        </w:rPr>
        <w:t>抽象方法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1.</w:t>
      </w:r>
      <w:r>
        <w:rPr>
          <w:rFonts w:hint="eastAsia"/>
        </w:rPr>
        <w:t>定义实现类时确定泛型的类型</w:t>
      </w:r>
      <w:r>
        <w:rPr>
          <w:rFonts w:hint="eastAsia"/>
        </w:rPr>
        <w:t xml:space="preserve">, 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定义实现类时不确定泛型的类型</w:t>
      </w:r>
      <w:r>
        <w:rPr>
          <w:rFonts w:hint="eastAsia"/>
        </w:rPr>
        <w:t>2</w:t>
      </w:r>
      <w:r>
        <w:rPr>
          <w:rFonts w:hint="eastAsia"/>
        </w:rPr>
        <w:t>种方式定义实现类</w:t>
      </w:r>
      <w:r>
        <w:rPr>
          <w:rFonts w:hint="eastAsia"/>
        </w:rPr>
        <w:t>.</w:t>
      </w:r>
      <w:r>
        <w:rPr>
          <w:rFonts w:hint="eastAsia"/>
        </w:rPr>
        <w:t>并使用实现类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037561" w:rsidRDefault="00DE3694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定义泛型接口</w:t>
      </w:r>
      <w:r>
        <w:rPr>
          <w:rFonts w:hint="eastAsia"/>
          <w:lang w:val="zh-CN"/>
        </w:rPr>
        <w:t>Inter&lt;E&gt;</w:t>
      </w:r>
    </w:p>
    <w:p w:rsidR="00037561" w:rsidRDefault="00DE3694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Inter</w:t>
      </w:r>
      <w:r>
        <w:rPr>
          <w:rFonts w:hint="eastAsia"/>
          <w:lang w:val="zh-CN"/>
        </w:rPr>
        <w:t>接口中定义抽象的</w:t>
      </w:r>
      <w:r>
        <w:rPr>
          <w:rFonts w:hint="eastAsia"/>
          <w:lang w:val="zh-CN"/>
        </w:rPr>
        <w:t>show(E e)</w:t>
      </w:r>
      <w:r>
        <w:rPr>
          <w:rFonts w:hint="eastAsia"/>
          <w:lang w:val="zh-CN"/>
        </w:rPr>
        <w:t>方法</w:t>
      </w:r>
    </w:p>
    <w:p w:rsidR="00037561" w:rsidRDefault="00DE3694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Imple01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实现</w:t>
      </w:r>
      <w:r>
        <w:rPr>
          <w:rFonts w:hint="eastAsia"/>
          <w:lang w:val="zh-CN"/>
        </w:rPr>
        <w:t>Inter</w:t>
      </w:r>
      <w:r>
        <w:rPr>
          <w:rFonts w:hint="eastAsia"/>
          <w:lang w:val="zh-CN"/>
        </w:rPr>
        <w:t>接口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使用定义实现类时确定泛型的类型方式</w:t>
      </w:r>
    </w:p>
    <w:p w:rsidR="00037561" w:rsidRDefault="00DE3694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重写</w:t>
      </w:r>
      <w:r>
        <w:rPr>
          <w:rFonts w:hint="eastAsia"/>
          <w:lang w:val="zh-CN"/>
        </w:rPr>
        <w:t>Imple01</w:t>
      </w:r>
      <w:r>
        <w:rPr>
          <w:rFonts w:hint="eastAsia"/>
          <w:lang w:val="zh-CN"/>
        </w:rPr>
        <w:t>中的</w:t>
      </w:r>
      <w:r>
        <w:rPr>
          <w:rFonts w:hint="eastAsia"/>
          <w:lang w:val="zh-CN"/>
        </w:rPr>
        <w:t>show(String e)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打印传入的内容</w:t>
      </w:r>
    </w:p>
    <w:p w:rsidR="00037561" w:rsidRDefault="00DE3694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Imple02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实现</w:t>
      </w:r>
      <w:r>
        <w:rPr>
          <w:rFonts w:hint="eastAsia"/>
          <w:lang w:val="zh-CN"/>
        </w:rPr>
        <w:t>Inter</w:t>
      </w:r>
      <w:r>
        <w:rPr>
          <w:rFonts w:hint="eastAsia"/>
          <w:lang w:val="zh-CN"/>
        </w:rPr>
        <w:t>接口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定义实现类时不确定泛型的类型</w:t>
      </w:r>
    </w:p>
    <w:p w:rsidR="00037561" w:rsidRDefault="00DE3694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重写</w:t>
      </w:r>
      <w:r>
        <w:rPr>
          <w:rFonts w:hint="eastAsia"/>
          <w:lang w:val="zh-CN"/>
        </w:rPr>
        <w:t>Imple02</w:t>
      </w:r>
      <w:r>
        <w:rPr>
          <w:rFonts w:hint="eastAsia"/>
          <w:lang w:val="zh-CN"/>
        </w:rPr>
        <w:t>类中的</w:t>
      </w:r>
      <w:r>
        <w:rPr>
          <w:rFonts w:hint="eastAsia"/>
          <w:lang w:val="zh-CN"/>
        </w:rPr>
        <w:t>show(E e)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打印传入的内容</w:t>
      </w:r>
    </w:p>
    <w:p w:rsidR="00037561" w:rsidRDefault="00DE3694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在测试类中创建</w:t>
      </w:r>
      <w:r>
        <w:rPr>
          <w:rFonts w:hint="eastAsia"/>
          <w:lang w:val="zh-CN"/>
        </w:rPr>
        <w:t>Imple01</w:t>
      </w:r>
      <w:r>
        <w:rPr>
          <w:rFonts w:hint="eastAsia"/>
          <w:lang w:val="zh-CN"/>
        </w:rPr>
        <w:t>对象</w:t>
      </w:r>
    </w:p>
    <w:p w:rsidR="00037561" w:rsidRDefault="00DE3694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Imple01</w:t>
      </w:r>
      <w:r>
        <w:rPr>
          <w:rFonts w:hint="eastAsia"/>
          <w:lang w:val="zh-CN"/>
        </w:rPr>
        <w:t>类的</w:t>
      </w:r>
      <w:r>
        <w:rPr>
          <w:rFonts w:hint="eastAsia"/>
          <w:lang w:val="zh-CN"/>
        </w:rPr>
        <w:t>show</w:t>
      </w:r>
      <w:r>
        <w:rPr>
          <w:rFonts w:hint="eastAsia"/>
          <w:lang w:val="zh-CN"/>
        </w:rPr>
        <w:t>方法传入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参数</w:t>
      </w:r>
    </w:p>
    <w:p w:rsidR="00037561" w:rsidRDefault="00DE3694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在测试类中创建</w:t>
      </w:r>
      <w:r>
        <w:rPr>
          <w:rFonts w:hint="eastAsia"/>
          <w:lang w:val="zh-CN"/>
        </w:rPr>
        <w:t>Imple02</w:t>
      </w:r>
      <w:r>
        <w:rPr>
          <w:rFonts w:hint="eastAsia"/>
          <w:lang w:val="zh-CN"/>
        </w:rPr>
        <w:t>对象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并确定泛型为</w:t>
      </w:r>
      <w:r>
        <w:rPr>
          <w:rFonts w:hint="eastAsia"/>
          <w:lang w:val="zh-CN"/>
        </w:rPr>
        <w:t>Inte</w:t>
      </w:r>
      <w:r>
        <w:rPr>
          <w:rFonts w:hint="eastAsia"/>
          <w:lang w:val="zh-CN"/>
        </w:rPr>
        <w:t>ger</w:t>
      </w:r>
      <w:r>
        <w:rPr>
          <w:rFonts w:hint="eastAsia"/>
          <w:lang w:val="zh-CN"/>
        </w:rPr>
        <w:t>类型</w:t>
      </w:r>
    </w:p>
    <w:p w:rsidR="00037561" w:rsidRDefault="00DE3694">
      <w:pPr>
        <w:pStyle w:val="a8"/>
        <w:numPr>
          <w:ilvl w:val="0"/>
          <w:numId w:val="10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Imple02</w:t>
      </w:r>
      <w:r>
        <w:rPr>
          <w:rFonts w:hint="eastAsia"/>
          <w:lang w:val="zh-CN"/>
        </w:rPr>
        <w:t>类的</w:t>
      </w:r>
      <w:r>
        <w:rPr>
          <w:rFonts w:hint="eastAsia"/>
          <w:lang w:val="zh-CN"/>
        </w:rPr>
        <w:t>show</w:t>
      </w:r>
      <w:r>
        <w:rPr>
          <w:rFonts w:hint="eastAsia"/>
          <w:lang w:val="zh-CN"/>
        </w:rPr>
        <w:t>方法传入</w:t>
      </w:r>
      <w:r>
        <w:rPr>
          <w:rFonts w:hint="eastAsia"/>
          <w:lang w:val="zh-CN"/>
        </w:rPr>
        <w:t>Integer</w:t>
      </w:r>
      <w:r>
        <w:rPr>
          <w:rFonts w:hint="eastAsia"/>
          <w:lang w:val="zh-CN"/>
        </w:rPr>
        <w:t>参数</w:t>
      </w:r>
    </w:p>
    <w:p w:rsidR="002B5851" w:rsidRDefault="002B5851" w:rsidP="002B5851">
      <w:pPr>
        <w:tabs>
          <w:tab w:val="left" w:pos="1105"/>
        </w:tabs>
        <w:autoSpaceDE w:val="0"/>
        <w:autoSpaceDN w:val="0"/>
        <w:adjustRightInd w:val="0"/>
        <w:spacing w:line="240" w:lineRule="auto"/>
        <w:jc w:val="left"/>
        <w:rPr>
          <w:rFonts w:hint="eastAsia"/>
          <w:lang w:val="zh-CN"/>
        </w:rPr>
      </w:pPr>
      <w:r>
        <w:rPr>
          <w:lang w:val="zh-CN"/>
        </w:rPr>
        <w:tab/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interface</w:t>
      </w:r>
      <w:r>
        <w:rPr>
          <w:rFonts w:ascii="Consolas" w:hAnsi="Consolas" w:cs="Consolas"/>
          <w:color w:val="000000"/>
          <w:kern w:val="0"/>
          <w:sz w:val="22"/>
        </w:rPr>
        <w:t xml:space="preserve"> Inter&lt;E&gt; {</w:t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abstract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show(E 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B5851" w:rsidRDefault="002B5851" w:rsidP="002B5851">
      <w:pPr>
        <w:tabs>
          <w:tab w:val="left" w:pos="1105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2B5851" w:rsidRDefault="002B5851" w:rsidP="002B5851">
      <w:pPr>
        <w:tabs>
          <w:tab w:val="left" w:pos="1105"/>
        </w:tabs>
        <w:autoSpaceDE w:val="0"/>
        <w:autoSpaceDN w:val="0"/>
        <w:adjustRightInd w:val="0"/>
        <w:spacing w:line="240" w:lineRule="auto"/>
        <w:jc w:val="left"/>
        <w:rPr>
          <w:rFonts w:hint="eastAsia"/>
          <w:lang w:val="zh-CN"/>
        </w:rPr>
      </w:pPr>
    </w:p>
    <w:p w:rsidR="004639AF" w:rsidRDefault="004639AF" w:rsidP="002B5851">
      <w:pPr>
        <w:tabs>
          <w:tab w:val="left" w:pos="1105"/>
        </w:tabs>
        <w:autoSpaceDE w:val="0"/>
        <w:autoSpaceDN w:val="0"/>
        <w:adjustRightInd w:val="0"/>
        <w:spacing w:line="240" w:lineRule="auto"/>
        <w:jc w:val="left"/>
        <w:rPr>
          <w:rFonts w:hint="eastAsia"/>
          <w:lang w:val="zh-CN"/>
        </w:rPr>
      </w:pP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Imple01&lt;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String</w:t>
      </w:r>
      <w:r>
        <w:rPr>
          <w:rFonts w:ascii="Consolas" w:hAnsi="Consolas" w:cs="Consolas"/>
          <w:color w:val="000000"/>
          <w:kern w:val="0"/>
          <w:sz w:val="22"/>
        </w:rPr>
        <w:t xml:space="preserve">&gt;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Inter&lt;String&gt;{</w:t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show(String 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hint="eastAsia"/>
          <w:lang w:val="zh-CN"/>
        </w:rPr>
      </w:pPr>
    </w:p>
    <w:p w:rsidR="004639AF" w:rsidRDefault="004639AF" w:rsidP="002B5851">
      <w:pPr>
        <w:autoSpaceDE w:val="0"/>
        <w:autoSpaceDN w:val="0"/>
        <w:adjustRightInd w:val="0"/>
        <w:spacing w:line="240" w:lineRule="auto"/>
        <w:jc w:val="left"/>
        <w:rPr>
          <w:rFonts w:hint="eastAsia"/>
          <w:lang w:val="zh-CN"/>
        </w:rPr>
      </w:pP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Imple02&lt;E&gt;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Inter&lt;E&gt; {</w:t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show(E </w:t>
      </w:r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2B5851" w:rsidRDefault="002B5851" w:rsidP="002B5851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2B5851" w:rsidRDefault="002B5851" w:rsidP="002B5851">
      <w:pPr>
        <w:rPr>
          <w:rFonts w:hint="eastAsia"/>
          <w:lang w:val="zh-CN"/>
        </w:rPr>
      </w:pPr>
    </w:p>
    <w:p w:rsidR="004639AF" w:rsidRDefault="004639AF" w:rsidP="002B5851">
      <w:pPr>
        <w:rPr>
          <w:rFonts w:hint="eastAsia"/>
          <w:lang w:val="zh-CN"/>
        </w:rPr>
      </w:pP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 {</w:t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&lt;E&gt;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Imple01&lt;E&gt; </w:t>
      </w:r>
      <w:r>
        <w:rPr>
          <w:rFonts w:ascii="Consolas" w:hAnsi="Consolas" w:cs="Consolas"/>
          <w:color w:val="6A3E3E"/>
          <w:kern w:val="0"/>
          <w:sz w:val="22"/>
        </w:rPr>
        <w:t>imple01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Imple01&lt;E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imple01</w:t>
      </w:r>
      <w:r>
        <w:rPr>
          <w:rFonts w:ascii="Consolas" w:hAnsi="Consolas" w:cs="Consolas"/>
          <w:color w:val="000000"/>
          <w:kern w:val="0"/>
          <w:sz w:val="22"/>
        </w:rPr>
        <w:t>.show(</w:t>
      </w:r>
      <w:proofErr w:type="gramEnd"/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(E) </w:t>
      </w:r>
      <w:r>
        <w:rPr>
          <w:rFonts w:ascii="Consolas" w:hAnsi="Consolas" w:cs="Consolas"/>
          <w:color w:val="2A00FF"/>
          <w:kern w:val="0"/>
          <w:sz w:val="22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u w:val="single"/>
        </w:rPr>
        <w:t>abcdefg</w:t>
      </w:r>
      <w:proofErr w:type="spellEnd"/>
      <w:r>
        <w:rPr>
          <w:rFonts w:ascii="Consolas" w:hAnsi="Consolas" w:cs="Consolas"/>
          <w:color w:val="2A00FF"/>
          <w:kern w:val="0"/>
          <w:sz w:val="22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Imple02&lt;Integer&gt; </w:t>
      </w:r>
      <w:r>
        <w:rPr>
          <w:rFonts w:ascii="Consolas" w:hAnsi="Consolas" w:cs="Consolas"/>
          <w:color w:val="6A3E3E"/>
          <w:kern w:val="0"/>
          <w:sz w:val="22"/>
        </w:rPr>
        <w:t>imple02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Imple02&lt;Integer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imple02</w:t>
      </w:r>
      <w:r>
        <w:rPr>
          <w:rFonts w:ascii="Consolas" w:hAnsi="Consolas" w:cs="Consolas"/>
          <w:color w:val="000000"/>
          <w:kern w:val="0"/>
          <w:sz w:val="22"/>
        </w:rPr>
        <w:t>.show(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123456);</w:t>
      </w:r>
    </w:p>
    <w:p w:rsidR="002B5851" w:rsidRDefault="002B5851" w:rsidP="002B585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2B5851" w:rsidRDefault="002B5851" w:rsidP="002B5851">
      <w:pPr>
        <w:rPr>
          <w:rFonts w:hint="eastAsia"/>
          <w:lang w:val="zh-CN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2B5851" w:rsidRPr="002B5851" w:rsidRDefault="002B5851" w:rsidP="002B5851">
      <w:pPr>
        <w:spacing w:line="240" w:lineRule="auto"/>
        <w:rPr>
          <w:lang w:val="zh-CN"/>
        </w:rPr>
      </w:pPr>
      <w:r>
        <w:rPr>
          <w:noProof/>
        </w:rPr>
        <w:drawing>
          <wp:inline distT="0" distB="0" distL="0" distR="0" wp14:anchorId="771C4D74" wp14:editId="557EC82E">
            <wp:extent cx="1257300" cy="77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自定义对象</w:t>
      </w:r>
    </w:p>
    <w:p w:rsidR="00037561" w:rsidRDefault="00DE3694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lang w:val="zh-CN"/>
        </w:rPr>
        <w:t>迭代器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自定义学生类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包含姓名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成绩属性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私有成员变量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proofErr w:type="gramStart"/>
      <w:r>
        <w:rPr>
          <w:rFonts w:hint="eastAsia"/>
          <w:lang w:val="zh-CN"/>
        </w:rPr>
        <w:t>无参</w:t>
      </w:r>
      <w:r>
        <w:rPr>
          <w:rFonts w:hint="eastAsia"/>
          <w:lang w:val="zh-CN"/>
        </w:rPr>
        <w:t>,</w:t>
      </w:r>
      <w:proofErr w:type="gramEnd"/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</w:t>
      </w:r>
      <w:r>
        <w:rPr>
          <w:lang w:val="zh-CN"/>
        </w:rPr>
        <w:t>/set</w:t>
      </w:r>
      <w:r>
        <w:rPr>
          <w:lang w:val="zh-CN"/>
        </w:rPr>
        <w:t>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个学生放到</w:t>
      </w: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  <w:r>
        <w:rPr>
          <w:lang w:val="zh-CN"/>
        </w:rPr>
        <w:t>中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使用迭代器获取每个学生信息</w:t>
      </w:r>
      <w:r>
        <w:rPr>
          <w:rFonts w:hint="eastAsia"/>
          <w:lang w:val="zh-CN"/>
        </w:rPr>
        <w:t>.</w:t>
      </w:r>
      <w:r>
        <w:rPr>
          <w:lang w:val="zh-CN"/>
        </w:rPr>
        <w:t>统计总分</w:t>
      </w:r>
      <w:r>
        <w:rPr>
          <w:rFonts w:hint="eastAsia"/>
          <w:lang w:val="zh-CN"/>
        </w:rPr>
        <w:t>,</w:t>
      </w:r>
      <w:r>
        <w:rPr>
          <w:lang w:val="zh-CN"/>
        </w:rPr>
        <w:t>平均分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最高分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最低分并输出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37561" w:rsidRDefault="00DE3694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定义学生类生成类</w:t>
      </w:r>
      <w:proofErr w:type="gramStart"/>
      <w:r>
        <w:rPr>
          <w:rFonts w:hint="eastAsia"/>
          <w:lang w:val="zh-CN"/>
        </w:rPr>
        <w:t>无参</w:t>
      </w:r>
      <w:r>
        <w:rPr>
          <w:rFonts w:hint="eastAsia"/>
          <w:lang w:val="zh-CN"/>
        </w:rPr>
        <w:t>,</w:t>
      </w:r>
      <w:proofErr w:type="gramEnd"/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.</w:t>
      </w:r>
    </w:p>
    <w:p w:rsidR="00037561" w:rsidRDefault="00DE3694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ArrayList</w:t>
      </w:r>
    </w:p>
    <w:p w:rsidR="00037561" w:rsidRDefault="00DE3694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个学生</w:t>
      </w:r>
    </w:p>
    <w:p w:rsidR="00037561" w:rsidRDefault="00DE3694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获取迭代器</w:t>
      </w:r>
    </w:p>
    <w:p w:rsidR="00037561" w:rsidRDefault="00DE3694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定义总分</w:t>
      </w:r>
    </w:p>
    <w:p w:rsidR="00037561" w:rsidRDefault="00DE3694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定义最高分</w:t>
      </w:r>
    </w:p>
    <w:p w:rsidR="00037561" w:rsidRDefault="00DE3694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定义最低分</w:t>
      </w:r>
    </w:p>
    <w:p w:rsidR="00037561" w:rsidRDefault="00DE3694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循环判断是否</w:t>
      </w:r>
      <w:r>
        <w:rPr>
          <w:rFonts w:hint="eastAsia"/>
          <w:lang w:val="zh-CN"/>
        </w:rPr>
        <w:t>有下一个学生</w:t>
      </w:r>
    </w:p>
    <w:p w:rsidR="00037561" w:rsidRDefault="00DE3694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next</w:t>
      </w:r>
      <w:r>
        <w:rPr>
          <w:rFonts w:hint="eastAsia"/>
          <w:lang w:val="zh-CN"/>
        </w:rPr>
        <w:t>方法获取学生对象</w:t>
      </w:r>
    </w:p>
    <w:p w:rsidR="00037561" w:rsidRDefault="00DE3694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将这个学生对象的分数添加到总分</w:t>
      </w:r>
    </w:p>
    <w:p w:rsidR="00037561" w:rsidRDefault="00DE3694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判断这个学生的分数是否大于最大分数</w:t>
      </w:r>
    </w:p>
    <w:p w:rsidR="00037561" w:rsidRDefault="00DE3694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这个学生的分数大于最大分数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最大分数等于这个学生的分数</w:t>
      </w:r>
    </w:p>
    <w:p w:rsidR="00037561" w:rsidRDefault="00DE3694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判断这个学生的分数是否大</w:t>
      </w:r>
      <w:proofErr w:type="gramStart"/>
      <w:r>
        <w:rPr>
          <w:rFonts w:hint="eastAsia"/>
          <w:lang w:val="zh-CN"/>
        </w:rPr>
        <w:t>低最大</w:t>
      </w:r>
      <w:proofErr w:type="gramEnd"/>
      <w:r>
        <w:rPr>
          <w:rFonts w:hint="eastAsia"/>
          <w:lang w:val="zh-CN"/>
        </w:rPr>
        <w:t>分数</w:t>
      </w:r>
    </w:p>
    <w:p w:rsidR="00037561" w:rsidRDefault="00DE3694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这个学生的分数小于最小分数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最小分数等于这个学生的分数</w:t>
      </w:r>
    </w:p>
    <w:p w:rsidR="00037561" w:rsidRDefault="00DE3694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计算平均分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平均分</w:t>
      </w:r>
      <w:r>
        <w:rPr>
          <w:rFonts w:hint="eastAsia"/>
          <w:lang w:val="zh-CN"/>
        </w:rPr>
        <w:t xml:space="preserve"> = </w:t>
      </w:r>
      <w:r>
        <w:rPr>
          <w:rFonts w:hint="eastAsia"/>
          <w:lang w:val="zh-CN"/>
        </w:rPr>
        <w:t>总分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人数</w:t>
      </w:r>
      <w:r>
        <w:rPr>
          <w:rFonts w:hint="eastAsia"/>
          <w:lang w:val="zh-CN"/>
        </w:rPr>
        <w:t>)</w:t>
      </w:r>
    </w:p>
    <w:p w:rsidR="00037561" w:rsidRDefault="00DE3694">
      <w:pPr>
        <w:pStyle w:val="a8"/>
        <w:numPr>
          <w:ilvl w:val="0"/>
          <w:numId w:val="12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打印总分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最高分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最低分</w:t>
      </w:r>
    </w:p>
    <w:p w:rsidR="00675D6A" w:rsidRDefault="00675D6A" w:rsidP="00675D6A">
      <w:pPr>
        <w:rPr>
          <w:rFonts w:hint="eastAsia"/>
          <w:lang w:val="zh-CN"/>
        </w:rPr>
      </w:pP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java.util.Iterator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Test2_1 {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&lt;Student&gt; 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&lt;Student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2"/>
        </w:rPr>
        <w:t>s1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Student(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张三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,14,73);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2"/>
        </w:rPr>
        <w:t>s2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Student(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李四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,15,83);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2"/>
        </w:rPr>
        <w:t>s3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Student(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王五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,16,90);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2"/>
        </w:rPr>
        <w:t>s4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Student(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程晓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,14,54);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2"/>
        </w:rPr>
        <w:t>s5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Student(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2"/>
        </w:rPr>
        <w:t>二丫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14,66);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s1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s2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s3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s4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s5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Iterator&lt;Student&gt;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itr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max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(0).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min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(0).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itr</w:t>
      </w:r>
      <w:r>
        <w:rPr>
          <w:rFonts w:ascii="Consolas" w:hAnsi="Consolas" w:cs="Consolas"/>
          <w:color w:val="000000"/>
          <w:kern w:val="0"/>
          <w:sz w:val="22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()){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itr</w:t>
      </w:r>
      <w:r>
        <w:rPr>
          <w:rFonts w:ascii="Consolas" w:hAnsi="Consolas" w:cs="Consolas"/>
          <w:color w:val="000000"/>
          <w:kern w:val="0"/>
          <w:sz w:val="22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+=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.getScore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.getScore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()&gt;</w:t>
      </w:r>
      <w:r>
        <w:rPr>
          <w:rFonts w:ascii="Consolas" w:hAnsi="Consolas" w:cs="Consolas"/>
          <w:color w:val="6A3E3E"/>
          <w:kern w:val="0"/>
          <w:sz w:val="22"/>
        </w:rPr>
        <w:t>max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max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.getScore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.getScore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()&lt;</w:t>
      </w:r>
      <w:r>
        <w:rPr>
          <w:rFonts w:ascii="Consolas" w:hAnsi="Consolas" w:cs="Consolas"/>
          <w:color w:val="6A3E3E"/>
          <w:kern w:val="0"/>
          <w:sz w:val="22"/>
        </w:rPr>
        <w:t>min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min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.getScore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平均分为：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+(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/5));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总分为：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 xml:space="preserve">" </w:t>
      </w:r>
      <w:r>
        <w:rPr>
          <w:rFonts w:ascii="Consolas" w:hAnsi="Consolas" w:cs="Consolas"/>
          <w:color w:val="2A00FF"/>
          <w:kern w:val="0"/>
          <w:sz w:val="22"/>
        </w:rPr>
        <w:t>最高分为：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max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 xml:space="preserve">" </w:t>
      </w:r>
      <w:r>
        <w:rPr>
          <w:rFonts w:ascii="Consolas" w:hAnsi="Consolas" w:cs="Consolas"/>
          <w:color w:val="2A00FF"/>
          <w:kern w:val="0"/>
          <w:sz w:val="22"/>
        </w:rPr>
        <w:t>最低分为：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min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75D6A" w:rsidRDefault="00675D6A" w:rsidP="00675D6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75D6A" w:rsidRDefault="00675D6A" w:rsidP="00675D6A">
      <w:pPr>
        <w:rPr>
          <w:rFonts w:hint="eastAsia"/>
          <w:lang w:val="zh-CN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  <w:r w:rsidR="00400E2C">
        <w:rPr>
          <w:rFonts w:ascii="Consolas" w:hAnsi="Consolas" w:cs="Consolas" w:hint="eastAsia"/>
          <w:color w:val="000000"/>
          <w:kern w:val="0"/>
          <w:sz w:val="22"/>
        </w:rPr>
        <w:t xml:space="preserve">                           </w:t>
      </w:r>
    </w:p>
    <w:p w:rsidR="00675D6A" w:rsidRPr="00675D6A" w:rsidRDefault="00675D6A" w:rsidP="00675D6A">
      <w:pPr>
        <w:spacing w:line="240" w:lineRule="auto"/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07BEBD9B" wp14:editId="34E837BF">
            <wp:extent cx="3133725" cy="828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自定义对象</w:t>
      </w:r>
    </w:p>
    <w:p w:rsidR="00037561" w:rsidRDefault="00DE3694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lang w:val="zh-CN"/>
        </w:rPr>
        <w:t>迭代器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自定义人类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包含姓名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身高属性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私有成员变量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proofErr w:type="gramStart"/>
      <w:r>
        <w:rPr>
          <w:rFonts w:hint="eastAsia"/>
          <w:lang w:val="zh-CN"/>
        </w:rPr>
        <w:t>无参</w:t>
      </w:r>
      <w:r>
        <w:rPr>
          <w:rFonts w:hint="eastAsia"/>
          <w:lang w:val="zh-CN"/>
        </w:rPr>
        <w:t>,</w:t>
      </w:r>
      <w:proofErr w:type="gramEnd"/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</w:t>
      </w:r>
      <w:r>
        <w:rPr>
          <w:lang w:val="zh-CN"/>
        </w:rPr>
        <w:t>/set</w:t>
      </w:r>
      <w:r>
        <w:rPr>
          <w:lang w:val="zh-CN"/>
        </w:rPr>
        <w:t>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个人放到</w:t>
      </w: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  <w:r>
        <w:rPr>
          <w:lang w:val="zh-CN"/>
        </w:rPr>
        <w:t>中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使用迭代器获取每个人的信息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找出最高的人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最矮的人并输出最高人和最矮人的信息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打印格式如下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最高的人是张三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身高</w:t>
      </w:r>
      <w:r>
        <w:rPr>
          <w:rFonts w:hint="eastAsia"/>
          <w:lang w:val="zh-CN"/>
        </w:rPr>
        <w:t>1.</w:t>
      </w:r>
      <w:r>
        <w:rPr>
          <w:lang w:val="zh-CN"/>
        </w:rPr>
        <w:t>80</w:t>
      </w:r>
      <w:r>
        <w:rPr>
          <w:rFonts w:hint="eastAsia"/>
          <w:lang w:val="zh-CN"/>
        </w:rPr>
        <w:t xml:space="preserve">. </w:t>
      </w:r>
      <w:r>
        <w:rPr>
          <w:rFonts w:hint="eastAsia"/>
          <w:lang w:val="zh-CN"/>
        </w:rPr>
        <w:t>最矮的人是李四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身高</w:t>
      </w:r>
      <w:r>
        <w:rPr>
          <w:rFonts w:hint="eastAsia"/>
          <w:lang w:val="zh-CN"/>
        </w:rPr>
        <w:t>1.</w:t>
      </w:r>
      <w:r>
        <w:rPr>
          <w:lang w:val="zh-CN"/>
        </w:rPr>
        <w:t>60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37561" w:rsidRDefault="00DE3694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定义学人类生成类</w:t>
      </w:r>
      <w:proofErr w:type="gramStart"/>
      <w:r>
        <w:rPr>
          <w:rFonts w:hint="eastAsia"/>
          <w:lang w:val="zh-CN"/>
        </w:rPr>
        <w:t>无参</w:t>
      </w:r>
      <w:r>
        <w:rPr>
          <w:rFonts w:hint="eastAsia"/>
          <w:lang w:val="zh-CN"/>
        </w:rPr>
        <w:t>,</w:t>
      </w:r>
      <w:proofErr w:type="gramEnd"/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</w:t>
      </w:r>
    </w:p>
    <w:p w:rsidR="00037561" w:rsidRDefault="00DE3694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ArrayList</w:t>
      </w:r>
    </w:p>
    <w:p w:rsidR="00037561" w:rsidRDefault="00DE3694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个学生</w:t>
      </w:r>
    </w:p>
    <w:p w:rsidR="00037561" w:rsidRDefault="00DE3694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获取迭代器</w:t>
      </w:r>
    </w:p>
    <w:p w:rsidR="00037561" w:rsidRDefault="00DE3694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定义最高人</w:t>
      </w:r>
    </w:p>
    <w:p w:rsidR="00037561" w:rsidRDefault="00DE3694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定义最矮人</w:t>
      </w:r>
    </w:p>
    <w:p w:rsidR="00037561" w:rsidRDefault="00DE3694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使用迭代器循环判断是否有下一个人</w:t>
      </w:r>
    </w:p>
    <w:p w:rsidR="00037561" w:rsidRDefault="00DE3694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next</w:t>
      </w:r>
      <w:r>
        <w:rPr>
          <w:rFonts w:hint="eastAsia"/>
          <w:lang w:val="zh-CN"/>
        </w:rPr>
        <w:t>方法获取学生对象</w:t>
      </w:r>
    </w:p>
    <w:p w:rsidR="00037561" w:rsidRDefault="00DE3694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判断这个人的</w:t>
      </w:r>
      <w:proofErr w:type="gramStart"/>
      <w:r>
        <w:rPr>
          <w:rFonts w:hint="eastAsia"/>
          <w:lang w:val="zh-CN"/>
        </w:rPr>
        <w:t>的</w:t>
      </w:r>
      <w:proofErr w:type="gramEnd"/>
      <w:r>
        <w:rPr>
          <w:rFonts w:hint="eastAsia"/>
          <w:lang w:val="zh-CN"/>
        </w:rPr>
        <w:t>身高是否大于最大高度</w:t>
      </w:r>
    </w:p>
    <w:p w:rsidR="00037561" w:rsidRDefault="00DE3694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这个人的</w:t>
      </w:r>
      <w:proofErr w:type="gramStart"/>
      <w:r>
        <w:rPr>
          <w:rFonts w:hint="eastAsia"/>
          <w:lang w:val="zh-CN"/>
        </w:rPr>
        <w:t>的</w:t>
      </w:r>
      <w:proofErr w:type="gramEnd"/>
      <w:r>
        <w:rPr>
          <w:rFonts w:hint="eastAsia"/>
          <w:lang w:val="zh-CN"/>
        </w:rPr>
        <w:t>身高大于最大高度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最大身高的人等于这个人</w:t>
      </w:r>
    </w:p>
    <w:p w:rsidR="00037561" w:rsidRDefault="00DE3694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判断这个人的</w:t>
      </w:r>
      <w:proofErr w:type="gramStart"/>
      <w:r>
        <w:rPr>
          <w:rFonts w:hint="eastAsia"/>
          <w:lang w:val="zh-CN"/>
        </w:rPr>
        <w:t>的</w:t>
      </w:r>
      <w:proofErr w:type="gramEnd"/>
      <w:r>
        <w:rPr>
          <w:rFonts w:hint="eastAsia"/>
          <w:lang w:val="zh-CN"/>
        </w:rPr>
        <w:t>身高是否小于</w:t>
      </w:r>
      <w:proofErr w:type="gramStart"/>
      <w:r>
        <w:rPr>
          <w:rFonts w:hint="eastAsia"/>
          <w:lang w:val="zh-CN"/>
        </w:rPr>
        <w:t>于</w:t>
      </w:r>
      <w:proofErr w:type="gramEnd"/>
      <w:r>
        <w:rPr>
          <w:rFonts w:hint="eastAsia"/>
          <w:lang w:val="zh-CN"/>
        </w:rPr>
        <w:t>最矮高度</w:t>
      </w:r>
    </w:p>
    <w:p w:rsidR="00037561" w:rsidRDefault="00DE3694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这个人的</w:t>
      </w:r>
      <w:proofErr w:type="gramStart"/>
      <w:r>
        <w:rPr>
          <w:rFonts w:hint="eastAsia"/>
          <w:lang w:val="zh-CN"/>
        </w:rPr>
        <w:t>的</w:t>
      </w:r>
      <w:proofErr w:type="gramEnd"/>
      <w:r>
        <w:rPr>
          <w:rFonts w:hint="eastAsia"/>
          <w:lang w:val="zh-CN"/>
        </w:rPr>
        <w:t>身高小于</w:t>
      </w:r>
      <w:proofErr w:type="gramStart"/>
      <w:r>
        <w:rPr>
          <w:rFonts w:hint="eastAsia"/>
          <w:lang w:val="zh-CN"/>
        </w:rPr>
        <w:t>于</w:t>
      </w:r>
      <w:proofErr w:type="gramEnd"/>
      <w:r>
        <w:rPr>
          <w:rFonts w:hint="eastAsia"/>
          <w:lang w:val="zh-CN"/>
        </w:rPr>
        <w:t>最矮高度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最矮身高的人等于这个人</w:t>
      </w:r>
    </w:p>
    <w:p w:rsidR="00037561" w:rsidRDefault="00DE3694">
      <w:pPr>
        <w:pStyle w:val="a8"/>
        <w:numPr>
          <w:ilvl w:val="0"/>
          <w:numId w:val="14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按照格式打印信息</w:t>
      </w:r>
    </w:p>
    <w:p w:rsidR="00400E2C" w:rsidRDefault="00400E2C" w:rsidP="00400E2C">
      <w:pPr>
        <w:tabs>
          <w:tab w:val="left" w:pos="753"/>
        </w:tabs>
        <w:rPr>
          <w:rFonts w:hint="eastAsia"/>
          <w:lang w:val="zh-CN"/>
        </w:rPr>
      </w:pPr>
      <w:r>
        <w:rPr>
          <w:lang w:val="zh-CN"/>
        </w:rPr>
        <w:tab/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Person {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height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Person(String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height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height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Person() {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}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height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height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height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400E2C" w:rsidRPr="00400E2C" w:rsidRDefault="00400E2C" w:rsidP="00400E2C">
      <w:pPr>
        <w:tabs>
          <w:tab w:val="left" w:pos="753"/>
        </w:tabs>
        <w:rPr>
          <w:rFonts w:hint="eastAsia"/>
        </w:rPr>
      </w:pP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java.util.Iterator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Test2_2 {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&lt;Person&gt; 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&lt;Person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2"/>
        </w:rPr>
        <w:t>p1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Person(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张三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,14,1.80);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2"/>
        </w:rPr>
        <w:t>p2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Person(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李四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,15,1.60);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2"/>
        </w:rPr>
        <w:t>p3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Person(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王五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,16,1.70);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2"/>
        </w:rPr>
        <w:t>p4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Person(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程晓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,14,1.74);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2"/>
        </w:rPr>
        <w:t>p5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Person(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2"/>
        </w:rPr>
        <w:t>二丫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14,1.66);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p1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p2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p3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p4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p5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Iterator&lt;Person&gt;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itr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highest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(0).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lname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lowest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(0).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itr</w:t>
      </w:r>
      <w:r>
        <w:rPr>
          <w:rFonts w:ascii="Consolas" w:hAnsi="Consolas" w:cs="Consolas"/>
          <w:color w:val="000000"/>
          <w:kern w:val="0"/>
          <w:sz w:val="22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()){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itr</w:t>
      </w:r>
      <w:r>
        <w:rPr>
          <w:rFonts w:ascii="Consolas" w:hAnsi="Consolas" w:cs="Consolas"/>
          <w:color w:val="000000"/>
          <w:kern w:val="0"/>
          <w:sz w:val="22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.getheight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()&gt;=</w:t>
      </w:r>
      <w:r>
        <w:rPr>
          <w:rFonts w:ascii="Consolas" w:hAnsi="Consolas" w:cs="Consolas"/>
          <w:color w:val="6A3E3E"/>
          <w:kern w:val="0"/>
          <w:sz w:val="22"/>
        </w:rPr>
        <w:t>highest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highest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.getheight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hname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.getheight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()&lt;=</w:t>
      </w:r>
      <w:r>
        <w:rPr>
          <w:rFonts w:ascii="Consolas" w:hAnsi="Consolas" w:cs="Consolas"/>
          <w:color w:val="6A3E3E"/>
          <w:kern w:val="0"/>
          <w:sz w:val="22"/>
        </w:rPr>
        <w:t>lowest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lowest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.getheight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lname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 xml:space="preserve">" </w:t>
      </w:r>
      <w:r>
        <w:rPr>
          <w:rFonts w:ascii="Consolas" w:hAnsi="Consolas" w:cs="Consolas"/>
          <w:color w:val="2A00FF"/>
          <w:kern w:val="0"/>
          <w:sz w:val="22"/>
        </w:rPr>
        <w:t>最高的人是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hname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",</w:t>
      </w:r>
      <w:r>
        <w:rPr>
          <w:rFonts w:ascii="Consolas" w:hAnsi="Consolas" w:cs="Consolas"/>
          <w:color w:val="2A00FF"/>
          <w:kern w:val="0"/>
          <w:sz w:val="22"/>
        </w:rPr>
        <w:t>身高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highest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 xml:space="preserve">" </w:t>
      </w:r>
      <w:r>
        <w:rPr>
          <w:rFonts w:ascii="Consolas" w:hAnsi="Consolas" w:cs="Consolas"/>
          <w:color w:val="2A00FF"/>
          <w:kern w:val="0"/>
          <w:sz w:val="22"/>
        </w:rPr>
        <w:t>最矮的人是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lname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",</w:t>
      </w:r>
      <w:r>
        <w:rPr>
          <w:rFonts w:ascii="Consolas" w:hAnsi="Consolas" w:cs="Consolas"/>
          <w:color w:val="2A00FF"/>
          <w:kern w:val="0"/>
          <w:sz w:val="22"/>
        </w:rPr>
        <w:t>身高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lowest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00E2C" w:rsidRDefault="00400E2C" w:rsidP="00400E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400E2C" w:rsidRDefault="00400E2C" w:rsidP="00400E2C">
      <w:pPr>
        <w:tabs>
          <w:tab w:val="left" w:pos="753"/>
        </w:tabs>
        <w:rPr>
          <w:rFonts w:hint="eastAsia"/>
          <w:lang w:val="zh-CN"/>
        </w:rPr>
      </w:pPr>
    </w:p>
    <w:p w:rsidR="00400E2C" w:rsidRPr="00400E2C" w:rsidRDefault="00400E2C" w:rsidP="00400E2C">
      <w:pPr>
        <w:spacing w:line="240" w:lineRule="auto"/>
        <w:rPr>
          <w:lang w:val="zh-CN"/>
        </w:rPr>
      </w:pPr>
      <w:r>
        <w:rPr>
          <w:noProof/>
        </w:rPr>
        <w:drawing>
          <wp:inline distT="0" distB="0" distL="0" distR="0" wp14:anchorId="539C6FFB" wp14:editId="6F519429">
            <wp:extent cx="3152775" cy="495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方法定义</w:t>
      </w:r>
    </w:p>
    <w:p w:rsidR="00037561" w:rsidRDefault="00DE3694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</w:t>
      </w:r>
      <w:r>
        <w:rPr>
          <w:rFonts w:hint="eastAsia"/>
          <w:lang w:val="zh-CN"/>
        </w:rPr>
        <w:t>for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lang w:val="zh-CN"/>
        </w:rPr>
        <w:t>ArrayList</w:t>
      </w:r>
      <w:r>
        <w:rPr>
          <w:lang w:val="zh-CN"/>
        </w:rPr>
        <w:t>中有如下数据</w:t>
      </w:r>
      <w:r>
        <w:rPr>
          <w:rFonts w:hint="eastAsia"/>
          <w:lang w:val="zh-CN"/>
        </w:rPr>
        <w:t>:</w:t>
      </w:r>
      <w:r>
        <w:rPr>
          <w:lang w:val="zh-CN"/>
        </w:rPr>
        <w:t>”a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 xml:space="preserve">, 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>b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 xml:space="preserve">, 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>c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 xml:space="preserve">, 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>c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 xml:space="preserve">, 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>a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 xml:space="preserve">, 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>b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 xml:space="preserve">, 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>b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 xml:space="preserve">, 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>b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 xml:space="preserve">, 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>a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>.</w:t>
      </w:r>
      <w:r>
        <w:rPr>
          <w:lang w:val="zh-CN"/>
        </w:rPr>
        <w:t>定义名为</w:t>
      </w:r>
      <w:r>
        <w:rPr>
          <w:rFonts w:hint="eastAsia"/>
          <w:lang w:val="zh-CN"/>
        </w:rPr>
        <w:t>:</w:t>
      </w:r>
      <w:r>
        <w:rPr>
          <w:lang w:val="zh-CN"/>
        </w:rPr>
        <w:t>frequency(ArrayList arr, String key)</w:t>
      </w:r>
      <w:r>
        <w:rPr>
          <w:lang w:val="zh-CN"/>
        </w:rPr>
        <w:t>的方法</w:t>
      </w:r>
      <w:r>
        <w:rPr>
          <w:rFonts w:hint="eastAsia"/>
          <w:lang w:val="zh-CN"/>
        </w:rPr>
        <w:t>.arr</w:t>
      </w:r>
      <w:r>
        <w:rPr>
          <w:rFonts w:hint="eastAsia"/>
          <w:lang w:val="zh-CN"/>
        </w:rPr>
        <w:t>是</w:t>
      </w: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  <w:r>
        <w:rPr>
          <w:lang w:val="zh-CN"/>
        </w:rPr>
        <w:t>集合</w:t>
      </w:r>
      <w:r>
        <w:rPr>
          <w:rFonts w:hint="eastAsia"/>
          <w:lang w:val="zh-CN"/>
        </w:rPr>
        <w:t>,key</w:t>
      </w:r>
      <w:r>
        <w:rPr>
          <w:rFonts w:hint="eastAsia"/>
          <w:lang w:val="zh-CN"/>
        </w:rPr>
        <w:t>是要查找的某个元素</w:t>
      </w:r>
      <w:r>
        <w:rPr>
          <w:rFonts w:hint="eastAsia"/>
          <w:lang w:val="zh-CN"/>
        </w:rPr>
        <w:t>.</w:t>
      </w:r>
      <w:r>
        <w:rPr>
          <w:lang w:val="zh-CN"/>
        </w:rPr>
        <w:t>使用增强</w:t>
      </w:r>
      <w:r>
        <w:rPr>
          <w:lang w:val="zh-CN"/>
        </w:rPr>
        <w:t>for</w:t>
      </w:r>
      <w:r>
        <w:rPr>
          <w:lang w:val="zh-CN"/>
        </w:rPr>
        <w:t>方式查找</w:t>
      </w:r>
      <w:r>
        <w:rPr>
          <w:lang w:val="zh-CN"/>
        </w:rPr>
        <w:t>key</w:t>
      </w:r>
      <w:r>
        <w:rPr>
          <w:lang w:val="zh-CN"/>
        </w:rPr>
        <w:t>在</w:t>
      </w: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  <w:r>
        <w:rPr>
          <w:lang w:val="zh-CN"/>
        </w:rPr>
        <w:t>中出现的次数</w:t>
      </w:r>
      <w:r>
        <w:rPr>
          <w:rFonts w:hint="eastAsia"/>
          <w:lang w:val="zh-CN"/>
        </w:rPr>
        <w:t>.</w:t>
      </w:r>
      <w:r>
        <w:rPr>
          <w:lang w:val="zh-CN"/>
        </w:rPr>
        <w:t>并将次数作为方法的返回值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mian</w:t>
      </w:r>
      <w:r>
        <w:rPr>
          <w:rFonts w:hint="eastAsia"/>
          <w:lang w:val="zh-CN"/>
        </w:rPr>
        <w:t>方法中调用</w:t>
      </w:r>
      <w:r>
        <w:rPr>
          <w:lang w:val="zh-CN"/>
        </w:rPr>
        <w:t>freq</w:t>
      </w:r>
      <w:r>
        <w:rPr>
          <w:lang w:val="zh-CN"/>
        </w:rPr>
        <w:t>uency</w:t>
      </w:r>
      <w:r>
        <w:rPr>
          <w:lang w:val="zh-CN"/>
        </w:rPr>
        <w:t>方法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37561" w:rsidRDefault="00DE3694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ArrayList</w:t>
      </w:r>
    </w:p>
    <w:p w:rsidR="00037561" w:rsidRDefault="00DE3694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添加元素</w:t>
      </w:r>
    </w:p>
    <w:p w:rsidR="00037561" w:rsidRDefault="00DE3694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frequency</w:t>
      </w:r>
      <w:r>
        <w:rPr>
          <w:rFonts w:hint="eastAsia"/>
          <w:lang w:val="zh-CN"/>
        </w:rPr>
        <w:t>方法统计集合中指定元素出现的次数，</w:t>
      </w:r>
    </w:p>
    <w:p w:rsidR="00037561" w:rsidRDefault="00DE3694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frequency</w:t>
      </w:r>
      <w:r>
        <w:rPr>
          <w:rFonts w:hint="eastAsia"/>
          <w:lang w:val="zh-CN"/>
        </w:rPr>
        <w:t>方法中计数变量</w:t>
      </w:r>
    </w:p>
    <w:p w:rsidR="00037561" w:rsidRDefault="00DE3694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frequency</w:t>
      </w:r>
      <w:r>
        <w:rPr>
          <w:rFonts w:hint="eastAsia"/>
          <w:lang w:val="zh-CN"/>
        </w:rPr>
        <w:t>方法中使用增强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遍历传入的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拿到每个元素</w:t>
      </w:r>
    </w:p>
    <w:p w:rsidR="00037561" w:rsidRDefault="00DE3694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如果遍历出来的元素是要查找的元素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计数器加</w:t>
      </w:r>
      <w:r>
        <w:rPr>
          <w:rFonts w:hint="eastAsia"/>
          <w:lang w:val="zh-CN"/>
        </w:rPr>
        <w:t>1</w:t>
      </w:r>
    </w:p>
    <w:p w:rsidR="00037561" w:rsidRDefault="00DE3694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返回计数值</w:t>
      </w:r>
    </w:p>
    <w:p w:rsidR="00037561" w:rsidRDefault="00DE3694">
      <w:pPr>
        <w:pStyle w:val="a8"/>
        <w:numPr>
          <w:ilvl w:val="0"/>
          <w:numId w:val="16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lastRenderedPageBreak/>
        <w:t>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中调用这个方法测试</w:t>
      </w:r>
    </w:p>
    <w:p w:rsidR="00AD10EF" w:rsidRDefault="00AD10EF" w:rsidP="00AD10EF">
      <w:pPr>
        <w:rPr>
          <w:rFonts w:hint="eastAsia"/>
          <w:lang w:val="zh-CN"/>
        </w:rPr>
      </w:pP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Test2_3 {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"a"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"b"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"c"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"c"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"a"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"b"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"b"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"b"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"a"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22"/>
        </w:rPr>
        <w:t>frequency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"a"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frequency(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key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times</w:t>
      </w:r>
      <w:r>
        <w:rPr>
          <w:rFonts w:ascii="Consolas" w:hAnsi="Consolas" w:cs="Consolas"/>
          <w:color w:val="000000"/>
          <w:kern w:val="0"/>
          <w:sz w:val="22"/>
        </w:rPr>
        <w:t>=0;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string</w:t>
      </w:r>
      <w:r>
        <w:rPr>
          <w:rFonts w:ascii="Consolas" w:hAnsi="Consolas" w:cs="Consolas"/>
          <w:color w:val="000000"/>
          <w:kern w:val="0"/>
          <w:sz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key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times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++;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times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D10EF" w:rsidRDefault="00AD10EF" w:rsidP="00AD10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D10EF" w:rsidRDefault="00AD10EF" w:rsidP="00AD10EF">
      <w:pPr>
        <w:rPr>
          <w:rFonts w:hint="eastAsia"/>
          <w:lang w:val="zh-CN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D10EF" w:rsidRPr="00AD10EF" w:rsidRDefault="00AD10EF" w:rsidP="00AD10EF">
      <w:pPr>
        <w:spacing w:line="240" w:lineRule="auto"/>
        <w:rPr>
          <w:lang w:val="zh-CN"/>
        </w:rPr>
      </w:pPr>
      <w:r>
        <w:rPr>
          <w:noProof/>
        </w:rPr>
        <w:drawing>
          <wp:inline distT="0" distB="0" distL="0" distR="0" wp14:anchorId="5B4E525D" wp14:editId="212836FE">
            <wp:extent cx="1000125" cy="552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4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泛型方法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编写</w:t>
      </w:r>
      <w:proofErr w:type="gramStart"/>
      <w:r>
        <w:rPr>
          <w:rFonts w:hint="eastAsia"/>
          <w:lang w:val="zh-CN"/>
        </w:rPr>
        <w:t>一个泛形方法</w:t>
      </w:r>
      <w:proofErr w:type="gramEnd"/>
      <w:r>
        <w:rPr>
          <w:rFonts w:hint="eastAsia"/>
          <w:lang w:val="zh-CN"/>
        </w:rPr>
        <w:t>名称为</w:t>
      </w:r>
      <w:r>
        <w:rPr>
          <w:lang w:val="zh-CN"/>
        </w:rPr>
        <w:t>swap</w:t>
      </w:r>
      <w:r>
        <w:rPr>
          <w:rFonts w:hint="eastAsia"/>
          <w:lang w:val="zh-CN"/>
        </w:rPr>
        <w:t>，实现指定位置数组元素的交换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数组和</w:t>
      </w:r>
      <w:proofErr w:type="gramStart"/>
      <w:r>
        <w:rPr>
          <w:rFonts w:hint="eastAsia"/>
          <w:lang w:val="zh-CN"/>
        </w:rPr>
        <w:t>要</w:t>
      </w:r>
      <w:proofErr w:type="gramEnd"/>
      <w:r>
        <w:rPr>
          <w:rFonts w:hint="eastAsia"/>
          <w:lang w:val="zh-CN"/>
        </w:rPr>
        <w:t>交换的索引作为方法参数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37561" w:rsidRDefault="00DE3694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proofErr w:type="gramStart"/>
      <w:r>
        <w:rPr>
          <w:rFonts w:hint="eastAsia"/>
          <w:lang w:val="zh-CN"/>
        </w:rPr>
        <w:t>一个泛形方法</w:t>
      </w:r>
      <w:proofErr w:type="gramEnd"/>
      <w:r>
        <w:rPr>
          <w:rFonts w:hint="eastAsia"/>
          <w:lang w:val="zh-CN"/>
        </w:rPr>
        <w:t>，数组是任意类型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并传入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个要交换位置的索引</w:t>
      </w:r>
    </w:p>
    <w:p w:rsidR="00037561" w:rsidRDefault="00DE3694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使用第三方变量的方式交换数组中的元素</w:t>
      </w:r>
    </w:p>
    <w:p w:rsidR="00037561" w:rsidRDefault="00DE3694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数组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swap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交换指定索引的元素</w:t>
      </w:r>
    </w:p>
    <w:p w:rsidR="00037561" w:rsidRDefault="00DE3694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打印交换后的元素</w:t>
      </w:r>
    </w:p>
    <w:p w:rsidR="00037561" w:rsidRDefault="00DE3694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Integer</w:t>
      </w:r>
      <w:r>
        <w:rPr>
          <w:rFonts w:hint="eastAsia"/>
          <w:lang w:val="zh-CN"/>
        </w:rPr>
        <w:t>数组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swap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交换指定索引的元素</w:t>
      </w:r>
    </w:p>
    <w:p w:rsidR="00037561" w:rsidRDefault="00DE3694">
      <w:pPr>
        <w:pStyle w:val="a8"/>
        <w:numPr>
          <w:ilvl w:val="0"/>
          <w:numId w:val="17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打印交换后的元素</w:t>
      </w:r>
    </w:p>
    <w:p w:rsidR="008A330D" w:rsidRDefault="008A330D" w:rsidP="008A330D">
      <w:pPr>
        <w:rPr>
          <w:rFonts w:hint="eastAsia"/>
          <w:lang w:val="zh-CN"/>
        </w:rPr>
      </w:pP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Test2_4 {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={</w:t>
      </w:r>
      <w:r>
        <w:rPr>
          <w:rFonts w:ascii="Consolas" w:hAnsi="Consolas" w:cs="Consolas"/>
          <w:color w:val="2A00FF"/>
          <w:kern w:val="0"/>
          <w:sz w:val="22"/>
        </w:rPr>
        <w:t>"hello"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"world"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"java"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"good"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"bad"</w:t>
      </w:r>
      <w:r>
        <w:rPr>
          <w:rFonts w:ascii="Consolas" w:hAnsi="Consolas" w:cs="Consolas"/>
          <w:color w:val="000000"/>
          <w:kern w:val="0"/>
          <w:sz w:val="22"/>
        </w:rPr>
        <w:t>};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swap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strArr</w:t>
      </w:r>
      <w:r>
        <w:rPr>
          <w:rFonts w:ascii="Consolas" w:hAnsi="Consolas" w:cs="Consolas"/>
          <w:color w:val="000000"/>
          <w:kern w:val="0"/>
          <w:sz w:val="22"/>
        </w:rPr>
        <w:t>,0,1);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color w:val="6A3E3E"/>
          <w:kern w:val="0"/>
          <w:sz w:val="22"/>
        </w:rPr>
        <w:t>strArr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Integer[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intArr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={1,2,3,4,5,6};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swap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intArr</w:t>
      </w:r>
      <w:r>
        <w:rPr>
          <w:rFonts w:ascii="Consolas" w:hAnsi="Consolas" w:cs="Consolas"/>
          <w:color w:val="000000"/>
          <w:kern w:val="0"/>
          <w:sz w:val="22"/>
        </w:rPr>
        <w:t>,3,5);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color w:val="6A3E3E"/>
          <w:kern w:val="0"/>
          <w:sz w:val="22"/>
        </w:rPr>
        <w:t>intArr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&lt;T&gt;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swap(T[]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index1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index2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 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index1</w:t>
      </w:r>
      <w:r>
        <w:rPr>
          <w:rFonts w:ascii="Consolas" w:hAnsi="Consolas" w:cs="Consolas"/>
          <w:color w:val="000000"/>
          <w:kern w:val="0"/>
          <w:sz w:val="22"/>
        </w:rPr>
        <w:t>];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index1</w:t>
      </w:r>
      <w:r>
        <w:rPr>
          <w:rFonts w:ascii="Consolas" w:hAnsi="Consolas" w:cs="Consolas"/>
          <w:color w:val="000000"/>
          <w:kern w:val="0"/>
          <w:sz w:val="22"/>
        </w:rPr>
        <w:t>]=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index2</w:t>
      </w:r>
      <w:r>
        <w:rPr>
          <w:rFonts w:ascii="Consolas" w:hAnsi="Consolas" w:cs="Consolas"/>
          <w:color w:val="000000"/>
          <w:kern w:val="0"/>
          <w:sz w:val="22"/>
        </w:rPr>
        <w:t>];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index2</w:t>
      </w:r>
      <w:r>
        <w:rPr>
          <w:rFonts w:ascii="Consolas" w:hAnsi="Consolas" w:cs="Consolas"/>
          <w:color w:val="000000"/>
          <w:kern w:val="0"/>
          <w:sz w:val="22"/>
        </w:rPr>
        <w:t>]=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8A330D" w:rsidRDefault="008A330D" w:rsidP="008A33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8A330D" w:rsidRPr="008A330D" w:rsidRDefault="008A330D" w:rsidP="008A330D">
      <w:pPr>
        <w:rPr>
          <w:lang w:val="zh-CN"/>
        </w:rPr>
      </w:pP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lang w:val="zh-CN"/>
        </w:rPr>
        <w:t>5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泛型方法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编写</w:t>
      </w:r>
      <w:proofErr w:type="gramStart"/>
      <w:r>
        <w:rPr>
          <w:rFonts w:hint="eastAsia"/>
          <w:lang w:val="zh-CN"/>
        </w:rPr>
        <w:t>一个泛形方法</w:t>
      </w:r>
      <w:proofErr w:type="gramEnd"/>
      <w:r>
        <w:rPr>
          <w:rFonts w:hint="eastAsia"/>
          <w:lang w:val="zh-CN"/>
        </w:rPr>
        <w:t>，接收一个任意类型数组，并反转数组中的所有元素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37561" w:rsidRDefault="00DE3694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proofErr w:type="gramStart"/>
      <w:r>
        <w:rPr>
          <w:rFonts w:hint="eastAsia"/>
          <w:lang w:val="zh-CN"/>
        </w:rPr>
        <w:t>一个泛形方法</w:t>
      </w:r>
      <w:proofErr w:type="gramEnd"/>
      <w:r>
        <w:rPr>
          <w:rFonts w:hint="eastAsia"/>
          <w:lang w:val="zh-CN"/>
        </w:rPr>
        <w:t>reverse</w:t>
      </w:r>
      <w:r>
        <w:rPr>
          <w:rFonts w:hint="eastAsia"/>
          <w:lang w:val="zh-CN"/>
        </w:rPr>
        <w:t>，接收一个任意数组</w:t>
      </w:r>
    </w:p>
    <w:p w:rsidR="00037561" w:rsidRDefault="00DE3694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reverse</w:t>
      </w:r>
      <w:r>
        <w:rPr>
          <w:rFonts w:hint="eastAsia"/>
          <w:lang w:val="zh-CN"/>
        </w:rPr>
        <w:t>方法中将数组传入的元素反转</w:t>
      </w:r>
    </w:p>
    <w:p w:rsidR="00037561" w:rsidRDefault="00DE3694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数组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reverse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反转数组中的元素</w:t>
      </w:r>
    </w:p>
    <w:p w:rsidR="00037561" w:rsidRDefault="00DE3694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打印反转后的元素</w:t>
      </w:r>
    </w:p>
    <w:p w:rsidR="00037561" w:rsidRDefault="00DE3694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Integer</w:t>
      </w:r>
      <w:r>
        <w:rPr>
          <w:rFonts w:hint="eastAsia"/>
          <w:lang w:val="zh-CN"/>
        </w:rPr>
        <w:t>数组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reverse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反转数组中的元素</w:t>
      </w:r>
    </w:p>
    <w:p w:rsidR="00037561" w:rsidRDefault="00DE3694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打印反转后的元素</w:t>
      </w:r>
    </w:p>
    <w:p w:rsidR="00037561" w:rsidRDefault="00037561">
      <w:pPr>
        <w:rPr>
          <w:rFonts w:hint="eastAsia"/>
          <w:lang w:val="zh-CN"/>
        </w:rPr>
      </w:pP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Test2_5 {</w:t>
      </w: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{ </w:t>
      </w:r>
      <w:r>
        <w:rPr>
          <w:rFonts w:ascii="Consolas" w:hAnsi="Consolas" w:cs="Consolas"/>
          <w:color w:val="2A00FF"/>
          <w:kern w:val="0"/>
          <w:sz w:val="22"/>
        </w:rPr>
        <w:t>"hello"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"world"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"java"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"good"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"bad"</w:t>
      </w:r>
      <w:r>
        <w:rPr>
          <w:rFonts w:ascii="Consolas" w:hAnsi="Consolas" w:cs="Consolas"/>
          <w:color w:val="000000"/>
          <w:kern w:val="0"/>
          <w:sz w:val="22"/>
        </w:rPr>
        <w:t xml:space="preserve"> };</w:t>
      </w: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reverse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&lt;T&gt;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reverse(T[]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0;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/ 2;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 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];</w:t>
      </w: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- 1 -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];</w:t>
      </w: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- 1 -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] = </w:t>
      </w:r>
      <w:r>
        <w:rPr>
          <w:rFonts w:ascii="Consolas" w:hAnsi="Consolas" w:cs="Consolas"/>
          <w:color w:val="6A3E3E"/>
          <w:kern w:val="0"/>
          <w:sz w:val="22"/>
        </w:rPr>
        <w:t>temp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反转后的数据</w:t>
      </w:r>
      <w:r>
        <w:rPr>
          <w:rFonts w:ascii="Consolas" w:hAnsi="Consolas" w:cs="Consolas"/>
          <w:color w:val="2A00FF"/>
          <w:kern w:val="0"/>
          <w:sz w:val="22"/>
        </w:rPr>
        <w:t>:"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0;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]+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DF7D15" w:rsidRDefault="00DF7D15" w:rsidP="00DF7D1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32001E" w:rsidRDefault="0032001E">
      <w:pPr>
        <w:rPr>
          <w:rFonts w:hint="eastAsia"/>
          <w:lang w:val="zh-CN"/>
        </w:rPr>
      </w:pPr>
    </w:p>
    <w:p w:rsidR="0032001E" w:rsidRDefault="0032001E" w:rsidP="0032001E">
      <w:pPr>
        <w:spacing w:line="240" w:lineRule="auto"/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59C83A02" wp14:editId="79D141A1">
            <wp:extent cx="2476500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6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泛型方法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编写</w:t>
      </w:r>
      <w:proofErr w:type="gramStart"/>
      <w:r>
        <w:rPr>
          <w:rFonts w:hint="eastAsia"/>
          <w:lang w:val="zh-CN"/>
        </w:rPr>
        <w:t>一个泛形方法</w:t>
      </w:r>
      <w:proofErr w:type="gramEnd"/>
      <w:r>
        <w:rPr>
          <w:rFonts w:hint="eastAsia"/>
          <w:lang w:val="zh-CN"/>
        </w:rPr>
        <w:t>，接收一个任意类型数组，并将数组中的元素按照一定的格式打印</w:t>
      </w:r>
      <w:r>
        <w:rPr>
          <w:rFonts w:hint="eastAsia"/>
          <w:lang w:val="zh-CN"/>
        </w:rPr>
        <w:t>.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[</w:t>
      </w:r>
      <w:r>
        <w:rPr>
          <w:lang w:val="zh-CN"/>
        </w:rPr>
        <w:t>3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6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7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1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2</w:t>
      </w:r>
      <w:r>
        <w:rPr>
          <w:rFonts w:hint="eastAsia"/>
          <w:lang w:val="zh-CN"/>
        </w:rPr>
        <w:t>]</w:t>
      </w:r>
      <w:r>
        <w:rPr>
          <w:lang w:val="zh-CN"/>
        </w:rPr>
        <w:t xml:space="preserve"> ”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37561" w:rsidRDefault="00DE3694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定义泛型方法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接收任意类型的数组</w:t>
      </w:r>
    </w:p>
    <w:p w:rsidR="00037561" w:rsidRDefault="00DE3694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printArr</w:t>
      </w:r>
      <w:r>
        <w:rPr>
          <w:rFonts w:hint="eastAsia"/>
          <w:lang w:val="zh-CN"/>
        </w:rPr>
        <w:t>中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打印</w:t>
      </w:r>
      <w:r>
        <w:rPr>
          <w:rFonts w:hint="eastAsia"/>
          <w:lang w:val="zh-CN"/>
        </w:rPr>
        <w:t>"["</w:t>
      </w:r>
    </w:p>
    <w:p w:rsidR="00037561" w:rsidRDefault="00DE3694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获取数组中的元素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打印</w:t>
      </w:r>
      <w:r>
        <w:rPr>
          <w:rFonts w:hint="eastAsia"/>
          <w:lang w:val="zh-CN"/>
        </w:rPr>
        <w:t xml:space="preserve"> "</w:t>
      </w:r>
      <w:r>
        <w:rPr>
          <w:rFonts w:hint="eastAsia"/>
          <w:lang w:val="zh-CN"/>
        </w:rPr>
        <w:t>元素</w:t>
      </w:r>
      <w:r>
        <w:rPr>
          <w:rFonts w:hint="eastAsia"/>
          <w:lang w:val="zh-CN"/>
        </w:rPr>
        <w:t>, ",</w:t>
      </w:r>
      <w:r>
        <w:rPr>
          <w:rFonts w:hint="eastAsia"/>
          <w:lang w:val="zh-CN"/>
        </w:rPr>
        <w:t>最后一个元素打印</w:t>
      </w:r>
      <w:r>
        <w:rPr>
          <w:rFonts w:hint="eastAsia"/>
          <w:lang w:val="zh-CN"/>
        </w:rPr>
        <w:t xml:space="preserve"> "</w:t>
      </w:r>
      <w:r>
        <w:rPr>
          <w:rFonts w:hint="eastAsia"/>
          <w:lang w:val="zh-CN"/>
        </w:rPr>
        <w:t>元素</w:t>
      </w:r>
      <w:r>
        <w:rPr>
          <w:rFonts w:hint="eastAsia"/>
          <w:lang w:val="zh-CN"/>
        </w:rPr>
        <w:t>]"</w:t>
      </w:r>
    </w:p>
    <w:p w:rsidR="00037561" w:rsidRDefault="00DE3694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Integer</w:t>
      </w:r>
      <w:r>
        <w:rPr>
          <w:rFonts w:hint="eastAsia"/>
          <w:lang w:val="zh-CN"/>
        </w:rPr>
        <w:t>数组</w:t>
      </w:r>
    </w:p>
    <w:p w:rsidR="00037561" w:rsidRDefault="00DE3694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数组</w:t>
      </w:r>
    </w:p>
    <w:p w:rsidR="00037561" w:rsidRDefault="00DE3694">
      <w:pPr>
        <w:pStyle w:val="a8"/>
        <w:numPr>
          <w:ilvl w:val="0"/>
          <w:numId w:val="19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printArr</w:t>
      </w:r>
      <w:r>
        <w:rPr>
          <w:rFonts w:hint="eastAsia"/>
          <w:lang w:val="zh-CN"/>
        </w:rPr>
        <w:t>打印数组</w:t>
      </w:r>
    </w:p>
    <w:p w:rsidR="007F467A" w:rsidRDefault="007F467A" w:rsidP="007F467A">
      <w:pPr>
        <w:rPr>
          <w:rFonts w:hint="eastAsia"/>
          <w:lang w:val="zh-CN"/>
        </w:rPr>
      </w:pP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Test2_6 {</w:t>
      </w: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Integer[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intArr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{ 3, 6, 7, 1, 2 };</w:t>
      </w: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{ </w:t>
      </w:r>
      <w:r>
        <w:rPr>
          <w:rFonts w:ascii="Consolas" w:hAnsi="Consolas" w:cs="Consolas"/>
          <w:color w:val="2A00FF"/>
          <w:kern w:val="0"/>
          <w:sz w:val="22"/>
        </w:rPr>
        <w:t>"hello"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"world"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"java"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"good"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"bad"</w:t>
      </w:r>
      <w:r>
        <w:rPr>
          <w:rFonts w:ascii="Consolas" w:hAnsi="Consolas" w:cs="Consolas"/>
          <w:color w:val="000000"/>
          <w:kern w:val="0"/>
          <w:sz w:val="22"/>
        </w:rPr>
        <w:t xml:space="preserve"> };</w:t>
      </w: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printArr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intArr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printArr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strArr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&lt;T&gt;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printArr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(T[]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"["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0;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!=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- 1) {</w:t>
      </w: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] + </w:t>
      </w:r>
      <w:r>
        <w:rPr>
          <w:rFonts w:ascii="Consolas" w:hAnsi="Consolas" w:cs="Consolas"/>
          <w:color w:val="2A00FF"/>
          <w:kern w:val="0"/>
          <w:sz w:val="22"/>
        </w:rPr>
        <w:t>","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- 1) {</w:t>
      </w: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] + </w:t>
      </w:r>
      <w:r>
        <w:rPr>
          <w:rFonts w:ascii="Consolas" w:hAnsi="Consolas" w:cs="Consolas"/>
          <w:color w:val="2A00FF"/>
          <w:kern w:val="0"/>
          <w:sz w:val="22"/>
        </w:rPr>
        <w:t>"]"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7F467A" w:rsidRDefault="007F467A" w:rsidP="007F4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F467A" w:rsidRDefault="007F467A" w:rsidP="007F467A">
      <w:pPr>
        <w:rPr>
          <w:rFonts w:hint="eastAsia"/>
          <w:lang w:val="zh-CN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7F467A" w:rsidRPr="007F467A" w:rsidRDefault="007F467A" w:rsidP="007F467A">
      <w:pPr>
        <w:spacing w:line="240" w:lineRule="auto"/>
        <w:rPr>
          <w:lang w:val="zh-CN"/>
        </w:rPr>
      </w:pPr>
      <w:r>
        <w:rPr>
          <w:noProof/>
        </w:rPr>
        <w:drawing>
          <wp:inline distT="0" distB="0" distL="0" distR="0" wp14:anchorId="49B50D93" wp14:editId="41D69AC4">
            <wp:extent cx="3581400" cy="590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7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增强</w:t>
      </w:r>
      <w:r>
        <w:rPr>
          <w:rFonts w:hint="eastAsia"/>
          <w:lang w:val="zh-CN"/>
        </w:rPr>
        <w:t>for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有一个数组</w:t>
      </w:r>
      <w:r>
        <w:rPr>
          <w:rFonts w:hint="eastAsia"/>
          <w:lang w:val="zh-CN"/>
        </w:rPr>
        <w:t xml:space="preserve"> String arr[]={"abc","bad","abc","aab","bad","cef","jhi"};</w:t>
      </w:r>
      <w:r>
        <w:rPr>
          <w:rFonts w:hint="eastAsia"/>
          <w:lang w:val="zh-CN"/>
        </w:rPr>
        <w:t>创建一个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，将</w:t>
      </w:r>
      <w:r>
        <w:rPr>
          <w:rFonts w:hint="eastAsia"/>
          <w:lang w:val="zh-CN"/>
        </w:rPr>
        <w:t>arr</w:t>
      </w:r>
      <w:r>
        <w:rPr>
          <w:rFonts w:hint="eastAsia"/>
          <w:lang w:val="zh-CN"/>
        </w:rPr>
        <w:t>数组里面的元素添加进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中去，但</w:t>
      </w:r>
      <w:r>
        <w:rPr>
          <w:rFonts w:hint="eastAsia"/>
          <w:lang w:val="zh-CN"/>
        </w:rPr>
        <w:t>ArrayLis</w:t>
      </w:r>
      <w:r>
        <w:rPr>
          <w:lang w:val="zh-CN"/>
        </w:rPr>
        <w:t>t</w:t>
      </w:r>
      <w:r>
        <w:rPr>
          <w:lang w:val="zh-CN"/>
        </w:rPr>
        <w:t>中</w:t>
      </w:r>
      <w:r>
        <w:rPr>
          <w:rFonts w:hint="eastAsia"/>
          <w:lang w:val="zh-CN"/>
        </w:rPr>
        <w:t>元素不能重复</w:t>
      </w:r>
      <w:r>
        <w:rPr>
          <w:rFonts w:hint="eastAsia"/>
          <w:lang w:val="zh-CN"/>
        </w:rPr>
        <w:t xml:space="preserve"> (arr</w:t>
      </w:r>
      <w:r>
        <w:rPr>
          <w:rFonts w:hint="eastAsia"/>
          <w:lang w:val="zh-CN"/>
        </w:rPr>
        <w:t>数组不变</w:t>
      </w:r>
      <w:r>
        <w:rPr>
          <w:rFonts w:hint="eastAsia"/>
          <w:lang w:val="zh-CN"/>
        </w:rPr>
        <w:t>)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37561" w:rsidRDefault="00DE3694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创建数组</w:t>
      </w:r>
      <w:r>
        <w:rPr>
          <w:rFonts w:hint="eastAsia"/>
          <w:lang w:val="zh-CN"/>
        </w:rPr>
        <w:t>String arr[] = {"abc","bad","abc","aab","bad","cef"</w:t>
      </w:r>
      <w:r>
        <w:rPr>
          <w:rFonts w:hint="eastAsia"/>
          <w:lang w:val="zh-CN"/>
        </w:rPr>
        <w:t>,"jhi"};</w:t>
      </w:r>
    </w:p>
    <w:p w:rsidR="00037561" w:rsidRDefault="00DE3694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</w:t>
      </w:r>
    </w:p>
    <w:p w:rsidR="00037561" w:rsidRDefault="00DE3694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遍历数组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拿到数组中的每个元素</w:t>
      </w:r>
    </w:p>
    <w:p w:rsidR="00037561" w:rsidRDefault="00DE3694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contains(Object 0)</w:t>
      </w:r>
      <w:r>
        <w:rPr>
          <w:rFonts w:hint="eastAsia"/>
          <w:lang w:val="zh-CN"/>
        </w:rPr>
        <w:t>方法判断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中是否包含某个元素</w:t>
      </w:r>
    </w:p>
    <w:p w:rsidR="00037561" w:rsidRDefault="00DE3694">
      <w:pPr>
        <w:pStyle w:val="a8"/>
        <w:numPr>
          <w:ilvl w:val="0"/>
          <w:numId w:val="20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中没有这个元素才添加往数组中添加</w:t>
      </w:r>
    </w:p>
    <w:p w:rsidR="00041423" w:rsidRDefault="00041423" w:rsidP="00041423">
      <w:pPr>
        <w:rPr>
          <w:rFonts w:hint="eastAsia"/>
          <w:lang w:val="zh-CN"/>
        </w:rPr>
      </w:pP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Test2_7 {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[] = {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abc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"bad"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abc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aab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"bad"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cef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jhi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};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color w:val="6A3E3E"/>
          <w:kern w:val="0"/>
          <w:sz w:val="22"/>
        </w:rPr>
        <w:t>arr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!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)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0;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  <w:t>}</w:t>
      </w:r>
    </w:p>
    <w:p w:rsidR="00041423" w:rsidRDefault="00041423" w:rsidP="00041423">
      <w:pPr>
        <w:rPr>
          <w:rFonts w:hint="eastAsia"/>
          <w:lang w:val="zh-CN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041423" w:rsidRPr="00041423" w:rsidRDefault="00041423" w:rsidP="00041423">
      <w:pPr>
        <w:spacing w:line="240" w:lineRule="auto"/>
        <w:rPr>
          <w:lang w:val="zh-CN"/>
        </w:rPr>
      </w:pPr>
      <w:r>
        <w:rPr>
          <w:noProof/>
        </w:rPr>
        <w:drawing>
          <wp:inline distT="0" distB="0" distL="0" distR="0" wp14:anchorId="6EF40A29" wp14:editId="044DA09E">
            <wp:extent cx="1028700" cy="1228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8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迭代器使用</w:t>
      </w:r>
    </w:p>
    <w:p w:rsidR="00037561" w:rsidRDefault="00DE3694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lang w:val="zh-CN"/>
        </w:rPr>
        <w:t>定义类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自定义人类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包含姓名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身高属性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私有成员变量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proofErr w:type="gramStart"/>
      <w:r>
        <w:rPr>
          <w:rFonts w:hint="eastAsia"/>
          <w:lang w:val="zh-CN"/>
        </w:rPr>
        <w:t>无参</w:t>
      </w:r>
      <w:r>
        <w:rPr>
          <w:rFonts w:hint="eastAsia"/>
          <w:lang w:val="zh-CN"/>
        </w:rPr>
        <w:t>,</w:t>
      </w:r>
      <w:proofErr w:type="gramEnd"/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</w:t>
      </w:r>
      <w:r>
        <w:rPr>
          <w:lang w:val="zh-CN"/>
        </w:rPr>
        <w:t>/set</w:t>
      </w:r>
      <w:r>
        <w:rPr>
          <w:lang w:val="zh-CN"/>
        </w:rPr>
        <w:t>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个人对象放到</w:t>
      </w: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  <w:r>
        <w:rPr>
          <w:lang w:val="zh-CN"/>
        </w:rPr>
        <w:t>中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使用迭代器获取每个人</w:t>
      </w:r>
      <w:r>
        <w:rPr>
          <w:rFonts w:hint="eastAsia"/>
          <w:lang w:val="zh-CN"/>
        </w:rPr>
        <w:t>对象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将每个人的年龄加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岁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再使用增强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打印每个人的信息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37561" w:rsidRDefault="00DE3694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定义学人类生成类</w:t>
      </w:r>
      <w:proofErr w:type="gramStart"/>
      <w:r>
        <w:rPr>
          <w:rFonts w:hint="eastAsia"/>
          <w:lang w:val="zh-CN"/>
        </w:rPr>
        <w:t>无参</w:t>
      </w:r>
      <w:r>
        <w:rPr>
          <w:rFonts w:hint="eastAsia"/>
          <w:lang w:val="zh-CN"/>
        </w:rPr>
        <w:t>,</w:t>
      </w:r>
      <w:proofErr w:type="gramEnd"/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</w:t>
      </w:r>
    </w:p>
    <w:p w:rsidR="00037561" w:rsidRDefault="00DE3694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ArrayList</w:t>
      </w:r>
    </w:p>
    <w:p w:rsidR="00037561" w:rsidRDefault="00DE3694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个学生</w:t>
      </w:r>
    </w:p>
    <w:p w:rsidR="00037561" w:rsidRDefault="00DE3694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获取迭代器</w:t>
      </w:r>
    </w:p>
    <w:p w:rsidR="00037561" w:rsidRDefault="00DE3694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循环判断是否有下一个人</w:t>
      </w:r>
    </w:p>
    <w:p w:rsidR="00037561" w:rsidRDefault="00DE3694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next</w:t>
      </w:r>
      <w:r>
        <w:rPr>
          <w:rFonts w:hint="eastAsia"/>
          <w:lang w:val="zh-CN"/>
        </w:rPr>
        <w:t>方法获取学生对象</w:t>
      </w:r>
    </w:p>
    <w:p w:rsidR="00037561" w:rsidRDefault="00DE3694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将学生的年龄加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岁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在使用</w:t>
      </w:r>
      <w:r>
        <w:rPr>
          <w:rFonts w:hint="eastAsia"/>
          <w:lang w:val="zh-CN"/>
        </w:rPr>
        <w:t>setAge</w:t>
      </w:r>
      <w:r>
        <w:rPr>
          <w:rFonts w:hint="eastAsia"/>
          <w:lang w:val="zh-CN"/>
        </w:rPr>
        <w:t>方法设置回去</w:t>
      </w:r>
    </w:p>
    <w:p w:rsidR="00037561" w:rsidRDefault="00DE3694">
      <w:pPr>
        <w:pStyle w:val="a8"/>
        <w:numPr>
          <w:ilvl w:val="0"/>
          <w:numId w:val="22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获取每个学生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打印每个学生的信息</w:t>
      </w:r>
    </w:p>
    <w:p w:rsidR="00041423" w:rsidRDefault="00041423" w:rsidP="00041423">
      <w:pPr>
        <w:rPr>
          <w:rFonts w:hint="eastAsia"/>
          <w:lang w:val="zh-CN"/>
        </w:rPr>
      </w:pP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java.util.Iterator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Test2_8 {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&lt;Person&gt; 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&lt;Person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2"/>
        </w:rPr>
        <w:t>p1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Person(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张三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,14,1.80);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2"/>
        </w:rPr>
        <w:t>p2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Person(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李四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,15,1.60);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2"/>
        </w:rPr>
        <w:t>p3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Person(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王五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,16,1.70);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2"/>
        </w:rPr>
        <w:t>p4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Person(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程晓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,14,1.74);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2"/>
        </w:rPr>
        <w:t>p5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Person(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2"/>
        </w:rPr>
        <w:t>二丫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14,1.66);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p1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p2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p3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p4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p5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Iterator&lt;Person&gt;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itr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itr</w:t>
      </w:r>
      <w:r>
        <w:rPr>
          <w:rFonts w:ascii="Consolas" w:hAnsi="Consolas" w:cs="Consolas"/>
          <w:color w:val="000000"/>
          <w:kern w:val="0"/>
          <w:sz w:val="22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()){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itr</w:t>
      </w:r>
      <w:r>
        <w:rPr>
          <w:rFonts w:ascii="Consolas" w:hAnsi="Consolas" w:cs="Consolas"/>
          <w:color w:val="000000"/>
          <w:kern w:val="0"/>
          <w:sz w:val="22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.setAge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.getAge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()+2);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Person </w:t>
      </w:r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color w:val="6A3E3E"/>
          <w:kern w:val="0"/>
          <w:sz w:val="22"/>
        </w:rPr>
        <w:t>array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姓名：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()+</w:t>
      </w:r>
      <w:r>
        <w:rPr>
          <w:rFonts w:ascii="Consolas" w:hAnsi="Consolas" w:cs="Consolas"/>
          <w:color w:val="2A00FF"/>
          <w:kern w:val="0"/>
          <w:sz w:val="22"/>
        </w:rPr>
        <w:t>",</w:t>
      </w:r>
      <w:r>
        <w:rPr>
          <w:rFonts w:ascii="Consolas" w:hAnsi="Consolas" w:cs="Consolas"/>
          <w:color w:val="2A00FF"/>
          <w:kern w:val="0"/>
          <w:sz w:val="22"/>
        </w:rPr>
        <w:t>年龄：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.getAge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()+</w:t>
      </w:r>
      <w:r>
        <w:rPr>
          <w:rFonts w:ascii="Consolas" w:hAnsi="Consolas" w:cs="Consolas"/>
          <w:color w:val="2A00FF"/>
          <w:kern w:val="0"/>
          <w:sz w:val="22"/>
        </w:rPr>
        <w:t>",</w:t>
      </w:r>
      <w:r>
        <w:rPr>
          <w:rFonts w:ascii="Consolas" w:hAnsi="Consolas" w:cs="Consolas"/>
          <w:color w:val="2A00FF"/>
          <w:kern w:val="0"/>
          <w:sz w:val="22"/>
        </w:rPr>
        <w:t>身高：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</w:t>
      </w:r>
      <w:r>
        <w:rPr>
          <w:rFonts w:ascii="Consolas" w:hAnsi="Consolas" w:cs="Consolas"/>
          <w:color w:val="000000"/>
          <w:kern w:val="0"/>
          <w:sz w:val="22"/>
        </w:rPr>
        <w:t>.getheight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41423" w:rsidRDefault="00041423" w:rsidP="0004142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041423" w:rsidRDefault="00041423" w:rsidP="00041423">
      <w:pPr>
        <w:rPr>
          <w:rFonts w:hint="eastAsia"/>
          <w:lang w:val="zh-CN"/>
        </w:rPr>
      </w:pPr>
    </w:p>
    <w:p w:rsidR="00041423" w:rsidRPr="00041423" w:rsidRDefault="00041423" w:rsidP="00041423">
      <w:pPr>
        <w:spacing w:line="240" w:lineRule="auto"/>
        <w:rPr>
          <w:lang w:val="zh-CN"/>
        </w:rPr>
      </w:pPr>
      <w:r>
        <w:rPr>
          <w:noProof/>
        </w:rPr>
        <w:drawing>
          <wp:inline distT="0" distB="0" distL="0" distR="0" wp14:anchorId="5B113916" wp14:editId="15288349">
            <wp:extent cx="2238375" cy="1304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9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泛型通配符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练习课上泛型通配符案例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037561" w:rsidRDefault="00DE3694">
      <w:pPr>
        <w:rPr>
          <w:rFonts w:hint="eastAsia"/>
          <w:lang w:val="zh-CN"/>
        </w:rPr>
      </w:pPr>
      <w:r>
        <w:rPr>
          <w:lang w:val="zh-CN"/>
        </w:rPr>
        <w:t>详见课上代码</w:t>
      </w:r>
    </w:p>
    <w:p w:rsidR="00672B91" w:rsidRDefault="00672B91">
      <w:pPr>
        <w:rPr>
          <w:rFonts w:hint="eastAsia"/>
          <w:lang w:val="zh-CN"/>
        </w:rPr>
      </w:pP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Test2_9 {</w:t>
      </w: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定义集合</w:t>
      </w:r>
      <w:r>
        <w:rPr>
          <w:rFonts w:ascii="Consolas" w:hAnsi="Consolas" w:cs="Consolas"/>
          <w:color w:val="3F7F5F"/>
          <w:kern w:val="0"/>
          <w:sz w:val="22"/>
        </w:rPr>
        <w:t>b,</w:t>
      </w:r>
      <w:r>
        <w:rPr>
          <w:rFonts w:ascii="Consolas" w:hAnsi="Consolas" w:cs="Consolas"/>
          <w:color w:val="3F7F5F"/>
          <w:kern w:val="0"/>
          <w:sz w:val="22"/>
        </w:rPr>
        <w:t>包含</w:t>
      </w:r>
      <w:r>
        <w:rPr>
          <w:rFonts w:ascii="Consolas" w:hAnsi="Consolas" w:cs="Consolas"/>
          <w:color w:val="3F7F5F"/>
          <w:kern w:val="0"/>
          <w:sz w:val="22"/>
        </w:rPr>
        <w:t>3</w:t>
      </w:r>
      <w:r>
        <w:rPr>
          <w:rFonts w:ascii="Consolas" w:hAnsi="Consolas" w:cs="Consolas"/>
          <w:color w:val="3F7F5F"/>
          <w:kern w:val="0"/>
          <w:sz w:val="22"/>
        </w:rPr>
        <w:t>个元素</w:t>
      </w: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listB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listB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"Jack"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listB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"Rose"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listB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"Trump"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使用集合</w:t>
      </w:r>
      <w:r>
        <w:rPr>
          <w:rFonts w:ascii="Consolas" w:hAnsi="Consolas" w:cs="Consolas"/>
          <w:color w:val="3F7F5F"/>
          <w:kern w:val="0"/>
          <w:sz w:val="22"/>
        </w:rPr>
        <w:t>b</w:t>
      </w:r>
      <w:r>
        <w:rPr>
          <w:rFonts w:ascii="Consolas" w:hAnsi="Consolas" w:cs="Consolas"/>
          <w:color w:val="3F7F5F"/>
          <w:kern w:val="0"/>
          <w:sz w:val="22"/>
        </w:rPr>
        <w:t>创建集合</w:t>
      </w:r>
      <w:r>
        <w:rPr>
          <w:rFonts w:ascii="Consolas" w:hAnsi="Consolas" w:cs="Consolas"/>
          <w:color w:val="3F7F5F"/>
          <w:kern w:val="0"/>
          <w:sz w:val="22"/>
        </w:rPr>
        <w:t>a</w:t>
      </w: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listB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中的元素类型</w:t>
      </w:r>
      <w:r>
        <w:rPr>
          <w:rFonts w:ascii="Consolas" w:hAnsi="Consolas" w:cs="Consolas"/>
          <w:color w:val="3F7F5F"/>
          <w:kern w:val="0"/>
          <w:sz w:val="22"/>
        </w:rPr>
        <w:t>String</w:t>
      </w:r>
      <w:r>
        <w:rPr>
          <w:rFonts w:ascii="Consolas" w:hAnsi="Consolas" w:cs="Consolas"/>
          <w:color w:val="3F7F5F"/>
          <w:kern w:val="0"/>
          <w:sz w:val="22"/>
        </w:rPr>
        <w:t>必须是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listA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中元素类型</w:t>
      </w:r>
      <w:r>
        <w:rPr>
          <w:rFonts w:ascii="Consolas" w:hAnsi="Consolas" w:cs="Consolas"/>
          <w:color w:val="3F7F5F"/>
          <w:kern w:val="0"/>
          <w:sz w:val="22"/>
        </w:rPr>
        <w:t>Object</w:t>
      </w:r>
      <w:r>
        <w:rPr>
          <w:rFonts w:ascii="Consolas" w:hAnsi="Consolas" w:cs="Consolas"/>
          <w:color w:val="3F7F5F"/>
          <w:kern w:val="0"/>
          <w:sz w:val="22"/>
        </w:rPr>
        <w:t>的子类</w:t>
      </w: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&lt;Object&gt;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listA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&lt;Object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listB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listA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"Obama"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观察集合</w:t>
      </w:r>
      <w:r>
        <w:rPr>
          <w:rFonts w:ascii="Consolas" w:hAnsi="Consolas" w:cs="Consolas"/>
          <w:color w:val="3F7F5F"/>
          <w:kern w:val="0"/>
          <w:sz w:val="22"/>
        </w:rPr>
        <w:t>A</w:t>
      </w: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listA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672B91" w:rsidRDefault="00672B91" w:rsidP="00672B9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672B91" w:rsidRDefault="006F3415" w:rsidP="00BD00DF">
      <w:pPr>
        <w:spacing w:line="240" w:lineRule="auto"/>
        <w:rPr>
          <w:lang w:val="zh-CN"/>
        </w:rPr>
      </w:pPr>
      <w:r>
        <w:rPr>
          <w:noProof/>
        </w:rPr>
        <w:drawing>
          <wp:inline distT="0" distB="0" distL="0" distR="0" wp14:anchorId="183416EA" wp14:editId="75E2309B">
            <wp:extent cx="2543175" cy="638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10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泛型通配符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编写一个</w:t>
      </w:r>
      <w:r>
        <w:rPr>
          <w:rFonts w:hint="eastAsia"/>
          <w:lang w:val="zh-CN"/>
        </w:rPr>
        <w:t>delete</w:t>
      </w:r>
      <w:r>
        <w:rPr>
          <w:lang w:val="zh-CN"/>
        </w:rPr>
        <w:t>Elements</w:t>
      </w:r>
      <w:r>
        <w:rPr>
          <w:rFonts w:hint="eastAsia"/>
          <w:lang w:val="zh-CN"/>
        </w:rPr>
        <w:t>方法，接收一个</w:t>
      </w:r>
      <w:r>
        <w:rPr>
          <w:rFonts w:hint="eastAsia"/>
          <w:lang w:val="zh-CN"/>
        </w:rPr>
        <w:t>ArrayList</w:t>
      </w:r>
      <w:r>
        <w:rPr>
          <w:lang w:val="zh-CN"/>
        </w:rPr>
        <w:t>,ArrayList</w:t>
      </w:r>
      <w:r>
        <w:rPr>
          <w:lang w:val="zh-CN"/>
        </w:rPr>
        <w:t>中存放元素的类型不确定</w:t>
      </w:r>
      <w:r>
        <w:rPr>
          <w:rFonts w:hint="eastAsia"/>
          <w:lang w:val="zh-CN"/>
        </w:rPr>
        <w:t>，在</w:t>
      </w:r>
      <w:r>
        <w:rPr>
          <w:rFonts w:hint="eastAsia"/>
          <w:lang w:val="zh-CN"/>
        </w:rPr>
        <w:t>delete</w:t>
      </w:r>
      <w:r>
        <w:rPr>
          <w:lang w:val="zh-CN"/>
        </w:rPr>
        <w:t>Elements</w:t>
      </w:r>
      <w:r>
        <w:rPr>
          <w:lang w:val="zh-CN"/>
        </w:rPr>
        <w:t>方法的</w:t>
      </w:r>
      <w:r>
        <w:rPr>
          <w:rFonts w:hint="eastAsia"/>
          <w:lang w:val="zh-CN"/>
        </w:rPr>
        <w:t>删除</w:t>
      </w: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  <w:r>
        <w:rPr>
          <w:rFonts w:hint="eastAsia"/>
          <w:lang w:val="zh-CN"/>
        </w:rPr>
        <w:t>中的第一个和最后一个元素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037561" w:rsidRDefault="00DE3694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deleteElements(ArrayList&lt;?&gt; array)</w:t>
      </w:r>
      <w:r>
        <w:rPr>
          <w:rFonts w:hint="eastAsia"/>
          <w:lang w:val="zh-CN"/>
        </w:rPr>
        <w:t>方法</w:t>
      </w:r>
    </w:p>
    <w:p w:rsidR="00037561" w:rsidRDefault="00DE3694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deleteElements</w:t>
      </w:r>
      <w:r>
        <w:rPr>
          <w:rFonts w:hint="eastAsia"/>
          <w:lang w:val="zh-CN"/>
        </w:rPr>
        <w:t>方法中删除第一个元素</w:t>
      </w:r>
    </w:p>
    <w:p w:rsidR="00037561" w:rsidRDefault="00DE3694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删除最后一个元素</w:t>
      </w:r>
    </w:p>
    <w:p w:rsidR="00037561" w:rsidRDefault="00DE3694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ArrayList</w:t>
      </w:r>
    </w:p>
    <w:p w:rsidR="00037561" w:rsidRDefault="00DE3694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往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添加元素</w:t>
      </w:r>
    </w:p>
    <w:p w:rsidR="00037561" w:rsidRDefault="00DE3694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deleteElements</w:t>
      </w:r>
      <w:r>
        <w:rPr>
          <w:rFonts w:hint="eastAsia"/>
          <w:lang w:val="zh-CN"/>
        </w:rPr>
        <w:t>方法传入</w:t>
      </w:r>
      <w:r>
        <w:rPr>
          <w:rFonts w:hint="eastAsia"/>
          <w:lang w:val="zh-CN"/>
        </w:rPr>
        <w:t>array</w:t>
      </w:r>
    </w:p>
    <w:p w:rsidR="00037561" w:rsidRDefault="00DE3694">
      <w:pPr>
        <w:pStyle w:val="a8"/>
        <w:numPr>
          <w:ilvl w:val="0"/>
          <w:numId w:val="23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打印</w:t>
      </w:r>
      <w:r>
        <w:rPr>
          <w:rFonts w:hint="eastAsia"/>
          <w:lang w:val="zh-CN"/>
        </w:rPr>
        <w:t>array</w:t>
      </w:r>
    </w:p>
    <w:p w:rsidR="00BD00DF" w:rsidRDefault="00BD00DF" w:rsidP="00BD00DF">
      <w:pPr>
        <w:rPr>
          <w:rFonts w:hint="eastAsia"/>
          <w:lang w:val="zh-CN"/>
        </w:rPr>
      </w:pP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 w:rsidRPr="008A239C"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 w:rsidRPr="008A239C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8A239C">
        <w:rPr>
          <w:rFonts w:ascii="Consolas" w:hAnsi="Consolas" w:cs="Consolas"/>
          <w:color w:val="000000"/>
          <w:kern w:val="0"/>
          <w:sz w:val="22"/>
        </w:rPr>
        <w:t>java.util.ArrayList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;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 w:rsidRPr="008A239C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 w:rsidRPr="008A239C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A239C"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 w:rsidRPr="008A239C">
        <w:rPr>
          <w:rFonts w:ascii="Consolas" w:hAnsi="Consolas" w:cs="Consolas"/>
          <w:color w:val="000000"/>
          <w:kern w:val="0"/>
          <w:sz w:val="22"/>
        </w:rPr>
        <w:t xml:space="preserve"> Test2_10 {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8A239C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 w:rsidRPr="008A239C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A239C"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 w:rsidRPr="008A239C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A239C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8A239C"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 w:rsidRPr="008A239C"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) {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r w:rsidRPr="008A239C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 w:rsidRPr="008A239C"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A239C">
        <w:rPr>
          <w:rFonts w:ascii="Consolas" w:hAnsi="Consolas" w:cs="Consolas"/>
          <w:color w:val="6A3E3E"/>
          <w:kern w:val="0"/>
          <w:sz w:val="22"/>
        </w:rPr>
        <w:t>array</w:t>
      </w:r>
      <w:r w:rsidRPr="008A239C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8A239C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8A239C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8A239C"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8A239C">
        <w:rPr>
          <w:rFonts w:ascii="Consolas" w:hAnsi="Consolas" w:cs="Consolas"/>
          <w:color w:val="000000"/>
          <w:kern w:val="0"/>
          <w:sz w:val="22"/>
        </w:rPr>
        <w:t>);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r w:rsidRPr="008A239C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8A239C">
        <w:rPr>
          <w:rFonts w:ascii="Consolas" w:hAnsi="Consolas" w:cs="Consolas"/>
          <w:color w:val="6A3E3E"/>
          <w:kern w:val="0"/>
          <w:sz w:val="22"/>
        </w:rPr>
        <w:t>array</w:t>
      </w:r>
      <w:r w:rsidRPr="008A239C"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8A239C">
        <w:rPr>
          <w:rFonts w:ascii="Consolas" w:hAnsi="Consolas" w:cs="Consolas"/>
          <w:color w:val="2A00FF"/>
          <w:kern w:val="0"/>
          <w:sz w:val="22"/>
        </w:rPr>
        <w:t>"a"</w:t>
      </w:r>
      <w:r w:rsidRPr="008A239C">
        <w:rPr>
          <w:rFonts w:ascii="Consolas" w:hAnsi="Consolas" w:cs="Consolas"/>
          <w:color w:val="000000"/>
          <w:kern w:val="0"/>
          <w:sz w:val="22"/>
        </w:rPr>
        <w:t>);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r w:rsidRPr="008A239C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8A239C">
        <w:rPr>
          <w:rFonts w:ascii="Consolas" w:hAnsi="Consolas" w:cs="Consolas"/>
          <w:color w:val="6A3E3E"/>
          <w:kern w:val="0"/>
          <w:sz w:val="22"/>
        </w:rPr>
        <w:t>array</w:t>
      </w:r>
      <w:r w:rsidRPr="008A239C"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8A239C">
        <w:rPr>
          <w:rFonts w:ascii="Consolas" w:hAnsi="Consolas" w:cs="Consolas"/>
          <w:color w:val="2A00FF"/>
          <w:kern w:val="0"/>
          <w:sz w:val="22"/>
        </w:rPr>
        <w:t>"b"</w:t>
      </w:r>
      <w:r w:rsidRPr="008A239C">
        <w:rPr>
          <w:rFonts w:ascii="Consolas" w:hAnsi="Consolas" w:cs="Consolas"/>
          <w:color w:val="000000"/>
          <w:kern w:val="0"/>
          <w:sz w:val="22"/>
        </w:rPr>
        <w:t>);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r w:rsidRPr="008A239C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8A239C">
        <w:rPr>
          <w:rFonts w:ascii="Consolas" w:hAnsi="Consolas" w:cs="Consolas"/>
          <w:color w:val="6A3E3E"/>
          <w:kern w:val="0"/>
          <w:sz w:val="22"/>
        </w:rPr>
        <w:t>array</w:t>
      </w:r>
      <w:r w:rsidRPr="008A239C"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8A239C">
        <w:rPr>
          <w:rFonts w:ascii="Consolas" w:hAnsi="Consolas" w:cs="Consolas"/>
          <w:color w:val="2A00FF"/>
          <w:kern w:val="0"/>
          <w:sz w:val="22"/>
        </w:rPr>
        <w:t>"c"</w:t>
      </w:r>
      <w:r w:rsidRPr="008A239C">
        <w:rPr>
          <w:rFonts w:ascii="Consolas" w:hAnsi="Consolas" w:cs="Consolas"/>
          <w:color w:val="000000"/>
          <w:kern w:val="0"/>
          <w:sz w:val="22"/>
        </w:rPr>
        <w:t>);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r w:rsidRPr="008A239C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8A239C">
        <w:rPr>
          <w:rFonts w:ascii="Consolas" w:hAnsi="Consolas" w:cs="Consolas"/>
          <w:color w:val="6A3E3E"/>
          <w:kern w:val="0"/>
          <w:sz w:val="22"/>
        </w:rPr>
        <w:t>array</w:t>
      </w:r>
      <w:r w:rsidRPr="008A239C"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8A239C">
        <w:rPr>
          <w:rFonts w:ascii="Consolas" w:hAnsi="Consolas" w:cs="Consolas"/>
          <w:color w:val="2A00FF"/>
          <w:kern w:val="0"/>
          <w:sz w:val="22"/>
        </w:rPr>
        <w:t>"c"</w:t>
      </w:r>
      <w:r w:rsidRPr="008A239C">
        <w:rPr>
          <w:rFonts w:ascii="Consolas" w:hAnsi="Consolas" w:cs="Consolas"/>
          <w:color w:val="000000"/>
          <w:kern w:val="0"/>
          <w:sz w:val="22"/>
        </w:rPr>
        <w:t>);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r w:rsidRPr="008A239C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8A239C">
        <w:rPr>
          <w:rFonts w:ascii="Consolas" w:hAnsi="Consolas" w:cs="Consolas"/>
          <w:color w:val="6A3E3E"/>
          <w:kern w:val="0"/>
          <w:sz w:val="22"/>
        </w:rPr>
        <w:t>array</w:t>
      </w:r>
      <w:r w:rsidRPr="008A239C"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8A239C">
        <w:rPr>
          <w:rFonts w:ascii="Consolas" w:hAnsi="Consolas" w:cs="Consolas"/>
          <w:color w:val="2A00FF"/>
          <w:kern w:val="0"/>
          <w:sz w:val="22"/>
        </w:rPr>
        <w:t>"a"</w:t>
      </w:r>
      <w:r w:rsidRPr="008A239C">
        <w:rPr>
          <w:rFonts w:ascii="Consolas" w:hAnsi="Consolas" w:cs="Consolas"/>
          <w:color w:val="000000"/>
          <w:kern w:val="0"/>
          <w:sz w:val="22"/>
        </w:rPr>
        <w:t>);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r w:rsidRPr="008A239C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8A239C">
        <w:rPr>
          <w:rFonts w:ascii="Consolas" w:hAnsi="Consolas" w:cs="Consolas"/>
          <w:color w:val="6A3E3E"/>
          <w:kern w:val="0"/>
          <w:sz w:val="22"/>
        </w:rPr>
        <w:t>array</w:t>
      </w:r>
      <w:r w:rsidRPr="008A239C"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8A239C">
        <w:rPr>
          <w:rFonts w:ascii="Consolas" w:hAnsi="Consolas" w:cs="Consolas"/>
          <w:color w:val="2A00FF"/>
          <w:kern w:val="0"/>
          <w:sz w:val="22"/>
        </w:rPr>
        <w:t>"b"</w:t>
      </w:r>
      <w:r w:rsidRPr="008A239C">
        <w:rPr>
          <w:rFonts w:ascii="Consolas" w:hAnsi="Consolas" w:cs="Consolas"/>
          <w:color w:val="000000"/>
          <w:kern w:val="0"/>
          <w:sz w:val="22"/>
        </w:rPr>
        <w:t>);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r w:rsidRPr="008A239C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8A239C">
        <w:rPr>
          <w:rFonts w:ascii="Consolas" w:hAnsi="Consolas" w:cs="Consolas"/>
          <w:color w:val="6A3E3E"/>
          <w:kern w:val="0"/>
          <w:sz w:val="22"/>
        </w:rPr>
        <w:t>array</w:t>
      </w:r>
      <w:r w:rsidRPr="008A239C"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8A239C">
        <w:rPr>
          <w:rFonts w:ascii="Consolas" w:hAnsi="Consolas" w:cs="Consolas"/>
          <w:color w:val="2A00FF"/>
          <w:kern w:val="0"/>
          <w:sz w:val="22"/>
        </w:rPr>
        <w:t>"b"</w:t>
      </w:r>
      <w:r w:rsidRPr="008A239C">
        <w:rPr>
          <w:rFonts w:ascii="Consolas" w:hAnsi="Consolas" w:cs="Consolas"/>
          <w:color w:val="000000"/>
          <w:kern w:val="0"/>
          <w:sz w:val="22"/>
        </w:rPr>
        <w:t>);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r w:rsidRPr="008A239C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8A239C">
        <w:rPr>
          <w:rFonts w:ascii="Consolas" w:hAnsi="Consolas" w:cs="Consolas"/>
          <w:color w:val="6A3E3E"/>
          <w:kern w:val="0"/>
          <w:sz w:val="22"/>
        </w:rPr>
        <w:t>array</w:t>
      </w:r>
      <w:r w:rsidRPr="008A239C"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8A239C">
        <w:rPr>
          <w:rFonts w:ascii="Consolas" w:hAnsi="Consolas" w:cs="Consolas"/>
          <w:color w:val="2A00FF"/>
          <w:kern w:val="0"/>
          <w:sz w:val="22"/>
        </w:rPr>
        <w:t>"b"</w:t>
      </w:r>
      <w:r w:rsidRPr="008A239C">
        <w:rPr>
          <w:rFonts w:ascii="Consolas" w:hAnsi="Consolas" w:cs="Consolas"/>
          <w:color w:val="000000"/>
          <w:kern w:val="0"/>
          <w:sz w:val="22"/>
        </w:rPr>
        <w:t>);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r w:rsidRPr="008A239C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8A239C">
        <w:rPr>
          <w:rFonts w:ascii="Consolas" w:hAnsi="Consolas" w:cs="Consolas"/>
          <w:color w:val="6A3E3E"/>
          <w:kern w:val="0"/>
          <w:sz w:val="22"/>
        </w:rPr>
        <w:t>array</w:t>
      </w:r>
      <w:r w:rsidRPr="008A239C"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8A239C">
        <w:rPr>
          <w:rFonts w:ascii="Consolas" w:hAnsi="Consolas" w:cs="Consolas"/>
          <w:color w:val="2A00FF"/>
          <w:kern w:val="0"/>
          <w:sz w:val="22"/>
        </w:rPr>
        <w:t>"a"</w:t>
      </w:r>
      <w:r w:rsidRPr="008A239C">
        <w:rPr>
          <w:rFonts w:ascii="Consolas" w:hAnsi="Consolas" w:cs="Consolas"/>
          <w:color w:val="000000"/>
          <w:kern w:val="0"/>
          <w:sz w:val="22"/>
        </w:rPr>
        <w:t>);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r w:rsidRPr="008A239C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8A239C">
        <w:rPr>
          <w:rFonts w:ascii="Consolas" w:hAnsi="Consolas" w:cs="Consolas"/>
          <w:i/>
          <w:iCs/>
          <w:color w:val="000000"/>
          <w:kern w:val="0"/>
          <w:sz w:val="22"/>
        </w:rPr>
        <w:t>deleteElements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8A239C">
        <w:rPr>
          <w:rFonts w:ascii="Consolas" w:hAnsi="Consolas" w:cs="Consolas"/>
          <w:color w:val="6A3E3E"/>
          <w:kern w:val="0"/>
          <w:sz w:val="22"/>
        </w:rPr>
        <w:t>array</w:t>
      </w:r>
      <w:r w:rsidRPr="008A239C">
        <w:rPr>
          <w:rFonts w:ascii="Consolas" w:hAnsi="Consolas" w:cs="Consolas"/>
          <w:color w:val="000000"/>
          <w:kern w:val="0"/>
          <w:sz w:val="22"/>
        </w:rPr>
        <w:t>);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r w:rsidRPr="008A239C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8A239C"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 w:rsidRPr="008A239C"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 w:rsidRPr="008A239C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A239C">
        <w:rPr>
          <w:rFonts w:ascii="Consolas" w:hAnsi="Consolas" w:cs="Consolas"/>
          <w:color w:val="6A3E3E"/>
          <w:kern w:val="0"/>
          <w:sz w:val="22"/>
        </w:rPr>
        <w:t>i</w:t>
      </w:r>
      <w:r w:rsidRPr="008A239C">
        <w:rPr>
          <w:rFonts w:ascii="Consolas" w:hAnsi="Consolas" w:cs="Consolas"/>
          <w:color w:val="000000"/>
          <w:kern w:val="0"/>
          <w:sz w:val="22"/>
        </w:rPr>
        <w:t xml:space="preserve"> = 0; </w:t>
      </w:r>
      <w:r w:rsidRPr="008A239C">
        <w:rPr>
          <w:rFonts w:ascii="Consolas" w:hAnsi="Consolas" w:cs="Consolas"/>
          <w:color w:val="6A3E3E"/>
          <w:kern w:val="0"/>
          <w:sz w:val="22"/>
        </w:rPr>
        <w:t>i</w:t>
      </w:r>
      <w:r w:rsidRPr="008A239C">
        <w:rPr>
          <w:rFonts w:ascii="Consolas" w:hAnsi="Consolas" w:cs="Consolas"/>
          <w:color w:val="000000"/>
          <w:kern w:val="0"/>
          <w:sz w:val="22"/>
        </w:rPr>
        <w:t xml:space="preserve"> &lt; </w:t>
      </w:r>
      <w:proofErr w:type="spellStart"/>
      <w:r w:rsidRPr="008A239C">
        <w:rPr>
          <w:rFonts w:ascii="Consolas" w:hAnsi="Consolas" w:cs="Consolas"/>
          <w:color w:val="6A3E3E"/>
          <w:kern w:val="0"/>
          <w:sz w:val="22"/>
        </w:rPr>
        <w:t>array</w:t>
      </w:r>
      <w:r w:rsidRPr="008A239C">
        <w:rPr>
          <w:rFonts w:ascii="Consolas" w:hAnsi="Consolas" w:cs="Consolas"/>
          <w:color w:val="000000"/>
          <w:kern w:val="0"/>
          <w:sz w:val="22"/>
        </w:rPr>
        <w:t>.size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 xml:space="preserve">(); </w:t>
      </w:r>
      <w:r w:rsidRPr="008A239C">
        <w:rPr>
          <w:rFonts w:ascii="Consolas" w:hAnsi="Consolas" w:cs="Consolas"/>
          <w:color w:val="6A3E3E"/>
          <w:kern w:val="0"/>
          <w:sz w:val="22"/>
        </w:rPr>
        <w:t>i</w:t>
      </w:r>
      <w:r w:rsidRPr="008A239C">
        <w:rPr>
          <w:rFonts w:ascii="Consolas" w:hAnsi="Consolas" w:cs="Consolas"/>
          <w:color w:val="000000"/>
          <w:kern w:val="0"/>
          <w:sz w:val="22"/>
        </w:rPr>
        <w:t>++) {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r w:rsidRPr="008A239C">
        <w:rPr>
          <w:rFonts w:ascii="Consolas" w:hAnsi="Consolas" w:cs="Consolas"/>
          <w:color w:val="000000"/>
          <w:kern w:val="0"/>
          <w:sz w:val="22"/>
        </w:rPr>
        <w:tab/>
      </w:r>
      <w:r w:rsidRPr="008A239C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8A239C">
        <w:rPr>
          <w:rFonts w:ascii="Consolas" w:hAnsi="Consolas" w:cs="Consolas"/>
          <w:color w:val="000000"/>
          <w:kern w:val="0"/>
          <w:sz w:val="22"/>
        </w:rPr>
        <w:t>System.</w:t>
      </w:r>
      <w:r w:rsidRPr="008A239C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 w:rsidRPr="008A239C"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 w:rsidRPr="008A239C">
        <w:rPr>
          <w:rFonts w:ascii="Consolas" w:hAnsi="Consolas" w:cs="Consolas"/>
          <w:color w:val="6A3E3E"/>
          <w:kern w:val="0"/>
          <w:sz w:val="22"/>
        </w:rPr>
        <w:t>array</w:t>
      </w:r>
      <w:r w:rsidRPr="008A239C"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(</w:t>
      </w:r>
      <w:r w:rsidRPr="008A239C">
        <w:rPr>
          <w:rFonts w:ascii="Consolas" w:hAnsi="Consolas" w:cs="Consolas"/>
          <w:color w:val="6A3E3E"/>
          <w:kern w:val="0"/>
          <w:sz w:val="22"/>
        </w:rPr>
        <w:t>i</w:t>
      </w:r>
      <w:r w:rsidRPr="008A239C">
        <w:rPr>
          <w:rFonts w:ascii="Consolas" w:hAnsi="Consolas" w:cs="Consolas"/>
          <w:color w:val="000000"/>
          <w:kern w:val="0"/>
          <w:sz w:val="22"/>
        </w:rPr>
        <w:t>));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r w:rsidRPr="008A239C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8A239C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 w:rsidRPr="008A239C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A239C"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 w:rsidRPr="008A239C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8A239C"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 w:rsidRPr="008A239C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8A239C">
        <w:rPr>
          <w:rFonts w:ascii="Consolas" w:hAnsi="Consolas" w:cs="Consolas"/>
          <w:color w:val="000000"/>
          <w:kern w:val="0"/>
          <w:sz w:val="22"/>
        </w:rPr>
        <w:t>deleteElements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 w:rsidRPr="008A239C"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 xml:space="preserve">&lt;?&gt; </w:t>
      </w:r>
      <w:r w:rsidRPr="008A239C">
        <w:rPr>
          <w:rFonts w:ascii="Consolas" w:hAnsi="Consolas" w:cs="Consolas"/>
          <w:color w:val="6A3E3E"/>
          <w:kern w:val="0"/>
          <w:sz w:val="22"/>
        </w:rPr>
        <w:t>array</w:t>
      </w:r>
      <w:r w:rsidRPr="008A239C">
        <w:rPr>
          <w:rFonts w:ascii="Consolas" w:hAnsi="Consolas" w:cs="Consolas"/>
          <w:color w:val="000000"/>
          <w:kern w:val="0"/>
          <w:sz w:val="22"/>
        </w:rPr>
        <w:t>) {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r w:rsidRPr="008A239C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8A239C">
        <w:rPr>
          <w:rFonts w:ascii="Consolas" w:hAnsi="Consolas" w:cs="Consolas"/>
          <w:color w:val="6A3E3E"/>
          <w:kern w:val="0"/>
          <w:sz w:val="22"/>
        </w:rPr>
        <w:t>array</w:t>
      </w:r>
      <w:r w:rsidRPr="008A239C">
        <w:rPr>
          <w:rFonts w:ascii="Consolas" w:hAnsi="Consolas" w:cs="Consolas"/>
          <w:color w:val="000000"/>
          <w:kern w:val="0"/>
          <w:sz w:val="22"/>
        </w:rPr>
        <w:t>.remove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8A239C">
        <w:rPr>
          <w:rFonts w:ascii="Consolas" w:hAnsi="Consolas" w:cs="Consolas"/>
          <w:color w:val="000000"/>
          <w:kern w:val="0"/>
          <w:sz w:val="22"/>
        </w:rPr>
        <w:t>0);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</w:r>
      <w:r w:rsidRPr="008A239C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8A239C">
        <w:rPr>
          <w:rFonts w:ascii="Consolas" w:hAnsi="Consolas" w:cs="Consolas"/>
          <w:color w:val="6A3E3E"/>
          <w:kern w:val="0"/>
          <w:sz w:val="22"/>
        </w:rPr>
        <w:t>array</w:t>
      </w:r>
      <w:r w:rsidRPr="008A239C">
        <w:rPr>
          <w:rFonts w:ascii="Consolas" w:hAnsi="Consolas" w:cs="Consolas"/>
          <w:color w:val="000000"/>
          <w:kern w:val="0"/>
          <w:sz w:val="22"/>
        </w:rPr>
        <w:t>.remove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 w:rsidRPr="008A239C">
        <w:rPr>
          <w:rFonts w:ascii="Consolas" w:hAnsi="Consolas" w:cs="Consolas"/>
          <w:color w:val="6A3E3E"/>
          <w:kern w:val="0"/>
          <w:sz w:val="22"/>
        </w:rPr>
        <w:t>array</w:t>
      </w:r>
      <w:r w:rsidRPr="008A239C">
        <w:rPr>
          <w:rFonts w:ascii="Consolas" w:hAnsi="Consolas" w:cs="Consolas"/>
          <w:color w:val="000000"/>
          <w:kern w:val="0"/>
          <w:sz w:val="22"/>
        </w:rPr>
        <w:t>.size</w:t>
      </w:r>
      <w:proofErr w:type="spellEnd"/>
      <w:r w:rsidRPr="008A239C">
        <w:rPr>
          <w:rFonts w:ascii="Consolas" w:hAnsi="Consolas" w:cs="Consolas"/>
          <w:color w:val="000000"/>
          <w:kern w:val="0"/>
          <w:sz w:val="22"/>
        </w:rPr>
        <w:t>() - 1);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BD00DF" w:rsidRPr="008A239C" w:rsidRDefault="00BD00DF" w:rsidP="00BD00D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 w:rsidRPr="008A239C">
        <w:rPr>
          <w:rFonts w:ascii="Consolas" w:hAnsi="Consolas" w:cs="Consolas"/>
          <w:color w:val="000000"/>
          <w:kern w:val="0"/>
          <w:sz w:val="22"/>
        </w:rPr>
        <w:t>}</w:t>
      </w:r>
    </w:p>
    <w:p w:rsidR="00BD00DF" w:rsidRPr="008A239C" w:rsidRDefault="00BD00DF" w:rsidP="00BD00DF">
      <w:pPr>
        <w:rPr>
          <w:rFonts w:hint="eastAsia"/>
          <w:lang w:val="zh-CN"/>
        </w:rPr>
      </w:pPr>
    </w:p>
    <w:p w:rsidR="00BD00DF" w:rsidRPr="00BD00DF" w:rsidRDefault="00BD00DF" w:rsidP="00BD00DF">
      <w:pPr>
        <w:spacing w:line="240" w:lineRule="auto"/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0733B36A" wp14:editId="1012BC82">
            <wp:extent cx="790575" cy="1676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pStyle w:val="a8"/>
        <w:numPr>
          <w:ilvl w:val="0"/>
          <w:numId w:val="24"/>
        </w:numPr>
        <w:ind w:firstLineChars="0"/>
        <w:rPr>
          <w:lang w:val="zh-CN"/>
        </w:rPr>
      </w:pPr>
      <w:r>
        <w:rPr>
          <w:lang w:val="zh-CN"/>
        </w:rPr>
        <w:t>C</w:t>
      </w:r>
      <w:r>
        <w:rPr>
          <w:rFonts w:hint="eastAsia"/>
          <w:lang w:val="zh-CN"/>
        </w:rPr>
        <w:t>ollection</w:t>
      </w:r>
      <w:r>
        <w:rPr>
          <w:rFonts w:hint="eastAsia"/>
          <w:lang w:val="zh-CN"/>
        </w:rPr>
        <w:t>的继承体系</w:t>
      </w:r>
    </w:p>
    <w:p w:rsidR="00037561" w:rsidRDefault="00DE3694">
      <w:pPr>
        <w:pStyle w:val="a8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Collection</w:t>
      </w:r>
      <w:r>
        <w:rPr>
          <w:rFonts w:hint="eastAsia"/>
          <w:lang w:val="zh-CN"/>
        </w:rPr>
        <w:t>子类的特点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画出</w:t>
      </w:r>
      <w:r>
        <w:rPr>
          <w:rFonts w:hint="eastAsia"/>
          <w:lang w:val="zh-CN"/>
        </w:rPr>
        <w:t>Collection</w:t>
      </w:r>
      <w:r>
        <w:rPr>
          <w:rFonts w:hint="eastAsia"/>
          <w:lang w:val="zh-CN"/>
        </w:rPr>
        <w:t>的继承体系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并写出</w:t>
      </w:r>
      <w:r>
        <w:rPr>
          <w:rFonts w:hint="eastAsia"/>
          <w:lang w:val="zh-CN"/>
        </w:rPr>
        <w:t>Array</w:t>
      </w:r>
      <w:r>
        <w:rPr>
          <w:lang w:val="zh-CN"/>
        </w:rPr>
        <w:t>List,LinkedList,HashSet,LinkedHashSet</w:t>
      </w:r>
      <w:r>
        <w:rPr>
          <w:lang w:val="zh-CN"/>
        </w:rPr>
        <w:t>的特点</w:t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泛型方法</w:t>
      </w:r>
    </w:p>
    <w:p w:rsidR="00037561" w:rsidRDefault="00DE3694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面向对象继承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rFonts w:hint="eastAsia"/>
          <w:lang w:val="zh-CN"/>
        </w:rPr>
      </w:pPr>
      <w:r>
        <w:rPr>
          <w:rFonts w:hint="eastAsia"/>
          <w:lang w:val="zh-CN"/>
        </w:rPr>
        <w:t>编写一个泛型方法求两个数之和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两个数可以传入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long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float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double</w:t>
      </w:r>
      <w:r>
        <w:rPr>
          <w:rFonts w:hint="eastAsia"/>
          <w:lang w:val="zh-CN"/>
        </w:rPr>
        <w:t>类型</w:t>
      </w:r>
      <w:r>
        <w:rPr>
          <w:rFonts w:hint="eastAsia"/>
          <w:lang w:val="zh-CN"/>
        </w:rPr>
        <w:t>.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提示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泛</w:t>
      </w:r>
      <w:proofErr w:type="gramStart"/>
      <w:r>
        <w:rPr>
          <w:rFonts w:hint="eastAsia"/>
          <w:lang w:val="zh-CN"/>
        </w:rPr>
        <w:t>型不能</w:t>
      </w:r>
      <w:proofErr w:type="gramEnd"/>
      <w:r>
        <w:rPr>
          <w:rFonts w:hint="eastAsia"/>
          <w:lang w:val="zh-CN"/>
        </w:rPr>
        <w:t>使用基本数据类型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需要使用引用数据类型</w:t>
      </w:r>
      <w:r>
        <w:rPr>
          <w:lang w:val="zh-CN"/>
        </w:rPr>
        <w:t>.</w:t>
      </w:r>
      <w:r>
        <w:rPr>
          <w:rFonts w:hint="eastAsia"/>
          <w:lang w:val="zh-CN"/>
        </w:rPr>
        <w:t>Integer,Long,Float,Double</w:t>
      </w:r>
      <w:r>
        <w:rPr>
          <w:rFonts w:hint="eastAsia"/>
          <w:lang w:val="zh-CN"/>
        </w:rPr>
        <w:t>都是</w:t>
      </w:r>
      <w:r>
        <w:rPr>
          <w:rFonts w:hint="eastAsia"/>
          <w:lang w:val="zh-CN"/>
        </w:rPr>
        <w:t>Number</w:t>
      </w:r>
      <w:r>
        <w:rPr>
          <w:rFonts w:hint="eastAsia"/>
          <w:lang w:val="zh-CN"/>
        </w:rPr>
        <w:t>的子类</w:t>
      </w:r>
      <w:r>
        <w:rPr>
          <w:rFonts w:hint="eastAsia"/>
          <w:lang w:val="zh-CN"/>
        </w:rPr>
        <w:t>. Number</w:t>
      </w:r>
      <w:r>
        <w:rPr>
          <w:lang w:val="zh-CN"/>
        </w:rPr>
        <w:t>有</w:t>
      </w:r>
      <w:proofErr w:type="spellStart"/>
      <w:r>
        <w:t>doubleValue</w:t>
      </w:r>
      <w:proofErr w:type="spellEnd"/>
      <w:r>
        <w:rPr>
          <w:rFonts w:hint="eastAsia"/>
          <w:lang w:val="zh-CN"/>
        </w:rPr>
        <w:t>()</w:t>
      </w:r>
      <w:r>
        <w:rPr>
          <w:rFonts w:hint="eastAsia"/>
          <w:lang w:val="zh-CN"/>
        </w:rPr>
        <w:t>方法</w:t>
      </w:r>
    </w:p>
    <w:p w:rsidR="008A239C" w:rsidRDefault="008A239C">
      <w:pPr>
        <w:rPr>
          <w:rFonts w:hint="eastAsia"/>
          <w:lang w:val="zh-CN"/>
        </w:rPr>
      </w:pPr>
    </w:p>
    <w:p w:rsidR="008A239C" w:rsidRDefault="008A239C" w:rsidP="008A23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Test3_2 {</w:t>
      </w:r>
    </w:p>
    <w:p w:rsidR="008A239C" w:rsidRDefault="008A239C" w:rsidP="008A23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8A239C" w:rsidRDefault="008A239C" w:rsidP="008A23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A239C" w:rsidRDefault="008A239C" w:rsidP="008A23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1,4.4);</w:t>
      </w:r>
    </w:p>
    <w:p w:rsidR="008A239C" w:rsidRDefault="008A239C" w:rsidP="008A23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1.0f,4.4);</w:t>
      </w:r>
    </w:p>
    <w:p w:rsidR="008A239C" w:rsidRDefault="008A239C" w:rsidP="008A23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99.2,43);</w:t>
      </w:r>
    </w:p>
    <w:p w:rsidR="008A239C" w:rsidRDefault="008A239C" w:rsidP="008A23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563653,2425657.35f);</w:t>
      </w:r>
    </w:p>
    <w:p w:rsidR="008A239C" w:rsidRDefault="008A239C" w:rsidP="008A23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8A239C" w:rsidRDefault="008A239C" w:rsidP="008A23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A239C" w:rsidRDefault="008A239C" w:rsidP="008A23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&lt;T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Number&gt;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sum(T </w:t>
      </w:r>
      <w:r>
        <w:rPr>
          <w:rFonts w:ascii="Consolas" w:hAnsi="Consolas" w:cs="Consolas"/>
          <w:color w:val="6A3E3E"/>
          <w:kern w:val="0"/>
          <w:sz w:val="22"/>
        </w:rPr>
        <w:t>t1</w:t>
      </w:r>
      <w:r>
        <w:rPr>
          <w:rFonts w:ascii="Consolas" w:hAnsi="Consolas" w:cs="Consolas"/>
          <w:color w:val="000000"/>
          <w:kern w:val="0"/>
          <w:sz w:val="22"/>
        </w:rPr>
        <w:t xml:space="preserve">,T </w:t>
      </w:r>
      <w:r>
        <w:rPr>
          <w:rFonts w:ascii="Consolas" w:hAnsi="Consolas" w:cs="Consolas"/>
          <w:color w:val="6A3E3E"/>
          <w:kern w:val="0"/>
          <w:sz w:val="22"/>
        </w:rPr>
        <w:t>t2</w:t>
      </w:r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8A239C" w:rsidRDefault="008A239C" w:rsidP="008A23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 = 0.0;</w:t>
      </w:r>
    </w:p>
    <w:p w:rsidR="008A239C" w:rsidRDefault="008A239C" w:rsidP="008A23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t1</w:t>
      </w:r>
      <w:r>
        <w:rPr>
          <w:rFonts w:ascii="Consolas" w:hAnsi="Consolas" w:cs="Consolas"/>
          <w:color w:val="000000"/>
          <w:kern w:val="0"/>
          <w:sz w:val="22"/>
        </w:rPr>
        <w:t xml:space="preserve">.doubleValue() + </w:t>
      </w:r>
      <w:r>
        <w:rPr>
          <w:rFonts w:ascii="Consolas" w:hAnsi="Consolas" w:cs="Consolas"/>
          <w:color w:val="6A3E3E"/>
          <w:kern w:val="0"/>
          <w:sz w:val="22"/>
        </w:rPr>
        <w:t>t2</w:t>
      </w:r>
      <w:r>
        <w:rPr>
          <w:rFonts w:ascii="Consolas" w:hAnsi="Consolas" w:cs="Consolas"/>
          <w:color w:val="000000"/>
          <w:kern w:val="0"/>
          <w:sz w:val="22"/>
        </w:rPr>
        <w:t>.doubleValue();</w:t>
      </w:r>
    </w:p>
    <w:p w:rsidR="008A239C" w:rsidRDefault="008A239C" w:rsidP="008A23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t1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"+"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t2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:rsidR="008A239C" w:rsidRDefault="008A239C" w:rsidP="008A239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A239C" w:rsidRDefault="008A239C" w:rsidP="008A239C">
      <w:pPr>
        <w:rPr>
          <w:rFonts w:hint="eastAsia"/>
          <w:lang w:val="zh-CN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8A239C" w:rsidRDefault="008A239C" w:rsidP="008A239C">
      <w:pPr>
        <w:spacing w:line="240" w:lineRule="auto"/>
        <w:rPr>
          <w:lang w:val="zh-CN"/>
        </w:rPr>
      </w:pPr>
      <w:r>
        <w:rPr>
          <w:noProof/>
        </w:rPr>
        <w:drawing>
          <wp:inline distT="0" distB="0" distL="0" distR="0" wp14:anchorId="71525A3F" wp14:editId="31E748D0">
            <wp:extent cx="2619375" cy="1181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1.%</w:t>
      </w:r>
      <w:r>
        <w:rPr>
          <w:rFonts w:hint="eastAsia"/>
          <w:lang w:val="zh-CN"/>
        </w:rPr>
        <w:t>运算符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嵌套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循环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rFonts w:hint="eastAsia"/>
          <w:lang w:val="zh-CN"/>
        </w:rPr>
      </w:pPr>
      <w:r>
        <w:rPr>
          <w:rFonts w:hint="eastAsia"/>
          <w:lang w:val="zh-CN"/>
        </w:rPr>
        <w:t>统计</w:t>
      </w:r>
      <w:r>
        <w:rPr>
          <w:rFonts w:hint="eastAsia"/>
          <w:lang w:val="zh-CN"/>
        </w:rPr>
        <w:t>101-200</w:t>
      </w:r>
      <w:r>
        <w:rPr>
          <w:rFonts w:hint="eastAsia"/>
          <w:lang w:val="zh-CN"/>
        </w:rPr>
        <w:t>之间有多少个素数，并输出所有素数。素数又叫质数，就是除了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和它本身之外，再也没有整数能被它整除的数。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Test3_3 {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101;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&lt; 200;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+= 2) {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 = 2;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 &lt;=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%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 == 0) {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a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++;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"\n 101-200</w:t>
      </w:r>
      <w:r>
        <w:rPr>
          <w:rFonts w:ascii="Consolas" w:hAnsi="Consolas" w:cs="Consolas"/>
          <w:color w:val="2A00FF"/>
          <w:kern w:val="0"/>
          <w:sz w:val="22"/>
        </w:rPr>
        <w:t>之间素数个数为：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</w:rPr>
        <w:t>count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E11C2" w:rsidRDefault="007E11C2" w:rsidP="007E11C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24BE7" w:rsidRDefault="007E11C2" w:rsidP="007E11C2">
      <w:pPr>
        <w:rPr>
          <w:rFonts w:hint="eastAsia"/>
          <w:lang w:val="zh-CN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624BE7" w:rsidRDefault="00624BE7" w:rsidP="00624B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101 103 107 109 113 127 131 137 139 149 151 157 163 167 173 179 181 191 193 197 199 </w:t>
      </w:r>
    </w:p>
    <w:p w:rsidR="00624BE7" w:rsidRDefault="00624BE7" w:rsidP="00624BE7">
      <w:pPr>
        <w:rPr>
          <w:lang w:val="zh-CN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101-200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之间素数个数为：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21</w:t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斗地主案例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完成斗地主案例</w:t>
      </w:r>
    </w:p>
    <w:p w:rsidR="00037561" w:rsidRDefault="00DE3694">
      <w:pPr>
        <w:rPr>
          <w:rFonts w:hint="eastAsia"/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增加需求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哪个玩家拿到大王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就需要拿底牌</w:t>
      </w:r>
    </w:p>
    <w:p w:rsidR="004675B5" w:rsidRDefault="004675B5">
      <w:pPr>
        <w:rPr>
          <w:rFonts w:hint="eastAsia"/>
          <w:lang w:val="zh-CN"/>
        </w:rPr>
      </w:pP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java.util.Collections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 {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2"/>
        </w:rPr>
        <w:t>poker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定义花色集合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2"/>
        </w:rPr>
        <w:t>colors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colors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"♥"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colors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"♠"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colors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"♦"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colors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"♣"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定义数字集合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2"/>
        </w:rPr>
        <w:t>numbers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2;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&lt;= 10;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numbers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numbers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"J"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numbers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"Q"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numbers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"K"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numbers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"A"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嵌套迭代完成每张牌的组装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thisColor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color w:val="6A3E3E"/>
          <w:kern w:val="0"/>
          <w:sz w:val="22"/>
        </w:rPr>
        <w:t>colors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thisNumber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color w:val="6A3E3E"/>
          <w:kern w:val="0"/>
          <w:sz w:val="22"/>
        </w:rPr>
        <w:t>numbers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通过花色与数字拼写成对应的每张牌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thisCard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thisColor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thisNumber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将拼好的牌放到集合中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poker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thisCard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补充大小王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poker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大</w:t>
      </w:r>
      <w:r>
        <w:rPr>
          <w:rFonts w:ascii="Consolas" w:hAnsi="Consolas" w:cs="Consolas"/>
          <w:color w:val="2A00FF"/>
          <w:kern w:val="0"/>
          <w:sz w:val="22"/>
        </w:rPr>
        <w:t>☺"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poker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小</w:t>
      </w:r>
      <w:r>
        <w:rPr>
          <w:rFonts w:ascii="Consolas" w:hAnsi="Consolas" w:cs="Consolas"/>
          <w:color w:val="2A00FF"/>
          <w:kern w:val="0"/>
          <w:sz w:val="22"/>
        </w:rPr>
        <w:t>☺"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洗牌</w:t>
      </w:r>
      <w:r>
        <w:rPr>
          <w:rFonts w:ascii="Consolas" w:hAnsi="Consolas" w:cs="Consolas"/>
          <w:color w:val="3F7F5F"/>
          <w:kern w:val="0"/>
          <w:sz w:val="22"/>
        </w:rPr>
        <w:t xml:space="preserve"> Collections</w:t>
      </w:r>
      <w:r>
        <w:rPr>
          <w:rFonts w:ascii="Consolas" w:hAnsi="Consolas" w:cs="Consolas"/>
          <w:color w:val="3F7F5F"/>
          <w:kern w:val="0"/>
          <w:sz w:val="22"/>
        </w:rPr>
        <w:t>类</w:t>
      </w:r>
      <w:r>
        <w:rPr>
          <w:rFonts w:ascii="Consolas" w:hAnsi="Consolas" w:cs="Consolas"/>
          <w:color w:val="3F7F5F"/>
          <w:kern w:val="0"/>
          <w:sz w:val="22"/>
        </w:rPr>
        <w:t>.shuffle</w:t>
      </w:r>
      <w:r>
        <w:rPr>
          <w:rFonts w:ascii="Consolas" w:hAnsi="Consolas" w:cs="Consolas"/>
          <w:color w:val="3F7F5F"/>
          <w:kern w:val="0"/>
          <w:sz w:val="22"/>
        </w:rPr>
        <w:t>方法可以将集合打乱顺序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Collections.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shuffle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poker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发牌：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将每个人以及底牌设计为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&lt;String&gt;,</w:t>
      </w:r>
      <w:r>
        <w:rPr>
          <w:rFonts w:ascii="Consolas" w:hAnsi="Consolas" w:cs="Consolas"/>
          <w:color w:val="3F7F5F"/>
          <w:kern w:val="0"/>
          <w:sz w:val="22"/>
        </w:rPr>
        <w:t>将最后</w:t>
      </w:r>
      <w:r>
        <w:rPr>
          <w:rFonts w:ascii="Consolas" w:hAnsi="Consolas" w:cs="Consolas"/>
          <w:color w:val="3F7F5F"/>
          <w:kern w:val="0"/>
          <w:sz w:val="22"/>
        </w:rPr>
        <w:t>3</w:t>
      </w:r>
      <w:r>
        <w:rPr>
          <w:rFonts w:ascii="Consolas" w:hAnsi="Consolas" w:cs="Consolas"/>
          <w:color w:val="3F7F5F"/>
          <w:kern w:val="0"/>
          <w:sz w:val="22"/>
        </w:rPr>
        <w:t>张</w:t>
      </w:r>
      <w:proofErr w:type="gramStart"/>
      <w:r>
        <w:rPr>
          <w:rFonts w:ascii="Consolas" w:hAnsi="Consolas" w:cs="Consolas"/>
          <w:color w:val="3F7F5F"/>
          <w:kern w:val="0"/>
          <w:sz w:val="22"/>
        </w:rPr>
        <w:t>牌直接</w:t>
      </w:r>
      <w:proofErr w:type="gramEnd"/>
      <w:r>
        <w:rPr>
          <w:rFonts w:ascii="Consolas" w:hAnsi="Consolas" w:cs="Consolas"/>
          <w:color w:val="3F7F5F"/>
          <w:kern w:val="0"/>
          <w:sz w:val="22"/>
        </w:rPr>
        <w:t>存放于底牌，剩余</w:t>
      </w:r>
      <w:proofErr w:type="gramStart"/>
      <w:r>
        <w:rPr>
          <w:rFonts w:ascii="Consolas" w:hAnsi="Consolas" w:cs="Consolas"/>
          <w:color w:val="3F7F5F"/>
          <w:kern w:val="0"/>
          <w:sz w:val="22"/>
        </w:rPr>
        <w:t>牌通过</w:t>
      </w:r>
      <w:proofErr w:type="gramEnd"/>
      <w:r>
        <w:rPr>
          <w:rFonts w:ascii="Consolas" w:hAnsi="Consolas" w:cs="Consolas"/>
          <w:color w:val="3F7F5F"/>
          <w:kern w:val="0"/>
          <w:sz w:val="22"/>
        </w:rPr>
        <w:t>对</w:t>
      </w:r>
      <w:r>
        <w:rPr>
          <w:rFonts w:ascii="Consolas" w:hAnsi="Consolas" w:cs="Consolas"/>
          <w:color w:val="3F7F5F"/>
          <w:kern w:val="0"/>
          <w:sz w:val="22"/>
        </w:rPr>
        <w:t>3</w:t>
      </w:r>
      <w:r>
        <w:rPr>
          <w:rFonts w:ascii="Consolas" w:hAnsi="Consolas" w:cs="Consolas"/>
          <w:color w:val="3F7F5F"/>
          <w:kern w:val="0"/>
          <w:sz w:val="22"/>
        </w:rPr>
        <w:t>取模依次发牌。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2"/>
          <w:highlight w:val="yellow"/>
        </w:rPr>
        <w:t>player1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2"/>
        </w:rPr>
        <w:t>player2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2"/>
        </w:rPr>
        <w:t>player3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dipai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使用普通的</w:t>
      </w:r>
      <w:r>
        <w:rPr>
          <w:rFonts w:ascii="Consolas" w:hAnsi="Consolas" w:cs="Consolas"/>
          <w:color w:val="3F7F5F"/>
          <w:kern w:val="0"/>
          <w:sz w:val="22"/>
        </w:rPr>
        <w:t>for</w:t>
      </w:r>
      <w:r>
        <w:rPr>
          <w:rFonts w:ascii="Consolas" w:hAnsi="Consolas" w:cs="Consolas"/>
          <w:color w:val="3F7F5F"/>
          <w:kern w:val="0"/>
          <w:sz w:val="22"/>
        </w:rPr>
        <w:t>循环</w:t>
      </w:r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</w:rPr>
        <w:t>通过索引处理纸牌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除了最后三张，其他的都发给玩家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0;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poker</w:t>
      </w:r>
      <w:r>
        <w:rPr>
          <w:rFonts w:ascii="Consolas" w:hAnsi="Consolas" w:cs="Consolas"/>
          <w:color w:val="000000"/>
          <w:kern w:val="0"/>
          <w:sz w:val="22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- 3;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获取当前这张牌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thisCard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poker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对</w:t>
      </w:r>
      <w:r>
        <w:rPr>
          <w:rFonts w:ascii="Consolas" w:hAnsi="Consolas" w:cs="Consolas"/>
          <w:color w:val="3F7F5F"/>
          <w:kern w:val="0"/>
          <w:sz w:val="22"/>
        </w:rPr>
        <w:t>3</w:t>
      </w:r>
      <w:r>
        <w:rPr>
          <w:rFonts w:ascii="Consolas" w:hAnsi="Consolas" w:cs="Consolas"/>
          <w:color w:val="3F7F5F"/>
          <w:kern w:val="0"/>
          <w:sz w:val="22"/>
        </w:rPr>
        <w:t>取模</w:t>
      </w:r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</w:rPr>
        <w:t>决定给哪个玩家发牌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% 3 == 0) {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  <w:highlight w:val="lightGray"/>
        </w:rPr>
        <w:t>player1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thisCard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% 3 == 1) {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player2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thisCard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player3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thisCard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最后</w:t>
      </w:r>
      <w:r>
        <w:rPr>
          <w:rFonts w:ascii="Consolas" w:hAnsi="Consolas" w:cs="Consolas"/>
          <w:color w:val="3F7F5F"/>
          <w:kern w:val="0"/>
          <w:sz w:val="22"/>
        </w:rPr>
        <w:t>3</w:t>
      </w:r>
      <w:r>
        <w:rPr>
          <w:rFonts w:ascii="Consolas" w:hAnsi="Consolas" w:cs="Consolas"/>
          <w:color w:val="3F7F5F"/>
          <w:kern w:val="0"/>
          <w:sz w:val="22"/>
        </w:rPr>
        <w:t>张是底牌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poker</w:t>
      </w:r>
      <w:r>
        <w:rPr>
          <w:rFonts w:ascii="Consolas" w:hAnsi="Consolas" w:cs="Consolas"/>
          <w:color w:val="000000"/>
          <w:kern w:val="0"/>
          <w:sz w:val="22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- 3;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poker</w:t>
      </w:r>
      <w:r>
        <w:rPr>
          <w:rFonts w:ascii="Consolas" w:hAnsi="Consolas" w:cs="Consolas"/>
          <w:color w:val="000000"/>
          <w:kern w:val="0"/>
          <w:sz w:val="22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获取当前这张牌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thisCard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poker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dipai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thisCard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看牌：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直接打印每个集合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  <w:highlight w:val="lightGray"/>
        </w:rPr>
        <w:t>player1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player2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player3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dipai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  <w:highlight w:val="lightGray"/>
        </w:rPr>
        <w:t>player1</w:t>
      </w:r>
      <w:r>
        <w:rPr>
          <w:rFonts w:ascii="Consolas" w:hAnsi="Consolas" w:cs="Consolas"/>
          <w:color w:val="000000"/>
          <w:kern w:val="0"/>
          <w:sz w:val="22"/>
        </w:rPr>
        <w:t>.contains(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大</w:t>
      </w:r>
      <w:r>
        <w:rPr>
          <w:rFonts w:ascii="Consolas" w:hAnsi="Consolas" w:cs="Consolas"/>
          <w:color w:val="2A00FF"/>
          <w:kern w:val="0"/>
          <w:sz w:val="22"/>
        </w:rPr>
        <w:t>☺"</w:t>
      </w:r>
      <w:r>
        <w:rPr>
          <w:rFonts w:ascii="Consolas" w:hAnsi="Consolas" w:cs="Consolas"/>
          <w:color w:val="000000"/>
          <w:kern w:val="0"/>
          <w:sz w:val="22"/>
        </w:rPr>
        <w:t>)) {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  <w:highlight w:val="lightGray"/>
        </w:rPr>
        <w:t>player1</w:t>
      </w:r>
      <w:r>
        <w:rPr>
          <w:rFonts w:ascii="Consolas" w:hAnsi="Consolas" w:cs="Consolas"/>
          <w:color w:val="000000"/>
          <w:kern w:val="0"/>
          <w:sz w:val="22"/>
        </w:rPr>
        <w:t>.addAll(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dipai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player2</w:t>
      </w:r>
      <w:r>
        <w:rPr>
          <w:rFonts w:ascii="Consolas" w:hAnsi="Consolas" w:cs="Consolas"/>
          <w:color w:val="000000"/>
          <w:kern w:val="0"/>
          <w:sz w:val="22"/>
        </w:rPr>
        <w:t>.contains(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大</w:t>
      </w:r>
      <w:r>
        <w:rPr>
          <w:rFonts w:ascii="Consolas" w:hAnsi="Consolas" w:cs="Consolas"/>
          <w:color w:val="2A00FF"/>
          <w:kern w:val="0"/>
          <w:sz w:val="22"/>
        </w:rPr>
        <w:t>☺"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player2</w:t>
      </w:r>
      <w:r>
        <w:rPr>
          <w:rFonts w:ascii="Consolas" w:hAnsi="Consolas" w:cs="Consolas"/>
          <w:color w:val="000000"/>
          <w:kern w:val="0"/>
          <w:sz w:val="22"/>
        </w:rPr>
        <w:t>.addAll(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dipai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player3</w:t>
      </w:r>
      <w:r>
        <w:rPr>
          <w:rFonts w:ascii="Consolas" w:hAnsi="Consolas" w:cs="Consolas"/>
          <w:color w:val="000000"/>
          <w:kern w:val="0"/>
          <w:sz w:val="22"/>
        </w:rPr>
        <w:t>.contains(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大</w:t>
      </w:r>
      <w:r>
        <w:rPr>
          <w:rFonts w:ascii="Consolas" w:hAnsi="Consolas" w:cs="Consolas"/>
          <w:color w:val="2A00FF"/>
          <w:kern w:val="0"/>
          <w:sz w:val="22"/>
        </w:rPr>
        <w:t>☺"</w:t>
      </w:r>
      <w:r>
        <w:rPr>
          <w:rFonts w:ascii="Consolas" w:hAnsi="Consolas" w:cs="Consolas"/>
          <w:color w:val="000000"/>
          <w:kern w:val="0"/>
          <w:sz w:val="22"/>
        </w:rPr>
        <w:t>)){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player3</w:t>
      </w:r>
      <w:r>
        <w:rPr>
          <w:rFonts w:ascii="Consolas" w:hAnsi="Consolas" w:cs="Consolas"/>
          <w:color w:val="000000"/>
          <w:kern w:val="0"/>
          <w:sz w:val="22"/>
        </w:rPr>
        <w:t>.addAll(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dipai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  <w:highlight w:val="lightGray"/>
        </w:rPr>
        <w:t>player1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player2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player3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21E2F" w:rsidRDefault="00321E2F" w:rsidP="00321E2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21E2F" w:rsidRDefault="00321E2F" w:rsidP="00321E2F">
      <w:pPr>
        <w:rPr>
          <w:rFonts w:hint="eastAsia"/>
          <w:lang w:val="zh-CN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4675B5" w:rsidRDefault="004675B5" w:rsidP="004675B5">
      <w:pPr>
        <w:spacing w:line="240" w:lineRule="auto"/>
        <w:rPr>
          <w:lang w:val="zh-CN"/>
        </w:rPr>
      </w:pPr>
      <w:r>
        <w:rPr>
          <w:noProof/>
        </w:rPr>
        <w:drawing>
          <wp:inline distT="0" distB="0" distL="0" distR="0" wp14:anchorId="11705DF5" wp14:editId="5A746A12">
            <wp:extent cx="5274310" cy="132040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61" w:rsidRDefault="00DE369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7561" w:rsidRDefault="00DE3694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  <w:r>
        <w:rPr>
          <w:lang w:val="zh-CN"/>
        </w:rPr>
        <w:t>使用</w:t>
      </w:r>
    </w:p>
    <w:p w:rsidR="00037561" w:rsidRDefault="00DE3694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Collection</w:t>
      </w:r>
      <w:r>
        <w:rPr>
          <w:lang w:val="zh-CN"/>
        </w:rPr>
        <w:t>s.</w:t>
      </w:r>
      <w:r>
        <w:t xml:space="preserve"> </w:t>
      </w:r>
      <w:r>
        <w:rPr>
          <w:lang w:val="zh-CN"/>
        </w:rPr>
        <w:t>Shuffle()</w:t>
      </w:r>
      <w:r>
        <w:rPr>
          <w:lang w:val="zh-CN"/>
        </w:rPr>
        <w:t>方法</w:t>
      </w:r>
    </w:p>
    <w:p w:rsidR="00037561" w:rsidRDefault="00DE3694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lang w:val="zh-CN"/>
        </w:rPr>
        <w:t>增强</w:t>
      </w:r>
      <w:r>
        <w:rPr>
          <w:lang w:val="zh-CN"/>
        </w:rPr>
        <w:t>for</w:t>
      </w:r>
    </w:p>
    <w:p w:rsidR="00037561" w:rsidRDefault="00DE369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37561" w:rsidRDefault="00DE3694">
      <w:r>
        <w:rPr>
          <w:rFonts w:hint="eastAsia"/>
          <w:lang w:val="zh-CN"/>
        </w:rPr>
        <w:t>1.</w:t>
      </w:r>
      <w:r>
        <w:t>一副牌有如下内容</w:t>
      </w:r>
      <w:r>
        <w:rPr>
          <w:rFonts w:hint="eastAsia"/>
        </w:rPr>
        <w:t>:</w:t>
      </w:r>
      <w:r>
        <w:rPr>
          <w:rFonts w:ascii="Arial" w:hAnsi="Arial" w:cs="Arial"/>
        </w:rPr>
        <w:t>有四种花色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>♣♦♠♥</w:t>
      </w:r>
      <w:r>
        <w:rPr>
          <w:rFonts w:hint="eastAsia"/>
        </w:rPr>
        <w:t>,</w:t>
      </w:r>
      <w:r>
        <w:rPr>
          <w:rFonts w:hint="eastAsia"/>
        </w:rPr>
        <w:t>每种花色的牌</w:t>
      </w:r>
      <w:r>
        <w:rPr>
          <w:rFonts w:hint="eastAsia"/>
        </w:rPr>
        <w:t xml:space="preserve"> 2 3 4 5 6 7 8 9 10 </w:t>
      </w:r>
      <w:r>
        <w:rPr>
          <w:rFonts w:hint="eastAsia"/>
        </w:rPr>
        <w:t>J Q K A</w:t>
      </w:r>
    </w:p>
    <w:p w:rsidR="00037561" w:rsidRDefault="00DE3694">
      <w:r>
        <w:rPr>
          <w:rFonts w:hint="eastAsia"/>
        </w:rPr>
        <w:t>大</w:t>
      </w:r>
      <w:r>
        <w:rPr>
          <w:rFonts w:ascii="Segoe UI Symbol" w:hAnsi="Segoe UI Symbol" w:cs="Segoe UI Symbol"/>
        </w:rPr>
        <w:t>王</w:t>
      </w:r>
      <w:r>
        <w:rPr>
          <w:rFonts w:ascii="Segoe UI Symbol" w:hAnsi="Segoe UI Symbol" w:cs="Segoe UI Symbol"/>
        </w:rPr>
        <w:t>,</w:t>
      </w:r>
      <w:r>
        <w:rPr>
          <w:rFonts w:hint="eastAsia"/>
        </w:rPr>
        <w:t>小</w:t>
      </w:r>
      <w:r>
        <w:rPr>
          <w:rFonts w:ascii="Segoe UI Symbol" w:hAnsi="Segoe UI Symbol" w:cs="Segoe UI Symbol"/>
        </w:rPr>
        <w:t>王</w:t>
      </w:r>
    </w:p>
    <w:p w:rsidR="00037561" w:rsidRDefault="00DE3694">
      <w:r>
        <w:rPr>
          <w:rFonts w:hint="eastAsia"/>
        </w:rPr>
        <w:t>具体规则：</w:t>
      </w:r>
    </w:p>
    <w:p w:rsidR="00037561" w:rsidRDefault="00DE3694">
      <w:r>
        <w:tab/>
        <w:t>1</w:t>
      </w:r>
      <w:r>
        <w:rPr>
          <w:rFonts w:hint="eastAsia"/>
        </w:rPr>
        <w:t>.</w:t>
      </w:r>
      <w:r>
        <w:t>不要</w:t>
      </w:r>
      <w:r>
        <w:rPr>
          <w:rFonts w:hint="eastAsia"/>
        </w:rPr>
        <w:t>大</w:t>
      </w:r>
      <w:r>
        <w:rPr>
          <w:rFonts w:ascii="Segoe UI Symbol" w:hAnsi="Segoe UI Symbol" w:cs="Segoe UI Symbol"/>
        </w:rPr>
        <w:t>王和</w:t>
      </w:r>
      <w:r>
        <w:rPr>
          <w:rFonts w:hint="eastAsia"/>
        </w:rPr>
        <w:t>小</w:t>
      </w:r>
      <w:r>
        <w:rPr>
          <w:rFonts w:ascii="Segoe UI Symbol" w:hAnsi="Segoe UI Symbol" w:cs="Segoe UI Symbol"/>
        </w:rPr>
        <w:t>王</w:t>
      </w:r>
    </w:p>
    <w:p w:rsidR="00037561" w:rsidRDefault="00DE3694">
      <w:r>
        <w:rPr>
          <w:rFonts w:hint="eastAsia"/>
        </w:rPr>
        <w:tab/>
      </w:r>
      <w:r>
        <w:t>2</w:t>
      </w:r>
      <w:r>
        <w:rPr>
          <w:rFonts w:hint="eastAsia"/>
        </w:rPr>
        <w:t>.</w:t>
      </w:r>
      <w:r>
        <w:rPr>
          <w:rFonts w:hint="eastAsia"/>
        </w:rPr>
        <w:t>使</w:t>
      </w:r>
      <w:r>
        <w:rPr>
          <w:rFonts w:hint="eastAsia"/>
        </w:rPr>
        <w:t>52</w:t>
      </w:r>
      <w:r>
        <w:rPr>
          <w:rFonts w:hint="eastAsia"/>
        </w:rPr>
        <w:t>张牌打乱顺序</w:t>
      </w:r>
    </w:p>
    <w:p w:rsidR="00037561" w:rsidRDefault="00DE3694">
      <w:r>
        <w:tab/>
        <w:t>3</w:t>
      </w:r>
      <w:r>
        <w:rPr>
          <w:rFonts w:hint="eastAsia"/>
        </w:rPr>
        <w:t>.</w:t>
      </w:r>
      <w:r>
        <w:t>四个玩家</w:t>
      </w:r>
      <w:r>
        <w:rPr>
          <w:rFonts w:hint="eastAsia"/>
        </w:rPr>
        <w:t>,</w:t>
      </w:r>
      <w:r>
        <w:t>每个玩家随机获取</w:t>
      </w:r>
      <w:r>
        <w:rPr>
          <w:rFonts w:hint="eastAsia"/>
        </w:rPr>
        <w:t>2</w:t>
      </w:r>
      <w:r>
        <w:rPr>
          <w:rFonts w:hint="eastAsia"/>
        </w:rPr>
        <w:t>张牌</w:t>
      </w:r>
      <w:r>
        <w:rPr>
          <w:rFonts w:hint="eastAsia"/>
        </w:rPr>
        <w:t>,</w:t>
      </w:r>
      <w:r>
        <w:rPr>
          <w:rFonts w:hint="eastAsia"/>
        </w:rPr>
        <w:t>注意玩家抽走的</w:t>
      </w:r>
      <w:proofErr w:type="gramStart"/>
      <w:r>
        <w:rPr>
          <w:rFonts w:hint="eastAsia"/>
        </w:rPr>
        <w:t>牌不能</w:t>
      </w:r>
      <w:proofErr w:type="gramEnd"/>
      <w:r>
        <w:rPr>
          <w:rFonts w:hint="eastAsia"/>
        </w:rPr>
        <w:t>再给其他玩家使用</w:t>
      </w:r>
    </w:p>
    <w:p w:rsidR="00037561" w:rsidRDefault="00DE3694">
      <w:r>
        <w:tab/>
        <w:t>4</w:t>
      </w:r>
      <w:r>
        <w:rPr>
          <w:rFonts w:hint="eastAsia"/>
        </w:rPr>
        <w:t>.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张牌相加</w:t>
      </w:r>
      <w:r>
        <w:t>比较点数大小</w:t>
      </w:r>
      <w:r>
        <w:rPr>
          <w:rFonts w:hint="eastAsia"/>
        </w:rPr>
        <w:t>.</w:t>
      </w:r>
      <w:r>
        <w:t>A</w:t>
      </w:r>
      <w:r>
        <w:rPr>
          <w:rFonts w:hint="eastAsia"/>
        </w:rPr>
        <w:t>=</w:t>
      </w:r>
      <w:r>
        <w:t>1</w:t>
      </w:r>
      <w:proofErr w:type="gramStart"/>
      <w:r>
        <w:rPr>
          <w:rFonts w:hint="eastAsia"/>
        </w:rPr>
        <w:t>,</w:t>
      </w:r>
      <w:r>
        <w:t>J</w:t>
      </w:r>
      <w:proofErr w:type="gramEnd"/>
      <w:r>
        <w:rPr>
          <w:rFonts w:hint="eastAsia"/>
        </w:rPr>
        <w:t>=</w:t>
      </w:r>
      <w:r>
        <w:t>11</w:t>
      </w:r>
      <w:r>
        <w:rPr>
          <w:rFonts w:hint="eastAsia"/>
        </w:rPr>
        <w:t>,</w:t>
      </w:r>
      <w:r>
        <w:t>Q=12,K=13</w:t>
      </w:r>
    </w:p>
    <w:p w:rsidR="00037561" w:rsidRDefault="00DE3694">
      <w:pPr>
        <w:rPr>
          <w:rFonts w:hint="eastAsia"/>
        </w:rPr>
      </w:pPr>
      <w:r>
        <w:tab/>
        <w:t>5</w:t>
      </w:r>
      <w:r>
        <w:rPr>
          <w:rFonts w:hint="eastAsia"/>
        </w:rPr>
        <w:t>.</w:t>
      </w:r>
      <w:r>
        <w:rPr>
          <w:rFonts w:hint="eastAsia"/>
        </w:rPr>
        <w:t>打印</w:t>
      </w:r>
      <w:r>
        <w:t>玩家中</w:t>
      </w:r>
      <w:r>
        <w:rPr>
          <w:rFonts w:hint="eastAsia"/>
        </w:rPr>
        <w:t>2</w:t>
      </w:r>
      <w:r>
        <w:rPr>
          <w:rFonts w:hint="eastAsia"/>
        </w:rPr>
        <w:t>张牌加起来</w:t>
      </w:r>
      <w:r>
        <w:t>最大的点数</w:t>
      </w:r>
    </w:p>
    <w:p w:rsidR="00A23234" w:rsidRDefault="00A23234" w:rsidP="00A23234">
      <w:pPr>
        <w:tabs>
          <w:tab w:val="left" w:pos="1172"/>
        </w:tabs>
        <w:rPr>
          <w:rFonts w:hint="eastAsia"/>
        </w:rPr>
      </w:pPr>
      <w:r>
        <w:tab/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java.util.Collections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Test3_5 {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TurnPoker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r>
        <w:rPr>
          <w:rFonts w:ascii="Consolas" w:hAnsi="Consolas" w:cs="Consolas"/>
          <w:color w:val="6A3E3E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"A"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1;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"2"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2;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"3"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3;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"4"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4;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"5"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5;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"6"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6;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"7"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7;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"8"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8;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"9"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9;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"10"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10;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"J"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11;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"Q"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12;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"K"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13;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0;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2"/>
        </w:rPr>
        <w:t>poker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定义花色集合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2"/>
        </w:rPr>
        <w:t>colors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colors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"♣"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colors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"♦"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colors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"♠"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colors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"♥"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定义数字集合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2"/>
        </w:rPr>
        <w:t>numbers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2;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&lt;= 10;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numbers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numbers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"J"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numbers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"Q"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numbers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"K"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numbers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"A"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thisColor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color w:val="6A3E3E"/>
          <w:kern w:val="0"/>
          <w:sz w:val="22"/>
        </w:rPr>
        <w:t>colors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thisNumber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color w:val="6A3E3E"/>
          <w:kern w:val="0"/>
          <w:sz w:val="22"/>
        </w:rPr>
        <w:t>numbers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thisCard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thisColor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thisNumber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poker</w:t>
      </w:r>
      <w:r>
        <w:rPr>
          <w:rFonts w:ascii="Consolas" w:hAnsi="Consolas" w:cs="Consolas"/>
          <w:color w:val="000000"/>
          <w:kern w:val="0"/>
          <w:sz w:val="2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thisCard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洗牌</w:t>
      </w:r>
      <w:r>
        <w:rPr>
          <w:rFonts w:ascii="Consolas" w:hAnsi="Consolas" w:cs="Consolas"/>
          <w:color w:val="3F7F5F"/>
          <w:kern w:val="0"/>
          <w:sz w:val="22"/>
        </w:rPr>
        <w:t xml:space="preserve"> Collections</w:t>
      </w:r>
      <w:r>
        <w:rPr>
          <w:rFonts w:ascii="Consolas" w:hAnsi="Consolas" w:cs="Consolas"/>
          <w:color w:val="3F7F5F"/>
          <w:kern w:val="0"/>
          <w:sz w:val="22"/>
        </w:rPr>
        <w:t>类</w:t>
      </w:r>
      <w:r>
        <w:rPr>
          <w:rFonts w:ascii="Consolas" w:hAnsi="Consolas" w:cs="Consolas"/>
          <w:color w:val="3F7F5F"/>
          <w:kern w:val="0"/>
          <w:sz w:val="22"/>
        </w:rPr>
        <w:t>.shuffle</w:t>
      </w:r>
      <w:r>
        <w:rPr>
          <w:rFonts w:ascii="Consolas" w:hAnsi="Consolas" w:cs="Consolas"/>
          <w:color w:val="3F7F5F"/>
          <w:kern w:val="0"/>
          <w:sz w:val="22"/>
        </w:rPr>
        <w:t>方法可以将集合打乱顺序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Collections.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shuffle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poker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发牌：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2"/>
        </w:rPr>
        <w:t>player1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2"/>
        </w:rPr>
        <w:t>player2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2"/>
        </w:rPr>
        <w:t>player3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2"/>
        </w:rPr>
        <w:t>player4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使用普通的</w:t>
      </w:r>
      <w:r>
        <w:rPr>
          <w:rFonts w:ascii="Consolas" w:hAnsi="Consolas" w:cs="Consolas"/>
          <w:color w:val="3F7F5F"/>
          <w:kern w:val="0"/>
          <w:sz w:val="22"/>
        </w:rPr>
        <w:t>for</w:t>
      </w:r>
      <w:r>
        <w:rPr>
          <w:rFonts w:ascii="Consolas" w:hAnsi="Consolas" w:cs="Consolas"/>
          <w:color w:val="3F7F5F"/>
          <w:kern w:val="0"/>
          <w:sz w:val="22"/>
        </w:rPr>
        <w:t>循环</w:t>
      </w:r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</w:rPr>
        <w:t>通过索引处理纸牌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除了最后三张，其他的都发给玩家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= 0;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&lt; 8; 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获取当前这张牌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thisCard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poker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对</w:t>
      </w:r>
      <w:r>
        <w:rPr>
          <w:rFonts w:ascii="Consolas" w:hAnsi="Consolas" w:cs="Consolas"/>
          <w:color w:val="3F7F5F"/>
          <w:kern w:val="0"/>
          <w:sz w:val="22"/>
        </w:rPr>
        <w:t>3</w:t>
      </w:r>
      <w:r>
        <w:rPr>
          <w:rFonts w:ascii="Consolas" w:hAnsi="Consolas" w:cs="Consolas"/>
          <w:color w:val="3F7F5F"/>
          <w:kern w:val="0"/>
          <w:sz w:val="22"/>
        </w:rPr>
        <w:t>取模</w:t>
      </w:r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</w:rPr>
        <w:t>决定给哪个玩家发牌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% 4 == 0) {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player1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thisCard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% 4 == 1) {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player2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thisCard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% 4 == 2) {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player3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thisCard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i</w:t>
      </w:r>
      <w:r>
        <w:rPr>
          <w:rFonts w:ascii="Consolas" w:hAnsi="Consolas" w:cs="Consolas"/>
          <w:color w:val="000000"/>
          <w:kern w:val="0"/>
          <w:sz w:val="22"/>
        </w:rPr>
        <w:t xml:space="preserve"> % 4 == 3) {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player4</w:t>
      </w:r>
      <w:r>
        <w:rPr>
          <w:rFonts w:ascii="Consolas" w:hAnsi="Consolas" w:cs="Consolas"/>
          <w:color w:val="000000"/>
          <w:kern w:val="0"/>
          <w:sz w:val="22"/>
        </w:rPr>
        <w:t>.add(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thisCard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看牌：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直接打印每个集合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player1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player2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player3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player4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牌数相加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] 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[4];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0]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TurnPoker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player1</w:t>
      </w:r>
      <w:r>
        <w:rPr>
          <w:rFonts w:ascii="Consolas" w:hAnsi="Consolas" w:cs="Consolas"/>
          <w:color w:val="000000"/>
          <w:kern w:val="0"/>
          <w:sz w:val="22"/>
        </w:rPr>
        <w:t xml:space="preserve">.get(0).substring(1)) +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TurnPoker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player1</w:t>
      </w:r>
      <w:r>
        <w:rPr>
          <w:rFonts w:ascii="Consolas" w:hAnsi="Consolas" w:cs="Consolas"/>
          <w:color w:val="000000"/>
          <w:kern w:val="0"/>
          <w:sz w:val="22"/>
        </w:rPr>
        <w:t>.get(1).substring(1));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1]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TurnPoker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player2</w:t>
      </w:r>
      <w:r>
        <w:rPr>
          <w:rFonts w:ascii="Consolas" w:hAnsi="Consolas" w:cs="Consolas"/>
          <w:color w:val="000000"/>
          <w:kern w:val="0"/>
          <w:sz w:val="22"/>
        </w:rPr>
        <w:t xml:space="preserve">.get(0).substring(1)) +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TurnPoker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player2</w:t>
      </w:r>
      <w:r>
        <w:rPr>
          <w:rFonts w:ascii="Consolas" w:hAnsi="Consolas" w:cs="Consolas"/>
          <w:color w:val="000000"/>
          <w:kern w:val="0"/>
          <w:sz w:val="22"/>
        </w:rPr>
        <w:t>.get(1).substring(1));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2]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TurnPoker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player3</w:t>
      </w:r>
      <w:r>
        <w:rPr>
          <w:rFonts w:ascii="Consolas" w:hAnsi="Consolas" w:cs="Consolas"/>
          <w:color w:val="000000"/>
          <w:kern w:val="0"/>
          <w:sz w:val="22"/>
        </w:rPr>
        <w:t xml:space="preserve">.get(0).substring(1)) +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TurnPoker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player3</w:t>
      </w:r>
      <w:r>
        <w:rPr>
          <w:rFonts w:ascii="Consolas" w:hAnsi="Consolas" w:cs="Consolas"/>
          <w:color w:val="000000"/>
          <w:kern w:val="0"/>
          <w:sz w:val="22"/>
        </w:rPr>
        <w:t>.get(1).substring(1));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3]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TurnPoker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player4</w:t>
      </w:r>
      <w:r>
        <w:rPr>
          <w:rFonts w:ascii="Consolas" w:hAnsi="Consolas" w:cs="Consolas"/>
          <w:color w:val="000000"/>
          <w:kern w:val="0"/>
          <w:sz w:val="22"/>
        </w:rPr>
        <w:t xml:space="preserve">.get(0).substring(1)) +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TurnPoker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player4</w:t>
      </w:r>
      <w:r>
        <w:rPr>
          <w:rFonts w:ascii="Consolas" w:hAnsi="Consolas" w:cs="Consolas"/>
          <w:color w:val="000000"/>
          <w:kern w:val="0"/>
          <w:sz w:val="22"/>
        </w:rPr>
        <w:t>.get(1).substring(1));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highlight w:val="yellow"/>
        </w:rPr>
        <w:t>max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 = 0;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++) {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]+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 xml:space="preserve">] &gt;= </w:t>
      </w:r>
      <w:r>
        <w:rPr>
          <w:rFonts w:ascii="Consolas" w:hAnsi="Consolas" w:cs="Consolas"/>
          <w:color w:val="6A3E3E"/>
          <w:kern w:val="0"/>
          <w:sz w:val="22"/>
          <w:highlight w:val="lightGray"/>
        </w:rPr>
        <w:t>max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2"/>
          <w:highlight w:val="yellow"/>
        </w:rPr>
        <w:t>max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sum</w:t>
      </w:r>
      <w:r>
        <w:rPr>
          <w:rFonts w:ascii="Consolas" w:hAnsi="Consolas" w:cs="Consolas"/>
          <w:color w:val="000000"/>
          <w:kern w:val="0"/>
          <w:sz w:val="22"/>
        </w:rPr>
        <w:t>[</w:t>
      </w:r>
      <w:r>
        <w:rPr>
          <w:rFonts w:ascii="Consolas" w:hAnsi="Consolas" w:cs="Consolas"/>
          <w:color w:val="6A3E3E"/>
          <w:kern w:val="0"/>
          <w:sz w:val="22"/>
        </w:rPr>
        <w:t>j</w:t>
      </w:r>
      <w:r>
        <w:rPr>
          <w:rFonts w:ascii="Consolas" w:hAnsi="Consolas" w:cs="Consolas"/>
          <w:color w:val="000000"/>
          <w:kern w:val="0"/>
          <w:sz w:val="22"/>
        </w:rPr>
        <w:t>];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n"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  <w:highlight w:val="lightGray"/>
        </w:rPr>
        <w:t>max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23234" w:rsidRDefault="00A23234" w:rsidP="00A2323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23234" w:rsidRDefault="00A23234" w:rsidP="00A23234">
      <w:pPr>
        <w:tabs>
          <w:tab w:val="left" w:pos="1172"/>
        </w:tabs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23234" w:rsidRDefault="00A23234" w:rsidP="00A23234">
      <w:pPr>
        <w:spacing w:line="240" w:lineRule="auto"/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38A6C052" wp14:editId="0284C76D">
            <wp:extent cx="1295400" cy="1438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234">
      <w:footerReference w:type="default" r:id="rId2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694" w:rsidRDefault="00DE3694">
      <w:pPr>
        <w:spacing w:line="240" w:lineRule="auto"/>
      </w:pPr>
      <w:r>
        <w:separator/>
      </w:r>
    </w:p>
  </w:endnote>
  <w:endnote w:type="continuationSeparator" w:id="0">
    <w:p w:rsidR="00DE3694" w:rsidRDefault="00DE3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561" w:rsidRDefault="00037561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694" w:rsidRDefault="00DE3694">
      <w:pPr>
        <w:spacing w:line="240" w:lineRule="auto"/>
      </w:pPr>
      <w:r>
        <w:separator/>
      </w:r>
    </w:p>
  </w:footnote>
  <w:footnote w:type="continuationSeparator" w:id="0">
    <w:p w:rsidR="00DE3694" w:rsidRDefault="00DE36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08A"/>
    <w:multiLevelType w:val="multilevel"/>
    <w:tmpl w:val="040B408A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C0265"/>
    <w:multiLevelType w:val="multilevel"/>
    <w:tmpl w:val="0A1C0265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DD7D5C"/>
    <w:multiLevelType w:val="multilevel"/>
    <w:tmpl w:val="0DDD7D5C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803779"/>
    <w:multiLevelType w:val="multilevel"/>
    <w:tmpl w:val="17803779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7E589E"/>
    <w:multiLevelType w:val="multilevel"/>
    <w:tmpl w:val="187E589E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A242D1"/>
    <w:multiLevelType w:val="multilevel"/>
    <w:tmpl w:val="18A242D1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87B0BAE"/>
    <w:multiLevelType w:val="multilevel"/>
    <w:tmpl w:val="387B0BAE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48098D"/>
    <w:multiLevelType w:val="multilevel"/>
    <w:tmpl w:val="3A48098D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F46F7D"/>
    <w:multiLevelType w:val="multilevel"/>
    <w:tmpl w:val="3AF46F7D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183F6E"/>
    <w:multiLevelType w:val="multilevel"/>
    <w:tmpl w:val="3F183F6E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1053F1"/>
    <w:multiLevelType w:val="multilevel"/>
    <w:tmpl w:val="411053F1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101A1C"/>
    <w:multiLevelType w:val="multilevel"/>
    <w:tmpl w:val="42101A1C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31202D"/>
    <w:multiLevelType w:val="multilevel"/>
    <w:tmpl w:val="4531202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0416BC"/>
    <w:multiLevelType w:val="multilevel"/>
    <w:tmpl w:val="480416BC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200F1C"/>
    <w:multiLevelType w:val="multilevel"/>
    <w:tmpl w:val="49200F1C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A54E00"/>
    <w:multiLevelType w:val="multilevel"/>
    <w:tmpl w:val="4BA54E00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4B6A4D"/>
    <w:multiLevelType w:val="multilevel"/>
    <w:tmpl w:val="4D4B6A4D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4C789D"/>
    <w:multiLevelType w:val="multilevel"/>
    <w:tmpl w:val="524C789D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060547"/>
    <w:multiLevelType w:val="multilevel"/>
    <w:tmpl w:val="55060547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1C4416"/>
    <w:multiLevelType w:val="multilevel"/>
    <w:tmpl w:val="561C4416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136706"/>
    <w:multiLevelType w:val="multilevel"/>
    <w:tmpl w:val="59136706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1133D2"/>
    <w:multiLevelType w:val="multilevel"/>
    <w:tmpl w:val="641133D2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8A476C"/>
    <w:multiLevelType w:val="multilevel"/>
    <w:tmpl w:val="6F8A476C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FC82472"/>
    <w:multiLevelType w:val="multilevel"/>
    <w:tmpl w:val="6FC82472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FE7990"/>
    <w:multiLevelType w:val="multilevel"/>
    <w:tmpl w:val="71FE7990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4"/>
  </w:num>
  <w:num w:numId="5">
    <w:abstractNumId w:val="18"/>
  </w:num>
  <w:num w:numId="6">
    <w:abstractNumId w:val="4"/>
  </w:num>
  <w:num w:numId="7">
    <w:abstractNumId w:val="21"/>
  </w:num>
  <w:num w:numId="8">
    <w:abstractNumId w:val="8"/>
  </w:num>
  <w:num w:numId="9">
    <w:abstractNumId w:val="19"/>
  </w:num>
  <w:num w:numId="10">
    <w:abstractNumId w:val="12"/>
  </w:num>
  <w:num w:numId="11">
    <w:abstractNumId w:val="16"/>
  </w:num>
  <w:num w:numId="12">
    <w:abstractNumId w:val="10"/>
  </w:num>
  <w:num w:numId="13">
    <w:abstractNumId w:val="3"/>
  </w:num>
  <w:num w:numId="14">
    <w:abstractNumId w:val="13"/>
  </w:num>
  <w:num w:numId="15">
    <w:abstractNumId w:val="20"/>
  </w:num>
  <w:num w:numId="16">
    <w:abstractNumId w:val="15"/>
  </w:num>
  <w:num w:numId="17">
    <w:abstractNumId w:val="9"/>
  </w:num>
  <w:num w:numId="18">
    <w:abstractNumId w:val="0"/>
  </w:num>
  <w:num w:numId="19">
    <w:abstractNumId w:val="17"/>
  </w:num>
  <w:num w:numId="20">
    <w:abstractNumId w:val="11"/>
  </w:num>
  <w:num w:numId="21">
    <w:abstractNumId w:val="14"/>
  </w:num>
  <w:num w:numId="22">
    <w:abstractNumId w:val="2"/>
  </w:num>
  <w:num w:numId="23">
    <w:abstractNumId w:val="7"/>
  </w:num>
  <w:num w:numId="24">
    <w:abstractNumId w:val="22"/>
  </w:num>
  <w:num w:numId="25">
    <w:abstractNumId w:val="2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34D"/>
    <w:rsid w:val="000023E9"/>
    <w:rsid w:val="00006BC8"/>
    <w:rsid w:val="0001101E"/>
    <w:rsid w:val="000151D1"/>
    <w:rsid w:val="000152A1"/>
    <w:rsid w:val="00015E8B"/>
    <w:rsid w:val="00017CC8"/>
    <w:rsid w:val="000223BE"/>
    <w:rsid w:val="0002760D"/>
    <w:rsid w:val="00033512"/>
    <w:rsid w:val="00037561"/>
    <w:rsid w:val="00041423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D6E07"/>
    <w:rsid w:val="000E6BF0"/>
    <w:rsid w:val="000E787D"/>
    <w:rsid w:val="000F2896"/>
    <w:rsid w:val="000F6B06"/>
    <w:rsid w:val="001063B1"/>
    <w:rsid w:val="001108AA"/>
    <w:rsid w:val="001116C7"/>
    <w:rsid w:val="0011222F"/>
    <w:rsid w:val="00113784"/>
    <w:rsid w:val="00115E0F"/>
    <w:rsid w:val="0011610F"/>
    <w:rsid w:val="00116ACB"/>
    <w:rsid w:val="00117FE1"/>
    <w:rsid w:val="00123A55"/>
    <w:rsid w:val="0012446F"/>
    <w:rsid w:val="0012504B"/>
    <w:rsid w:val="001328C8"/>
    <w:rsid w:val="00134EA3"/>
    <w:rsid w:val="00137E0B"/>
    <w:rsid w:val="001434BA"/>
    <w:rsid w:val="00167538"/>
    <w:rsid w:val="00180E3C"/>
    <w:rsid w:val="001816E1"/>
    <w:rsid w:val="00181752"/>
    <w:rsid w:val="00181DB6"/>
    <w:rsid w:val="001820FC"/>
    <w:rsid w:val="00182752"/>
    <w:rsid w:val="0018522E"/>
    <w:rsid w:val="00186039"/>
    <w:rsid w:val="0019523D"/>
    <w:rsid w:val="00195D42"/>
    <w:rsid w:val="00196F20"/>
    <w:rsid w:val="001A097B"/>
    <w:rsid w:val="001A12B7"/>
    <w:rsid w:val="001A6BE7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688B"/>
    <w:rsid w:val="00277762"/>
    <w:rsid w:val="00280226"/>
    <w:rsid w:val="002804B8"/>
    <w:rsid w:val="00282FDF"/>
    <w:rsid w:val="00285F56"/>
    <w:rsid w:val="00296D6F"/>
    <w:rsid w:val="002A1B82"/>
    <w:rsid w:val="002A1FEA"/>
    <w:rsid w:val="002A5023"/>
    <w:rsid w:val="002A5D9B"/>
    <w:rsid w:val="002B05B5"/>
    <w:rsid w:val="002B5851"/>
    <w:rsid w:val="002B61D2"/>
    <w:rsid w:val="002C2A94"/>
    <w:rsid w:val="002C6BA0"/>
    <w:rsid w:val="002C6CEB"/>
    <w:rsid w:val="002D1AF9"/>
    <w:rsid w:val="002D4F39"/>
    <w:rsid w:val="002E4420"/>
    <w:rsid w:val="002E5838"/>
    <w:rsid w:val="002E65B3"/>
    <w:rsid w:val="002E7D81"/>
    <w:rsid w:val="00301B00"/>
    <w:rsid w:val="00306C9D"/>
    <w:rsid w:val="00306DE0"/>
    <w:rsid w:val="00310732"/>
    <w:rsid w:val="0032001E"/>
    <w:rsid w:val="00321E2F"/>
    <w:rsid w:val="003250C7"/>
    <w:rsid w:val="0032593D"/>
    <w:rsid w:val="0033044E"/>
    <w:rsid w:val="00331A1F"/>
    <w:rsid w:val="003332E8"/>
    <w:rsid w:val="0033566B"/>
    <w:rsid w:val="003357E3"/>
    <w:rsid w:val="003369A9"/>
    <w:rsid w:val="003474FF"/>
    <w:rsid w:val="00347E92"/>
    <w:rsid w:val="00354D10"/>
    <w:rsid w:val="00365105"/>
    <w:rsid w:val="00367F3E"/>
    <w:rsid w:val="00371355"/>
    <w:rsid w:val="0037530B"/>
    <w:rsid w:val="00380854"/>
    <w:rsid w:val="00380EF5"/>
    <w:rsid w:val="003864CF"/>
    <w:rsid w:val="00391D83"/>
    <w:rsid w:val="0039530B"/>
    <w:rsid w:val="003A0356"/>
    <w:rsid w:val="003A5CAC"/>
    <w:rsid w:val="003B0329"/>
    <w:rsid w:val="003B3368"/>
    <w:rsid w:val="003B35B3"/>
    <w:rsid w:val="003C58C2"/>
    <w:rsid w:val="003D16C5"/>
    <w:rsid w:val="003D4BED"/>
    <w:rsid w:val="003E551A"/>
    <w:rsid w:val="003E6986"/>
    <w:rsid w:val="003F35B4"/>
    <w:rsid w:val="003F6DA4"/>
    <w:rsid w:val="00400E2C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3A90"/>
    <w:rsid w:val="00446417"/>
    <w:rsid w:val="0045097B"/>
    <w:rsid w:val="004572EB"/>
    <w:rsid w:val="00460949"/>
    <w:rsid w:val="0046311F"/>
    <w:rsid w:val="004639AF"/>
    <w:rsid w:val="004675B5"/>
    <w:rsid w:val="00476A1A"/>
    <w:rsid w:val="00480858"/>
    <w:rsid w:val="004827BA"/>
    <w:rsid w:val="00483119"/>
    <w:rsid w:val="00485BA2"/>
    <w:rsid w:val="0048768E"/>
    <w:rsid w:val="00491E52"/>
    <w:rsid w:val="00491FE5"/>
    <w:rsid w:val="004938B9"/>
    <w:rsid w:val="004A2451"/>
    <w:rsid w:val="004A7365"/>
    <w:rsid w:val="004C406A"/>
    <w:rsid w:val="004C4371"/>
    <w:rsid w:val="004D179F"/>
    <w:rsid w:val="004E0A28"/>
    <w:rsid w:val="004E2597"/>
    <w:rsid w:val="004F1BB1"/>
    <w:rsid w:val="004F4AF1"/>
    <w:rsid w:val="004F6995"/>
    <w:rsid w:val="00503097"/>
    <w:rsid w:val="00510E83"/>
    <w:rsid w:val="00513E55"/>
    <w:rsid w:val="00521300"/>
    <w:rsid w:val="005259AA"/>
    <w:rsid w:val="00531EDD"/>
    <w:rsid w:val="00533E0C"/>
    <w:rsid w:val="00534F3D"/>
    <w:rsid w:val="00535C5F"/>
    <w:rsid w:val="0053773C"/>
    <w:rsid w:val="005403B6"/>
    <w:rsid w:val="0055038E"/>
    <w:rsid w:val="005520F4"/>
    <w:rsid w:val="00554305"/>
    <w:rsid w:val="00554C3A"/>
    <w:rsid w:val="00555315"/>
    <w:rsid w:val="005571F3"/>
    <w:rsid w:val="005577A6"/>
    <w:rsid w:val="00563027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38C7"/>
    <w:rsid w:val="005A4F0B"/>
    <w:rsid w:val="005A5C98"/>
    <w:rsid w:val="005A6FA5"/>
    <w:rsid w:val="005B5991"/>
    <w:rsid w:val="005D3698"/>
    <w:rsid w:val="005E7B7A"/>
    <w:rsid w:val="005E7C13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4BE7"/>
    <w:rsid w:val="00630E80"/>
    <w:rsid w:val="00640C32"/>
    <w:rsid w:val="006415F1"/>
    <w:rsid w:val="00642C62"/>
    <w:rsid w:val="00654D61"/>
    <w:rsid w:val="00667DD0"/>
    <w:rsid w:val="00672B91"/>
    <w:rsid w:val="00675B49"/>
    <w:rsid w:val="00675D6A"/>
    <w:rsid w:val="00682183"/>
    <w:rsid w:val="0068242E"/>
    <w:rsid w:val="0068778B"/>
    <w:rsid w:val="006955B9"/>
    <w:rsid w:val="00695EF5"/>
    <w:rsid w:val="006A61CB"/>
    <w:rsid w:val="006B720C"/>
    <w:rsid w:val="006B7E4E"/>
    <w:rsid w:val="006E065B"/>
    <w:rsid w:val="006E36BC"/>
    <w:rsid w:val="006E5BFC"/>
    <w:rsid w:val="006E6FF4"/>
    <w:rsid w:val="006F3415"/>
    <w:rsid w:val="00704CFE"/>
    <w:rsid w:val="00707BC7"/>
    <w:rsid w:val="0072624F"/>
    <w:rsid w:val="00731AF1"/>
    <w:rsid w:val="007355BF"/>
    <w:rsid w:val="00742AE7"/>
    <w:rsid w:val="00745CC3"/>
    <w:rsid w:val="00746034"/>
    <w:rsid w:val="00746F3A"/>
    <w:rsid w:val="00747319"/>
    <w:rsid w:val="007525AB"/>
    <w:rsid w:val="007535AC"/>
    <w:rsid w:val="007549B7"/>
    <w:rsid w:val="00756782"/>
    <w:rsid w:val="00760379"/>
    <w:rsid w:val="00771274"/>
    <w:rsid w:val="0077237C"/>
    <w:rsid w:val="00774827"/>
    <w:rsid w:val="007915E7"/>
    <w:rsid w:val="007A06A7"/>
    <w:rsid w:val="007B05B6"/>
    <w:rsid w:val="007B2B26"/>
    <w:rsid w:val="007B488C"/>
    <w:rsid w:val="007B6530"/>
    <w:rsid w:val="007C0984"/>
    <w:rsid w:val="007C0D52"/>
    <w:rsid w:val="007C10E4"/>
    <w:rsid w:val="007D66FF"/>
    <w:rsid w:val="007D7AB2"/>
    <w:rsid w:val="007E11C2"/>
    <w:rsid w:val="007E1E60"/>
    <w:rsid w:val="007E1F12"/>
    <w:rsid w:val="007E55DE"/>
    <w:rsid w:val="007E6071"/>
    <w:rsid w:val="007E7E66"/>
    <w:rsid w:val="007F467A"/>
    <w:rsid w:val="007F5D5E"/>
    <w:rsid w:val="0080493B"/>
    <w:rsid w:val="00806927"/>
    <w:rsid w:val="00811C99"/>
    <w:rsid w:val="00815785"/>
    <w:rsid w:val="0081607D"/>
    <w:rsid w:val="0081705E"/>
    <w:rsid w:val="00821C77"/>
    <w:rsid w:val="008246BF"/>
    <w:rsid w:val="00833FCA"/>
    <w:rsid w:val="0083544D"/>
    <w:rsid w:val="0084056D"/>
    <w:rsid w:val="00841B65"/>
    <w:rsid w:val="00842FC7"/>
    <w:rsid w:val="00843869"/>
    <w:rsid w:val="00846589"/>
    <w:rsid w:val="00851697"/>
    <w:rsid w:val="00855538"/>
    <w:rsid w:val="00855854"/>
    <w:rsid w:val="008561A9"/>
    <w:rsid w:val="0085671D"/>
    <w:rsid w:val="0086362E"/>
    <w:rsid w:val="00874C3C"/>
    <w:rsid w:val="00876194"/>
    <w:rsid w:val="00876BB7"/>
    <w:rsid w:val="00882AFC"/>
    <w:rsid w:val="008841A8"/>
    <w:rsid w:val="00885444"/>
    <w:rsid w:val="00895EE6"/>
    <w:rsid w:val="008A0134"/>
    <w:rsid w:val="008A239C"/>
    <w:rsid w:val="008A330D"/>
    <w:rsid w:val="008A342D"/>
    <w:rsid w:val="008A64D5"/>
    <w:rsid w:val="008B00FF"/>
    <w:rsid w:val="008B10E6"/>
    <w:rsid w:val="008B2B1C"/>
    <w:rsid w:val="008B49B5"/>
    <w:rsid w:val="008B504D"/>
    <w:rsid w:val="008B7A7A"/>
    <w:rsid w:val="008C7EA8"/>
    <w:rsid w:val="008D6BB8"/>
    <w:rsid w:val="008D6BCE"/>
    <w:rsid w:val="008D6DB7"/>
    <w:rsid w:val="008E4692"/>
    <w:rsid w:val="008E4F31"/>
    <w:rsid w:val="008F70B1"/>
    <w:rsid w:val="00900A23"/>
    <w:rsid w:val="00904C23"/>
    <w:rsid w:val="00905F92"/>
    <w:rsid w:val="00906C72"/>
    <w:rsid w:val="00906E86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F37"/>
    <w:rsid w:val="00957D82"/>
    <w:rsid w:val="0096019F"/>
    <w:rsid w:val="00961A91"/>
    <w:rsid w:val="00961E55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7BE7"/>
    <w:rsid w:val="009C5583"/>
    <w:rsid w:val="009C7319"/>
    <w:rsid w:val="009D0767"/>
    <w:rsid w:val="009D2C95"/>
    <w:rsid w:val="009E21C2"/>
    <w:rsid w:val="009E2BC4"/>
    <w:rsid w:val="009E3D11"/>
    <w:rsid w:val="009F5DFB"/>
    <w:rsid w:val="00A00DF7"/>
    <w:rsid w:val="00A022E2"/>
    <w:rsid w:val="00A0531C"/>
    <w:rsid w:val="00A07BB5"/>
    <w:rsid w:val="00A12787"/>
    <w:rsid w:val="00A14060"/>
    <w:rsid w:val="00A159F9"/>
    <w:rsid w:val="00A21A6D"/>
    <w:rsid w:val="00A22672"/>
    <w:rsid w:val="00A23234"/>
    <w:rsid w:val="00A30A13"/>
    <w:rsid w:val="00A315B6"/>
    <w:rsid w:val="00A32C0A"/>
    <w:rsid w:val="00A449FE"/>
    <w:rsid w:val="00A46E49"/>
    <w:rsid w:val="00A56C1C"/>
    <w:rsid w:val="00A60E24"/>
    <w:rsid w:val="00A70698"/>
    <w:rsid w:val="00A71282"/>
    <w:rsid w:val="00A72915"/>
    <w:rsid w:val="00A7484E"/>
    <w:rsid w:val="00A77486"/>
    <w:rsid w:val="00A829DB"/>
    <w:rsid w:val="00A9359D"/>
    <w:rsid w:val="00A93AB0"/>
    <w:rsid w:val="00A97FFC"/>
    <w:rsid w:val="00AA2CF9"/>
    <w:rsid w:val="00AB0B8C"/>
    <w:rsid w:val="00AB551A"/>
    <w:rsid w:val="00AB65BB"/>
    <w:rsid w:val="00AC03EE"/>
    <w:rsid w:val="00AC0F8F"/>
    <w:rsid w:val="00AC15C0"/>
    <w:rsid w:val="00AD10EF"/>
    <w:rsid w:val="00AD3F2B"/>
    <w:rsid w:val="00AD6E93"/>
    <w:rsid w:val="00AE06BC"/>
    <w:rsid w:val="00AE3590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4198"/>
    <w:rsid w:val="00B26F90"/>
    <w:rsid w:val="00B27034"/>
    <w:rsid w:val="00B31F15"/>
    <w:rsid w:val="00B41109"/>
    <w:rsid w:val="00B4339F"/>
    <w:rsid w:val="00B44894"/>
    <w:rsid w:val="00B466DE"/>
    <w:rsid w:val="00B5187F"/>
    <w:rsid w:val="00B5501D"/>
    <w:rsid w:val="00B632D2"/>
    <w:rsid w:val="00B6544E"/>
    <w:rsid w:val="00B72447"/>
    <w:rsid w:val="00B74A79"/>
    <w:rsid w:val="00B8112C"/>
    <w:rsid w:val="00B86A89"/>
    <w:rsid w:val="00B948CF"/>
    <w:rsid w:val="00B96C5E"/>
    <w:rsid w:val="00BA02F6"/>
    <w:rsid w:val="00BA394B"/>
    <w:rsid w:val="00BB16B6"/>
    <w:rsid w:val="00BB7D75"/>
    <w:rsid w:val="00BC162F"/>
    <w:rsid w:val="00BC1DFB"/>
    <w:rsid w:val="00BC2883"/>
    <w:rsid w:val="00BD00DF"/>
    <w:rsid w:val="00BD115F"/>
    <w:rsid w:val="00BD1CD7"/>
    <w:rsid w:val="00BD2571"/>
    <w:rsid w:val="00BF3D23"/>
    <w:rsid w:val="00BF7739"/>
    <w:rsid w:val="00C02015"/>
    <w:rsid w:val="00C061BD"/>
    <w:rsid w:val="00C07062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44D2D"/>
    <w:rsid w:val="00C45853"/>
    <w:rsid w:val="00C6300E"/>
    <w:rsid w:val="00C637B0"/>
    <w:rsid w:val="00C732AC"/>
    <w:rsid w:val="00C903A5"/>
    <w:rsid w:val="00C96A0C"/>
    <w:rsid w:val="00CA1E8B"/>
    <w:rsid w:val="00CA3DA4"/>
    <w:rsid w:val="00CB0755"/>
    <w:rsid w:val="00CB5687"/>
    <w:rsid w:val="00CC0011"/>
    <w:rsid w:val="00CC3B8F"/>
    <w:rsid w:val="00CD4BD0"/>
    <w:rsid w:val="00CD6A69"/>
    <w:rsid w:val="00CE1C11"/>
    <w:rsid w:val="00CF1A33"/>
    <w:rsid w:val="00D03751"/>
    <w:rsid w:val="00D079F3"/>
    <w:rsid w:val="00D17193"/>
    <w:rsid w:val="00D175F8"/>
    <w:rsid w:val="00D2137C"/>
    <w:rsid w:val="00D21A60"/>
    <w:rsid w:val="00D21C31"/>
    <w:rsid w:val="00D23574"/>
    <w:rsid w:val="00D2532A"/>
    <w:rsid w:val="00D30BD2"/>
    <w:rsid w:val="00D35D72"/>
    <w:rsid w:val="00D36A56"/>
    <w:rsid w:val="00D40341"/>
    <w:rsid w:val="00D4066A"/>
    <w:rsid w:val="00D411C7"/>
    <w:rsid w:val="00D45F1C"/>
    <w:rsid w:val="00D73D0B"/>
    <w:rsid w:val="00D752CA"/>
    <w:rsid w:val="00D800A8"/>
    <w:rsid w:val="00D953A3"/>
    <w:rsid w:val="00D97232"/>
    <w:rsid w:val="00D976AF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560E"/>
    <w:rsid w:val="00DD745A"/>
    <w:rsid w:val="00DD7960"/>
    <w:rsid w:val="00DE0416"/>
    <w:rsid w:val="00DE3694"/>
    <w:rsid w:val="00DE6DF3"/>
    <w:rsid w:val="00DE7681"/>
    <w:rsid w:val="00DF36F1"/>
    <w:rsid w:val="00DF667F"/>
    <w:rsid w:val="00DF7945"/>
    <w:rsid w:val="00DF7D15"/>
    <w:rsid w:val="00E12790"/>
    <w:rsid w:val="00E12E04"/>
    <w:rsid w:val="00E14163"/>
    <w:rsid w:val="00E144FB"/>
    <w:rsid w:val="00E14C43"/>
    <w:rsid w:val="00E16F4F"/>
    <w:rsid w:val="00E20900"/>
    <w:rsid w:val="00E23B9C"/>
    <w:rsid w:val="00E340D8"/>
    <w:rsid w:val="00E40D4B"/>
    <w:rsid w:val="00E410DE"/>
    <w:rsid w:val="00E43CFC"/>
    <w:rsid w:val="00E61564"/>
    <w:rsid w:val="00E64A8B"/>
    <w:rsid w:val="00E651FF"/>
    <w:rsid w:val="00E65C72"/>
    <w:rsid w:val="00E73D92"/>
    <w:rsid w:val="00E77BA3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E20DE"/>
    <w:rsid w:val="00EE282E"/>
    <w:rsid w:val="00EE2F45"/>
    <w:rsid w:val="00EE5752"/>
    <w:rsid w:val="00EF0E87"/>
    <w:rsid w:val="00EF161A"/>
    <w:rsid w:val="00EF1862"/>
    <w:rsid w:val="00EF6265"/>
    <w:rsid w:val="00F15965"/>
    <w:rsid w:val="00F17FFE"/>
    <w:rsid w:val="00F2421B"/>
    <w:rsid w:val="00F25661"/>
    <w:rsid w:val="00F3233D"/>
    <w:rsid w:val="00F37ED8"/>
    <w:rsid w:val="00F429D5"/>
    <w:rsid w:val="00F467A3"/>
    <w:rsid w:val="00F52242"/>
    <w:rsid w:val="00F5289C"/>
    <w:rsid w:val="00F605DF"/>
    <w:rsid w:val="00F624B8"/>
    <w:rsid w:val="00F64409"/>
    <w:rsid w:val="00F725D6"/>
    <w:rsid w:val="00F815A7"/>
    <w:rsid w:val="00F84F8C"/>
    <w:rsid w:val="00F95F45"/>
    <w:rsid w:val="00F97CDE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D0BD5"/>
    <w:rsid w:val="00FD1654"/>
    <w:rsid w:val="00FD1963"/>
    <w:rsid w:val="00FE397E"/>
    <w:rsid w:val="00FF0847"/>
    <w:rsid w:val="00FF1E32"/>
    <w:rsid w:val="00FF1FF2"/>
    <w:rsid w:val="00FF36F7"/>
    <w:rsid w:val="00FF59F0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4093AE8"/>
    <w:rsid w:val="563C5A53"/>
    <w:rsid w:val="62E44812"/>
    <w:rsid w:val="6D1676F2"/>
    <w:rsid w:val="734746E1"/>
    <w:rsid w:val="7B77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360</TotalTime>
  <Pages>33</Pages>
  <Words>2963</Words>
  <Characters>16892</Characters>
  <Application>Microsoft Office Word</Application>
  <DocSecurity>0</DocSecurity>
  <Lines>140</Lines>
  <Paragraphs>39</Paragraphs>
  <ScaleCrop>false</ScaleCrop>
  <Company>Microsoft</Company>
  <LinksUpToDate>false</LinksUpToDate>
  <CharactersWithSpaces>19816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student</cp:lastModifiedBy>
  <cp:revision>350</cp:revision>
  <dcterms:created xsi:type="dcterms:W3CDTF">2017-04-24T07:18:00Z</dcterms:created>
  <dcterms:modified xsi:type="dcterms:W3CDTF">2018-08-21T14:22:00Z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